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62232849"/>
        <w:docPartObj>
          <w:docPartGallery w:val="Cover Pages"/>
          <w:docPartUnique/>
        </w:docPartObj>
      </w:sdtPr>
      <w:sdtEndPr>
        <w:rPr>
          <w:rFonts w:eastAsiaTheme="minorHAnsi"/>
          <w:sz w:val="24"/>
          <w:lang w:eastAsia="en-US"/>
        </w:rPr>
      </w:sdtEndPr>
      <w:sdtContent>
        <w:p w:rsidR="00374299" w:rsidRDefault="0037429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1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74299" w:rsidRPr="00374299" w:rsidRDefault="00374299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74299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13-04-2025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1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74299" w:rsidRPr="00374299" w:rsidRDefault="00374299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74299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13-04-2025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4299" w:rsidRPr="00374299" w:rsidRDefault="00374299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374299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Francisco Javier Otero Herrero</w:t>
                                    </w:r>
                                  </w:sdtContent>
                                </w:sdt>
                              </w:p>
                              <w:p w:rsidR="00374299" w:rsidRPr="00374299" w:rsidRDefault="00374299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74299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atu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374299" w:rsidRPr="00374299" w:rsidRDefault="00374299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b/>
                              <w:i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374299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5B9BD5" w:themeColor="accent1"/>
                                  <w:sz w:val="28"/>
                                  <w:szCs w:val="28"/>
                                </w:rPr>
                                <w:t>Francisco Javier Otero Herrero</w:t>
                              </w:r>
                            </w:sdtContent>
                          </w:sdt>
                        </w:p>
                        <w:p w:rsidR="00374299" w:rsidRPr="00374299" w:rsidRDefault="00374299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b/>
                              <w:i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74299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atu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74299" w:rsidRDefault="00374299">
          <w:pPr>
            <w:spacing w:before="0" w:after="16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FE5362" wp14:editId="62D19FBB">
                    <wp:simplePos x="0" y="0"/>
                    <wp:positionH relativeFrom="page">
                      <wp:posOffset>2828925</wp:posOffset>
                    </wp:positionH>
                    <wp:positionV relativeFrom="page">
                      <wp:posOffset>1866900</wp:posOffset>
                    </wp:positionV>
                    <wp:extent cx="4000500" cy="422910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00500" cy="422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4299" w:rsidRPr="00374299" w:rsidRDefault="00374299">
                                <w:pPr>
                                  <w:pStyle w:val="Sinespaciado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i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74299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Administración de contenidos del Servidor Web</w:t>
                                    </w:r>
                                  </w:sdtContent>
                                </w:sdt>
                              </w:p>
                              <w:p w:rsidR="00374299" w:rsidRPr="00374299" w:rsidRDefault="00374299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74299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Unidad de Contenido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FE5362" id="Cuadro de texto 1" o:spid="_x0000_s1056" type="#_x0000_t202" style="position:absolute;margin-left:222.75pt;margin-top:147pt;width:315pt;height:33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" filled="f" stroked="f" strokeweight=".5pt">
                    <v:textbox inset="0,0,0,0">
                      <w:txbxContent>
                        <w:p w:rsidR="00374299" w:rsidRPr="00374299" w:rsidRDefault="00374299">
                          <w:pPr>
                            <w:pStyle w:val="Sinespaciado"/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i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74299">
                                <w:rPr>
                                  <w:rFonts w:ascii="Times New Roman" w:eastAsiaTheme="majorEastAsia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Administración de contenidos del Servidor Web</w:t>
                              </w:r>
                            </w:sdtContent>
                          </w:sdt>
                        </w:p>
                        <w:p w:rsidR="00374299" w:rsidRPr="00374299" w:rsidRDefault="00374299">
                          <w:pPr>
                            <w:spacing w:before="120"/>
                            <w:rPr>
                              <w:rFonts w:ascii="Times New Roman" w:hAnsi="Times New Roman" w:cs="Times New Roman"/>
                              <w:b/>
                              <w:i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74299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Unidad de Contenido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74299" w:rsidRDefault="00374299" w:rsidP="00EA2AC4"/>
    <w:p w:rsidR="00374299" w:rsidRDefault="00374299">
      <w:pPr>
        <w:spacing w:before="0" w:after="160"/>
        <w:jc w:val="left"/>
      </w:pPr>
      <w:r>
        <w:br w:type="page"/>
      </w:r>
    </w:p>
    <w:p w:rsidR="00374299" w:rsidRDefault="00374299" w:rsidP="00374299">
      <w:pPr>
        <w:pStyle w:val="Ttulo1"/>
        <w:rPr>
          <w:i/>
        </w:rPr>
      </w:pPr>
      <w:bookmarkStart w:id="0" w:name="_Toc195470028"/>
      <w:r w:rsidRPr="00374299">
        <w:rPr>
          <w:i/>
        </w:rPr>
        <w:lastRenderedPageBreak/>
        <w:t>Securización del Servicio, Control de optimización de Rendimiento y Revisión de los Servidores</w:t>
      </w:r>
      <w:bookmarkEnd w:id="0"/>
    </w:p>
    <w:p w:rsidR="00374299" w:rsidRDefault="00374299" w:rsidP="00374299">
      <w:r>
        <w:t>En esta actividad nos vamos a centrar en la gestión de la securización del servicio, además del control de optimización de rendimiento.</w:t>
      </w:r>
    </w:p>
    <w:p w:rsidR="00374299" w:rsidRDefault="00374299" w:rsidP="00374299">
      <w:pPr>
        <w:pStyle w:val="Ttulo2"/>
        <w:jc w:val="left"/>
      </w:pPr>
      <w:r>
        <w:t>Preguntas:</w:t>
      </w:r>
    </w:p>
    <w:p w:rsidR="00374299" w:rsidRDefault="00374299" w:rsidP="008510B5">
      <w:pPr>
        <w:pStyle w:val="Prrafodelista"/>
        <w:numPr>
          <w:ilvl w:val="0"/>
          <w:numId w:val="1"/>
        </w:numPr>
        <w:rPr>
          <w:b/>
          <w:i/>
        </w:rPr>
      </w:pPr>
      <w:r w:rsidRPr="008510B5">
        <w:rPr>
          <w:b/>
          <w:i/>
        </w:rPr>
        <w:t>Si disponemos de un portal instalado con el CMS de WordPress, ¿cómo se gestionan los premisos, grupos y roles?</w:t>
      </w:r>
    </w:p>
    <w:p w:rsidR="008510B5" w:rsidRDefault="008510B5" w:rsidP="008510B5">
      <w:r w:rsidRPr="008510B5">
        <w:rPr>
          <w:i/>
        </w:rPr>
        <w:t>WordPress es un CMS</w:t>
      </w:r>
      <w:r w:rsidRPr="008510B5">
        <w:t xml:space="preserve"> muy popular que permite una gestión flexible de usuarios y sus permisos mediante un sistema de roles y capacidades.</w:t>
      </w:r>
      <w:r>
        <w:t xml:space="preserve"> A continuación, vamos a detallar lo que necesitamos</w:t>
      </w:r>
      <w:r w:rsidRPr="008510B5">
        <w:t xml:space="preserve"> saber:</w:t>
      </w:r>
    </w:p>
    <w:p w:rsidR="008510B5" w:rsidRDefault="008510B5" w:rsidP="008510B5">
      <w:r>
        <w:t>En WordPress, los roles son conjuntos predefinidos de capacidades (permisos) que determinan qué acciones pueden realizar los usuarios dentro del sitio. No hay "grupos" como tal, pero los roles actúan como categorías</w:t>
      </w:r>
      <w:r>
        <w:t xml:space="preserve"> para organizar a los usuarios.</w:t>
      </w:r>
    </w:p>
    <w:p w:rsidR="008510B5" w:rsidRDefault="008510B5" w:rsidP="008510B5">
      <w:r>
        <w:t>WordPress incluye lo</w:t>
      </w:r>
      <w:r>
        <w:t>s siguientes roles por defecto:</w:t>
      </w:r>
    </w:p>
    <w:p w:rsidR="008510B5" w:rsidRDefault="008510B5" w:rsidP="008510B5">
      <w:pPr>
        <w:pStyle w:val="Prrafodelista"/>
        <w:numPr>
          <w:ilvl w:val="0"/>
          <w:numId w:val="3"/>
        </w:numPr>
        <w:rPr>
          <w:i/>
        </w:rPr>
      </w:pPr>
      <w:r w:rsidRPr="008510B5">
        <w:rPr>
          <w:i/>
        </w:rPr>
        <w:t>Administrador (Administrator):</w:t>
      </w:r>
    </w:p>
    <w:p w:rsidR="008510B5" w:rsidRPr="008510B5" w:rsidRDefault="008510B5" w:rsidP="008510B5">
      <w:pPr>
        <w:pStyle w:val="Prrafodelista"/>
        <w:rPr>
          <w:i/>
        </w:rPr>
      </w:pPr>
    </w:p>
    <w:p w:rsidR="008510B5" w:rsidRDefault="008510B5" w:rsidP="008510B5">
      <w:pPr>
        <w:pStyle w:val="Prrafodelista"/>
        <w:numPr>
          <w:ilvl w:val="0"/>
          <w:numId w:val="4"/>
        </w:numPr>
      </w:pPr>
      <w:r>
        <w:t>Tiene control total sobre el sitio.</w:t>
      </w:r>
    </w:p>
    <w:p w:rsidR="008510B5" w:rsidRDefault="008510B5" w:rsidP="008510B5">
      <w:pPr>
        <w:pStyle w:val="Prrafodelista"/>
        <w:numPr>
          <w:ilvl w:val="0"/>
          <w:numId w:val="4"/>
        </w:numPr>
      </w:pPr>
      <w:r>
        <w:t>Puede gestionar todos los aspectos del sitio: configuración, plugins, temas, usuarios, contenido, etc.</w:t>
      </w:r>
    </w:p>
    <w:p w:rsidR="008510B5" w:rsidRDefault="008510B5" w:rsidP="008510B5">
      <w:pPr>
        <w:pStyle w:val="Prrafodelista"/>
        <w:numPr>
          <w:ilvl w:val="0"/>
          <w:numId w:val="4"/>
        </w:numPr>
      </w:pPr>
      <w:r>
        <w:t>Ideal para los propietarios o administradores principales del sitio.</w:t>
      </w:r>
    </w:p>
    <w:p w:rsidR="008510B5" w:rsidRDefault="008510B5" w:rsidP="008510B5">
      <w:pPr>
        <w:pStyle w:val="Prrafodelista"/>
        <w:ind w:left="1425"/>
      </w:pPr>
    </w:p>
    <w:p w:rsidR="008510B5" w:rsidRDefault="008510B5" w:rsidP="008510B5">
      <w:pPr>
        <w:pStyle w:val="Prrafodelista"/>
        <w:numPr>
          <w:ilvl w:val="0"/>
          <w:numId w:val="3"/>
        </w:numPr>
        <w:rPr>
          <w:i/>
        </w:rPr>
      </w:pPr>
      <w:r w:rsidRPr="008510B5">
        <w:rPr>
          <w:i/>
        </w:rPr>
        <w:t>Editor (Editor):</w:t>
      </w:r>
    </w:p>
    <w:p w:rsidR="008510B5" w:rsidRPr="008510B5" w:rsidRDefault="008510B5" w:rsidP="008510B5">
      <w:pPr>
        <w:pStyle w:val="Prrafodelista"/>
        <w:rPr>
          <w:i/>
        </w:rPr>
      </w:pPr>
    </w:p>
    <w:p w:rsidR="008510B5" w:rsidRDefault="008510B5" w:rsidP="008510B5">
      <w:pPr>
        <w:pStyle w:val="Prrafodelista"/>
        <w:numPr>
          <w:ilvl w:val="0"/>
          <w:numId w:val="4"/>
        </w:numPr>
      </w:pPr>
      <w:r>
        <w:t>Puede gestionar y publicar cualquier contenido (entradas, páginas, comentarios).</w:t>
      </w:r>
    </w:p>
    <w:p w:rsidR="008510B5" w:rsidRDefault="008510B5" w:rsidP="008510B5">
      <w:pPr>
        <w:pStyle w:val="Prrafodelista"/>
        <w:numPr>
          <w:ilvl w:val="0"/>
          <w:numId w:val="4"/>
        </w:numPr>
      </w:pPr>
      <w:r>
        <w:t>No tiene acceso a la configuración del sitio ni a la gestión de plugins o temas.</w:t>
      </w:r>
    </w:p>
    <w:p w:rsidR="008510B5" w:rsidRDefault="008510B5" w:rsidP="008510B5">
      <w:pPr>
        <w:pStyle w:val="Prrafodelista"/>
        <w:ind w:left="1425"/>
      </w:pPr>
    </w:p>
    <w:p w:rsidR="008510B5" w:rsidRDefault="008510B5" w:rsidP="008510B5">
      <w:pPr>
        <w:pStyle w:val="Prrafodelista"/>
        <w:ind w:left="1425"/>
      </w:pPr>
    </w:p>
    <w:p w:rsidR="008510B5" w:rsidRDefault="008510B5" w:rsidP="008510B5">
      <w:pPr>
        <w:pStyle w:val="Prrafodelista"/>
        <w:ind w:left="1425"/>
      </w:pPr>
    </w:p>
    <w:p w:rsidR="008510B5" w:rsidRDefault="008510B5" w:rsidP="008510B5">
      <w:pPr>
        <w:pStyle w:val="Prrafodelista"/>
        <w:ind w:left="1425"/>
      </w:pPr>
    </w:p>
    <w:p w:rsidR="008510B5" w:rsidRDefault="008510B5" w:rsidP="008510B5">
      <w:pPr>
        <w:pStyle w:val="Prrafodelista"/>
        <w:numPr>
          <w:ilvl w:val="0"/>
          <w:numId w:val="3"/>
        </w:numPr>
        <w:rPr>
          <w:i/>
        </w:rPr>
      </w:pPr>
      <w:r w:rsidRPr="008510B5">
        <w:rPr>
          <w:i/>
        </w:rPr>
        <w:lastRenderedPageBreak/>
        <w:t>Autor (Author):</w:t>
      </w:r>
    </w:p>
    <w:p w:rsidR="008510B5" w:rsidRPr="008510B5" w:rsidRDefault="008510B5" w:rsidP="008510B5">
      <w:pPr>
        <w:pStyle w:val="Prrafodelista"/>
        <w:rPr>
          <w:i/>
        </w:rPr>
      </w:pPr>
    </w:p>
    <w:p w:rsidR="008510B5" w:rsidRDefault="008510B5" w:rsidP="008510B5">
      <w:pPr>
        <w:pStyle w:val="Prrafodelista"/>
        <w:numPr>
          <w:ilvl w:val="0"/>
          <w:numId w:val="4"/>
        </w:numPr>
      </w:pPr>
      <w:r>
        <w:t>Puede crear, editar y publicar sus propios contenidos.</w:t>
      </w:r>
    </w:p>
    <w:p w:rsidR="008510B5" w:rsidRDefault="008510B5" w:rsidP="008510B5">
      <w:pPr>
        <w:pStyle w:val="Prrafodelista"/>
        <w:numPr>
          <w:ilvl w:val="0"/>
          <w:numId w:val="4"/>
        </w:numPr>
      </w:pPr>
      <w:r>
        <w:t>No puede modificar el contenido de otros autores.</w:t>
      </w:r>
    </w:p>
    <w:p w:rsidR="008510B5" w:rsidRDefault="008510B5" w:rsidP="008510B5">
      <w:pPr>
        <w:pStyle w:val="Prrafodelista"/>
        <w:numPr>
          <w:ilvl w:val="0"/>
          <w:numId w:val="4"/>
        </w:numPr>
      </w:pPr>
      <w:r>
        <w:t>Puede subir archivos multimedia.</w:t>
      </w:r>
    </w:p>
    <w:p w:rsidR="008510B5" w:rsidRDefault="008510B5" w:rsidP="008510B5">
      <w:pPr>
        <w:pStyle w:val="Prrafodelista"/>
        <w:ind w:left="1425"/>
      </w:pPr>
    </w:p>
    <w:p w:rsidR="008510B5" w:rsidRDefault="008510B5" w:rsidP="008510B5">
      <w:pPr>
        <w:pStyle w:val="Prrafodelista"/>
        <w:numPr>
          <w:ilvl w:val="0"/>
          <w:numId w:val="3"/>
        </w:numPr>
        <w:rPr>
          <w:i/>
        </w:rPr>
      </w:pPr>
      <w:r w:rsidRPr="008510B5">
        <w:rPr>
          <w:i/>
        </w:rPr>
        <w:t>Colaborador (Contributor):</w:t>
      </w:r>
    </w:p>
    <w:p w:rsidR="008510B5" w:rsidRPr="008510B5" w:rsidRDefault="008510B5" w:rsidP="008510B5">
      <w:pPr>
        <w:pStyle w:val="Prrafodelista"/>
        <w:rPr>
          <w:i/>
        </w:rPr>
      </w:pPr>
    </w:p>
    <w:p w:rsidR="008510B5" w:rsidRDefault="008510B5" w:rsidP="008510B5">
      <w:pPr>
        <w:pStyle w:val="Prrafodelista"/>
        <w:numPr>
          <w:ilvl w:val="0"/>
          <w:numId w:val="4"/>
        </w:numPr>
      </w:pPr>
      <w:r>
        <w:t>Puede escribir y editar sus propios contenidos, pero no publicarlos.</w:t>
      </w:r>
    </w:p>
    <w:p w:rsidR="008510B5" w:rsidRDefault="008510B5" w:rsidP="008510B5">
      <w:pPr>
        <w:pStyle w:val="Prrafodelista"/>
        <w:numPr>
          <w:ilvl w:val="0"/>
          <w:numId w:val="4"/>
        </w:numPr>
      </w:pPr>
      <w:r>
        <w:t>Depende de un editor o administrador para que sus entradas sean publicadas.</w:t>
      </w:r>
    </w:p>
    <w:p w:rsidR="008510B5" w:rsidRDefault="008510B5" w:rsidP="008510B5">
      <w:pPr>
        <w:pStyle w:val="Prrafodelista"/>
        <w:numPr>
          <w:ilvl w:val="0"/>
          <w:numId w:val="4"/>
        </w:numPr>
      </w:pPr>
      <w:r>
        <w:t>No puede subir archivos multimedia.</w:t>
      </w:r>
    </w:p>
    <w:p w:rsidR="008510B5" w:rsidRDefault="008510B5" w:rsidP="008510B5">
      <w:pPr>
        <w:pStyle w:val="Prrafodelista"/>
        <w:ind w:left="1425"/>
      </w:pPr>
    </w:p>
    <w:p w:rsidR="008510B5" w:rsidRDefault="008510B5" w:rsidP="008510B5">
      <w:pPr>
        <w:pStyle w:val="Prrafodelista"/>
        <w:numPr>
          <w:ilvl w:val="0"/>
          <w:numId w:val="3"/>
        </w:numPr>
        <w:rPr>
          <w:i/>
        </w:rPr>
      </w:pPr>
      <w:r w:rsidRPr="008510B5">
        <w:rPr>
          <w:i/>
        </w:rPr>
        <w:t>Suscriptor (Subscriber):</w:t>
      </w:r>
    </w:p>
    <w:p w:rsidR="00181ED0" w:rsidRPr="008510B5" w:rsidRDefault="00181ED0" w:rsidP="00181ED0">
      <w:pPr>
        <w:pStyle w:val="Prrafodelista"/>
        <w:rPr>
          <w:i/>
        </w:rPr>
      </w:pPr>
    </w:p>
    <w:p w:rsidR="008510B5" w:rsidRDefault="008510B5" w:rsidP="00181ED0">
      <w:pPr>
        <w:pStyle w:val="Prrafodelista"/>
        <w:numPr>
          <w:ilvl w:val="0"/>
          <w:numId w:val="4"/>
        </w:numPr>
      </w:pPr>
      <w:r>
        <w:t>Solo puede gestionar su propio perfil.</w:t>
      </w:r>
    </w:p>
    <w:p w:rsidR="008510B5" w:rsidRDefault="008510B5" w:rsidP="00181ED0">
      <w:pPr>
        <w:pStyle w:val="Prrafodelista"/>
        <w:numPr>
          <w:ilvl w:val="0"/>
          <w:numId w:val="4"/>
        </w:numPr>
      </w:pPr>
      <w:r>
        <w:t>No tiene permiso para crear, editar o publicar contenido.</w:t>
      </w:r>
    </w:p>
    <w:p w:rsidR="008510B5" w:rsidRDefault="008510B5" w:rsidP="00181ED0">
      <w:pPr>
        <w:pStyle w:val="Prrafodelista"/>
        <w:numPr>
          <w:ilvl w:val="0"/>
          <w:numId w:val="4"/>
        </w:numPr>
      </w:pPr>
      <w:r>
        <w:t>Útil para usuarios que solo necesitan acceder al sitio para leer contenido protegido o comentar.</w:t>
      </w:r>
    </w:p>
    <w:p w:rsidR="00181ED0" w:rsidRDefault="00181ED0" w:rsidP="00181ED0">
      <w:r>
        <w:t xml:space="preserve">En WordPress, los roles y permisos son fundamentales para gestionar quién puede hacer qué en tu sitio. Los roles predeterminados cubren la mayoría de los casos de uso, pero puedes personalizarlos o crear nuevos roles según tus necesidades usando </w:t>
      </w:r>
      <w:r>
        <w:t>plugins o código personalizado.</w:t>
      </w:r>
    </w:p>
    <w:p w:rsidR="00181ED0" w:rsidRDefault="00181ED0" w:rsidP="00181ED0">
      <w:r>
        <w:t>Al gestionar correctamente los roles y permisos, no solo mejoras la seguridad de tu sitio, sino también su rendimiento al limitar el acceso a funciones críticas. Además, revisar y optimizar regularmente los usuarios y roles es una buena práctica para mantener tu portal seguro y eficiente.</w:t>
      </w:r>
    </w:p>
    <w:p w:rsidR="008510B5" w:rsidRPr="008510B5" w:rsidRDefault="00B27788" w:rsidP="00B27788">
      <w:pPr>
        <w:spacing w:before="0" w:after="160"/>
        <w:jc w:val="left"/>
      </w:pPr>
      <w:r>
        <w:br w:type="page"/>
      </w:r>
    </w:p>
    <w:p w:rsidR="00374299" w:rsidRDefault="00374299" w:rsidP="008510B5">
      <w:pPr>
        <w:pStyle w:val="Prrafodelista"/>
        <w:numPr>
          <w:ilvl w:val="0"/>
          <w:numId w:val="1"/>
        </w:numPr>
        <w:rPr>
          <w:b/>
          <w:i/>
        </w:rPr>
      </w:pPr>
      <w:r w:rsidRPr="008510B5">
        <w:rPr>
          <w:b/>
          <w:i/>
        </w:rPr>
        <w:lastRenderedPageBreak/>
        <w:t>¿Cómo se actualiza y se pueden gestionar las versiones?</w:t>
      </w:r>
    </w:p>
    <w:p w:rsidR="008510B5" w:rsidRPr="008510B5" w:rsidRDefault="008510B5" w:rsidP="008510B5">
      <w:pPr>
        <w:pStyle w:val="Prrafodelista"/>
        <w:rPr>
          <w:b/>
          <w:i/>
        </w:rPr>
      </w:pPr>
    </w:p>
    <w:p w:rsidR="008510B5" w:rsidRDefault="00FF108C" w:rsidP="008510B5">
      <w:r w:rsidRPr="00FF108C">
        <w:t>Mantener WordPress y sus componentes actualizados es crucial para garantizar la seguridad, el rendi</w:t>
      </w:r>
      <w:r>
        <w:t>miento y la compatibilidad de nuestro sitio. A continuación, se explica</w:t>
      </w:r>
      <w:r w:rsidRPr="00FF108C">
        <w:t xml:space="preserve"> cómo se actualiza WordPress y cómo gestionar las versiones de manera efectiva.</w:t>
      </w:r>
    </w:p>
    <w:p w:rsidR="00FF108C" w:rsidRDefault="00FF108C" w:rsidP="008510B5">
      <w:r w:rsidRPr="00FF108C">
        <w:t>En WordPress, hay varios componentes que necesitan actualizaciones regulares:</w:t>
      </w:r>
    </w:p>
    <w:p w:rsidR="00FF108C" w:rsidRPr="00FF108C" w:rsidRDefault="00FF108C" w:rsidP="00FF108C">
      <w:pPr>
        <w:pStyle w:val="Prrafodelista"/>
        <w:numPr>
          <w:ilvl w:val="0"/>
          <w:numId w:val="5"/>
        </w:numPr>
        <w:jc w:val="left"/>
        <w:rPr>
          <w:i/>
        </w:rPr>
      </w:pPr>
      <w:r w:rsidRPr="00FF108C">
        <w:rPr>
          <w:i/>
        </w:rPr>
        <w:t>Núcleo de WordPress: La base del CMS.</w:t>
      </w:r>
    </w:p>
    <w:p w:rsidR="00FF108C" w:rsidRPr="00FF108C" w:rsidRDefault="00FF108C" w:rsidP="00FF108C">
      <w:pPr>
        <w:pStyle w:val="Prrafodelista"/>
        <w:numPr>
          <w:ilvl w:val="0"/>
          <w:numId w:val="5"/>
        </w:numPr>
        <w:jc w:val="left"/>
        <w:rPr>
          <w:i/>
        </w:rPr>
      </w:pPr>
      <w:r w:rsidRPr="00FF108C">
        <w:rPr>
          <w:i/>
        </w:rPr>
        <w:t>Temas: Diseños y estilos del sitio.</w:t>
      </w:r>
    </w:p>
    <w:p w:rsidR="00FF108C" w:rsidRPr="00FF108C" w:rsidRDefault="00FF108C" w:rsidP="00FF108C">
      <w:pPr>
        <w:pStyle w:val="Prrafodelista"/>
        <w:numPr>
          <w:ilvl w:val="0"/>
          <w:numId w:val="5"/>
        </w:numPr>
        <w:jc w:val="left"/>
        <w:rPr>
          <w:i/>
        </w:rPr>
      </w:pPr>
      <w:r w:rsidRPr="00FF108C">
        <w:rPr>
          <w:i/>
        </w:rPr>
        <w:t>Plugins: Funcionalidades adicionales instaladas.</w:t>
      </w:r>
    </w:p>
    <w:p w:rsidR="00FF108C" w:rsidRDefault="00FF108C" w:rsidP="00FF108C">
      <w:pPr>
        <w:pStyle w:val="Prrafodelista"/>
        <w:numPr>
          <w:ilvl w:val="0"/>
          <w:numId w:val="5"/>
        </w:numPr>
        <w:jc w:val="left"/>
        <w:rPr>
          <w:i/>
        </w:rPr>
      </w:pPr>
      <w:r w:rsidRPr="00FF108C">
        <w:rPr>
          <w:i/>
        </w:rPr>
        <w:t>Traducciones: Archivos de idioma para el núcleo, temas y plugins.</w:t>
      </w:r>
    </w:p>
    <w:p w:rsidR="00FF108C" w:rsidRPr="00FF108C" w:rsidRDefault="00FF108C" w:rsidP="00FF108C">
      <w:pPr>
        <w:rPr>
          <w:i/>
        </w:rPr>
      </w:pPr>
      <w:r w:rsidRPr="00FF108C">
        <w:rPr>
          <w:i/>
        </w:rPr>
        <w:t>Actualización del núcleo de WordPress:</w:t>
      </w:r>
    </w:p>
    <w:p w:rsidR="00FF108C" w:rsidRDefault="00FF108C" w:rsidP="00FF108C">
      <w:r>
        <w:tab/>
      </w:r>
      <w:r w:rsidRPr="00FF108C">
        <w:t xml:space="preserve">El núcleo de WordPress se actualiza automáticamente para parches de seguridad </w:t>
      </w:r>
      <w:r>
        <w:tab/>
      </w:r>
      <w:r w:rsidRPr="00FF108C">
        <w:t xml:space="preserve">menores (por ejemplo, de 6.2 a 6.2.1), pero las actualizaciones mayores (por </w:t>
      </w:r>
      <w:r>
        <w:tab/>
      </w:r>
      <w:r w:rsidRPr="00FF108C">
        <w:t xml:space="preserve">ejemplo, de 6.2 a 6.3) deben realizarse manualmente o mediante un proceso </w:t>
      </w:r>
      <w:r>
        <w:tab/>
      </w:r>
      <w:r w:rsidRPr="00FF108C">
        <w:t>controlado.</w:t>
      </w:r>
    </w:p>
    <w:p w:rsidR="00FF108C" w:rsidRDefault="00FF108C" w:rsidP="00FF108C">
      <w:r w:rsidRPr="00FF108C">
        <w:t>Actualización de temas y plugins</w:t>
      </w:r>
      <w:r>
        <w:t>:</w:t>
      </w:r>
    </w:p>
    <w:p w:rsidR="00FF108C" w:rsidRDefault="00FF108C" w:rsidP="00FF108C">
      <w:r>
        <w:t>D</w:t>
      </w:r>
      <w:r>
        <w:t xml:space="preserve">esde el panel de administración vamos a Plugins </w:t>
      </w:r>
      <w:r>
        <w:t>Instal</w:t>
      </w:r>
      <w:r>
        <w:t xml:space="preserve">ados o Apariencia Temas. </w:t>
      </w:r>
      <w:r>
        <w:t>Si hay actualizaciones disponibles, verás un</w:t>
      </w:r>
      <w:r>
        <w:t xml:space="preserve"> mensaje junto a cada elemento. Hacer</w:t>
      </w:r>
      <w:r>
        <w:t xml:space="preserve"> clic en Actualizar ahora para actualizar individualment</w:t>
      </w:r>
      <w:r>
        <w:t>e o selecciona Actualizar todo.</w:t>
      </w:r>
    </w:p>
    <w:p w:rsidR="00FF108C" w:rsidRDefault="00FF108C" w:rsidP="00FF108C">
      <w:r w:rsidRPr="00FF108C">
        <w:t>Mantener plugins y temas mínimos</w:t>
      </w:r>
      <w:r>
        <w:t>:</w:t>
      </w:r>
    </w:p>
    <w:p w:rsidR="00FF108C" w:rsidRDefault="00FF108C" w:rsidP="00FF108C">
      <w:r>
        <w:t>Elimi</w:t>
      </w:r>
      <w:r>
        <w:t>nar plugins y temas que no se usen. Elegir</w:t>
      </w:r>
      <w:r>
        <w:t xml:space="preserve"> plugins populares y bien mantenidos para reducir riesgos.</w:t>
      </w:r>
    </w:p>
    <w:p w:rsidR="00A91F94" w:rsidRPr="00FF108C" w:rsidRDefault="00A91F94" w:rsidP="00FF108C">
      <w:r w:rsidRPr="00A91F94">
        <w:t xml:space="preserve">Mantener WordPress actualizado es esencial para la seguridad, el rendimiento y la compatibilidad. </w:t>
      </w:r>
      <w:r>
        <w:t xml:space="preserve">Se puede </w:t>
      </w:r>
      <w:r w:rsidRPr="00A91F94">
        <w:t>actualizar el núcleo, temas y plugins desde el panel de administración, vía FTP/SFTP o usando WP-CLI. Además, seguir buenas prácticas como realizar copias de seguridad y probar actualizacione</w:t>
      </w:r>
      <w:r>
        <w:t>s en un entorno de desarrollo nos</w:t>
      </w:r>
      <w:r w:rsidRPr="00A91F94">
        <w:t xml:space="preserve"> ayudará a evitar problemas.</w:t>
      </w:r>
    </w:p>
    <w:p w:rsidR="008510B5" w:rsidRDefault="008510B5" w:rsidP="008510B5">
      <w:pPr>
        <w:pStyle w:val="Prrafodelista"/>
        <w:numPr>
          <w:ilvl w:val="0"/>
          <w:numId w:val="1"/>
        </w:numPr>
        <w:rPr>
          <w:b/>
          <w:i/>
        </w:rPr>
      </w:pPr>
      <w:r w:rsidRPr="008510B5">
        <w:rPr>
          <w:b/>
          <w:i/>
        </w:rPr>
        <w:lastRenderedPageBreak/>
        <w:t>¿Qué procedimientos debemos tener en consideración para la optimización del rendimiento de un servidor web? ¿Cómo se complementa esto dentro del sistema informático?</w:t>
      </w:r>
    </w:p>
    <w:p w:rsidR="00A91F94" w:rsidRDefault="00A91F94" w:rsidP="00A91F94">
      <w:r w:rsidRPr="00A91F94">
        <w:t>La optimización del rendimiento de un servidor web es fu</w:t>
      </w:r>
      <w:r>
        <w:t>ndamental para garantizar que n</w:t>
      </w:r>
      <w:r w:rsidRPr="00A91F94">
        <w:t>u</w:t>
      </w:r>
      <w:r>
        <w:t>estro</w:t>
      </w:r>
      <w:r w:rsidRPr="00A91F94">
        <w:t xml:space="preserve"> sitio o aplicación funcione de manera rápida, eficiente y escalable. </w:t>
      </w:r>
    </w:p>
    <w:p w:rsidR="00A91F94" w:rsidRDefault="00A91F94" w:rsidP="00A91F94">
      <w:r w:rsidRPr="00A91F94">
        <w:t>Un servidor bien optimizado no solo mejora la experiencia del usuario, sino que también reduce los costos operativos y aumenta la capacidad del sistema para manejar</w:t>
      </w:r>
      <w:r>
        <w:t xml:space="preserve"> más tráfico. A continuación, vamos a explicar </w:t>
      </w:r>
      <w:r w:rsidRPr="00A91F94">
        <w:t>los procedimientos clave para optimizar el rendimiento de un servidor web y cómo esto se complementa dentro del sistema informático</w:t>
      </w:r>
      <w:r>
        <w:t>:</w:t>
      </w:r>
    </w:p>
    <w:p w:rsidR="00A91F94" w:rsidRPr="00A91F94" w:rsidRDefault="00A91F94" w:rsidP="00A91F94">
      <w:pPr>
        <w:rPr>
          <w:b/>
          <w:i/>
        </w:rPr>
      </w:pPr>
      <w:r w:rsidRPr="00A91F94">
        <w:rPr>
          <w:b/>
          <w:i/>
        </w:rPr>
        <w:t>Optimización del software del servidor</w:t>
      </w:r>
    </w:p>
    <w:p w:rsidR="00A91F94" w:rsidRDefault="00A91F94" w:rsidP="00A91F94">
      <w:pPr>
        <w:pStyle w:val="Prrafodelista"/>
        <w:numPr>
          <w:ilvl w:val="0"/>
          <w:numId w:val="6"/>
        </w:numPr>
        <w:rPr>
          <w:b/>
          <w:i/>
        </w:rPr>
      </w:pPr>
      <w:r w:rsidRPr="00A91F94">
        <w:rPr>
          <w:b/>
          <w:i/>
        </w:rPr>
        <w:t>Usar un servidor web ligero:</w:t>
      </w:r>
    </w:p>
    <w:p w:rsidR="00A91F94" w:rsidRPr="00A91F94" w:rsidRDefault="00A91F94" w:rsidP="00A91F94">
      <w:pPr>
        <w:pStyle w:val="Prrafodelista"/>
        <w:rPr>
          <w:b/>
          <w:i/>
        </w:rPr>
      </w:pPr>
    </w:p>
    <w:p w:rsidR="00A91F94" w:rsidRDefault="00A91F94" w:rsidP="00A91F94">
      <w:pPr>
        <w:pStyle w:val="Prrafodelista"/>
        <w:numPr>
          <w:ilvl w:val="0"/>
          <w:numId w:val="7"/>
        </w:numPr>
      </w:pPr>
      <w:r>
        <w:t>Si necesitamos</w:t>
      </w:r>
      <w:r>
        <w:t xml:space="preserve"> un servidor con bajo consumo de recursos, considera usar Nginx </w:t>
      </w:r>
      <w:r>
        <w:tab/>
      </w:r>
      <w:r>
        <w:t xml:space="preserve">en lugar de Apache. Nginx es conocido por su alta eficiencia en el manejo de </w:t>
      </w:r>
      <w:r>
        <w:tab/>
      </w:r>
      <w:r>
        <w:t>conexiones simultáneas.</w:t>
      </w:r>
    </w:p>
    <w:p w:rsidR="00A91F94" w:rsidRDefault="00A91F94" w:rsidP="00A91F94">
      <w:pPr>
        <w:pStyle w:val="Prrafodelista"/>
        <w:numPr>
          <w:ilvl w:val="0"/>
          <w:numId w:val="7"/>
        </w:numPr>
      </w:pPr>
      <w:r>
        <w:t xml:space="preserve">También </w:t>
      </w:r>
      <w:r>
        <w:t xml:space="preserve">se </w:t>
      </w:r>
      <w:r>
        <w:t>puede combinar ambos servidores (Apache como backend y Nginx como proxy inverso).</w:t>
      </w:r>
    </w:p>
    <w:p w:rsidR="00A91F94" w:rsidRDefault="00A91F94" w:rsidP="00A91F94">
      <w:pPr>
        <w:pStyle w:val="Prrafodelista"/>
        <w:ind w:left="1425"/>
      </w:pPr>
    </w:p>
    <w:p w:rsidR="00A91F94" w:rsidRDefault="00A91F94" w:rsidP="00A91F94">
      <w:pPr>
        <w:pStyle w:val="Prrafodelista"/>
        <w:numPr>
          <w:ilvl w:val="0"/>
          <w:numId w:val="6"/>
        </w:numPr>
        <w:rPr>
          <w:b/>
          <w:i/>
        </w:rPr>
      </w:pPr>
      <w:r w:rsidRPr="00A91F94">
        <w:rPr>
          <w:b/>
          <w:i/>
        </w:rPr>
        <w:t>Configurar correctamente el servidor:</w:t>
      </w:r>
    </w:p>
    <w:p w:rsidR="00A91F94" w:rsidRPr="00A91F94" w:rsidRDefault="00A91F94" w:rsidP="00A91F94">
      <w:pPr>
        <w:pStyle w:val="Prrafodelista"/>
        <w:rPr>
          <w:b/>
          <w:i/>
        </w:rPr>
      </w:pPr>
    </w:p>
    <w:p w:rsidR="00A91F94" w:rsidRDefault="00A91F94" w:rsidP="00A91F94">
      <w:pPr>
        <w:pStyle w:val="Prrafodelista"/>
        <w:numPr>
          <w:ilvl w:val="0"/>
          <w:numId w:val="7"/>
        </w:numPr>
      </w:pPr>
      <w:r>
        <w:t>Ajusta parámetros como:</w:t>
      </w:r>
    </w:p>
    <w:p w:rsidR="00A91F94" w:rsidRDefault="00A91F94" w:rsidP="00A91F94">
      <w:pPr>
        <w:pStyle w:val="Prrafodelista"/>
        <w:ind w:left="1425"/>
      </w:pPr>
    </w:p>
    <w:p w:rsidR="00A91F94" w:rsidRDefault="00A91F94" w:rsidP="00A91F94">
      <w:pPr>
        <w:pStyle w:val="Prrafodelista"/>
        <w:numPr>
          <w:ilvl w:val="2"/>
          <w:numId w:val="9"/>
        </w:numPr>
      </w:pPr>
      <w:r>
        <w:t>MaxRequestWorkers (Apache): Limita el número máximo de conexiones simultáneas.</w:t>
      </w:r>
    </w:p>
    <w:p w:rsidR="00A91F94" w:rsidRDefault="00A91F94" w:rsidP="00A91F94">
      <w:pPr>
        <w:pStyle w:val="Prrafodelista"/>
        <w:numPr>
          <w:ilvl w:val="2"/>
          <w:numId w:val="9"/>
        </w:numPr>
      </w:pPr>
      <w:r>
        <w:t>KeepAlive: Mantén las conexiones abiertas para reducir la sobrecarga de abrir/cerrar conexiones.</w:t>
      </w:r>
    </w:p>
    <w:p w:rsidR="00A91F94" w:rsidRDefault="00A91F94" w:rsidP="00A91F94">
      <w:pPr>
        <w:pStyle w:val="Prrafodelista"/>
        <w:numPr>
          <w:ilvl w:val="2"/>
          <w:numId w:val="9"/>
        </w:numPr>
      </w:pPr>
      <w:r>
        <w:t>Timeout: Define tiempos de espera razonables para evitar conexiones inactivas.</w:t>
      </w:r>
    </w:p>
    <w:p w:rsidR="00A91F94" w:rsidRDefault="00A91F94" w:rsidP="00A91F94">
      <w:pPr>
        <w:pStyle w:val="Prrafodelista"/>
        <w:ind w:left="2160"/>
      </w:pPr>
    </w:p>
    <w:p w:rsidR="00A91F94" w:rsidRDefault="00A91F94" w:rsidP="00A91F94">
      <w:pPr>
        <w:pStyle w:val="Prrafodelista"/>
        <w:numPr>
          <w:ilvl w:val="0"/>
          <w:numId w:val="6"/>
        </w:numPr>
        <w:rPr>
          <w:b/>
          <w:i/>
        </w:rPr>
      </w:pPr>
      <w:r w:rsidRPr="00A91F94">
        <w:rPr>
          <w:b/>
          <w:i/>
        </w:rPr>
        <w:t>Habilitar compresión (gzip/deflate):</w:t>
      </w:r>
    </w:p>
    <w:p w:rsidR="00A91F94" w:rsidRPr="00A91F94" w:rsidRDefault="00A91F94" w:rsidP="00A91F94">
      <w:pPr>
        <w:pStyle w:val="Prrafodelista"/>
        <w:rPr>
          <w:b/>
          <w:i/>
        </w:rPr>
      </w:pPr>
    </w:p>
    <w:p w:rsidR="00A91F94" w:rsidRDefault="00A91F94" w:rsidP="00A91F94">
      <w:pPr>
        <w:pStyle w:val="Prrafodelista"/>
        <w:numPr>
          <w:ilvl w:val="0"/>
          <w:numId w:val="7"/>
        </w:numPr>
      </w:pPr>
      <w:r>
        <w:t>Comprime archivos antes de enviarlos al cliente para reducir el tamaño de las transferencias.</w:t>
      </w:r>
    </w:p>
    <w:p w:rsidR="00A91F94" w:rsidRDefault="00A91F94" w:rsidP="00A91F94"/>
    <w:p w:rsidR="00F72C97" w:rsidRDefault="00F72C97" w:rsidP="00F72C97">
      <w:pPr>
        <w:pStyle w:val="Prrafodelista"/>
        <w:numPr>
          <w:ilvl w:val="0"/>
          <w:numId w:val="6"/>
        </w:numPr>
        <w:rPr>
          <w:b/>
          <w:i/>
        </w:rPr>
      </w:pPr>
      <w:r w:rsidRPr="00F72C97">
        <w:rPr>
          <w:b/>
          <w:i/>
        </w:rPr>
        <w:lastRenderedPageBreak/>
        <w:t>I</w:t>
      </w:r>
      <w:r w:rsidRPr="00F72C97">
        <w:rPr>
          <w:b/>
          <w:i/>
        </w:rPr>
        <w:t>mplementar caché:</w:t>
      </w:r>
    </w:p>
    <w:p w:rsidR="00F72C97" w:rsidRPr="00F72C97" w:rsidRDefault="00F72C97" w:rsidP="00F72C97">
      <w:pPr>
        <w:pStyle w:val="Prrafodelista"/>
        <w:rPr>
          <w:b/>
          <w:i/>
        </w:rPr>
      </w:pPr>
    </w:p>
    <w:p w:rsidR="00F72C97" w:rsidRDefault="00F72C97" w:rsidP="00F72C97">
      <w:pPr>
        <w:pStyle w:val="Prrafodelista"/>
        <w:numPr>
          <w:ilvl w:val="0"/>
          <w:numId w:val="7"/>
        </w:numPr>
      </w:pPr>
      <w:r>
        <w:t xml:space="preserve">Usa herramientas como </w:t>
      </w:r>
      <w:r>
        <w:t>Varnish,</w:t>
      </w:r>
      <w:r>
        <w:t xml:space="preserve"> Memcached o Redis para almacenar respuestas frecuentes y reducir la carga del servidor.</w:t>
      </w:r>
    </w:p>
    <w:p w:rsidR="00F72C97" w:rsidRDefault="00F72C97" w:rsidP="00F72C97">
      <w:pPr>
        <w:pStyle w:val="Prrafodelista"/>
        <w:numPr>
          <w:ilvl w:val="0"/>
          <w:numId w:val="7"/>
        </w:numPr>
      </w:pPr>
      <w:r>
        <w:t>Configura caché en el navegador mediante encabezados HTTP (Cache-Control, Expires).</w:t>
      </w:r>
    </w:p>
    <w:p w:rsidR="00F72C97" w:rsidRDefault="00F72C97" w:rsidP="00F72C97">
      <w:pPr>
        <w:pStyle w:val="Prrafodelista"/>
        <w:ind w:left="1425"/>
      </w:pPr>
    </w:p>
    <w:p w:rsidR="00F72C97" w:rsidRDefault="00F72C97" w:rsidP="00F72C97">
      <w:pPr>
        <w:pStyle w:val="Prrafodelista"/>
        <w:numPr>
          <w:ilvl w:val="0"/>
          <w:numId w:val="6"/>
        </w:numPr>
        <w:rPr>
          <w:b/>
          <w:i/>
        </w:rPr>
      </w:pPr>
      <w:r w:rsidRPr="00F72C97">
        <w:rPr>
          <w:b/>
          <w:i/>
        </w:rPr>
        <w:t>Optimizar PHP (si aplica):</w:t>
      </w:r>
    </w:p>
    <w:p w:rsidR="00F72C97" w:rsidRPr="00F72C97" w:rsidRDefault="00F72C97" w:rsidP="00F72C97">
      <w:pPr>
        <w:pStyle w:val="Prrafodelista"/>
        <w:rPr>
          <w:b/>
          <w:i/>
        </w:rPr>
      </w:pPr>
    </w:p>
    <w:p w:rsidR="00F72C97" w:rsidRDefault="00F72C97" w:rsidP="00F72C97">
      <w:pPr>
        <w:pStyle w:val="Prrafodelista"/>
        <w:numPr>
          <w:ilvl w:val="0"/>
          <w:numId w:val="7"/>
        </w:numPr>
      </w:pPr>
      <w:r>
        <w:t>Usa OPcache para almacenar código PHP compilado en memoria.</w:t>
      </w:r>
    </w:p>
    <w:p w:rsidR="00A91F94" w:rsidRDefault="00F72C97" w:rsidP="00F72C97">
      <w:pPr>
        <w:pStyle w:val="Prrafodelista"/>
        <w:numPr>
          <w:ilvl w:val="0"/>
          <w:numId w:val="7"/>
        </w:numPr>
      </w:pPr>
      <w:r>
        <w:t>Considera usar PHP-FPM (FastCGI Process Manager) para mejorar el rendimiento.</w:t>
      </w:r>
    </w:p>
    <w:p w:rsidR="00F72C97" w:rsidRDefault="00F72C97" w:rsidP="00F72C97">
      <w:pPr>
        <w:rPr>
          <w:b/>
          <w:i/>
        </w:rPr>
      </w:pPr>
      <w:r w:rsidRPr="00F72C97">
        <w:rPr>
          <w:b/>
          <w:i/>
        </w:rPr>
        <w:t>Optimización del contenido</w:t>
      </w:r>
    </w:p>
    <w:p w:rsidR="00F72C97" w:rsidRDefault="00F72C97" w:rsidP="00F72C97">
      <w:pPr>
        <w:pStyle w:val="Prrafodelista"/>
        <w:numPr>
          <w:ilvl w:val="0"/>
          <w:numId w:val="10"/>
        </w:numPr>
        <w:rPr>
          <w:b/>
          <w:i/>
        </w:rPr>
      </w:pPr>
      <w:r w:rsidRPr="00F72C97">
        <w:rPr>
          <w:b/>
          <w:i/>
        </w:rPr>
        <w:t>Minificar archivos:</w:t>
      </w:r>
    </w:p>
    <w:p w:rsidR="00F72C97" w:rsidRPr="00F72C97" w:rsidRDefault="00F72C97" w:rsidP="00F72C97">
      <w:pPr>
        <w:pStyle w:val="Prrafodelista"/>
        <w:rPr>
          <w:b/>
          <w:i/>
        </w:rPr>
      </w:pPr>
    </w:p>
    <w:p w:rsidR="00F72C97" w:rsidRPr="00F72C97" w:rsidRDefault="00F72C97" w:rsidP="00F72C97">
      <w:pPr>
        <w:pStyle w:val="Prrafodelista"/>
        <w:numPr>
          <w:ilvl w:val="0"/>
          <w:numId w:val="7"/>
        </w:numPr>
      </w:pPr>
      <w:r w:rsidRPr="00F72C97">
        <w:t>Reduce el tamaño de archivos CSS, JavaScript y HTML eliminando espacios en blanco y comentarios innecesarios.</w:t>
      </w:r>
    </w:p>
    <w:p w:rsidR="00F72C97" w:rsidRDefault="00F72C97" w:rsidP="00F72C97">
      <w:pPr>
        <w:pStyle w:val="Prrafodelista"/>
        <w:numPr>
          <w:ilvl w:val="0"/>
          <w:numId w:val="7"/>
        </w:numPr>
      </w:pPr>
      <w:r w:rsidRPr="00F72C97">
        <w:t>Herramientas como Minify o plugins de WordPress (por ejemplo, Autoptimize) pueden ayudarte.</w:t>
      </w:r>
    </w:p>
    <w:p w:rsidR="00F72C97" w:rsidRPr="00F72C97" w:rsidRDefault="00F72C97" w:rsidP="00F72C97">
      <w:pPr>
        <w:pStyle w:val="Prrafodelista"/>
        <w:ind w:left="1425"/>
      </w:pPr>
    </w:p>
    <w:p w:rsidR="00F72C97" w:rsidRDefault="00F72C97" w:rsidP="00F72C97">
      <w:pPr>
        <w:pStyle w:val="Prrafodelista"/>
        <w:numPr>
          <w:ilvl w:val="0"/>
          <w:numId w:val="10"/>
        </w:numPr>
        <w:rPr>
          <w:b/>
          <w:i/>
        </w:rPr>
      </w:pPr>
      <w:r w:rsidRPr="00F72C97">
        <w:rPr>
          <w:b/>
          <w:i/>
        </w:rPr>
        <w:t>Optimizar imágenes:</w:t>
      </w:r>
    </w:p>
    <w:p w:rsidR="008474C8" w:rsidRPr="00F72C97" w:rsidRDefault="008474C8" w:rsidP="008474C8">
      <w:pPr>
        <w:pStyle w:val="Prrafodelista"/>
        <w:rPr>
          <w:b/>
          <w:i/>
        </w:rPr>
      </w:pPr>
    </w:p>
    <w:p w:rsidR="00F72C97" w:rsidRPr="00F72C97" w:rsidRDefault="00F72C97" w:rsidP="008474C8">
      <w:pPr>
        <w:pStyle w:val="Prrafodelista"/>
        <w:numPr>
          <w:ilvl w:val="0"/>
          <w:numId w:val="7"/>
        </w:numPr>
      </w:pPr>
      <w:r w:rsidRPr="00F72C97">
        <w:t xml:space="preserve">Comprime imágenes sin perder calidad usando herramientas como TinyPNG o </w:t>
      </w:r>
      <w:r w:rsidRPr="00F72C97">
        <w:t>ImageMagick.</w:t>
      </w:r>
    </w:p>
    <w:p w:rsidR="00F72C97" w:rsidRDefault="00F72C97" w:rsidP="008474C8">
      <w:pPr>
        <w:pStyle w:val="Prrafodelista"/>
        <w:numPr>
          <w:ilvl w:val="0"/>
          <w:numId w:val="7"/>
        </w:numPr>
      </w:pPr>
      <w:r w:rsidRPr="00F72C97">
        <w:t>Usa formatos modernos como WebP para reducir el tamaño de las imágenes.</w:t>
      </w:r>
    </w:p>
    <w:p w:rsidR="008474C8" w:rsidRPr="00F72C97" w:rsidRDefault="008474C8" w:rsidP="008474C8">
      <w:pPr>
        <w:pStyle w:val="Prrafodelista"/>
        <w:ind w:left="1425"/>
      </w:pPr>
    </w:p>
    <w:p w:rsidR="00F72C97" w:rsidRDefault="00F72C97" w:rsidP="00F72C97">
      <w:pPr>
        <w:pStyle w:val="Prrafodelista"/>
        <w:numPr>
          <w:ilvl w:val="0"/>
          <w:numId w:val="10"/>
        </w:numPr>
        <w:rPr>
          <w:b/>
          <w:i/>
        </w:rPr>
      </w:pPr>
      <w:r w:rsidRPr="00F72C97">
        <w:rPr>
          <w:b/>
          <w:i/>
        </w:rPr>
        <w:t>Usar CDN (Content Delivery Network):</w:t>
      </w:r>
    </w:p>
    <w:p w:rsidR="008474C8" w:rsidRPr="00F72C97" w:rsidRDefault="008474C8" w:rsidP="008474C8">
      <w:pPr>
        <w:pStyle w:val="Prrafodelista"/>
        <w:rPr>
          <w:b/>
          <w:i/>
        </w:rPr>
      </w:pPr>
    </w:p>
    <w:p w:rsidR="00F72C97" w:rsidRPr="00F72C97" w:rsidRDefault="00F72C97" w:rsidP="008474C8">
      <w:pPr>
        <w:pStyle w:val="Prrafodelista"/>
        <w:numPr>
          <w:ilvl w:val="0"/>
          <w:numId w:val="7"/>
        </w:numPr>
      </w:pPr>
      <w:r w:rsidRPr="00F72C97">
        <w:t>Distribuye contenido estático (imágenes, CSS, JS) a través de una red de servidores globales para reducir la latencia.</w:t>
      </w:r>
    </w:p>
    <w:p w:rsidR="00F72C97" w:rsidRPr="00F72C97" w:rsidRDefault="00F72C97" w:rsidP="008474C8">
      <w:pPr>
        <w:pStyle w:val="Prrafodelista"/>
        <w:numPr>
          <w:ilvl w:val="0"/>
          <w:numId w:val="7"/>
        </w:numPr>
      </w:pPr>
      <w:r w:rsidRPr="00F72C97">
        <w:t xml:space="preserve">Servicios populares incluyen </w:t>
      </w:r>
      <w:r w:rsidRPr="00F72C97">
        <w:t>Cloudflare,</w:t>
      </w:r>
      <w:r w:rsidRPr="00F72C97">
        <w:t xml:space="preserve"> Amazon CloudFront y </w:t>
      </w:r>
      <w:r w:rsidRPr="00F72C97">
        <w:t>Akamai.</w:t>
      </w:r>
    </w:p>
    <w:p w:rsidR="008474C8" w:rsidRDefault="008474C8">
      <w:pPr>
        <w:spacing w:before="0" w:after="160"/>
        <w:jc w:val="left"/>
      </w:pPr>
      <w:r>
        <w:br w:type="page"/>
      </w:r>
    </w:p>
    <w:p w:rsidR="00A91F94" w:rsidRDefault="008474C8" w:rsidP="008474C8">
      <w:pPr>
        <w:rPr>
          <w:b/>
          <w:i/>
        </w:rPr>
      </w:pPr>
      <w:r w:rsidRPr="008474C8">
        <w:rPr>
          <w:b/>
          <w:i/>
        </w:rPr>
        <w:lastRenderedPageBreak/>
        <w:t>Optimización del hardware y sistema operativo</w:t>
      </w:r>
    </w:p>
    <w:p w:rsidR="008474C8" w:rsidRDefault="008474C8" w:rsidP="008474C8">
      <w:pPr>
        <w:pStyle w:val="Prrafodelista"/>
        <w:numPr>
          <w:ilvl w:val="0"/>
          <w:numId w:val="11"/>
        </w:numPr>
        <w:rPr>
          <w:b/>
          <w:i/>
        </w:rPr>
      </w:pPr>
      <w:r w:rsidRPr="008474C8">
        <w:rPr>
          <w:b/>
          <w:i/>
        </w:rPr>
        <w:t>Escalabilidad vertical y horizontal:</w:t>
      </w:r>
    </w:p>
    <w:p w:rsidR="008474C8" w:rsidRPr="008474C8" w:rsidRDefault="008474C8" w:rsidP="008474C8">
      <w:pPr>
        <w:pStyle w:val="Prrafodelista"/>
        <w:rPr>
          <w:b/>
          <w:i/>
        </w:rPr>
      </w:pPr>
    </w:p>
    <w:p w:rsidR="008474C8" w:rsidRDefault="008474C8" w:rsidP="008474C8">
      <w:pPr>
        <w:pStyle w:val="Prrafodelista"/>
        <w:numPr>
          <w:ilvl w:val="0"/>
          <w:numId w:val="7"/>
        </w:numPr>
      </w:pPr>
      <w:r>
        <w:t>Vertical: Mejora el hardware (CPU, RAM, almacenamiento SSD).</w:t>
      </w:r>
    </w:p>
    <w:p w:rsidR="008474C8" w:rsidRDefault="008474C8" w:rsidP="008474C8">
      <w:pPr>
        <w:pStyle w:val="Prrafodelista"/>
        <w:numPr>
          <w:ilvl w:val="0"/>
          <w:numId w:val="7"/>
        </w:numPr>
      </w:pPr>
      <w:r>
        <w:t>Horizontal: Agrega más servidores y distribuye la carga (balanceadores de carga).</w:t>
      </w:r>
    </w:p>
    <w:p w:rsidR="008474C8" w:rsidRDefault="008474C8" w:rsidP="008474C8">
      <w:pPr>
        <w:pStyle w:val="Prrafodelista"/>
        <w:ind w:left="1425"/>
      </w:pPr>
    </w:p>
    <w:p w:rsidR="008474C8" w:rsidRDefault="008474C8" w:rsidP="008474C8">
      <w:pPr>
        <w:pStyle w:val="Prrafodelista"/>
        <w:numPr>
          <w:ilvl w:val="0"/>
          <w:numId w:val="11"/>
        </w:numPr>
        <w:rPr>
          <w:b/>
          <w:i/>
        </w:rPr>
      </w:pPr>
      <w:r w:rsidRPr="008474C8">
        <w:rPr>
          <w:b/>
          <w:i/>
        </w:rPr>
        <w:t>Ajustar el sistema operativo:</w:t>
      </w:r>
    </w:p>
    <w:p w:rsidR="008474C8" w:rsidRPr="008474C8" w:rsidRDefault="008474C8" w:rsidP="008474C8">
      <w:pPr>
        <w:pStyle w:val="Prrafodelista"/>
        <w:rPr>
          <w:b/>
          <w:i/>
        </w:rPr>
      </w:pPr>
    </w:p>
    <w:p w:rsidR="008474C8" w:rsidRDefault="008474C8" w:rsidP="008474C8">
      <w:pPr>
        <w:pStyle w:val="Prrafodelista"/>
        <w:numPr>
          <w:ilvl w:val="0"/>
          <w:numId w:val="7"/>
        </w:numPr>
      </w:pPr>
      <w:r>
        <w:t>Optimiza el kernel de Linux para mejorar el rendimiento del servidor:</w:t>
      </w:r>
    </w:p>
    <w:p w:rsidR="008474C8" w:rsidRDefault="008474C8" w:rsidP="008474C8">
      <w:pPr>
        <w:pStyle w:val="Prrafodelista"/>
        <w:numPr>
          <w:ilvl w:val="0"/>
          <w:numId w:val="7"/>
        </w:numPr>
      </w:pPr>
      <w:r>
        <w:t>Aumenta el límite de archivos abiertos (ulimit).</w:t>
      </w:r>
    </w:p>
    <w:p w:rsidR="008474C8" w:rsidRDefault="008474C8" w:rsidP="008474C8">
      <w:pPr>
        <w:pStyle w:val="Prrafodelista"/>
        <w:numPr>
          <w:ilvl w:val="0"/>
          <w:numId w:val="7"/>
        </w:numPr>
      </w:pPr>
      <w:r>
        <w:t>Ajusta los parámetros de red (sysctl).</w:t>
      </w:r>
    </w:p>
    <w:p w:rsidR="008474C8" w:rsidRDefault="008474C8" w:rsidP="008474C8">
      <w:pPr>
        <w:pStyle w:val="Prrafodelista"/>
        <w:ind w:left="1425"/>
      </w:pPr>
    </w:p>
    <w:p w:rsidR="008474C8" w:rsidRDefault="008474C8" w:rsidP="008474C8">
      <w:pPr>
        <w:pStyle w:val="Prrafodelista"/>
        <w:numPr>
          <w:ilvl w:val="0"/>
          <w:numId w:val="11"/>
        </w:numPr>
        <w:rPr>
          <w:b/>
          <w:i/>
        </w:rPr>
      </w:pPr>
      <w:r w:rsidRPr="008474C8">
        <w:rPr>
          <w:b/>
          <w:i/>
        </w:rPr>
        <w:t>Monitorear recursos:</w:t>
      </w:r>
    </w:p>
    <w:p w:rsidR="009D78AD" w:rsidRPr="008474C8" w:rsidRDefault="009D78AD" w:rsidP="009D78AD">
      <w:pPr>
        <w:pStyle w:val="Prrafodelista"/>
        <w:rPr>
          <w:b/>
          <w:i/>
        </w:rPr>
      </w:pPr>
    </w:p>
    <w:p w:rsidR="008474C8" w:rsidRDefault="009D78AD" w:rsidP="009D78AD">
      <w:pPr>
        <w:pStyle w:val="Prrafodelista"/>
        <w:numPr>
          <w:ilvl w:val="0"/>
          <w:numId w:val="7"/>
        </w:numPr>
      </w:pPr>
      <w:r>
        <w:t>Usa herramientas como htop</w:t>
      </w:r>
      <w:r w:rsidR="008474C8">
        <w:t>, iotop o glances para monitorear el uso de CPU, memoria y disco.</w:t>
      </w:r>
    </w:p>
    <w:p w:rsidR="008474C8" w:rsidRDefault="008474C8" w:rsidP="009D78AD">
      <w:pPr>
        <w:pStyle w:val="Prrafodelista"/>
        <w:numPr>
          <w:ilvl w:val="0"/>
          <w:numId w:val="7"/>
        </w:numPr>
      </w:pPr>
      <w:r>
        <w:t>Implementa sistemas de monitoreo como Nagios , Zabbix o Prometheus .</w:t>
      </w:r>
    </w:p>
    <w:p w:rsidR="008474C8" w:rsidRPr="003F1C8F" w:rsidRDefault="008474C8" w:rsidP="008474C8">
      <w:pPr>
        <w:rPr>
          <w:b/>
          <w:i/>
        </w:rPr>
      </w:pPr>
      <w:r w:rsidRPr="003F1C8F">
        <w:rPr>
          <w:b/>
          <w:i/>
        </w:rPr>
        <w:t>Seguridad y rendimiento</w:t>
      </w:r>
    </w:p>
    <w:p w:rsidR="008474C8" w:rsidRDefault="008474C8" w:rsidP="003F1C8F">
      <w:pPr>
        <w:pStyle w:val="Prrafodelista"/>
        <w:numPr>
          <w:ilvl w:val="0"/>
          <w:numId w:val="12"/>
        </w:numPr>
        <w:rPr>
          <w:b/>
          <w:i/>
        </w:rPr>
      </w:pPr>
      <w:r w:rsidRPr="003F1C8F">
        <w:rPr>
          <w:b/>
          <w:i/>
        </w:rPr>
        <w:t>Proteger contra ataques DDoS:</w:t>
      </w:r>
    </w:p>
    <w:p w:rsidR="003F1C8F" w:rsidRPr="003F1C8F" w:rsidRDefault="003F1C8F" w:rsidP="003F1C8F">
      <w:pPr>
        <w:pStyle w:val="Prrafodelista"/>
        <w:rPr>
          <w:b/>
          <w:i/>
        </w:rPr>
      </w:pPr>
    </w:p>
    <w:p w:rsidR="008474C8" w:rsidRDefault="008474C8" w:rsidP="003F1C8F">
      <w:pPr>
        <w:pStyle w:val="Prrafodelista"/>
        <w:numPr>
          <w:ilvl w:val="0"/>
          <w:numId w:val="7"/>
        </w:numPr>
      </w:pPr>
      <w:r>
        <w:t>Usa firewalls como fail2ban o servicios como Cloudflare para mitigar ataques.</w:t>
      </w:r>
    </w:p>
    <w:p w:rsidR="008474C8" w:rsidRDefault="008474C8" w:rsidP="003F1C8F">
      <w:pPr>
        <w:pStyle w:val="Prrafodelista"/>
        <w:numPr>
          <w:ilvl w:val="0"/>
          <w:numId w:val="7"/>
        </w:numPr>
      </w:pPr>
      <w:r>
        <w:t>Limita el número de conexiones simultáneas.</w:t>
      </w:r>
    </w:p>
    <w:p w:rsidR="003F1C8F" w:rsidRDefault="003F1C8F" w:rsidP="003F1C8F">
      <w:pPr>
        <w:pStyle w:val="Prrafodelista"/>
        <w:ind w:left="1425"/>
      </w:pPr>
    </w:p>
    <w:p w:rsidR="008474C8" w:rsidRDefault="008474C8" w:rsidP="003F1C8F">
      <w:pPr>
        <w:pStyle w:val="Prrafodelista"/>
        <w:numPr>
          <w:ilvl w:val="0"/>
          <w:numId w:val="12"/>
        </w:numPr>
        <w:rPr>
          <w:b/>
          <w:i/>
        </w:rPr>
      </w:pPr>
      <w:r w:rsidRPr="003F1C8F">
        <w:rPr>
          <w:b/>
          <w:i/>
        </w:rPr>
        <w:t>Desactivar servicios innecesarios:</w:t>
      </w:r>
    </w:p>
    <w:p w:rsidR="003F1C8F" w:rsidRPr="003F1C8F" w:rsidRDefault="003F1C8F" w:rsidP="003F1C8F">
      <w:pPr>
        <w:pStyle w:val="Prrafodelista"/>
        <w:rPr>
          <w:b/>
          <w:i/>
        </w:rPr>
      </w:pPr>
    </w:p>
    <w:p w:rsidR="008474C8" w:rsidRDefault="008474C8" w:rsidP="003F1C8F">
      <w:pPr>
        <w:pStyle w:val="Prrafodelista"/>
        <w:numPr>
          <w:ilvl w:val="0"/>
          <w:numId w:val="7"/>
        </w:numPr>
      </w:pPr>
      <w:r>
        <w:t>Desactiva servicios y puertos que no uses para liberar recursos.</w:t>
      </w:r>
    </w:p>
    <w:p w:rsidR="003F1C8F" w:rsidRDefault="003F1C8F" w:rsidP="003F1C8F">
      <w:pPr>
        <w:pStyle w:val="Prrafodelista"/>
        <w:ind w:left="1425"/>
      </w:pPr>
    </w:p>
    <w:p w:rsidR="008474C8" w:rsidRDefault="008474C8" w:rsidP="003F1C8F">
      <w:pPr>
        <w:pStyle w:val="Prrafodelista"/>
        <w:numPr>
          <w:ilvl w:val="0"/>
          <w:numId w:val="12"/>
        </w:numPr>
        <w:rPr>
          <w:b/>
          <w:i/>
        </w:rPr>
      </w:pPr>
      <w:r w:rsidRPr="003F1C8F">
        <w:rPr>
          <w:b/>
          <w:i/>
        </w:rPr>
        <w:t>Optimizar bases de datos:</w:t>
      </w:r>
    </w:p>
    <w:p w:rsidR="003F1C8F" w:rsidRPr="003F1C8F" w:rsidRDefault="003F1C8F" w:rsidP="003F1C8F">
      <w:pPr>
        <w:pStyle w:val="Prrafodelista"/>
        <w:rPr>
          <w:b/>
          <w:i/>
        </w:rPr>
      </w:pPr>
    </w:p>
    <w:p w:rsidR="008474C8" w:rsidRDefault="008474C8" w:rsidP="003F1C8F">
      <w:pPr>
        <w:pStyle w:val="Prrafodelista"/>
        <w:numPr>
          <w:ilvl w:val="0"/>
          <w:numId w:val="7"/>
        </w:numPr>
      </w:pPr>
      <w:r>
        <w:t>Usa índices en tablas para acelerar consultas.</w:t>
      </w:r>
    </w:p>
    <w:p w:rsidR="008474C8" w:rsidRPr="008474C8" w:rsidRDefault="008474C8" w:rsidP="003F1C8F">
      <w:pPr>
        <w:pStyle w:val="Prrafodelista"/>
        <w:numPr>
          <w:ilvl w:val="0"/>
          <w:numId w:val="7"/>
        </w:numPr>
      </w:pPr>
      <w:r>
        <w:t xml:space="preserve">Limpia registros antiguos y realiza mantenimiento regular (por ejemplo, con phpMyAdmin o </w:t>
      </w:r>
      <w:r>
        <w:t>MySQLTuner)</w:t>
      </w:r>
      <w:r>
        <w:t>.</w:t>
      </w:r>
    </w:p>
    <w:p w:rsidR="008510B5" w:rsidRDefault="008510B5" w:rsidP="008510B5"/>
    <w:p w:rsidR="003F1C8F" w:rsidRDefault="003F1C8F" w:rsidP="003F1C8F">
      <w:pPr>
        <w:jc w:val="center"/>
        <w:rPr>
          <w:b/>
          <w:i/>
        </w:rPr>
      </w:pPr>
      <w:r w:rsidRPr="003F1C8F">
        <w:rPr>
          <w:b/>
          <w:i/>
        </w:rPr>
        <w:lastRenderedPageBreak/>
        <w:t>Cómo se complementa la optimización dentro del sistema informático</w:t>
      </w:r>
    </w:p>
    <w:p w:rsidR="003F1C8F" w:rsidRDefault="003F1C8F" w:rsidP="003F1C8F">
      <w:r>
        <w:t>La optimización del servido</w:t>
      </w:r>
      <w:r>
        <w:t xml:space="preserve">r web no es un proceso aislado, </w:t>
      </w:r>
      <w:r>
        <w:t xml:space="preserve">debe integrarse con otros componentes del sistema informático para maximizar el rendimiento global. Aquí </w:t>
      </w:r>
      <w:r>
        <w:t>se explica cómo se complementa:</w:t>
      </w:r>
    </w:p>
    <w:p w:rsidR="003F1C8F" w:rsidRDefault="003F1C8F" w:rsidP="003F1C8F">
      <w:pPr>
        <w:pStyle w:val="Prrafodelista"/>
        <w:numPr>
          <w:ilvl w:val="0"/>
          <w:numId w:val="13"/>
        </w:numPr>
        <w:rPr>
          <w:b/>
          <w:i/>
        </w:rPr>
      </w:pPr>
      <w:r w:rsidRPr="003F1C8F">
        <w:rPr>
          <w:b/>
          <w:i/>
        </w:rPr>
        <w:t>Integración con la infraestructura de red</w:t>
      </w:r>
    </w:p>
    <w:p w:rsidR="003F1C8F" w:rsidRPr="003F1C8F" w:rsidRDefault="003F1C8F" w:rsidP="003F1C8F">
      <w:pPr>
        <w:pStyle w:val="Prrafodelista"/>
        <w:rPr>
          <w:b/>
          <w:i/>
        </w:rPr>
      </w:pPr>
    </w:p>
    <w:p w:rsidR="003F1C8F" w:rsidRDefault="003F1C8F" w:rsidP="003F1C8F">
      <w:pPr>
        <w:pStyle w:val="Prrafodelista"/>
        <w:numPr>
          <w:ilvl w:val="0"/>
          <w:numId w:val="7"/>
        </w:numPr>
      </w:pPr>
      <w:r>
        <w:t>Balanceadores de carga: Distribuyen el tráfico entre varios servidores para evitar sobrecargas.</w:t>
      </w:r>
    </w:p>
    <w:p w:rsidR="003F1C8F" w:rsidRDefault="003F1C8F" w:rsidP="003F1C8F">
      <w:pPr>
        <w:pStyle w:val="Prrafodelista"/>
        <w:numPr>
          <w:ilvl w:val="0"/>
          <w:numId w:val="7"/>
        </w:numPr>
      </w:pPr>
      <w:r>
        <w:t>DNS optimizado: Usa DNS rápido y confiable (por ejemp</w:t>
      </w:r>
      <w:r>
        <w:t>lo, Google DNS o Cloudflare DNS</w:t>
      </w:r>
      <w:r>
        <w:t>) para reducir la latencia.</w:t>
      </w:r>
    </w:p>
    <w:p w:rsidR="003F1C8F" w:rsidRDefault="003F1C8F" w:rsidP="003F1C8F">
      <w:pPr>
        <w:pStyle w:val="Prrafodelista"/>
        <w:ind w:left="1425"/>
      </w:pPr>
    </w:p>
    <w:p w:rsidR="003F1C8F" w:rsidRDefault="003F1C8F" w:rsidP="003F1C8F">
      <w:pPr>
        <w:pStyle w:val="Prrafodelista"/>
        <w:numPr>
          <w:ilvl w:val="0"/>
          <w:numId w:val="13"/>
        </w:numPr>
        <w:rPr>
          <w:b/>
          <w:i/>
        </w:rPr>
      </w:pPr>
      <w:r w:rsidRPr="003F1C8F">
        <w:rPr>
          <w:b/>
          <w:i/>
        </w:rPr>
        <w:t>Complementación con el backend</w:t>
      </w:r>
    </w:p>
    <w:p w:rsidR="003F1C8F" w:rsidRPr="003F1C8F" w:rsidRDefault="003F1C8F" w:rsidP="003F1C8F">
      <w:pPr>
        <w:pStyle w:val="Prrafodelista"/>
        <w:rPr>
          <w:b/>
          <w:i/>
        </w:rPr>
      </w:pPr>
    </w:p>
    <w:p w:rsidR="003F1C8F" w:rsidRDefault="003F1C8F" w:rsidP="003F1C8F">
      <w:pPr>
        <w:pStyle w:val="Prrafodelista"/>
        <w:numPr>
          <w:ilvl w:val="0"/>
          <w:numId w:val="7"/>
        </w:numPr>
      </w:pPr>
      <w:r>
        <w:t>Optimización de APIs: Si tu sitio depende de APIs externas, asegúrate de que estén optimizadas y utilicen caché.</w:t>
      </w:r>
    </w:p>
    <w:p w:rsidR="003F1C8F" w:rsidRDefault="003F1C8F" w:rsidP="003F1C8F">
      <w:pPr>
        <w:pStyle w:val="Prrafodelista"/>
        <w:numPr>
          <w:ilvl w:val="0"/>
          <w:numId w:val="7"/>
        </w:numPr>
      </w:pPr>
      <w:r>
        <w:t>Base de datos eficiente: Asegúrate de que la base de datos esté optimizada para consultas rápidas y use índices adecuadamente.</w:t>
      </w:r>
    </w:p>
    <w:p w:rsidR="003F1C8F" w:rsidRDefault="003F1C8F" w:rsidP="003F1C8F">
      <w:pPr>
        <w:pStyle w:val="Prrafodelista"/>
        <w:ind w:left="1425"/>
      </w:pPr>
    </w:p>
    <w:p w:rsidR="003F1C8F" w:rsidRDefault="003F1C8F" w:rsidP="003F1C8F">
      <w:pPr>
        <w:pStyle w:val="Prrafodelista"/>
        <w:numPr>
          <w:ilvl w:val="0"/>
          <w:numId w:val="13"/>
        </w:numPr>
        <w:rPr>
          <w:b/>
          <w:i/>
        </w:rPr>
      </w:pPr>
      <w:r w:rsidRPr="003F1C8F">
        <w:rPr>
          <w:b/>
          <w:i/>
        </w:rPr>
        <w:t>Complementación con el frontend</w:t>
      </w:r>
    </w:p>
    <w:p w:rsidR="003F1C8F" w:rsidRPr="003F1C8F" w:rsidRDefault="003F1C8F" w:rsidP="003F1C8F">
      <w:pPr>
        <w:pStyle w:val="Prrafodelista"/>
        <w:rPr>
          <w:b/>
          <w:i/>
        </w:rPr>
      </w:pPr>
    </w:p>
    <w:p w:rsidR="003F1C8F" w:rsidRDefault="003F1C8F" w:rsidP="003F1C8F">
      <w:pPr>
        <w:pStyle w:val="Prrafodelista"/>
        <w:numPr>
          <w:ilvl w:val="0"/>
          <w:numId w:val="7"/>
        </w:numPr>
      </w:pPr>
      <w:r>
        <w:t>Carga asíncrona: Carga recursos (como scripts) de forma asíncrona para evitar bloqueos.</w:t>
      </w:r>
    </w:p>
    <w:p w:rsidR="003F1C8F" w:rsidRDefault="003F1C8F" w:rsidP="003F1C8F">
      <w:pPr>
        <w:pStyle w:val="Prrafodelista"/>
        <w:numPr>
          <w:ilvl w:val="0"/>
          <w:numId w:val="7"/>
        </w:numPr>
      </w:pPr>
      <w:r>
        <w:t>Lazy loading: Carga imágenes y contenido solo cuando el usuario lo necesita.</w:t>
      </w:r>
    </w:p>
    <w:p w:rsidR="003F1C8F" w:rsidRDefault="003F1C8F" w:rsidP="003F1C8F">
      <w:pPr>
        <w:pStyle w:val="Prrafodelista"/>
        <w:ind w:left="1425"/>
      </w:pPr>
    </w:p>
    <w:p w:rsidR="003F1C8F" w:rsidRDefault="003F1C8F" w:rsidP="003F1C8F">
      <w:pPr>
        <w:pStyle w:val="Prrafodelista"/>
        <w:numPr>
          <w:ilvl w:val="0"/>
          <w:numId w:val="13"/>
        </w:numPr>
        <w:rPr>
          <w:b/>
          <w:i/>
        </w:rPr>
      </w:pPr>
      <w:r w:rsidRPr="003F1C8F">
        <w:rPr>
          <w:b/>
          <w:i/>
        </w:rPr>
        <w:t>Monitoreo y análisis</w:t>
      </w:r>
    </w:p>
    <w:p w:rsidR="003F1C8F" w:rsidRPr="003F1C8F" w:rsidRDefault="003F1C8F" w:rsidP="003F1C8F">
      <w:pPr>
        <w:pStyle w:val="Prrafodelista"/>
        <w:rPr>
          <w:b/>
          <w:i/>
        </w:rPr>
      </w:pPr>
    </w:p>
    <w:p w:rsidR="003F1C8F" w:rsidRDefault="003F1C8F" w:rsidP="003F1C8F">
      <w:pPr>
        <w:pStyle w:val="Prrafodelista"/>
        <w:numPr>
          <w:ilvl w:val="0"/>
          <w:numId w:val="7"/>
        </w:numPr>
      </w:pPr>
      <w:r>
        <w:t>Logs y métricas: Revisa logs del servidor y métricas de rendimiento para identificar cuellos de botella.</w:t>
      </w:r>
    </w:p>
    <w:p w:rsidR="003F1C8F" w:rsidRDefault="003F1C8F" w:rsidP="003F1C8F">
      <w:pPr>
        <w:pStyle w:val="Prrafodelista"/>
        <w:numPr>
          <w:ilvl w:val="0"/>
          <w:numId w:val="7"/>
        </w:numPr>
      </w:pPr>
      <w:r>
        <w:t>Pruebas de carga: Usa herramientas como Apache JMeter o LoadRunner para simular tráfico y detectar problemas.</w:t>
      </w:r>
    </w:p>
    <w:p w:rsidR="003F1C8F" w:rsidRDefault="003F1C8F" w:rsidP="003F1C8F">
      <w:r>
        <w:t>La optimización del rendimiento de un servidor web requiere un enfoque integral que combine la configuración del software, el contenido, el hardware y la infraestructura. Además, debe complementarse con prácticas de seguridad, monitoreo y análisis para garantizar un sistema informático robusto y eficiente.</w:t>
      </w:r>
    </w:p>
    <w:p w:rsidR="00374299" w:rsidRPr="00374299" w:rsidRDefault="00374299" w:rsidP="00374299">
      <w:bookmarkStart w:id="1" w:name="_GoBack"/>
      <w:bookmarkEnd w:id="1"/>
    </w:p>
    <w:sectPr w:rsidR="00374299" w:rsidRPr="00374299" w:rsidSect="00374299">
      <w:headerReference w:type="default" r:id="rId9"/>
      <w:footerReference w:type="default" r:id="rId10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B45" w:rsidRDefault="00601B45" w:rsidP="00604736">
      <w:pPr>
        <w:spacing w:before="0" w:after="0" w:line="240" w:lineRule="auto"/>
      </w:pPr>
      <w:r>
        <w:separator/>
      </w:r>
    </w:p>
  </w:endnote>
  <w:endnote w:type="continuationSeparator" w:id="0">
    <w:p w:rsidR="00601B45" w:rsidRDefault="00601B45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961"/>
      <w:gridCol w:w="3543"/>
    </w:tblGrid>
    <w:tr w:rsidR="00374299" w:rsidTr="00374299">
      <w:tc>
        <w:tcPr>
          <w:tcW w:w="2917" w:type="pct"/>
          <w:shd w:val="clear" w:color="auto" w:fill="5B9BD5" w:themeFill="accent1"/>
          <w:vAlign w:val="center"/>
        </w:tcPr>
        <w:p w:rsidR="00374299" w:rsidRDefault="00374299">
          <w:pPr>
            <w:pStyle w:val="Piedepgina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59DA8990A8AC4EB78D43E45BAB590BD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Administración de contenidos del Servidor Web</w:t>
              </w:r>
            </w:sdtContent>
          </w:sdt>
        </w:p>
      </w:tc>
      <w:tc>
        <w:tcPr>
          <w:tcW w:w="2083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5C9FBDA9849C4397BC32EBC8B9ED6C1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74299" w:rsidRDefault="00374299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Francisco Javier Otero Herrero</w:t>
              </w:r>
            </w:p>
          </w:sdtContent>
        </w:sdt>
      </w:tc>
    </w:tr>
  </w:tbl>
  <w:p w:rsidR="00EA2AC4" w:rsidRDefault="00EA2A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B45" w:rsidRDefault="00601B45" w:rsidP="00604736">
      <w:pPr>
        <w:spacing w:before="0" w:after="0" w:line="240" w:lineRule="auto"/>
      </w:pPr>
      <w:r>
        <w:separator/>
      </w:r>
    </w:p>
  </w:footnote>
  <w:footnote w:type="continuationSeparator" w:id="0">
    <w:p w:rsidR="00601B45" w:rsidRDefault="00601B45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b/>
        <w:i/>
        <w:sz w:val="32"/>
        <w:szCs w:val="32"/>
      </w:rPr>
      <w:id w:val="-1210636751"/>
      <w:docPartObj>
        <w:docPartGallery w:val="Page Numbers (Top of Page)"/>
        <w:docPartUnique/>
      </w:docPartObj>
    </w:sdtPr>
    <w:sdtEndPr>
      <w:rPr>
        <w:color w:val="5B9BD5" w:themeColor="accent1"/>
      </w:rPr>
    </w:sdtEndPr>
    <w:sdtContent>
      <w:p w:rsidR="00374299" w:rsidRPr="00374299" w:rsidRDefault="00374299">
        <w:pPr>
          <w:pStyle w:val="Encabezado"/>
          <w:rPr>
            <w:rFonts w:ascii="Times New Roman" w:hAnsi="Times New Roman" w:cs="Times New Roman"/>
            <w:b/>
            <w:i/>
            <w:color w:val="5B9BD5" w:themeColor="accent1"/>
            <w:sz w:val="32"/>
            <w:szCs w:val="32"/>
          </w:rPr>
        </w:pPr>
        <w:r w:rsidRPr="00374299">
          <w:rPr>
            <w:rFonts w:ascii="Times New Roman" w:hAnsi="Times New Roman" w:cs="Times New Roman"/>
            <w:b/>
            <w:i/>
            <w:sz w:val="32"/>
            <w:szCs w:val="32"/>
          </w:rPr>
          <w:fldChar w:fldCharType="begin"/>
        </w:r>
        <w:r w:rsidRPr="00374299">
          <w:rPr>
            <w:rFonts w:ascii="Times New Roman" w:hAnsi="Times New Roman" w:cs="Times New Roman"/>
            <w:b/>
            <w:i/>
            <w:sz w:val="32"/>
            <w:szCs w:val="32"/>
          </w:rPr>
          <w:instrText>PAGE  \* ROMAN  \* MERGEFORMAT</w:instrText>
        </w:r>
        <w:r w:rsidRPr="00374299">
          <w:rPr>
            <w:rFonts w:ascii="Times New Roman" w:hAnsi="Times New Roman" w:cs="Times New Roman"/>
            <w:b/>
            <w:i/>
            <w:sz w:val="32"/>
            <w:szCs w:val="32"/>
          </w:rPr>
          <w:fldChar w:fldCharType="separate"/>
        </w:r>
        <w:r w:rsidR="003F1C8F" w:rsidRPr="003F1C8F">
          <w:rPr>
            <w:rFonts w:ascii="Times New Roman" w:hAnsi="Times New Roman" w:cs="Times New Roman"/>
            <w:b/>
            <w:i/>
            <w:noProof/>
            <w:color w:val="5B9BD5" w:themeColor="accent1"/>
            <w:sz w:val="32"/>
            <w:szCs w:val="32"/>
          </w:rPr>
          <w:t>VIII</w:t>
        </w:r>
        <w:r w:rsidRPr="00374299">
          <w:rPr>
            <w:rFonts w:ascii="Times New Roman" w:hAnsi="Times New Roman" w:cs="Times New Roman"/>
            <w:b/>
            <w:i/>
            <w:color w:val="5B9BD5" w:themeColor="accent1"/>
            <w:sz w:val="32"/>
            <w:szCs w:val="32"/>
          </w:rPr>
          <w:fldChar w:fldCharType="end"/>
        </w:r>
      </w:p>
    </w:sdtContent>
  </w:sdt>
  <w:p w:rsidR="00604736" w:rsidRDefault="006047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C7504"/>
    <w:multiLevelType w:val="hybridMultilevel"/>
    <w:tmpl w:val="B55CF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7F04"/>
    <w:multiLevelType w:val="hybridMultilevel"/>
    <w:tmpl w:val="23C8F3F2"/>
    <w:lvl w:ilvl="0" w:tplc="8A1E0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F3F1D"/>
    <w:multiLevelType w:val="hybridMultilevel"/>
    <w:tmpl w:val="E76CC72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B6C27"/>
    <w:multiLevelType w:val="hybridMultilevel"/>
    <w:tmpl w:val="AFCA79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E95E95"/>
    <w:multiLevelType w:val="hybridMultilevel"/>
    <w:tmpl w:val="ADF061B2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27492"/>
    <w:multiLevelType w:val="hybridMultilevel"/>
    <w:tmpl w:val="892E4C5E"/>
    <w:lvl w:ilvl="0" w:tplc="8A1E00F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BF8467A"/>
    <w:multiLevelType w:val="hybridMultilevel"/>
    <w:tmpl w:val="0B58B4C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B55B7"/>
    <w:multiLevelType w:val="hybridMultilevel"/>
    <w:tmpl w:val="4CD0227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4535D"/>
    <w:multiLevelType w:val="hybridMultilevel"/>
    <w:tmpl w:val="B89CD09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B3739"/>
    <w:multiLevelType w:val="hybridMultilevel"/>
    <w:tmpl w:val="8D6284E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4251A"/>
    <w:multiLevelType w:val="hybridMultilevel"/>
    <w:tmpl w:val="3E383C2E"/>
    <w:lvl w:ilvl="0" w:tplc="8A1E00F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66D0C59"/>
    <w:multiLevelType w:val="hybridMultilevel"/>
    <w:tmpl w:val="E892DD10"/>
    <w:lvl w:ilvl="0" w:tplc="0C0A0013">
      <w:start w:val="1"/>
      <w:numFmt w:val="upperRoman"/>
      <w:lvlText w:val="%1."/>
      <w:lvlJc w:val="righ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7E1823FE"/>
    <w:multiLevelType w:val="hybridMultilevel"/>
    <w:tmpl w:val="14508D3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0"/>
  </w:num>
  <w:num w:numId="5">
    <w:abstractNumId w:val="11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99"/>
    <w:rsid w:val="00181ED0"/>
    <w:rsid w:val="001C0E7C"/>
    <w:rsid w:val="00374299"/>
    <w:rsid w:val="003F1C8F"/>
    <w:rsid w:val="004E3763"/>
    <w:rsid w:val="00601B45"/>
    <w:rsid w:val="00604736"/>
    <w:rsid w:val="008474C8"/>
    <w:rsid w:val="008510B5"/>
    <w:rsid w:val="00950B4B"/>
    <w:rsid w:val="009D78AD"/>
    <w:rsid w:val="00A04660"/>
    <w:rsid w:val="00A91F94"/>
    <w:rsid w:val="00B27788"/>
    <w:rsid w:val="00EA2AC4"/>
    <w:rsid w:val="00F72C97"/>
    <w:rsid w:val="00FF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F2AE0"/>
  <w15:chartTrackingRefBased/>
  <w15:docId w15:val="{E763AB63-A7F0-4F0C-8CAB-A73E32A5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299"/>
    <w:pPr>
      <w:spacing w:before="360" w:after="24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4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37429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4299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374299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742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429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742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5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DA8990A8AC4EB78D43E45BAB590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849FF-3544-456E-AE75-EB0698805B52}"/>
      </w:docPartPr>
      <w:docPartBody>
        <w:p w:rsidR="00000000" w:rsidRDefault="00D31FD7" w:rsidP="00D31FD7">
          <w:pPr>
            <w:pStyle w:val="59DA8990A8AC4EB78D43E45BAB590BDC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5C9FBDA9849C4397BC32EBC8B9ED6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2DF62-6E75-481D-A6DE-F7C5BBAAF149}"/>
      </w:docPartPr>
      <w:docPartBody>
        <w:p w:rsidR="00000000" w:rsidRDefault="00D31FD7" w:rsidP="00D31FD7">
          <w:pPr>
            <w:pStyle w:val="5C9FBDA9849C4397BC32EBC8B9ED6C11"/>
          </w:pPr>
          <w:r>
            <w:rPr>
              <w:caps/>
              <w:color w:val="FFFFFF" w:themeColor="background1"/>
              <w:sz w:val="18"/>
              <w:szCs w:val="1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D7"/>
    <w:rsid w:val="00805C9C"/>
    <w:rsid w:val="00D3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9DA8990A8AC4EB78D43E45BAB590BDC">
    <w:name w:val="59DA8990A8AC4EB78D43E45BAB590BDC"/>
    <w:rsid w:val="00D31FD7"/>
  </w:style>
  <w:style w:type="paragraph" w:customStyle="1" w:styleId="5C9FBDA9849C4397BC32EBC8B9ED6C11">
    <w:name w:val="5C9FBDA9849C4397BC32EBC8B9ED6C11"/>
    <w:rsid w:val="00D31F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FB0723-CE56-45D8-90CC-1AC860781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50</TotalTime>
  <Pages>9</Pages>
  <Words>1413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contenidos del Servidor Web</vt:lpstr>
    </vt:vector>
  </TitlesOfParts>
  <Company>Grupo atu</Company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contenidos del Servidor Web</dc:title>
  <dc:subject>Unidad de Contenido 1</dc:subject>
  <dc:creator>Francisco Javier Otero Herrero</dc:creator>
  <cp:keywords/>
  <dc:description/>
  <cp:lastModifiedBy>Usuario</cp:lastModifiedBy>
  <cp:revision>6</cp:revision>
  <dcterms:created xsi:type="dcterms:W3CDTF">2025-04-13T18:46:00Z</dcterms:created>
  <dcterms:modified xsi:type="dcterms:W3CDTF">2025-04-13T19:36:00Z</dcterms:modified>
</cp:coreProperties>
</file>