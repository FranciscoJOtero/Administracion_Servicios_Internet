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03201444"/>
        <w:docPartObj>
          <w:docPartGallery w:val="Cover Pages"/>
          <w:docPartUnique/>
        </w:docPartObj>
      </w:sdtPr>
      <w:sdtEndPr>
        <w:rPr>
          <w:rFonts w:eastAsiaTheme="minorHAnsi"/>
          <w:sz w:val="24"/>
          <w:lang w:eastAsia="en-US"/>
        </w:rPr>
      </w:sdtEndPr>
      <w:sdtContent>
        <w:p w:rsidR="00AF2341" w:rsidRDefault="00AF2341">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i/>
                                      <w:color w:val="262626" w:themeColor="text1" w:themeTint="D9"/>
                                      <w:sz w:val="36"/>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Fecha"/>
                                    <w:tag w:val=""/>
                                    <w:id w:val="-650599894"/>
                                    <w:dataBinding w:prefixMappings="xmlns:ns0='http://schemas.microsoft.com/office/2006/coverPageProps' " w:xpath="/ns0:CoverPageProperties[1]/ns0:PublishDate[1]" w:storeItemID="{55AF091B-3C7A-41E3-B477-F2FDAA23CFDA}"/>
                                    <w:date w:fullDate="2025-04-20T00:00:00Z">
                                      <w:dateFormat w:val="d-M-yyyy"/>
                                      <w:lid w:val="es-ES"/>
                                      <w:storeMappedDataAs w:val="dateTime"/>
                                      <w:calendar w:val="gregorian"/>
                                    </w:date>
                                  </w:sdtPr>
                                  <w:sdtContent>
                                    <w:p w:rsidR="00AF2341" w:rsidRPr="00AF2341" w:rsidRDefault="00AF2341">
                                      <w:pPr>
                                        <w:pStyle w:val="Sinespaciado"/>
                                        <w:jc w:val="right"/>
                                        <w:rPr>
                                          <w:rFonts w:ascii="Times New Roman" w:hAnsi="Times New Roman" w:cs="Times New Roman"/>
                                          <w:b/>
                                          <w:i/>
                                          <w:color w:val="262626" w:themeColor="text1" w:themeTint="D9"/>
                                          <w:sz w:val="36"/>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F2341">
                                        <w:rPr>
                                          <w:rFonts w:ascii="Times New Roman" w:hAnsi="Times New Roman" w:cs="Times New Roman"/>
                                          <w:b/>
                                          <w:i/>
                                          <w:color w:val="262626" w:themeColor="text1" w:themeTint="D9"/>
                                          <w:sz w:val="36"/>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20-04-2025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b/>
                                <w:i/>
                                <w:color w:val="262626" w:themeColor="text1" w:themeTint="D9"/>
                                <w:sz w:val="36"/>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Fecha"/>
                              <w:tag w:val=""/>
                              <w:id w:val="-650599894"/>
                              <w:dataBinding w:prefixMappings="xmlns:ns0='http://schemas.microsoft.com/office/2006/coverPageProps' " w:xpath="/ns0:CoverPageProperties[1]/ns0:PublishDate[1]" w:storeItemID="{55AF091B-3C7A-41E3-B477-F2FDAA23CFDA}"/>
                              <w:date w:fullDate="2025-04-20T00:00:00Z">
                                <w:dateFormat w:val="d-M-yyyy"/>
                                <w:lid w:val="es-ES"/>
                                <w:storeMappedDataAs w:val="dateTime"/>
                                <w:calendar w:val="gregorian"/>
                              </w:date>
                            </w:sdtPr>
                            <w:sdtContent>
                              <w:p w:rsidR="00AF2341" w:rsidRPr="00AF2341" w:rsidRDefault="00AF2341">
                                <w:pPr>
                                  <w:pStyle w:val="Sinespaciado"/>
                                  <w:jc w:val="right"/>
                                  <w:rPr>
                                    <w:rFonts w:ascii="Times New Roman" w:hAnsi="Times New Roman" w:cs="Times New Roman"/>
                                    <w:b/>
                                    <w:i/>
                                    <w:color w:val="262626" w:themeColor="text1" w:themeTint="D9"/>
                                    <w:sz w:val="36"/>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F2341">
                                  <w:rPr>
                                    <w:rFonts w:ascii="Times New Roman" w:hAnsi="Times New Roman" w:cs="Times New Roman"/>
                                    <w:b/>
                                    <w:i/>
                                    <w:color w:val="262626" w:themeColor="text1" w:themeTint="D9"/>
                                    <w:sz w:val="36"/>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20-04-2025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341" w:rsidRPr="00AF2341" w:rsidRDefault="00AF2341" w:rsidP="00AF2341">
                                <w:pPr>
                                  <w:pStyle w:val="Sinespaciado"/>
                                  <w:jc w:val="cente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F2341">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Francisco Javier Otero Herrero</w:t>
                                    </w:r>
                                  </w:sdtContent>
                                </w:sdt>
                              </w:p>
                              <w:p w:rsidR="00AF2341" w:rsidRPr="00AF2341" w:rsidRDefault="00AF2341" w:rsidP="00AF2341">
                                <w:pPr>
                                  <w:pStyle w:val="Sinespaciado"/>
                                  <w:jc w:val="cente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Compañía"/>
                                    <w:tag w:val=""/>
                                    <w:id w:val="1558814826"/>
                                    <w:dataBinding w:prefixMappings="xmlns:ns0='http://schemas.openxmlformats.org/officeDocument/2006/extended-properties' " w:xpath="/ns0:Properties[1]/ns0:Company[1]" w:storeItemID="{6668398D-A668-4E3E-A5EB-62B293D839F1}"/>
                                    <w:text/>
                                  </w:sdtPr>
                                  <w:sdtContent>
                                    <w:r w:rsidRPr="00AF2341">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Grupo </w:t>
                                    </w:r>
                                    <w: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ATU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F2341" w:rsidRPr="00AF2341" w:rsidRDefault="00AF2341" w:rsidP="00AF2341">
                          <w:pPr>
                            <w:pStyle w:val="Sinespaciado"/>
                            <w:jc w:val="cente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F2341">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Francisco Javier Otero Herrero</w:t>
                              </w:r>
                            </w:sdtContent>
                          </w:sdt>
                        </w:p>
                        <w:p w:rsidR="00AF2341" w:rsidRPr="00AF2341" w:rsidRDefault="00AF2341" w:rsidP="00AF2341">
                          <w:pPr>
                            <w:pStyle w:val="Sinespaciado"/>
                            <w:jc w:val="cente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Compañía"/>
                              <w:tag w:val=""/>
                              <w:id w:val="1558814826"/>
                              <w:dataBinding w:prefixMappings="xmlns:ns0='http://schemas.openxmlformats.org/officeDocument/2006/extended-properties' " w:xpath="/ns0:Properties[1]/ns0:Company[1]" w:storeItemID="{6668398D-A668-4E3E-A5EB-62B293D839F1}"/>
                              <w:text/>
                            </w:sdtPr>
                            <w:sdtContent>
                              <w:r w:rsidRPr="00AF2341">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Grupo </w:t>
                              </w:r>
                              <w: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ATU</w:t>
                              </w:r>
                            </w:sdtContent>
                          </w:sdt>
                        </w:p>
                      </w:txbxContent>
                    </v:textbox>
                    <w10:wrap anchorx="page" anchory="page"/>
                  </v:shape>
                </w:pict>
              </mc:Fallback>
            </mc:AlternateContent>
          </w:r>
        </w:p>
        <w:p w:rsidR="00AF2341" w:rsidRDefault="00AF2341">
          <w:pPr>
            <w:spacing w:before="0"/>
            <w:jc w:val="left"/>
          </w:pPr>
          <w:r>
            <w:rPr>
              <w:noProof/>
            </w:rPr>
            <mc:AlternateContent>
              <mc:Choice Requires="wps">
                <w:drawing>
                  <wp:anchor distT="0" distB="0" distL="114300" distR="114300" simplePos="0" relativeHeight="251660288" behindDoc="0" locked="0" layoutInCell="1" allowOverlap="1" wp14:anchorId="3BC35ACC" wp14:editId="507F2298">
                    <wp:simplePos x="0" y="0"/>
                    <wp:positionH relativeFrom="page">
                      <wp:posOffset>1276350</wp:posOffset>
                    </wp:positionH>
                    <wp:positionV relativeFrom="page">
                      <wp:posOffset>2676525</wp:posOffset>
                    </wp:positionV>
                    <wp:extent cx="5553075" cy="3137535"/>
                    <wp:effectExtent l="0" t="0" r="9525" b="5715"/>
                    <wp:wrapNone/>
                    <wp:docPr id="1" name="Cuadro de texto 1"/>
                    <wp:cNvGraphicFramePr/>
                    <a:graphic xmlns:a="http://schemas.openxmlformats.org/drawingml/2006/main">
                      <a:graphicData uri="http://schemas.microsoft.com/office/word/2010/wordprocessingShape">
                        <wps:wsp>
                          <wps:cNvSpPr txBox="1"/>
                          <wps:spPr>
                            <a:xfrm>
                              <a:off x="0" y="0"/>
                              <a:ext cx="5553075" cy="3137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341" w:rsidRPr="00AF2341" w:rsidRDefault="00AF2341" w:rsidP="00AF2341">
                                <w:pPr>
                                  <w:pStyle w:val="Sinespaciado"/>
                                  <w:jc w:val="center"/>
                                  <w:rPr>
                                    <w:rFonts w:ascii="Times New Roman" w:eastAsiaTheme="majorEastAsia" w:hAnsi="Times New Roman" w:cs="Times New Roman"/>
                                    <w:b/>
                                    <w:i/>
                                    <w:color w:val="262626" w:themeColor="text1" w:themeTint="D9"/>
                                    <w:sz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eastAsiaTheme="majorEastAsia" w:hAnsi="Times New Roman" w:cs="Times New Roman"/>
                                      <w:b/>
                                      <w:i/>
                                      <w:color w:val="262626" w:themeColor="text1" w:themeTint="D9"/>
                                      <w:sz w:val="160"/>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AF2341">
                                      <w:rPr>
                                        <w:rFonts w:ascii="Times New Roman" w:eastAsiaTheme="majorEastAsia" w:hAnsi="Times New Roman" w:cs="Times New Roman"/>
                                        <w:b/>
                                        <w:i/>
                                        <w:color w:val="262626" w:themeColor="text1" w:themeTint="D9"/>
                                        <w:sz w:val="160"/>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FORO DEBATE</w:t>
                                    </w:r>
                                  </w:sdtContent>
                                </w:sdt>
                              </w:p>
                              <w:p w:rsidR="00AF2341" w:rsidRPr="00AF2341" w:rsidRDefault="00AF2341" w:rsidP="00AF2341">
                                <w:pPr>
                                  <w:spacing w:before="120"/>
                                  <w:jc w:val="center"/>
                                  <w:rPr>
                                    <w:rFonts w:ascii="Times New Roman" w:hAnsi="Times New Roman" w:cs="Times New Roman"/>
                                    <w:b/>
                                    <w:i/>
                                    <w:color w:val="262626" w:themeColor="text1" w:themeTint="D9"/>
                                    <w:sz w:val="40"/>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40"/>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F2341">
                                      <w:rPr>
                                        <w:rFonts w:ascii="Times New Roman" w:hAnsi="Times New Roman" w:cs="Times New Roman"/>
                                        <w:b/>
                                        <w:i/>
                                        <w:color w:val="262626" w:themeColor="text1" w:themeTint="D9"/>
                                        <w:sz w:val="40"/>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Unidad de trabajo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BC35ACC" id="Cuadro de texto 1" o:spid="_x0000_s1056" type="#_x0000_t202" style="position:absolute;margin-left:100.5pt;margin-top:210.75pt;width:437.25pt;height:247.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" filled="f" stroked="f" strokeweight=".5pt">
                    <v:textbox inset="0,0,0,0">
                      <w:txbxContent>
                        <w:p w:rsidR="00AF2341" w:rsidRPr="00AF2341" w:rsidRDefault="00AF2341" w:rsidP="00AF2341">
                          <w:pPr>
                            <w:pStyle w:val="Sinespaciado"/>
                            <w:jc w:val="center"/>
                            <w:rPr>
                              <w:rFonts w:ascii="Times New Roman" w:eastAsiaTheme="majorEastAsia" w:hAnsi="Times New Roman" w:cs="Times New Roman"/>
                              <w:b/>
                              <w:i/>
                              <w:color w:val="262626" w:themeColor="text1" w:themeTint="D9"/>
                              <w:sz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eastAsiaTheme="majorEastAsia" w:hAnsi="Times New Roman" w:cs="Times New Roman"/>
                                <w:b/>
                                <w:i/>
                                <w:color w:val="262626" w:themeColor="text1" w:themeTint="D9"/>
                                <w:sz w:val="160"/>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AF2341">
                                <w:rPr>
                                  <w:rFonts w:ascii="Times New Roman" w:eastAsiaTheme="majorEastAsia" w:hAnsi="Times New Roman" w:cs="Times New Roman"/>
                                  <w:b/>
                                  <w:i/>
                                  <w:color w:val="262626" w:themeColor="text1" w:themeTint="D9"/>
                                  <w:sz w:val="160"/>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FORO DEBATE</w:t>
                              </w:r>
                            </w:sdtContent>
                          </w:sdt>
                        </w:p>
                        <w:p w:rsidR="00AF2341" w:rsidRPr="00AF2341" w:rsidRDefault="00AF2341" w:rsidP="00AF2341">
                          <w:pPr>
                            <w:spacing w:before="120"/>
                            <w:jc w:val="center"/>
                            <w:rPr>
                              <w:rFonts w:ascii="Times New Roman" w:hAnsi="Times New Roman" w:cs="Times New Roman"/>
                              <w:b/>
                              <w:i/>
                              <w:color w:val="262626" w:themeColor="text1" w:themeTint="D9"/>
                              <w:sz w:val="40"/>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40"/>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F2341">
                                <w:rPr>
                                  <w:rFonts w:ascii="Times New Roman" w:hAnsi="Times New Roman" w:cs="Times New Roman"/>
                                  <w:b/>
                                  <w:i/>
                                  <w:color w:val="262626" w:themeColor="text1" w:themeTint="D9"/>
                                  <w:sz w:val="40"/>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Unidad de trabajo 4</w:t>
                              </w:r>
                            </w:sdtContent>
                          </w:sdt>
                        </w:p>
                      </w:txbxContent>
                    </v:textbox>
                    <w10:wrap anchorx="page" anchory="page"/>
                  </v:shape>
                </w:pict>
              </mc:Fallback>
            </mc:AlternateContent>
          </w:r>
          <w:r>
            <w:br w:type="page"/>
          </w:r>
        </w:p>
      </w:sdtContent>
    </w:sdt>
    <w:p w:rsidR="00AF2341" w:rsidRDefault="00AF2341" w:rsidP="00EA2AC4"/>
    <w:p w:rsidR="00AF2341" w:rsidRDefault="00AF2341">
      <w:pPr>
        <w:spacing w:before="0"/>
        <w:jc w:val="left"/>
      </w:pPr>
      <w:r>
        <w:br w:type="page"/>
      </w:r>
    </w:p>
    <w:p w:rsidR="004E3763" w:rsidRDefault="004E3763" w:rsidP="00EA2AC4"/>
    <w:p w:rsidR="00AF2341" w:rsidRDefault="00AF2341" w:rsidP="00AF2341">
      <w:r>
        <w:t xml:space="preserve">El documento "MVC: </w:t>
      </w:r>
      <w:r>
        <w:t>Evolución</w:t>
      </w:r>
      <w:r>
        <w:t xml:space="preserve"> hacia Frameworks de Componentes" (2006) plantea lo siguiente sobre l</w:t>
      </w:r>
      <w:r>
        <w:t>a evolución del desarrollo web:</w:t>
      </w:r>
    </w:p>
    <w:p w:rsidR="00AF2341" w:rsidRDefault="00AF2341" w:rsidP="00AF2341">
      <w:pPr>
        <w:pStyle w:val="Prrafodelista"/>
        <w:numPr>
          <w:ilvl w:val="0"/>
          <w:numId w:val="1"/>
        </w:numPr>
      </w:pPr>
      <w:r>
        <w:t>Evolución desde el modelo basado en páginas hacia un modelo basado en componentes: El documento destaca un cambio en la forma en que se construyen las aplicaciones web. El modelo tradicional, donde las aplicaciones se construyen como un conjunto de páginas individuales, está dando paso a un modelo donde las interfaces de usuario se construyen a partir de componentes reutilizables.</w:t>
      </w:r>
    </w:p>
    <w:p w:rsidR="00AF2341" w:rsidRDefault="00AF2341" w:rsidP="00AF2341">
      <w:pPr>
        <w:pStyle w:val="Prrafodelista"/>
        <w:numPr>
          <w:ilvl w:val="0"/>
          <w:numId w:val="1"/>
        </w:numPr>
      </w:pPr>
      <w:r>
        <w:t xml:space="preserve">Componentes con gestión de contexto </w:t>
      </w:r>
      <w:r w:rsidRPr="00AF2341">
        <w:rPr>
          <w:b/>
          <w:i/>
        </w:rPr>
        <w:t>(AJAX):</w:t>
      </w:r>
      <w:r>
        <w:t xml:space="preserve"> Estos componentes son capaces de gestionar su propio estado y comportamiento, permitiendo la creación de aplicaciones web más interactivas y dinámicas, similares a las aplicaciones de escritorio (RIA - Rich Internet Applications).</w:t>
      </w:r>
    </w:p>
    <w:p w:rsidR="00AF2341" w:rsidRDefault="00AF2341" w:rsidP="00AF2341">
      <w:pPr>
        <w:pStyle w:val="Prrafodelista"/>
        <w:numPr>
          <w:ilvl w:val="0"/>
          <w:numId w:val="1"/>
        </w:numPr>
      </w:pPr>
      <w:r>
        <w:t xml:space="preserve">Uso de estándares web: Esta evolución se logra utilizando estándares web como </w:t>
      </w:r>
      <w:r w:rsidRPr="00AF2341">
        <w:rPr>
          <w:b/>
          <w:i/>
        </w:rPr>
        <w:t>DHTML (HTML dinámico), CSS y JavaScript en el navegador.</w:t>
      </w:r>
    </w:p>
    <w:p w:rsidR="00AF2341" w:rsidRDefault="00AF2341" w:rsidP="00AF2341">
      <w:pPr>
        <w:pStyle w:val="Prrafodelista"/>
        <w:numPr>
          <w:ilvl w:val="0"/>
          <w:numId w:val="1"/>
        </w:numPr>
      </w:pPr>
      <w:r w:rsidRPr="00AF2341">
        <w:rPr>
          <w:b/>
          <w:i/>
        </w:rPr>
        <w:t>Java Server Faces (JSF):</w:t>
      </w:r>
      <w:r>
        <w:t xml:space="preserve"> El documento presenta JSF como un ejemplo de un framework que adopta este modelo basado en compon</w:t>
      </w:r>
      <w:r>
        <w:t xml:space="preserve">entes en el contexto de Java.  </w:t>
      </w:r>
    </w:p>
    <w:p w:rsidR="00AF2341" w:rsidRDefault="00AF2341" w:rsidP="00AF2341">
      <w:pPr>
        <w:pStyle w:val="Ttulo2"/>
        <w:numPr>
          <w:ilvl w:val="0"/>
          <w:numId w:val="2"/>
        </w:numPr>
        <w:jc w:val="left"/>
        <w:rPr>
          <w:sz w:val="24"/>
        </w:rPr>
      </w:pPr>
      <w:r w:rsidRPr="00AF2341">
        <w:rPr>
          <w:sz w:val="24"/>
        </w:rPr>
        <w:t>Entonces, ¿hacia dónde creía el autor que estábamos evolucionando en 2006?</w:t>
      </w:r>
    </w:p>
    <w:p w:rsidR="00AF2341" w:rsidRDefault="00AF2341" w:rsidP="00AF2341">
      <w:pPr>
        <w:pStyle w:val="Prrafodelista"/>
        <w:numPr>
          <w:ilvl w:val="0"/>
          <w:numId w:val="3"/>
        </w:numPr>
      </w:pPr>
      <w:r>
        <w:t xml:space="preserve">En 2006, el autor veía una clara </w:t>
      </w:r>
      <w:r>
        <w:t>tendencia hacia:</w:t>
      </w:r>
    </w:p>
    <w:p w:rsidR="00AF2341" w:rsidRDefault="00AF2341" w:rsidP="00AF2341">
      <w:pPr>
        <w:pStyle w:val="Prrafodelista"/>
      </w:pPr>
    </w:p>
    <w:p w:rsidR="00AF2341" w:rsidRDefault="00AF2341" w:rsidP="00AF2341">
      <w:pPr>
        <w:pStyle w:val="Prrafodelista"/>
        <w:numPr>
          <w:ilvl w:val="0"/>
          <w:numId w:val="4"/>
        </w:numPr>
      </w:pPr>
      <w:r>
        <w:t>Arquitecturas basadas en componentes: Las aplicaciones web se construirían como conjuntos de componentes interactivos y reutilizables en lugar de páginas estáticas.</w:t>
      </w:r>
    </w:p>
    <w:p w:rsidR="00AF2341" w:rsidRDefault="00AF2341" w:rsidP="00AF2341">
      <w:pPr>
        <w:pStyle w:val="Prrafodelista"/>
        <w:numPr>
          <w:ilvl w:val="0"/>
          <w:numId w:val="4"/>
        </w:numPr>
      </w:pPr>
      <w:r>
        <w:t>Mayor interactividad y dinamismo: Las aplicaciones web se volverían más ricas e interactivas, ofreciendo una experiencia de usuario más similar a la de las aplicaciones de escritorio.</w:t>
      </w:r>
    </w:p>
    <w:p w:rsidR="00AF2341" w:rsidRDefault="00AF2341" w:rsidP="00AF2341">
      <w:pPr>
        <w:pStyle w:val="Prrafodelista"/>
        <w:numPr>
          <w:ilvl w:val="0"/>
          <w:numId w:val="4"/>
        </w:numPr>
      </w:pPr>
      <w:r>
        <w:t>Uso intensivo de tecnologías del lado del cliente: JavaScript y otras tecnologías del lado del cliente jugarían un papel cada vez más importante en la construcción de la interfaz de usuario.</w:t>
      </w:r>
    </w:p>
    <w:p w:rsidR="00AF2341" w:rsidRPr="005C4778" w:rsidRDefault="00AF2341" w:rsidP="005C4778">
      <w:pPr>
        <w:pStyle w:val="Ttulo2"/>
        <w:numPr>
          <w:ilvl w:val="0"/>
          <w:numId w:val="2"/>
        </w:numPr>
        <w:jc w:val="left"/>
        <w:rPr>
          <w:sz w:val="24"/>
        </w:rPr>
      </w:pPr>
      <w:r w:rsidRPr="005C4778">
        <w:rPr>
          <w:sz w:val="24"/>
        </w:rPr>
        <w:t>¿Qué podemos decir sobre la evolución real del desar</w:t>
      </w:r>
      <w:r w:rsidRPr="005C4778">
        <w:rPr>
          <w:sz w:val="24"/>
        </w:rPr>
        <w:t>rollo web desde 2006 hasta hoy?</w:t>
      </w:r>
      <w:bookmarkStart w:id="0" w:name="_GoBack"/>
      <w:bookmarkEnd w:id="0"/>
    </w:p>
    <w:p w:rsidR="00AF2341" w:rsidRDefault="00AF2341" w:rsidP="00AF2341">
      <w:pPr>
        <w:pStyle w:val="Prrafodelista"/>
        <w:numPr>
          <w:ilvl w:val="0"/>
          <w:numId w:val="5"/>
        </w:numPr>
      </w:pPr>
      <w:r>
        <w:t>La visión del autor en 2006 fue bastante acertada. El desarrollo web ha evolucionado significativamente en las direcciones qu</w:t>
      </w:r>
      <w:r>
        <w:t>e él predijo.</w:t>
      </w:r>
    </w:p>
    <w:p w:rsidR="00AF2341" w:rsidRDefault="00AF2341" w:rsidP="00AF2341">
      <w:pPr>
        <w:pStyle w:val="Prrafodelista"/>
        <w:numPr>
          <w:ilvl w:val="0"/>
          <w:numId w:val="5"/>
        </w:numPr>
      </w:pPr>
      <w:r>
        <w:t xml:space="preserve">Frameworks de componentes: Frameworks como </w:t>
      </w:r>
      <w:r w:rsidRPr="00AF2341">
        <w:rPr>
          <w:b/>
          <w:i/>
        </w:rPr>
        <w:t>React, Angular y Vue.js</w:t>
      </w:r>
      <w:r>
        <w:t xml:space="preserve"> dominan el desarrollo web moderno. Estos frameworks se basan en el concepto de construir interfaces de usuario a partir de componentes reutilizables.</w:t>
      </w:r>
    </w:p>
    <w:p w:rsidR="00AF2341" w:rsidRDefault="00AF2341" w:rsidP="00AF2341"/>
    <w:p w:rsidR="00AF2341" w:rsidRDefault="00AF2341" w:rsidP="00AF2341"/>
    <w:p w:rsidR="00AF2341" w:rsidRDefault="00AF2341" w:rsidP="00AF2341">
      <w:pPr>
        <w:pStyle w:val="Prrafodelista"/>
        <w:numPr>
          <w:ilvl w:val="0"/>
          <w:numId w:val="6"/>
        </w:numPr>
      </w:pPr>
      <w:r w:rsidRPr="00AF2341">
        <w:rPr>
          <w:b/>
          <w:i/>
        </w:rPr>
        <w:t>Single-Page Applications (SPA):</w:t>
      </w:r>
      <w:r>
        <w:t xml:space="preserve"> Muchas aplicaciones web modernas son SPAs, donde la mayor parte de la lógica de la interfaz de usuario se ejecuta en el navegador, ofreciendo una experiencia de usuario fluida y rápida.</w:t>
      </w:r>
    </w:p>
    <w:p w:rsidR="00AF2341" w:rsidRDefault="00AF2341" w:rsidP="00AF2341">
      <w:pPr>
        <w:pStyle w:val="Prrafodelista"/>
        <w:numPr>
          <w:ilvl w:val="0"/>
          <w:numId w:val="6"/>
        </w:numPr>
      </w:pPr>
      <w:r w:rsidRPr="00AF2341">
        <w:rPr>
          <w:b/>
          <w:i/>
        </w:rPr>
        <w:t>AJAX y APIs: AJAX (o su evolución, Fetch API)</w:t>
      </w:r>
      <w:r>
        <w:t xml:space="preserve"> es fundamental para la comunicación </w:t>
      </w:r>
      <w:r w:rsidRPr="00AF2341">
        <w:rPr>
          <w:b/>
          <w:i/>
        </w:rPr>
        <w:t>asíncrona</w:t>
      </w:r>
      <w:r>
        <w:t xml:space="preserve"> entre el navegador y el servidor, permitiendo actualizaciones dinámicas de la página sin recargas completas.</w:t>
      </w:r>
    </w:p>
    <w:p w:rsidR="00AF2341" w:rsidRDefault="00AF2341" w:rsidP="00AF2341">
      <w:pPr>
        <w:pStyle w:val="Prrafodelista"/>
        <w:numPr>
          <w:ilvl w:val="0"/>
          <w:numId w:val="6"/>
        </w:numPr>
        <w:rPr>
          <w:b/>
          <w:i/>
        </w:rPr>
      </w:pPr>
      <w:r w:rsidRPr="00AF2341">
        <w:rPr>
          <w:b/>
          <w:i/>
        </w:rPr>
        <w:t>JavaScript: JavaScript</w:t>
      </w:r>
      <w:r>
        <w:t xml:space="preserve"> se ha convertido en el lenguaje de programación dominante para el desarrollo web </w:t>
      </w:r>
      <w:r w:rsidRPr="00AF2341">
        <w:rPr>
          <w:b/>
          <w:i/>
        </w:rPr>
        <w:t>front-end,</w:t>
      </w:r>
      <w:r>
        <w:t xml:space="preserve"> y también se utiliza ampliamente en el </w:t>
      </w:r>
      <w:r w:rsidRPr="00AF2341">
        <w:rPr>
          <w:b/>
          <w:i/>
        </w:rPr>
        <w:t>back-end (Node.js).</w:t>
      </w:r>
    </w:p>
    <w:p w:rsidR="00AF2341" w:rsidRPr="00AF2341" w:rsidRDefault="00AF2341" w:rsidP="00AF2341"/>
    <w:p w:rsidR="00AF2341" w:rsidRPr="00AF2341" w:rsidRDefault="00AF2341" w:rsidP="00AF2341">
      <w:pPr>
        <w:rPr>
          <w:i/>
        </w:rPr>
      </w:pPr>
      <w:r w:rsidRPr="00AF2341">
        <w:rPr>
          <w:i/>
        </w:rPr>
        <w:t>El documento de 2006 identificó correctamente la tendencia hacia un desarrollo web más centrado en los componentes, interactivo y basado en el cliente. Estos conceptos son fundamentales para el desarrollo web moderno.</w:t>
      </w:r>
    </w:p>
    <w:sectPr w:rsidR="00AF2341" w:rsidRPr="00AF2341" w:rsidSect="00AF2341">
      <w:headerReference w:type="default" r:id="rId8"/>
      <w:footerReference w:type="default" r:id="rId9"/>
      <w:pgSz w:w="11906" w:h="16838" w:code="9"/>
      <w:pgMar w:top="1418" w:right="1701" w:bottom="1418"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F4C" w:rsidRDefault="00F50F4C" w:rsidP="00604736">
      <w:pPr>
        <w:spacing w:before="0" w:after="0" w:line="240" w:lineRule="auto"/>
      </w:pPr>
      <w:r>
        <w:separator/>
      </w:r>
    </w:p>
  </w:endnote>
  <w:endnote w:type="continuationSeparator" w:id="0">
    <w:p w:rsidR="00F50F4C" w:rsidRDefault="00F50F4C" w:rsidP="00604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C4" w:rsidRDefault="00EA2AC4">
    <w:pPr>
      <w:pStyle w:val="Piedepgina"/>
    </w:pPr>
    <w:r>
      <w:rPr>
        <w:noProof/>
        <w:lang w:eastAsia="es-ES"/>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posOffset>104775</wp:posOffset>
              </wp:positionV>
              <wp:extent cx="7362825" cy="628650"/>
              <wp:effectExtent l="0" t="0" r="0" b="0"/>
              <wp:wrapNone/>
              <wp:docPr id="155" name="Grupo 155"/>
              <wp:cNvGraphicFramePr/>
              <a:graphic xmlns:a="http://schemas.openxmlformats.org/drawingml/2006/main">
                <a:graphicData uri="http://schemas.microsoft.com/office/word/2010/wordprocessingGroup">
                  <wpg:wgp>
                    <wpg:cNvGrpSpPr/>
                    <wpg:grpSpPr>
                      <a:xfrm>
                        <a:off x="0" y="0"/>
                        <a:ext cx="7362825" cy="62865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AC4" w:rsidRPr="00EA2AC4" w:rsidRDefault="00F50F4C"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AF2341">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AF2341">
                                  <w:rPr>
                                    <w:rFonts w:ascii="Times New Roman" w:hAnsi="Times New Roman" w:cs="Times New Roman"/>
                                    <w:b/>
                                    <w:i/>
                                    <w:caps/>
                                    <w:sz w:val="28"/>
                                    <w:szCs w:val="28"/>
                                  </w:rPr>
                                  <w:t>Grupo ATU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5" o:spid="_x0000_s1058" style="position:absolute;left:0;text-align:left;margin-left:0;margin-top:8.25pt;width:579.75pt;height:49.5pt;z-index:251662336;mso-position-horizontal:left;mso-position-horizontal-relative:page;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">
              <v:rect id="Rectángulo 156" o:spid="_x0000_s105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60" type="#_x0000_t202" style="position:absolute;left:2286;width:535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EA2AC4" w:rsidRPr="00EA2AC4" w:rsidRDefault="00F50F4C"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AF2341">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AF2341">
                            <w:rPr>
                              <w:rFonts w:ascii="Times New Roman" w:hAnsi="Times New Roman" w:cs="Times New Roman"/>
                              <w:b/>
                              <w:i/>
                              <w:caps/>
                              <w:sz w:val="28"/>
                              <w:szCs w:val="28"/>
                            </w:rPr>
                            <w:t>Grupo ATU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F4C" w:rsidRDefault="00F50F4C" w:rsidP="00604736">
      <w:pPr>
        <w:spacing w:before="0" w:after="0" w:line="240" w:lineRule="auto"/>
      </w:pPr>
      <w:r>
        <w:separator/>
      </w:r>
    </w:p>
  </w:footnote>
  <w:footnote w:type="continuationSeparator" w:id="0">
    <w:p w:rsidR="00F50F4C" w:rsidRDefault="00F50F4C" w:rsidP="006047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736" w:rsidRDefault="0060473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361950</wp:posOffset>
              </wp:positionV>
              <wp:extent cx="5400675" cy="4476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AF2341" w:rsidP="00EA2AC4">
                              <w:pPr>
                                <w:spacing w:after="0" w:line="240" w:lineRule="auto"/>
                                <w:jc w:val="center"/>
                              </w:pPr>
                              <w:r>
                                <w:rPr>
                                  <w:rFonts w:ascii="Times New Roman" w:hAnsi="Times New Roman" w:cs="Times New Roman"/>
                                  <w:b/>
                                  <w:i/>
                                  <w:sz w:val="44"/>
                                  <w:szCs w:val="44"/>
                                  <w:u w:val="single"/>
                                </w:rPr>
                                <w:t>FORO DEBATE</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57" type="#_x0000_t202" style="position:absolute;left:0;text-align:left;margin-left:374.05pt;margin-top:28.5pt;width:425.25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5RuAIAAL4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" o:allowincell="f" filled="f" stroked="f">
              <v:textbox inset=",0,,0">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AF2341" w:rsidP="00EA2AC4">
                        <w:pPr>
                          <w:spacing w:after="0" w:line="240" w:lineRule="auto"/>
                          <w:jc w:val="center"/>
                        </w:pPr>
                        <w:r>
                          <w:rPr>
                            <w:rFonts w:ascii="Times New Roman" w:hAnsi="Times New Roman" w:cs="Times New Roman"/>
                            <w:b/>
                            <w:i/>
                            <w:sz w:val="44"/>
                            <w:szCs w:val="44"/>
                            <w:u w:val="single"/>
                          </w:rPr>
                          <w:t>FORO DEBATE</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E6AB6"/>
    <w:multiLevelType w:val="hybridMultilevel"/>
    <w:tmpl w:val="3C362C14"/>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C800CD"/>
    <w:multiLevelType w:val="hybridMultilevel"/>
    <w:tmpl w:val="D35C3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DA42CF"/>
    <w:multiLevelType w:val="hybridMultilevel"/>
    <w:tmpl w:val="8BA82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285665"/>
    <w:multiLevelType w:val="hybridMultilevel"/>
    <w:tmpl w:val="6B921C28"/>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8716F3"/>
    <w:multiLevelType w:val="hybridMultilevel"/>
    <w:tmpl w:val="316A3C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1C5A63"/>
    <w:multiLevelType w:val="hybridMultilevel"/>
    <w:tmpl w:val="9F84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41"/>
    <w:rsid w:val="001C0E7C"/>
    <w:rsid w:val="004E3763"/>
    <w:rsid w:val="005C4778"/>
    <w:rsid w:val="00604736"/>
    <w:rsid w:val="00950B4B"/>
    <w:rsid w:val="00A04660"/>
    <w:rsid w:val="00AF2341"/>
    <w:rsid w:val="00EA2AC4"/>
    <w:rsid w:val="00F50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15FDE"/>
  <w15:chartTrackingRefBased/>
  <w15:docId w15:val="{24230859-35F5-42A1-80F4-B7AA351C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341"/>
    <w:pPr>
      <w:spacing w:before="240"/>
      <w:jc w:val="both"/>
    </w:pPr>
    <w:rPr>
      <w:sz w:val="24"/>
    </w:rPr>
  </w:style>
  <w:style w:type="paragraph" w:styleId="Ttulo1">
    <w:name w:val="heading 1"/>
    <w:basedOn w:val="Normal"/>
    <w:next w:val="Normal"/>
    <w:link w:val="Ttulo1Car"/>
    <w:uiPriority w:val="9"/>
    <w:qFormat/>
    <w:rsid w:val="00EA2AC4"/>
    <w:pPr>
      <w:keepNext/>
      <w:keepLines/>
      <w:spacing w:after="0"/>
      <w:jc w:val="center"/>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1C0E7C"/>
    <w:pPr>
      <w:keepNext/>
      <w:keepLines/>
      <w:jc w:val="center"/>
      <w:outlineLvl w:val="1"/>
    </w:pPr>
    <w:rPr>
      <w:rFonts w:eastAsiaTheme="majorEastAsia" w:cstheme="majorBidi"/>
      <w:b/>
      <w:color w:val="7F7F7F" w:themeColor="text1" w:themeTint="8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736"/>
  </w:style>
  <w:style w:type="paragraph" w:styleId="Piedepgina">
    <w:name w:val="footer"/>
    <w:basedOn w:val="Normal"/>
    <w:link w:val="PiedepginaCar"/>
    <w:uiPriority w:val="99"/>
    <w:unhideWhenUsed/>
    <w:rsid w:val="00604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736"/>
  </w:style>
  <w:style w:type="character" w:customStyle="1" w:styleId="Ttulo1Car">
    <w:name w:val="Título 1 Car"/>
    <w:basedOn w:val="Fuentedeprrafopredeter"/>
    <w:link w:val="Ttulo1"/>
    <w:uiPriority w:val="9"/>
    <w:rsid w:val="00EA2AC4"/>
    <w:rPr>
      <w:rFonts w:eastAsiaTheme="majorEastAsia" w:cstheme="majorBidi"/>
      <w:b/>
      <w:sz w:val="36"/>
      <w:szCs w:val="32"/>
    </w:rPr>
  </w:style>
  <w:style w:type="character" w:customStyle="1" w:styleId="Ttulo2Car">
    <w:name w:val="Título 2 Car"/>
    <w:basedOn w:val="Fuentedeprrafopredeter"/>
    <w:link w:val="Ttulo2"/>
    <w:uiPriority w:val="9"/>
    <w:rsid w:val="001C0E7C"/>
    <w:rPr>
      <w:rFonts w:eastAsiaTheme="majorEastAsia" w:cstheme="majorBidi"/>
      <w:b/>
      <w:color w:val="7F7F7F" w:themeColor="text1" w:themeTint="80"/>
      <w:sz w:val="32"/>
      <w:szCs w:val="26"/>
    </w:rPr>
  </w:style>
  <w:style w:type="paragraph" w:styleId="Sinespaciado">
    <w:name w:val="No Spacing"/>
    <w:link w:val="SinespaciadoCar"/>
    <w:uiPriority w:val="1"/>
    <w:qFormat/>
    <w:rsid w:val="00AF23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F2341"/>
    <w:rPr>
      <w:rFonts w:eastAsiaTheme="minorEastAsia"/>
      <w:lang w:eastAsia="es-ES"/>
    </w:rPr>
  </w:style>
  <w:style w:type="paragraph" w:styleId="Prrafodelista">
    <w:name w:val="List Paragraph"/>
    <w:basedOn w:val="Normal"/>
    <w:uiPriority w:val="34"/>
    <w:qFormat/>
    <w:rsid w:val="00AF2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lantillas%20personalizadas%20de%20Office\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Doc1.dotx</Template>
  <TotalTime>9</TotalTime>
  <Pages>4</Pages>
  <Words>462</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Grupo ATU</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FORO DEBATE</dc:title>
  <dc:subject>Unidad de trabajo 4</dc:subject>
  <dc:creator>Francisco Javier Otero Herrero</dc:creator>
  <cp:keywords/>
  <dc:description/>
  <cp:lastModifiedBy>Usuario</cp:lastModifiedBy>
  <cp:revision>2</cp:revision>
  <dcterms:created xsi:type="dcterms:W3CDTF">2025-04-20T10:05:00Z</dcterms:created>
  <dcterms:modified xsi:type="dcterms:W3CDTF">2025-04-20T10:14:00Z</dcterms:modified>
</cp:coreProperties>
</file>