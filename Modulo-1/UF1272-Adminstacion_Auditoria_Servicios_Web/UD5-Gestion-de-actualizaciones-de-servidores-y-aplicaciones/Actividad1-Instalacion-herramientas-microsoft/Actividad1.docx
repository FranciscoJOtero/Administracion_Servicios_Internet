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4"/>
          <w:lang w:eastAsia="en-US"/>
        </w:rPr>
        <w:id w:val="-202255002"/>
        <w:docPartObj>
          <w:docPartGallery w:val="Cover Pages"/>
          <w:docPartUnique/>
        </w:docPartObj>
      </w:sdtPr>
      <w:sdtEndPr/>
      <w:sdtContent>
        <w:p w:rsidR="00C31978" w:rsidRDefault="00C3197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000000" w:themeColor="text1"/>
                                      <w:sz w:val="36"/>
                                      <w:szCs w:val="28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2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31978" w:rsidRPr="00C31978" w:rsidRDefault="00EB380B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000000" w:themeColor="text1"/>
                                          <w:sz w:val="36"/>
                                          <w:szCs w:val="28"/>
                                          <w14:shadow w14:blurRad="12700" w14:dist="38100" w14:dir="2700000" w14:sx="100000" w14:sy="100000" w14:kx="0" w14:ky="0" w14:algn="tl">
                                            <w14:schemeClr w14:val="bg1">
                                              <w14:lumMod w14:val="5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000000" w:themeColor="text1"/>
                                          <w:sz w:val="36"/>
                                          <w:szCs w:val="28"/>
                                          <w14:shadow w14:blurRad="12700" w14:dist="38100" w14:dir="2700000" w14:sx="100000" w14:sy="100000" w14:kx="0" w14:ky="0" w14:algn="tl">
                                            <w14:schemeClr w14:val="bg1">
                                              <w14:lumMod w14:val="5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22-04-2025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6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2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31978" w:rsidRPr="00C31978" w:rsidRDefault="00EB380B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000000" w:themeColor="text1"/>
                                    <w:sz w:val="36"/>
                                    <w:szCs w:val="28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000000" w:themeColor="text1"/>
                                    <w:sz w:val="36"/>
                                    <w:szCs w:val="28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22-04-2025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1978" w:rsidRPr="00C31978" w:rsidRDefault="000A595B" w:rsidP="00C31978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000000" w:themeColor="text1"/>
                                    <w:sz w:val="36"/>
                                    <w:szCs w:val="36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000000" w:themeColor="text1"/>
                                      <w:sz w:val="36"/>
                                      <w:szCs w:val="36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1978" w:rsidRPr="00C31978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14:shadow w14:blurRad="12700" w14:dist="38100" w14:dir="2700000" w14:sx="100000" w14:sy="100000" w14:kx="0" w14:ky="0" w14:algn="tl">
                                          <w14:schemeClr w14:val="bg1">
                                            <w14:lumMod w14:val="5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Francisco Javier Otero Herrero</w:t>
                                    </w:r>
                                  </w:sdtContent>
                                </w:sdt>
                              </w:p>
                              <w:p w:rsidR="00C31978" w:rsidRPr="00C31978" w:rsidRDefault="000A595B" w:rsidP="00C31978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000000" w:themeColor="text1"/>
                                    <w:sz w:val="36"/>
                                    <w:szCs w:val="36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000000" w:themeColor="text1"/>
                                      <w:sz w:val="36"/>
                                      <w:szCs w:val="36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1978" w:rsidRPr="00C31978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14:shadow w14:blurRad="12700" w14:dist="38100" w14:dir="2700000" w14:sx="100000" w14:sy="100000" w14:kx="0" w14:ky="0" w14:algn="tl">
                                          <w14:schemeClr w14:val="bg1">
                                            <w14:lumMod w14:val="5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Grupo ATU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C31978" w:rsidRPr="00C31978" w:rsidRDefault="000A595B" w:rsidP="00C31978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000000" w:themeColor="text1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31978" w:rsidRPr="00C31978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 w:themeColor="text1"/>
                                  <w:sz w:val="36"/>
                                  <w:szCs w:val="36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Francisco Javier Otero Herrero</w:t>
                              </w:r>
                            </w:sdtContent>
                          </w:sdt>
                        </w:p>
                        <w:p w:rsidR="00C31978" w:rsidRPr="00C31978" w:rsidRDefault="000A595B" w:rsidP="00C31978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000000" w:themeColor="text1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31978" w:rsidRPr="00C31978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 w:themeColor="text1"/>
                                  <w:sz w:val="36"/>
                                  <w:szCs w:val="36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Grupo ATU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31978" w:rsidRDefault="00C31978">
          <w:pPr>
            <w:spacing w:before="0" w:after="160"/>
            <w:jc w:val="left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9BBE98" wp14:editId="02EB9C1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2752725</wp:posOffset>
                    </wp:positionV>
                    <wp:extent cx="5372100" cy="3740785"/>
                    <wp:effectExtent l="0" t="0" r="0" b="1206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2100" cy="3740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1978" w:rsidRPr="00C31978" w:rsidRDefault="000A595B" w:rsidP="00C31978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color w:val="000000" w:themeColor="text1"/>
                                    <w:sz w:val="112"/>
                                    <w:szCs w:val="112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i/>
                                      <w:color w:val="000000" w:themeColor="text1"/>
                                      <w:sz w:val="112"/>
                                      <w:szCs w:val="11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1978" w:rsidRPr="00C31978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i/>
                                        <w:color w:val="000000" w:themeColor="text1"/>
                                        <w:sz w:val="112"/>
                                        <w:szCs w:val="112"/>
                                        <w14:shadow w14:blurRad="12700" w14:dist="38100" w14:dir="2700000" w14:sx="100000" w14:sy="100000" w14:kx="0" w14:ky="0" w14:algn="tl">
                                          <w14:schemeClr w14:val="bg1">
                                            <w14:lumMod w14:val="5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Instalación de Herramientas de Microsoft</w:t>
                                    </w:r>
                                  </w:sdtContent>
                                </w:sdt>
                              </w:p>
                              <w:p w:rsidR="00C31978" w:rsidRPr="00C31978" w:rsidRDefault="000A595B" w:rsidP="00C31978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000000" w:themeColor="text1"/>
                                      <w:sz w:val="40"/>
                                      <w:szCs w:val="36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1978" w:rsidRPr="00C31978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000000" w:themeColor="text1"/>
                                        <w:sz w:val="40"/>
                                        <w:szCs w:val="36"/>
                                        <w14:shadow w14:blurRad="12700" w14:dist="38100" w14:dir="2700000" w14:sx="100000" w14:sy="100000" w14:kx="0" w14:ky="0" w14:algn="tl">
                                          <w14:schemeClr w14:val="bg1">
                                            <w14:lumMod w14:val="5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Unidad de trabajo 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9BBE98" id="Cuadro de texto 1" o:spid="_x0000_s1056" type="#_x0000_t202" style="position:absolute;margin-left:371.8pt;margin-top:216.75pt;width:423pt;height:294.5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" filled="f" stroked="f" strokeweight=".5pt">
                    <v:textbox inset="0,0,0,0">
                      <w:txbxContent>
                        <w:p w:rsidR="00C31978" w:rsidRPr="00C31978" w:rsidRDefault="000A595B" w:rsidP="00C31978">
                          <w:pPr>
                            <w:pStyle w:val="Sinespaciado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color w:val="000000" w:themeColor="text1"/>
                              <w:sz w:val="112"/>
                              <w:szCs w:val="11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i/>
                                <w:color w:val="000000" w:themeColor="text1"/>
                                <w:sz w:val="112"/>
                                <w:szCs w:val="11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31978" w:rsidRPr="00C31978">
                                <w:rPr>
                                  <w:rFonts w:ascii="Times New Roman" w:eastAsiaTheme="majorEastAsia" w:hAnsi="Times New Roman" w:cs="Times New Roman"/>
                                  <w:b/>
                                  <w:i/>
                                  <w:color w:val="000000" w:themeColor="text1"/>
                                  <w:sz w:val="112"/>
                                  <w:szCs w:val="112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Instalación de Herramientas de Microsoft</w:t>
                              </w:r>
                            </w:sdtContent>
                          </w:sdt>
                        </w:p>
                        <w:p w:rsidR="00C31978" w:rsidRPr="00C31978" w:rsidRDefault="000A595B" w:rsidP="00C31978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40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31978" w:rsidRPr="00C31978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 w:themeColor="text1"/>
                                  <w:sz w:val="40"/>
                                  <w:szCs w:val="36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Unidad de trabajo 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E3763" w:rsidRDefault="004E3763" w:rsidP="00EA2AC4"/>
    <w:p w:rsidR="00C31978" w:rsidRDefault="00C31978" w:rsidP="00C31978"/>
    <w:p w:rsidR="00C31978" w:rsidRDefault="00C31978">
      <w:pPr>
        <w:spacing w:before="0" w:after="160"/>
        <w:jc w:val="left"/>
      </w:pPr>
      <w:r>
        <w:br w:type="page"/>
      </w:r>
    </w:p>
    <w:p w:rsidR="00C31978" w:rsidRDefault="00C31978" w:rsidP="00C31978"/>
    <w:p w:rsidR="00C31978" w:rsidRPr="00EB380B" w:rsidRDefault="00C31978" w:rsidP="00C31978">
      <w:pPr>
        <w:rPr>
          <w:i/>
        </w:rPr>
      </w:pPr>
      <w:r w:rsidRPr="00EB380B">
        <w:rPr>
          <w:i/>
        </w:rPr>
        <w:t>Hemos hablado en ocasiones de las actualizaciones de los equipos de Windows y cómo se actualizan. Pero en empresas de gran tamaño es interesante utilizar servidores internos que gestionen las actualizaciones que deben llegar a los equipos clientes.</w:t>
      </w:r>
    </w:p>
    <w:p w:rsidR="00C31978" w:rsidRDefault="00C31978" w:rsidP="00C31978">
      <w:pPr>
        <w:rPr>
          <w:b/>
          <w:i/>
        </w:rPr>
      </w:pPr>
      <w:r w:rsidRPr="00C31978">
        <w:rPr>
          <w:b/>
          <w:i/>
        </w:rPr>
        <w:t>Comenta la herramienta que ofrece Microsoft para desarrollar esta funcionalidad y qué requisitos tiene para poder instalarla.</w:t>
      </w:r>
    </w:p>
    <w:p w:rsidR="00EB380B" w:rsidRDefault="00263A96" w:rsidP="00EB380B">
      <w:r w:rsidRPr="00263A96">
        <w:rPr>
          <w:i/>
        </w:rPr>
        <w:t xml:space="preserve">La herramienta en cuestión es: </w:t>
      </w:r>
      <w:r w:rsidRPr="00263A96">
        <w:rPr>
          <w:b/>
          <w:i/>
        </w:rPr>
        <w:t>Windows Server Update Services (WSUS)</w:t>
      </w:r>
      <w:r>
        <w:rPr>
          <w:b/>
          <w:i/>
        </w:rPr>
        <w:t xml:space="preserve">. </w:t>
      </w:r>
      <w:r w:rsidRPr="00263A96">
        <w:t xml:space="preserve">Microsoft ofrece </w:t>
      </w:r>
      <w:r w:rsidRPr="00263A96">
        <w:rPr>
          <w:i/>
        </w:rPr>
        <w:t>Windows Server Update Services (WSUS)</w:t>
      </w:r>
      <w:r w:rsidRPr="00263A96">
        <w:t xml:space="preserve"> para que las empresas de gran tamaño puedan gestionar centralizadamente la distribución de actualizaciones a los equipos cliente dentro de su red.</w:t>
      </w:r>
    </w:p>
    <w:p w:rsidR="00263A96" w:rsidRDefault="00263A96" w:rsidP="00EB380B">
      <w:r w:rsidRPr="00263A96">
        <w:rPr>
          <w:b/>
          <w:i/>
        </w:rPr>
        <w:t>WSUS</w:t>
      </w:r>
      <w:r w:rsidRPr="00263A96">
        <w:t xml:space="preserve"> permite a los administradores descargar las actualizaciones de Microsoft Update a un servidor interno (</w:t>
      </w:r>
      <w:r w:rsidRPr="00263A96">
        <w:rPr>
          <w:b/>
          <w:i/>
        </w:rPr>
        <w:t>el servidor WSUS</w:t>
      </w:r>
      <w:r w:rsidRPr="00263A96">
        <w:t xml:space="preserve">) y luego distribuir esas actualizaciones a los equipos cliente a través de la </w:t>
      </w:r>
      <w:r w:rsidRPr="00263A96">
        <w:rPr>
          <w:b/>
          <w:i/>
        </w:rPr>
        <w:t>red local (LAN)</w:t>
      </w:r>
      <w:r w:rsidRPr="00263A96">
        <w:t xml:space="preserve"> en lugar de que cada equipo descargue las actualizaciones directamente desde Microsoft a través de Internet.</w:t>
      </w:r>
    </w:p>
    <w:p w:rsidR="00263A96" w:rsidRDefault="00263A96" w:rsidP="00263A96">
      <w:pPr>
        <w:pStyle w:val="Prrafodelista"/>
        <w:numPr>
          <w:ilvl w:val="0"/>
          <w:numId w:val="1"/>
        </w:numPr>
        <w:rPr>
          <w:b/>
          <w:i/>
          <w:sz w:val="28"/>
        </w:rPr>
      </w:pPr>
      <w:r w:rsidRPr="00263A96">
        <w:rPr>
          <w:b/>
          <w:i/>
          <w:sz w:val="28"/>
        </w:rPr>
        <w:t>Beneficios:</w:t>
      </w:r>
    </w:p>
    <w:p w:rsidR="00263A96" w:rsidRDefault="00263A96" w:rsidP="00263A96">
      <w:pPr>
        <w:pStyle w:val="Prrafodelista"/>
        <w:ind w:left="360"/>
        <w:rPr>
          <w:b/>
          <w:i/>
          <w:sz w:val="28"/>
        </w:rPr>
      </w:pPr>
    </w:p>
    <w:p w:rsidR="00263A96" w:rsidRDefault="00263A96" w:rsidP="00263A96">
      <w:pPr>
        <w:pStyle w:val="Prrafodelista"/>
        <w:numPr>
          <w:ilvl w:val="0"/>
          <w:numId w:val="2"/>
        </w:numPr>
      </w:pPr>
      <w:r w:rsidRPr="0044255B">
        <w:rPr>
          <w:b/>
          <w:i/>
        </w:rPr>
        <w:t>Ancho de banda:</w:t>
      </w:r>
      <w:r>
        <w:t xml:space="preserve"> Reduce el consumo de ancho de banda de Internet, ya que solo un servidor descarga las actualizaciones.</w:t>
      </w:r>
    </w:p>
    <w:p w:rsidR="00263A96" w:rsidRDefault="00263A96" w:rsidP="00263A96">
      <w:pPr>
        <w:pStyle w:val="Prrafodelista"/>
        <w:numPr>
          <w:ilvl w:val="0"/>
          <w:numId w:val="2"/>
        </w:numPr>
      </w:pPr>
      <w:r w:rsidRPr="0044255B">
        <w:rPr>
          <w:b/>
          <w:i/>
        </w:rPr>
        <w:t>Control:</w:t>
      </w:r>
      <w:r>
        <w:t xml:space="preserve"> Permite a los administradores aprobar o rechazar actualizaciones, asegurando que solo se instalen las actualizaciones probadas y necesarias.</w:t>
      </w:r>
    </w:p>
    <w:p w:rsidR="00263A96" w:rsidRDefault="00263A96" w:rsidP="00263A96">
      <w:pPr>
        <w:pStyle w:val="Prrafodelista"/>
        <w:numPr>
          <w:ilvl w:val="0"/>
          <w:numId w:val="2"/>
        </w:numPr>
      </w:pPr>
      <w:r w:rsidRPr="0044255B">
        <w:rPr>
          <w:b/>
          <w:i/>
        </w:rPr>
        <w:t>Programación:</w:t>
      </w:r>
      <w:r>
        <w:t xml:space="preserve"> Facilita la programación de la instalación de actualizaciones en momentos convenientes para evitar interrupciones en la productividad.</w:t>
      </w:r>
    </w:p>
    <w:p w:rsidR="00263A96" w:rsidRDefault="00263A96" w:rsidP="00263A96">
      <w:pPr>
        <w:pStyle w:val="Prrafodelista"/>
        <w:numPr>
          <w:ilvl w:val="0"/>
          <w:numId w:val="2"/>
        </w:numPr>
      </w:pPr>
      <w:r w:rsidRPr="0044255B">
        <w:rPr>
          <w:b/>
          <w:i/>
        </w:rPr>
        <w:t>Seguridad:</w:t>
      </w:r>
      <w:r>
        <w:t xml:space="preserve"> Mejora la seguridad al garantizar que todos los equipos reciban las actualizaciones de seguridad importantes de manera oportuna.</w:t>
      </w:r>
    </w:p>
    <w:p w:rsidR="00263A96" w:rsidRDefault="00263A96" w:rsidP="00263A96">
      <w:pPr>
        <w:pStyle w:val="Prrafodelista"/>
        <w:numPr>
          <w:ilvl w:val="0"/>
          <w:numId w:val="2"/>
        </w:numPr>
      </w:pPr>
      <w:r w:rsidRPr="0044255B">
        <w:rPr>
          <w:b/>
          <w:i/>
        </w:rPr>
        <w:t>Informes:</w:t>
      </w:r>
      <w:r>
        <w:t xml:space="preserve"> Proporciona informes sobre el estado de las actualizaciones en la red, lo que ayuda a los administradores a identificar equipos que no están actualizados.</w:t>
      </w:r>
    </w:p>
    <w:p w:rsidR="0044255B" w:rsidRPr="0044255B" w:rsidRDefault="0044255B" w:rsidP="0044255B">
      <w:pPr>
        <w:pStyle w:val="Prrafodelista"/>
        <w:numPr>
          <w:ilvl w:val="0"/>
          <w:numId w:val="1"/>
        </w:numPr>
        <w:rPr>
          <w:b/>
          <w:i/>
          <w:sz w:val="28"/>
        </w:rPr>
      </w:pPr>
      <w:r w:rsidRPr="0044255B">
        <w:rPr>
          <w:b/>
          <w:i/>
          <w:sz w:val="28"/>
        </w:rPr>
        <w:t>Requisitos para instalar WSUS:</w:t>
      </w:r>
    </w:p>
    <w:p w:rsidR="0044255B" w:rsidRDefault="0044255B" w:rsidP="0044255B">
      <w:r>
        <w:t>Los requisitos para instalar WSUS pueden variar ligeramente según la versión específica de Windows Server que estés utilizando, pero aquí están los requisitos generales:</w:t>
      </w:r>
    </w:p>
    <w:p w:rsidR="0044255B" w:rsidRPr="0044255B" w:rsidRDefault="0044255B" w:rsidP="0044255B">
      <w:pPr>
        <w:rPr>
          <w:b/>
          <w:i/>
        </w:rPr>
      </w:pPr>
      <w:r w:rsidRPr="0044255B">
        <w:rPr>
          <w:b/>
          <w:i/>
        </w:rPr>
        <w:t>Sistema Operativo del Servidor:</w:t>
      </w:r>
    </w:p>
    <w:p w:rsidR="0044255B" w:rsidRDefault="0044255B" w:rsidP="0044255B">
      <w:pPr>
        <w:pStyle w:val="Prrafodelista"/>
        <w:numPr>
          <w:ilvl w:val="0"/>
          <w:numId w:val="3"/>
        </w:numPr>
      </w:pPr>
      <w:r>
        <w:t>WSUS se instala en un servidor que ejecuta una versión de Windows Server compatible. Por ejemplo, Windows Server 2016, 2019, 2022.</w:t>
      </w:r>
    </w:p>
    <w:p w:rsidR="0044255B" w:rsidRDefault="0044255B" w:rsidP="0044255B"/>
    <w:p w:rsidR="0044255B" w:rsidRDefault="0044255B" w:rsidP="0044255B"/>
    <w:p w:rsidR="0044255B" w:rsidRDefault="0044255B" w:rsidP="0044255B"/>
    <w:p w:rsidR="0044255B" w:rsidRPr="0044255B" w:rsidRDefault="0044255B" w:rsidP="0044255B">
      <w:pPr>
        <w:rPr>
          <w:b/>
          <w:i/>
        </w:rPr>
      </w:pPr>
      <w:r w:rsidRPr="0044255B">
        <w:rPr>
          <w:b/>
          <w:i/>
        </w:rPr>
        <w:t>Hardware:</w:t>
      </w:r>
    </w:p>
    <w:p w:rsidR="0044255B" w:rsidRDefault="0044255B" w:rsidP="0044255B">
      <w:pPr>
        <w:pStyle w:val="Prrafodelista"/>
        <w:numPr>
          <w:ilvl w:val="0"/>
          <w:numId w:val="3"/>
        </w:numPr>
      </w:pPr>
      <w:r>
        <w:t>Procesador: Un procesador de 1.4 GHz (se recomienda 2 GHz o más rápido).</w:t>
      </w:r>
    </w:p>
    <w:p w:rsidR="0044255B" w:rsidRDefault="0044255B" w:rsidP="00FB1E98">
      <w:pPr>
        <w:pStyle w:val="Prrafodelista"/>
        <w:numPr>
          <w:ilvl w:val="0"/>
          <w:numId w:val="3"/>
        </w:numPr>
      </w:pPr>
      <w:r>
        <w:t>Memoria RAM: Al menos 2 GB de RAM (se recomienda 4 GB o más).</w:t>
      </w:r>
    </w:p>
    <w:p w:rsidR="0044255B" w:rsidRPr="0044255B" w:rsidRDefault="0044255B" w:rsidP="0044255B">
      <w:pPr>
        <w:rPr>
          <w:b/>
          <w:i/>
        </w:rPr>
      </w:pPr>
      <w:r w:rsidRPr="0044255B">
        <w:rPr>
          <w:b/>
          <w:i/>
        </w:rPr>
        <w:t>Espacio en disco:</w:t>
      </w:r>
    </w:p>
    <w:p w:rsidR="0044255B" w:rsidRDefault="0044255B" w:rsidP="00FB1E98">
      <w:pPr>
        <w:pStyle w:val="Prrafodelista"/>
        <w:numPr>
          <w:ilvl w:val="0"/>
          <w:numId w:val="3"/>
        </w:numPr>
      </w:pPr>
      <w:r>
        <w:t>Al menos 10 GB para la unidad del sistema.</w:t>
      </w:r>
    </w:p>
    <w:p w:rsidR="0044255B" w:rsidRDefault="0044255B" w:rsidP="00FB1E98">
      <w:pPr>
        <w:pStyle w:val="Prrafodelista"/>
        <w:numPr>
          <w:ilvl w:val="0"/>
          <w:numId w:val="3"/>
        </w:numPr>
      </w:pPr>
      <w:r>
        <w:t>Una cantidad significativa de espacio libre en disco para almacenar las actualizaciones. La cantidad exacta dependerá de los productos de Microsoft que estés actualizando y de los idiomas que estés admitiendo. Se recomienda tener al menos 60 GB o más.</w:t>
      </w:r>
    </w:p>
    <w:p w:rsidR="0044255B" w:rsidRPr="0044255B" w:rsidRDefault="0044255B" w:rsidP="0044255B">
      <w:pPr>
        <w:rPr>
          <w:b/>
          <w:i/>
        </w:rPr>
      </w:pPr>
      <w:r w:rsidRPr="0044255B">
        <w:rPr>
          <w:b/>
          <w:i/>
        </w:rPr>
        <w:t>Base de Datos:</w:t>
      </w:r>
    </w:p>
    <w:p w:rsidR="00FB1E98" w:rsidRDefault="0044255B" w:rsidP="00FB1E98">
      <w:pPr>
        <w:pStyle w:val="Prrafodelista"/>
        <w:numPr>
          <w:ilvl w:val="0"/>
          <w:numId w:val="3"/>
        </w:numPr>
      </w:pPr>
      <w:r>
        <w:t>WSUS requiere una base de datos para almacenar la información de las actualizaciones. Puedes usar:</w:t>
      </w:r>
    </w:p>
    <w:p w:rsidR="0044255B" w:rsidRPr="00FB1E98" w:rsidRDefault="0044255B" w:rsidP="00FB1E98">
      <w:pPr>
        <w:pStyle w:val="Prrafodelista"/>
        <w:numPr>
          <w:ilvl w:val="0"/>
          <w:numId w:val="4"/>
        </w:numPr>
      </w:pPr>
      <w:r w:rsidRPr="00FB1E98">
        <w:rPr>
          <w:b/>
          <w:i/>
        </w:rPr>
        <w:t xml:space="preserve">Windows Internal Database (WID): </w:t>
      </w:r>
      <w:r w:rsidRPr="00FB1E98">
        <w:t>Es una base de datos simple adecuada para la mayoría de las implementaciones de WSUS.</w:t>
      </w:r>
    </w:p>
    <w:p w:rsidR="0044255B" w:rsidRDefault="0044255B" w:rsidP="00FB1E98">
      <w:pPr>
        <w:pStyle w:val="Prrafodelista"/>
        <w:numPr>
          <w:ilvl w:val="0"/>
          <w:numId w:val="4"/>
        </w:numPr>
      </w:pPr>
      <w:r w:rsidRPr="00FB1E98">
        <w:rPr>
          <w:b/>
          <w:i/>
        </w:rPr>
        <w:t xml:space="preserve">SQL Server: </w:t>
      </w:r>
      <w:r w:rsidRPr="00FB1E98">
        <w:t>Se recomienda SQL Server para implementaciones de WSUS más grandes o complejas que requieren mayor rendimiento y escalabilidad.</w:t>
      </w:r>
    </w:p>
    <w:p w:rsidR="00FB1E98" w:rsidRPr="00FB1E98" w:rsidRDefault="00FB1E98" w:rsidP="00FB1E98">
      <w:pPr>
        <w:pStyle w:val="Prrafodelista"/>
        <w:ind w:left="2145"/>
      </w:pPr>
    </w:p>
    <w:p w:rsidR="0044255B" w:rsidRPr="00FB1E98" w:rsidRDefault="0044255B" w:rsidP="00FB1E98">
      <w:pPr>
        <w:pStyle w:val="Prrafodelista"/>
        <w:numPr>
          <w:ilvl w:val="0"/>
          <w:numId w:val="3"/>
        </w:numPr>
      </w:pPr>
      <w:r w:rsidRPr="00FB1E98">
        <w:t>Servicios de IIS (Internet Information Services):</w:t>
      </w:r>
    </w:p>
    <w:p w:rsidR="0044255B" w:rsidRPr="00FB1E98" w:rsidRDefault="0044255B" w:rsidP="00FB1E98">
      <w:pPr>
        <w:pStyle w:val="Prrafodelista"/>
        <w:numPr>
          <w:ilvl w:val="0"/>
          <w:numId w:val="4"/>
        </w:numPr>
      </w:pPr>
      <w:r w:rsidRPr="00FB1E98">
        <w:rPr>
          <w:b/>
          <w:i/>
        </w:rPr>
        <w:t xml:space="preserve">WSUS </w:t>
      </w:r>
      <w:r w:rsidRPr="00FB1E98">
        <w:t>utiliza</w:t>
      </w:r>
      <w:r w:rsidRPr="00FB1E98">
        <w:rPr>
          <w:b/>
          <w:i/>
        </w:rPr>
        <w:t xml:space="preserve"> IIS </w:t>
      </w:r>
      <w:r w:rsidRPr="00FB1E98">
        <w:t>para alojar los servicios de actualización.</w:t>
      </w:r>
    </w:p>
    <w:p w:rsidR="0044255B" w:rsidRPr="0044255B" w:rsidRDefault="0044255B" w:rsidP="0044255B">
      <w:pPr>
        <w:rPr>
          <w:b/>
          <w:i/>
        </w:rPr>
      </w:pPr>
      <w:r w:rsidRPr="0044255B">
        <w:rPr>
          <w:b/>
          <w:i/>
        </w:rPr>
        <w:t>Red:</w:t>
      </w:r>
    </w:p>
    <w:p w:rsidR="0044255B" w:rsidRDefault="0044255B" w:rsidP="00FB1E98">
      <w:pPr>
        <w:pStyle w:val="Prrafodelista"/>
        <w:numPr>
          <w:ilvl w:val="0"/>
          <w:numId w:val="3"/>
        </w:numPr>
      </w:pPr>
      <w:r>
        <w:t>El servidor WSUS debe estar conectado a la red para poder descargar las actualizaciones de Microsoft Update y distribuirlas a los clientes.</w:t>
      </w:r>
    </w:p>
    <w:p w:rsidR="0044255B" w:rsidRDefault="0044255B" w:rsidP="00FB1E98">
      <w:pPr>
        <w:pStyle w:val="Prrafodelista"/>
        <w:numPr>
          <w:ilvl w:val="0"/>
          <w:numId w:val="3"/>
        </w:numPr>
      </w:pPr>
      <w:r>
        <w:t>Los equipos cliente también deben poder comunicarse con el servidor WSUS.</w:t>
      </w:r>
    </w:p>
    <w:p w:rsidR="0044255B" w:rsidRPr="0044255B" w:rsidRDefault="0044255B" w:rsidP="0044255B">
      <w:pPr>
        <w:rPr>
          <w:b/>
          <w:i/>
        </w:rPr>
      </w:pPr>
      <w:r w:rsidRPr="0044255B">
        <w:rPr>
          <w:b/>
          <w:i/>
        </w:rPr>
        <w:t>Firewall:</w:t>
      </w:r>
    </w:p>
    <w:p w:rsidR="0044255B" w:rsidRDefault="0044255B" w:rsidP="00FB1E98">
      <w:pPr>
        <w:pStyle w:val="Prrafodelista"/>
        <w:numPr>
          <w:ilvl w:val="0"/>
          <w:numId w:val="3"/>
        </w:numPr>
      </w:pPr>
      <w:r>
        <w:t>Es posible que debas configurar el firewall para permitir la comunicación entre el servidor WSUS y los clientes, así como la comunicación entre el servidor WSUS e Internet (para descargar actualizaciones).</w:t>
      </w:r>
    </w:p>
    <w:p w:rsidR="00FB1E98" w:rsidRDefault="00FB1E98">
      <w:pPr>
        <w:spacing w:before="0" w:after="160"/>
        <w:jc w:val="left"/>
      </w:pPr>
      <w:r>
        <w:br w:type="page"/>
      </w:r>
    </w:p>
    <w:p w:rsidR="00FB1E98" w:rsidRDefault="00FB1E98" w:rsidP="00FB1E98"/>
    <w:p w:rsidR="00FB1E98" w:rsidRPr="00FB1E98" w:rsidRDefault="00FB1E98" w:rsidP="00FB1E98">
      <w:pPr>
        <w:rPr>
          <w:b/>
          <w:i/>
        </w:rPr>
      </w:pPr>
      <w:r w:rsidRPr="00FB1E98">
        <w:rPr>
          <w:b/>
          <w:i/>
        </w:rPr>
        <w:t>Consideraciones importantes:</w:t>
      </w:r>
    </w:p>
    <w:p w:rsidR="00FB1E98" w:rsidRDefault="00FB1E98" w:rsidP="00FB1E98">
      <w:pPr>
        <w:pStyle w:val="Prrafodelista"/>
        <w:numPr>
          <w:ilvl w:val="0"/>
          <w:numId w:val="3"/>
        </w:numPr>
      </w:pPr>
      <w:r w:rsidRPr="003909BD">
        <w:rPr>
          <w:b/>
          <w:i/>
        </w:rPr>
        <w:t xml:space="preserve">Planificación de la capacidad: </w:t>
      </w:r>
      <w:r>
        <w:t>Es crucial planificar la capacidad del servidor WSUS, especialmente el espacio en disco, para garantizar que pueda manejar la cantidad de actualizaciones necesarias.</w:t>
      </w:r>
    </w:p>
    <w:p w:rsidR="00FB1E98" w:rsidRDefault="00FB1E98" w:rsidP="003909BD">
      <w:pPr>
        <w:pStyle w:val="Prrafodelista"/>
        <w:numPr>
          <w:ilvl w:val="0"/>
          <w:numId w:val="3"/>
        </w:numPr>
      </w:pPr>
      <w:r w:rsidRPr="003909BD">
        <w:rPr>
          <w:b/>
          <w:i/>
        </w:rPr>
        <w:t xml:space="preserve">Mantenimiento: </w:t>
      </w:r>
      <w:r>
        <w:t>El servidor WSUS requiere un mantenimiento regular, como la limpieza de actualizaciones obsoletas y la optimización de la base de datos.</w:t>
      </w:r>
    </w:p>
    <w:p w:rsidR="00FB1E98" w:rsidRDefault="00FB1E98" w:rsidP="003909BD">
      <w:pPr>
        <w:pStyle w:val="Prrafodelista"/>
        <w:numPr>
          <w:ilvl w:val="0"/>
          <w:numId w:val="3"/>
        </w:numPr>
      </w:pPr>
      <w:r w:rsidRPr="003909BD">
        <w:rPr>
          <w:b/>
          <w:i/>
        </w:rPr>
        <w:t xml:space="preserve">Seguridad: </w:t>
      </w:r>
      <w:r>
        <w:t>Es importante asegurar el servidor WSUS para protegerlo contra accesos no autorizados y garantizar la integridad de las actualizaciones.</w:t>
      </w:r>
    </w:p>
    <w:p w:rsidR="003909BD" w:rsidRDefault="003909BD" w:rsidP="003909BD">
      <w:r w:rsidRPr="003909BD">
        <w:rPr>
          <w:b/>
          <w:i/>
        </w:rPr>
        <w:t xml:space="preserve">WSUS </w:t>
      </w:r>
      <w:r w:rsidRPr="003909BD">
        <w:t>es una herramienta esencial para las empresas que desean gestionar eficazmente las actualizaciones de Windows y otros productos de Microsoft, proporcionando control, ahorrando ancho de banda y mejorando la seguridad.</w:t>
      </w:r>
      <w:bookmarkStart w:id="0" w:name="_GoBack"/>
      <w:bookmarkEnd w:id="0"/>
    </w:p>
    <w:p w:rsidR="0044255B" w:rsidRPr="00263A96" w:rsidRDefault="0044255B" w:rsidP="0044255B"/>
    <w:sectPr w:rsidR="0044255B" w:rsidRPr="00263A96" w:rsidSect="00C31978">
      <w:headerReference w:type="default" r:id="rId8"/>
      <w:footerReference w:type="default" r:id="rId9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95B" w:rsidRDefault="000A595B" w:rsidP="00604736">
      <w:pPr>
        <w:spacing w:before="0" w:after="0" w:line="240" w:lineRule="auto"/>
      </w:pPr>
      <w:r>
        <w:separator/>
      </w:r>
    </w:p>
  </w:endnote>
  <w:endnote w:type="continuationSeparator" w:id="0">
    <w:p w:rsidR="000A595B" w:rsidRDefault="000A595B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Pr="00C31978" w:rsidRDefault="00C31978">
    <w:pPr>
      <w:pStyle w:val="Piedepgina"/>
      <w:rPr>
        <w:rFonts w:ascii="Times New Roman" w:hAnsi="Times New Roman" w:cs="Times New Roman"/>
        <w:b/>
        <w:i/>
      </w:rPr>
    </w:pPr>
    <w:r w:rsidRPr="00C31978">
      <w:rPr>
        <w:rFonts w:ascii="Times New Roman" w:hAnsi="Times New Roman" w:cs="Times New Roman"/>
        <w:b/>
        <w:i/>
      </w:rPr>
      <w:fldChar w:fldCharType="begin"/>
    </w:r>
    <w:r w:rsidRPr="00C31978">
      <w:rPr>
        <w:rFonts w:ascii="Times New Roman" w:hAnsi="Times New Roman" w:cs="Times New Roman"/>
        <w:b/>
        <w:i/>
      </w:rPr>
      <w:instrText>PAGE   \* MERGEFORMAT</w:instrText>
    </w:r>
    <w:r w:rsidRPr="00C31978">
      <w:rPr>
        <w:rFonts w:ascii="Times New Roman" w:hAnsi="Times New Roman" w:cs="Times New Roman"/>
        <w:b/>
        <w:i/>
      </w:rPr>
      <w:fldChar w:fldCharType="separate"/>
    </w:r>
    <w:r w:rsidR="003909BD">
      <w:rPr>
        <w:rFonts w:ascii="Times New Roman" w:hAnsi="Times New Roman" w:cs="Times New Roman"/>
        <w:b/>
        <w:i/>
        <w:noProof/>
      </w:rPr>
      <w:t>4</w:t>
    </w:r>
    <w:r w:rsidRPr="00C31978">
      <w:rPr>
        <w:rFonts w:ascii="Times New Roman" w:hAnsi="Times New Roman" w:cs="Times New Roman"/>
        <w:b/>
        <w:i/>
      </w:rPr>
      <w:fldChar w:fldCharType="end"/>
    </w:r>
    <w:r w:rsidR="00EA2AC4" w:rsidRPr="00C31978">
      <w:rPr>
        <w:rFonts w:ascii="Times New Roman" w:hAnsi="Times New Roman" w:cs="Times New Roman"/>
        <w:b/>
        <w:i/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0A595B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31978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31978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58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">
              <v:rect id="Rectángulo 156" o:spid="_x0000_s105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60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0A595B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C31978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Javier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C31978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95B" w:rsidRDefault="000A595B" w:rsidP="00604736">
      <w:pPr>
        <w:spacing w:before="0" w:after="0" w:line="240" w:lineRule="auto"/>
      </w:pPr>
      <w:r>
        <w:separator/>
      </w:r>
    </w:p>
  </w:footnote>
  <w:footnote w:type="continuationSeparator" w:id="0">
    <w:p w:rsidR="000A595B" w:rsidRDefault="000A595B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Default="00C31978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Instalación de Herramientas de Microsoft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7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604736" w:rsidRDefault="00C31978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Instalación de Herramientas de Microsoft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E583A"/>
    <w:multiLevelType w:val="hybridMultilevel"/>
    <w:tmpl w:val="047414E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90685F"/>
    <w:multiLevelType w:val="hybridMultilevel"/>
    <w:tmpl w:val="AE42D0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71C0E"/>
    <w:multiLevelType w:val="hybridMultilevel"/>
    <w:tmpl w:val="0C127222"/>
    <w:lvl w:ilvl="0" w:tplc="8A1E0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91A0F"/>
    <w:multiLevelType w:val="hybridMultilevel"/>
    <w:tmpl w:val="CCD0D462"/>
    <w:lvl w:ilvl="0" w:tplc="0C0A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978"/>
    <w:rsid w:val="000A595B"/>
    <w:rsid w:val="001C0E7C"/>
    <w:rsid w:val="00263A96"/>
    <w:rsid w:val="003909BD"/>
    <w:rsid w:val="0044255B"/>
    <w:rsid w:val="004E3763"/>
    <w:rsid w:val="00546300"/>
    <w:rsid w:val="00604736"/>
    <w:rsid w:val="00950B4B"/>
    <w:rsid w:val="00A04660"/>
    <w:rsid w:val="00C31978"/>
    <w:rsid w:val="00EA2AC4"/>
    <w:rsid w:val="00EB380B"/>
    <w:rsid w:val="00FB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8C7EF"/>
  <w15:chartTrackingRefBased/>
  <w15:docId w15:val="{F596C90D-7679-4FAB-B720-CC1FA07B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978"/>
    <w:pPr>
      <w:spacing w:before="240" w:after="200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C3197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1978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26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22</TotalTime>
  <Pages>5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Instalación de Herramientas de Microsoft</vt:lpstr>
    </vt:vector>
  </TitlesOfParts>
  <Company>Grupo ATU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de Herramientas de Microsoft</dc:title>
  <dc:subject>Unidad de trabajo 5</dc:subject>
  <dc:creator>Francisco Javier Otero Herrero</dc:creator>
  <cp:keywords/>
  <dc:description/>
  <cp:lastModifiedBy>Usuario</cp:lastModifiedBy>
  <cp:revision>5</cp:revision>
  <dcterms:created xsi:type="dcterms:W3CDTF">2025-04-20T12:00:00Z</dcterms:created>
  <dcterms:modified xsi:type="dcterms:W3CDTF">2025-04-22T12:36:00Z</dcterms:modified>
</cp:coreProperties>
</file>