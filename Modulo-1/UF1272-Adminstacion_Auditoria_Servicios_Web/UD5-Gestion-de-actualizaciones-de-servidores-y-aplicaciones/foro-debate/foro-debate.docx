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7584841"/>
        <w:docPartObj>
          <w:docPartGallery w:val="Cover Pages"/>
          <w:docPartUnique/>
        </w:docPartObj>
      </w:sdtPr>
      <w:sdtEndPr>
        <w:rPr>
          <w:rFonts w:eastAsiaTheme="minorHAnsi"/>
          <w:sz w:val="24"/>
          <w:lang w:eastAsia="en-US"/>
        </w:rPr>
      </w:sdtEndPr>
      <w:sdtContent>
        <w:p w:rsidR="004C4A0D" w:rsidRDefault="004C4A0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0T00:00:00Z">
                                      <w:dateFormat w:val="d-M-yyyy"/>
                                      <w:lid w:val="es-ES"/>
                                      <w:storeMappedDataAs w:val="dateTime"/>
                                      <w:calendar w:val="gregorian"/>
                                    </w:date>
                                  </w:sdtPr>
                                  <w:sdtContent>
                                    <w:p w:rsidR="004C4A0D" w:rsidRPr="004C4A0D" w:rsidRDefault="004C4A0D">
                                      <w:pPr>
                                        <w:pStyle w:val="Sinespaciado"/>
                                        <w:jc w:val="right"/>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0T00:00:00Z">
                                <w:dateFormat w:val="d-M-yyyy"/>
                                <w:lid w:val="es-ES"/>
                                <w:storeMappedDataAs w:val="dateTime"/>
                                <w:calendar w:val="gregorian"/>
                              </w:date>
                            </w:sdtPr>
                            <w:sdtContent>
                              <w:p w:rsidR="004C4A0D" w:rsidRPr="004C4A0D" w:rsidRDefault="004C4A0D">
                                <w:pPr>
                                  <w:pStyle w:val="Sinespaciado"/>
                                  <w:jc w:val="right"/>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20-04-2025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A0D" w:rsidRPr="004C4A0D" w:rsidRDefault="004C4A0D" w:rsidP="004C4A0D">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Francisco Javier Otero Herrero</w:t>
                                    </w:r>
                                  </w:sdtContent>
                                </w:sdt>
                              </w:p>
                              <w:p w:rsidR="004C4A0D" w:rsidRPr="004C4A0D" w:rsidRDefault="004C4A0D" w:rsidP="004C4A0D">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Grupo ATU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C4A0D" w:rsidRPr="004C4A0D" w:rsidRDefault="004C4A0D" w:rsidP="004C4A0D">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Francisco Javier Otero Herrero</w:t>
                              </w:r>
                            </w:sdtContent>
                          </w:sdt>
                        </w:p>
                        <w:p w:rsidR="004C4A0D" w:rsidRPr="004C4A0D" w:rsidRDefault="004C4A0D" w:rsidP="004C4A0D">
                          <w:pPr>
                            <w:pStyle w:val="Sinespaciado"/>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Grupo ATU</w:t>
                              </w:r>
                            </w:sdtContent>
                          </w:sdt>
                        </w:p>
                      </w:txbxContent>
                    </v:textbox>
                    <w10:wrap anchorx="page" anchory="page"/>
                  </v:shape>
                </w:pict>
              </mc:Fallback>
            </mc:AlternateContent>
          </w:r>
        </w:p>
        <w:p w:rsidR="004C4A0D" w:rsidRDefault="004C4A0D">
          <w:pPr>
            <w:spacing w:before="0" w:after="160"/>
            <w:jc w:val="left"/>
          </w:pPr>
          <w:r>
            <w:rPr>
              <w:noProof/>
            </w:rPr>
            <mc:AlternateContent>
              <mc:Choice Requires="wps">
                <w:drawing>
                  <wp:anchor distT="0" distB="0" distL="114300" distR="114300" simplePos="0" relativeHeight="251660288" behindDoc="0" locked="0" layoutInCell="1" allowOverlap="1" wp14:anchorId="0D4447F7" wp14:editId="0F89770C">
                    <wp:simplePos x="0" y="0"/>
                    <wp:positionH relativeFrom="margin">
                      <wp:align>right</wp:align>
                    </wp:positionH>
                    <wp:positionV relativeFrom="page">
                      <wp:posOffset>2686050</wp:posOffset>
                    </wp:positionV>
                    <wp:extent cx="5400675" cy="1069848"/>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54006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A0D" w:rsidRPr="004C4A0D" w:rsidRDefault="004C4A0D" w:rsidP="004C4A0D">
                                <w:pPr>
                                  <w:pStyle w:val="Sinespaciado"/>
                                  <w:jc w:val="center"/>
                                  <w:rPr>
                                    <w:rFonts w:ascii="Times New Roman" w:eastAsiaTheme="majorEastAsia" w:hAnsi="Times New Roman" w:cs="Times New Roman"/>
                                    <w:b/>
                                    <w:i/>
                                    <w:color w:val="262626" w:themeColor="text1" w:themeTint="D9"/>
                                    <w:sz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C4A0D">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FORO DEBATE</w:t>
                                    </w:r>
                                  </w:sdtContent>
                                </w:sdt>
                              </w:p>
                              <w:p w:rsidR="004C4A0D" w:rsidRPr="004C4A0D" w:rsidRDefault="004C4A0D" w:rsidP="004C4A0D">
                                <w:pPr>
                                  <w:spacing w:before="120"/>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Unidad de trabajo 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4447F7" id="Cuadro de texto 1" o:spid="_x0000_s1056" type="#_x0000_t202" style="position:absolute;margin-left:374.05pt;margin-top:211.5pt;width:425.25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" filled="f" stroked="f" strokeweight=".5pt">
                    <v:textbox style="mso-fit-shape-to-text:t" inset="0,0,0,0">
                      <w:txbxContent>
                        <w:p w:rsidR="004C4A0D" w:rsidRPr="004C4A0D" w:rsidRDefault="004C4A0D" w:rsidP="004C4A0D">
                          <w:pPr>
                            <w:pStyle w:val="Sinespaciado"/>
                            <w:jc w:val="center"/>
                            <w:rPr>
                              <w:rFonts w:ascii="Times New Roman" w:eastAsiaTheme="majorEastAsia" w:hAnsi="Times New Roman" w:cs="Times New Roman"/>
                              <w:b/>
                              <w:i/>
                              <w:color w:val="262626" w:themeColor="text1" w:themeTint="D9"/>
                              <w:sz w:val="1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C4A0D">
                                <w:rPr>
                                  <w:rFonts w:ascii="Times New Roman" w:eastAsiaTheme="majorEastAsia" w:hAnsi="Times New Roman" w:cs="Times New Roman"/>
                                  <w:b/>
                                  <w:i/>
                                  <w:color w:val="262626" w:themeColor="text1" w:themeTint="D9"/>
                                  <w:sz w:val="160"/>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FORO DEBATE</w:t>
                              </w:r>
                            </w:sdtContent>
                          </w:sdt>
                        </w:p>
                        <w:p w:rsidR="004C4A0D" w:rsidRPr="004C4A0D" w:rsidRDefault="004C4A0D" w:rsidP="004C4A0D">
                          <w:pPr>
                            <w:spacing w:before="120"/>
                            <w:jc w:val="cente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sdt>
                            <w:sdtPr>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4A0D">
                                <w:rPr>
                                  <w:rFonts w:ascii="Times New Roman" w:hAnsi="Times New Roman" w:cs="Times New Roman"/>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Unidad de trabajo 5</w:t>
                              </w:r>
                            </w:sdtContent>
                          </w:sdt>
                        </w:p>
                      </w:txbxContent>
                    </v:textbox>
                    <w10:wrap anchorx="margin" anchory="page"/>
                  </v:shape>
                </w:pict>
              </mc:Fallback>
            </mc:AlternateContent>
          </w:r>
          <w:r>
            <w:br w:type="page"/>
          </w:r>
        </w:p>
      </w:sdtContent>
    </w:sdt>
    <w:p w:rsidR="004C4A0D" w:rsidRDefault="004C4A0D" w:rsidP="00EA2AC4"/>
    <w:p w:rsidR="004C4A0D" w:rsidRDefault="004C4A0D" w:rsidP="00F40A23">
      <w:pPr>
        <w:spacing w:before="0" w:after="160"/>
        <w:jc w:val="left"/>
      </w:pPr>
      <w:r>
        <w:br w:type="page"/>
      </w:r>
    </w:p>
    <w:p w:rsidR="004C4A0D" w:rsidRPr="004C4A0D" w:rsidRDefault="004C4A0D" w:rsidP="004C4A0D">
      <w:pPr>
        <w:rPr>
          <w:i/>
        </w:rPr>
      </w:pPr>
      <w:r w:rsidRPr="004C4A0D">
        <w:rPr>
          <w:i/>
        </w:rPr>
        <w:lastRenderedPageBreak/>
        <w:t>Para trabajar con tecnologías de Microsoft queda claro que debemos utilizar el entorno que ofrece Visual Studio, pero para Java la cosa no queda tan clara ya que disponemos de múltiples entornos (IDES) de trabaj</w:t>
      </w:r>
      <w:r w:rsidRPr="004C4A0D">
        <w:rPr>
          <w:i/>
        </w:rPr>
        <w:t xml:space="preserve">o y preproducción donde elegir. </w:t>
      </w:r>
      <w:r w:rsidRPr="004C4A0D">
        <w:rPr>
          <w:i/>
        </w:rPr>
        <w:t>Echa un vistazo al docume</w:t>
      </w:r>
      <w:r w:rsidRPr="004C4A0D">
        <w:rPr>
          <w:i/>
        </w:rPr>
        <w:t>nto adjunto que te facilitamos.</w:t>
      </w:r>
    </w:p>
    <w:p w:rsidR="004C4A0D" w:rsidRDefault="004C4A0D" w:rsidP="004C4A0D">
      <w:hyperlink r:id="rId8" w:history="1">
        <w:r w:rsidRPr="00B37757">
          <w:rPr>
            <w:rStyle w:val="Hipervnculo"/>
          </w:rPr>
          <w:t>http://www.aprenderaprogramar.com/index.php?option=com_content&amp;id=398:netbeans-eclipse-jcreator-jbuilder-icual-es-el-mejor-entorno-de-desarrollo-ide-para-java-cu00613b&amp;Itemid=188</w:t>
        </w:r>
      </w:hyperlink>
    </w:p>
    <w:p w:rsidR="004C4A0D" w:rsidRDefault="004C4A0D" w:rsidP="004C4A0D">
      <w:pPr>
        <w:pStyle w:val="Ttulo2"/>
        <w:jc w:val="left"/>
      </w:pPr>
      <w:r>
        <w:t>PREG</w:t>
      </w:r>
      <w:r>
        <w:t>UNTAS PARA EL DEBATE</w:t>
      </w:r>
    </w:p>
    <w:p w:rsidR="004C4A0D" w:rsidRPr="004C4A0D" w:rsidRDefault="004C4A0D" w:rsidP="004C4A0D"/>
    <w:p w:rsidR="004E3763" w:rsidRDefault="004C4A0D" w:rsidP="004C4A0D">
      <w:pPr>
        <w:pStyle w:val="Prrafodelista"/>
        <w:numPr>
          <w:ilvl w:val="0"/>
          <w:numId w:val="1"/>
        </w:numPr>
        <w:rPr>
          <w:b/>
          <w:i/>
        </w:rPr>
      </w:pPr>
      <w:r w:rsidRPr="004C4A0D">
        <w:rPr>
          <w:b/>
          <w:i/>
        </w:rPr>
        <w:t>¿Cuál es para ti el entorno ideal para desarrollar proyectos web con Java? Razona tu respuesta.</w:t>
      </w:r>
    </w:p>
    <w:p w:rsidR="004C4A0D" w:rsidRDefault="004C4A0D" w:rsidP="004C4A0D">
      <w:r>
        <w:t xml:space="preserve">Es un tema interesante porque la elección del </w:t>
      </w:r>
      <w:r w:rsidRPr="004C4A0D">
        <w:rPr>
          <w:b/>
          <w:i/>
        </w:rPr>
        <w:t>IDE</w:t>
      </w:r>
      <w:r>
        <w:t xml:space="preserve"> para desarrollar con </w:t>
      </w:r>
      <w:r w:rsidRPr="004C4A0D">
        <w:rPr>
          <w:b/>
          <w:i/>
        </w:rPr>
        <w:t>Java</w:t>
      </w:r>
      <w:r>
        <w:t xml:space="preserve"> es bastante personal y depende mucho de las preferencias del desarrollador y la</w:t>
      </w:r>
      <w:r>
        <w:t xml:space="preserve">s necesidades del proyecto. </w:t>
      </w:r>
      <w:r>
        <w:t xml:space="preserve">Para dar una respuesta bien argumentada, consideraré algunos de los factores clave que suelen influir en la elección de un </w:t>
      </w:r>
      <w:r w:rsidRPr="004C4A0D">
        <w:rPr>
          <w:b/>
          <w:i/>
        </w:rPr>
        <w:t>IDE</w:t>
      </w:r>
      <w:r>
        <w:t xml:space="preserve"> </w:t>
      </w:r>
      <w:r w:rsidRPr="004C4A0D">
        <w:rPr>
          <w:b/>
          <w:i/>
        </w:rPr>
        <w:t>Java</w:t>
      </w:r>
      <w:r>
        <w:t xml:space="preserve"> para desarrollo web, basándome en el contexto del documento y mi conocimiento general:</w:t>
      </w:r>
    </w:p>
    <w:p w:rsidR="00F40A23" w:rsidRDefault="004C4A0D" w:rsidP="00F40A23">
      <w:pPr>
        <w:pStyle w:val="Prrafodelista"/>
        <w:numPr>
          <w:ilvl w:val="0"/>
          <w:numId w:val="2"/>
        </w:numPr>
        <w:rPr>
          <w:b/>
          <w:i/>
        </w:rPr>
      </w:pPr>
      <w:r w:rsidRPr="004C4A0D">
        <w:rPr>
          <w:b/>
          <w:i/>
        </w:rPr>
        <w:t xml:space="preserve">Factores </w:t>
      </w:r>
      <w:r w:rsidRPr="004C4A0D">
        <w:rPr>
          <w:b/>
          <w:i/>
        </w:rPr>
        <w:t>a considerar:</w:t>
      </w:r>
    </w:p>
    <w:p w:rsidR="00F40A23" w:rsidRPr="00F40A23" w:rsidRDefault="00F40A23" w:rsidP="00F40A23">
      <w:pPr>
        <w:pStyle w:val="Prrafodelista"/>
        <w:ind w:left="360"/>
        <w:rPr>
          <w:b/>
          <w:i/>
        </w:rPr>
      </w:pPr>
    </w:p>
    <w:p w:rsidR="004C4A0D" w:rsidRPr="00F40A23" w:rsidRDefault="004C4A0D" w:rsidP="00F40A23">
      <w:pPr>
        <w:pStyle w:val="Prrafodelista"/>
        <w:numPr>
          <w:ilvl w:val="0"/>
          <w:numId w:val="3"/>
        </w:numPr>
        <w:rPr>
          <w:b/>
          <w:i/>
        </w:rPr>
      </w:pPr>
      <w:r>
        <w:t xml:space="preserve">Soporte para tecnologías web </w:t>
      </w:r>
      <w:r w:rsidRPr="00F40A23">
        <w:rPr>
          <w:b/>
          <w:i/>
        </w:rPr>
        <w:t>Java: El IDE</w:t>
      </w:r>
      <w:r>
        <w:t xml:space="preserve"> debe tener buenas herramientas para trabajar con </w:t>
      </w:r>
      <w:r w:rsidRPr="00F40A23">
        <w:rPr>
          <w:b/>
          <w:i/>
        </w:rPr>
        <w:t>Servlets, JSP, JSF, frameworks como Spring MVC o Jakarta EE (anteriormente Java EE), HTML, CSS, JavaScript, etc.</w:t>
      </w:r>
    </w:p>
    <w:p w:rsidR="004C4A0D" w:rsidRDefault="004C4A0D" w:rsidP="00F40A23">
      <w:pPr>
        <w:pStyle w:val="Prrafodelista"/>
        <w:numPr>
          <w:ilvl w:val="0"/>
          <w:numId w:val="3"/>
        </w:numPr>
      </w:pPr>
      <w:r>
        <w:t xml:space="preserve">Integración con servidores de aplicaciones: La capacidad de desplegar y depurar aplicaciones web directamente desde el IDE en servidores como </w:t>
      </w:r>
      <w:r w:rsidRPr="00F40A23">
        <w:rPr>
          <w:b/>
          <w:i/>
        </w:rPr>
        <w:t>Tomcat, Jetty, WildFly o GlassFish</w:t>
      </w:r>
      <w:r>
        <w:t xml:space="preserve"> es fundamental.</w:t>
      </w:r>
    </w:p>
    <w:p w:rsidR="004C4A0D" w:rsidRDefault="004C4A0D" w:rsidP="00F40A23">
      <w:pPr>
        <w:pStyle w:val="Prrafodelista"/>
        <w:numPr>
          <w:ilvl w:val="0"/>
          <w:numId w:val="3"/>
        </w:numPr>
      </w:pPr>
      <w:r>
        <w:t xml:space="preserve">Soporte para frameworks: La ayuda para frameworks populares </w:t>
      </w:r>
      <w:r w:rsidRPr="00F40A23">
        <w:rPr>
          <w:b/>
          <w:i/>
        </w:rPr>
        <w:t>(Spring, Hibernate, etc.)</w:t>
      </w:r>
      <w:r>
        <w:t xml:space="preserve"> puede aumentar significativamente la productividad.</w:t>
      </w:r>
    </w:p>
    <w:p w:rsidR="004C4A0D" w:rsidRDefault="004C4A0D" w:rsidP="00F40A23">
      <w:pPr>
        <w:pStyle w:val="Prrafodelista"/>
        <w:numPr>
          <w:ilvl w:val="0"/>
          <w:numId w:val="3"/>
        </w:numPr>
      </w:pPr>
      <w:r>
        <w:t xml:space="preserve">Herramientas de desarrollo </w:t>
      </w:r>
      <w:r w:rsidRPr="00F40A23">
        <w:rPr>
          <w:b/>
          <w:i/>
        </w:rPr>
        <w:t>front-end:</w:t>
      </w:r>
      <w:r>
        <w:t xml:space="preserve"> Aunque el enfoque es </w:t>
      </w:r>
      <w:r w:rsidRPr="00F40A23">
        <w:rPr>
          <w:b/>
          <w:i/>
        </w:rPr>
        <w:t>Java</w:t>
      </w:r>
      <w:r>
        <w:t xml:space="preserve">, el desarrollo web moderno implica trabajar con </w:t>
      </w:r>
      <w:r w:rsidRPr="00F40A23">
        <w:rPr>
          <w:b/>
          <w:i/>
        </w:rPr>
        <w:t>JavaScript, CSS y HTML,</w:t>
      </w:r>
      <w:r>
        <w:t xml:space="preserve"> por lo que un buen soporte para estas tecnologías es importante.</w:t>
      </w:r>
    </w:p>
    <w:p w:rsidR="004C4A0D" w:rsidRDefault="004C4A0D" w:rsidP="00F40A23">
      <w:pPr>
        <w:pStyle w:val="Prrafodelista"/>
        <w:numPr>
          <w:ilvl w:val="0"/>
          <w:numId w:val="3"/>
        </w:numPr>
      </w:pPr>
      <w:r>
        <w:t>Productividad: Características como autocompletado de código, refactorización, depuración y control de versiones agilizan el desarrollo.</w:t>
      </w:r>
    </w:p>
    <w:p w:rsidR="004C4A0D" w:rsidRDefault="004C4A0D" w:rsidP="00F40A23">
      <w:pPr>
        <w:pStyle w:val="Prrafodelista"/>
        <w:numPr>
          <w:ilvl w:val="0"/>
          <w:numId w:val="3"/>
        </w:numPr>
      </w:pPr>
      <w:r>
        <w:t>Usabilidad: La interfaz del IDE debe ser intuitiva y fácil de usar.</w:t>
      </w:r>
    </w:p>
    <w:p w:rsidR="004C4A0D" w:rsidRDefault="004C4A0D" w:rsidP="00F40A23">
      <w:pPr>
        <w:pStyle w:val="Prrafodelista"/>
        <w:numPr>
          <w:ilvl w:val="0"/>
          <w:numId w:val="3"/>
        </w:numPr>
      </w:pPr>
      <w:r>
        <w:t>Rendimiento: El IDE debe ser rápido y eficiente, especialmente con proyectos grandes.</w:t>
      </w:r>
    </w:p>
    <w:p w:rsidR="00F40A23" w:rsidRDefault="004C4A0D" w:rsidP="00F40A23">
      <w:pPr>
        <w:pStyle w:val="Prrafodelista"/>
        <w:numPr>
          <w:ilvl w:val="0"/>
          <w:numId w:val="3"/>
        </w:numPr>
      </w:pPr>
      <w:r>
        <w:t>Comunidad y ecosistema: Un IDE con una gran comunidad y un amplio ecosistema de plugins y extensiones suele ser más valioso.</w:t>
      </w:r>
    </w:p>
    <w:p w:rsidR="00F40A23" w:rsidRDefault="00F40A23" w:rsidP="00F40A23">
      <w:bookmarkStart w:id="0" w:name="_GoBack"/>
      <w:bookmarkEnd w:id="0"/>
    </w:p>
    <w:p w:rsidR="004C4A0D" w:rsidRPr="00F40A23" w:rsidRDefault="004C4A0D" w:rsidP="00F40A23">
      <w:pPr>
        <w:pStyle w:val="Prrafodelista"/>
        <w:numPr>
          <w:ilvl w:val="0"/>
          <w:numId w:val="2"/>
        </w:numPr>
        <w:rPr>
          <w:b/>
          <w:i/>
        </w:rPr>
      </w:pPr>
      <w:r w:rsidRPr="00F40A23">
        <w:rPr>
          <w:b/>
          <w:i/>
        </w:rPr>
        <w:lastRenderedPageBreak/>
        <w:t xml:space="preserve">Mi </w:t>
      </w:r>
      <w:r w:rsidR="00F40A23" w:rsidRPr="00F40A23">
        <w:rPr>
          <w:b/>
          <w:i/>
        </w:rPr>
        <w:t>opinión sobre el entorno ideal:</w:t>
      </w:r>
    </w:p>
    <w:p w:rsidR="004C4A0D" w:rsidRDefault="004C4A0D" w:rsidP="004C4A0D">
      <w:r>
        <w:t xml:space="preserve">Teniendo en cuenta estos factores, </w:t>
      </w:r>
      <w:r w:rsidRPr="00F40A23">
        <w:rPr>
          <w:b/>
          <w:i/>
        </w:rPr>
        <w:t>Eclipse o IntelliJ IDEA</w:t>
      </w:r>
      <w:r>
        <w:t xml:space="preserve"> Ultimate serían mis principales candidatos para el entorno ideal para desa</w:t>
      </w:r>
      <w:r w:rsidR="00F40A23">
        <w:t>rrollar proyectos web con Java.</w:t>
      </w:r>
    </w:p>
    <w:p w:rsidR="004C4A0D" w:rsidRDefault="00F40A23" w:rsidP="00F40A23">
      <w:pPr>
        <w:pStyle w:val="Prrafodelista"/>
        <w:numPr>
          <w:ilvl w:val="0"/>
          <w:numId w:val="2"/>
        </w:numPr>
        <w:rPr>
          <w:b/>
          <w:i/>
        </w:rPr>
      </w:pPr>
      <w:r w:rsidRPr="00F40A23">
        <w:rPr>
          <w:b/>
          <w:i/>
        </w:rPr>
        <w:t>Razones:</w:t>
      </w:r>
    </w:p>
    <w:p w:rsidR="00F40A23" w:rsidRPr="00F40A23" w:rsidRDefault="00F40A23" w:rsidP="00F40A23">
      <w:pPr>
        <w:pStyle w:val="Prrafodelista"/>
        <w:ind w:left="360"/>
        <w:rPr>
          <w:b/>
          <w:i/>
        </w:rPr>
      </w:pPr>
    </w:p>
    <w:p w:rsidR="00F40A23" w:rsidRPr="00F40A23" w:rsidRDefault="004C4A0D" w:rsidP="00F40A23">
      <w:pPr>
        <w:pStyle w:val="Prrafodelista"/>
        <w:numPr>
          <w:ilvl w:val="0"/>
          <w:numId w:val="4"/>
        </w:numPr>
        <w:rPr>
          <w:b/>
          <w:i/>
        </w:rPr>
      </w:pPr>
      <w:r w:rsidRPr="00F40A23">
        <w:rPr>
          <w:b/>
          <w:i/>
        </w:rPr>
        <w:t>Eclipse:</w:t>
      </w:r>
    </w:p>
    <w:p w:rsidR="004C4A0D" w:rsidRDefault="004C4A0D" w:rsidP="00F40A23">
      <w:pPr>
        <w:pStyle w:val="Prrafodelista"/>
        <w:numPr>
          <w:ilvl w:val="0"/>
          <w:numId w:val="5"/>
        </w:numPr>
      </w:pPr>
      <w:r>
        <w:t>Es un IDE muy potente y versátil, con un gran ecosistema de plugins.</w:t>
      </w:r>
    </w:p>
    <w:p w:rsidR="004C4A0D" w:rsidRDefault="004C4A0D" w:rsidP="00F40A23">
      <w:pPr>
        <w:pStyle w:val="Prrafodelista"/>
        <w:numPr>
          <w:ilvl w:val="0"/>
          <w:numId w:val="5"/>
        </w:numPr>
      </w:pPr>
      <w:r>
        <w:t>Tiene un buen soporte para tecnologías web Java y servidores de aplicaciones.</w:t>
      </w:r>
    </w:p>
    <w:p w:rsidR="004C4A0D" w:rsidRDefault="004C4A0D" w:rsidP="00F40A23">
      <w:pPr>
        <w:pStyle w:val="Prrafodelista"/>
        <w:numPr>
          <w:ilvl w:val="0"/>
          <w:numId w:val="5"/>
        </w:numPr>
      </w:pPr>
      <w:r>
        <w:t>Es de código abierto, lo que lo hace gratuito.</w:t>
      </w:r>
    </w:p>
    <w:p w:rsidR="004C4A0D" w:rsidRDefault="004C4A0D" w:rsidP="00F40A23">
      <w:pPr>
        <w:pStyle w:val="Prrafodelista"/>
        <w:numPr>
          <w:ilvl w:val="0"/>
          <w:numId w:val="5"/>
        </w:numPr>
      </w:pPr>
      <w:r>
        <w:t>Es muy popular y tiene una gran comunidad.</w:t>
      </w:r>
    </w:p>
    <w:p w:rsidR="00F40A23" w:rsidRDefault="00F40A23" w:rsidP="00F40A23">
      <w:pPr>
        <w:pStyle w:val="Prrafodelista"/>
        <w:ind w:left="1425"/>
      </w:pPr>
    </w:p>
    <w:p w:rsidR="00F40A23" w:rsidRPr="00F40A23" w:rsidRDefault="004C4A0D" w:rsidP="00F40A23">
      <w:pPr>
        <w:pStyle w:val="Prrafodelista"/>
        <w:numPr>
          <w:ilvl w:val="0"/>
          <w:numId w:val="4"/>
        </w:numPr>
        <w:rPr>
          <w:b/>
          <w:i/>
        </w:rPr>
      </w:pPr>
      <w:r w:rsidRPr="00F40A23">
        <w:rPr>
          <w:b/>
          <w:i/>
        </w:rPr>
        <w:t>IntelliJ IDEA Ultimate:</w:t>
      </w:r>
    </w:p>
    <w:p w:rsidR="004C4A0D" w:rsidRDefault="004C4A0D" w:rsidP="00F40A23">
      <w:pPr>
        <w:pStyle w:val="Prrafodelista"/>
        <w:numPr>
          <w:ilvl w:val="0"/>
          <w:numId w:val="5"/>
        </w:numPr>
      </w:pPr>
      <w:r>
        <w:t>Es considerado por muchos como el mejor IDE para Java en términos de productividad.</w:t>
      </w:r>
    </w:p>
    <w:p w:rsidR="004C4A0D" w:rsidRDefault="004C4A0D" w:rsidP="00F40A23">
      <w:pPr>
        <w:pStyle w:val="Prrafodelista"/>
        <w:numPr>
          <w:ilvl w:val="0"/>
          <w:numId w:val="5"/>
        </w:numPr>
      </w:pPr>
      <w:r>
        <w:t>Tiene un excelente soporte para frameworks Java y tecnologías web.</w:t>
      </w:r>
    </w:p>
    <w:p w:rsidR="004C4A0D" w:rsidRDefault="004C4A0D" w:rsidP="00F40A23">
      <w:pPr>
        <w:pStyle w:val="Prrafodelista"/>
        <w:numPr>
          <w:ilvl w:val="0"/>
          <w:numId w:val="5"/>
        </w:numPr>
      </w:pPr>
      <w:r>
        <w:t>Ofrece características avanzadas de refactorización, análisis de código y depuración.</w:t>
      </w:r>
    </w:p>
    <w:p w:rsidR="004C4A0D" w:rsidRDefault="004C4A0D" w:rsidP="00F40A23">
      <w:pPr>
        <w:pStyle w:val="Prrafodelista"/>
        <w:numPr>
          <w:ilvl w:val="0"/>
          <w:numId w:val="5"/>
        </w:numPr>
      </w:pPr>
      <w:r>
        <w:t>Tiene una interfaz de usuario muy intuitiva y fácil de usar.</w:t>
      </w:r>
    </w:p>
    <w:p w:rsidR="004C4A0D" w:rsidRDefault="004C4A0D" w:rsidP="00F40A23">
      <w:pPr>
        <w:pStyle w:val="Prrafodelista"/>
        <w:numPr>
          <w:ilvl w:val="0"/>
          <w:numId w:val="5"/>
        </w:numPr>
      </w:pPr>
      <w:r>
        <w:t>La versión Ultimate (la más completa para desarrollo web y empresarial) es de pago, pero la versión Community es gratuita para desarrollo Java estándar.</w:t>
      </w:r>
    </w:p>
    <w:p w:rsidR="00F40A23" w:rsidRDefault="00F40A23" w:rsidP="00F40A23">
      <w:pPr>
        <w:pStyle w:val="Prrafodelista"/>
        <w:ind w:left="1425"/>
      </w:pPr>
    </w:p>
    <w:p w:rsidR="004C4A0D" w:rsidRPr="00F40A23" w:rsidRDefault="004C4A0D" w:rsidP="00F40A23">
      <w:pPr>
        <w:pStyle w:val="Prrafodelista"/>
        <w:numPr>
          <w:ilvl w:val="0"/>
          <w:numId w:val="2"/>
        </w:numPr>
        <w:rPr>
          <w:b/>
          <w:i/>
        </w:rPr>
      </w:pPr>
      <w:r w:rsidRPr="00F40A23">
        <w:rPr>
          <w:b/>
          <w:i/>
        </w:rPr>
        <w:t>¿Por qué pod</w:t>
      </w:r>
      <w:r w:rsidR="00F40A23" w:rsidRPr="00F40A23">
        <w:rPr>
          <w:b/>
          <w:i/>
        </w:rPr>
        <w:t>ría preferir uno sobre el otro?</w:t>
      </w:r>
    </w:p>
    <w:p w:rsidR="004C4A0D" w:rsidRDefault="004C4A0D" w:rsidP="004C4A0D">
      <w:r w:rsidRPr="00F40A23">
        <w:rPr>
          <w:b/>
          <w:i/>
        </w:rPr>
        <w:t>IntelliJ IDEA Ultimate:</w:t>
      </w:r>
      <w:r>
        <w:t xml:space="preserve"> Si la productividad y las características avanzadas son la máxima prioridad, y se dispone de presupuesto, IntelliJ IDEA Ultimate es una excelente opción. Su soporte para frameworks como </w:t>
      </w:r>
      <w:r w:rsidRPr="00F40A23">
        <w:rPr>
          <w:b/>
          <w:i/>
        </w:rPr>
        <w:t xml:space="preserve">Spring </w:t>
      </w:r>
      <w:r w:rsidRPr="00F40A23">
        <w:rPr>
          <w:b/>
          <w:i/>
        </w:rPr>
        <w:t>e</w:t>
      </w:r>
      <w:r w:rsidRPr="00F40A23">
        <w:rPr>
          <w:b/>
          <w:i/>
        </w:rPr>
        <w:t xml:space="preserve"> Hibernate</w:t>
      </w:r>
      <w:r>
        <w:t xml:space="preserve"> es sobresaliente.</w:t>
      </w:r>
    </w:p>
    <w:p w:rsidR="004C4A0D" w:rsidRDefault="004C4A0D" w:rsidP="004C4A0D">
      <w:r w:rsidRPr="00F40A23">
        <w:rPr>
          <w:b/>
          <w:i/>
        </w:rPr>
        <w:t>Eclipse:</w:t>
      </w:r>
      <w:r>
        <w:t xml:space="preserve"> Si el coste es un factor importante, o se prefiere un IDE de código abierto con una gran flexibilidad gracias a los plugins, Eclipse es una alternativa muy sólida.</w:t>
      </w:r>
    </w:p>
    <w:p w:rsidR="004C4A0D" w:rsidRPr="00F40A23" w:rsidRDefault="00F40A23" w:rsidP="004C4A0D">
      <w:pPr>
        <w:rPr>
          <w:b/>
          <w:i/>
        </w:rPr>
      </w:pPr>
      <w:r w:rsidRPr="00F40A23">
        <w:rPr>
          <w:b/>
          <w:i/>
        </w:rPr>
        <w:t>En cuanto a NetBeans:</w:t>
      </w:r>
    </w:p>
    <w:p w:rsidR="004C4A0D" w:rsidRDefault="004C4A0D" w:rsidP="004C4A0D">
      <w:r>
        <w:t>Si bien NetBeans es un buen IDE y tiene una estrecha relación con Java (originalmente desarrollado por Sun Microsystems), en mi opinión</w:t>
      </w:r>
      <w:r w:rsidRPr="00F40A23">
        <w:rPr>
          <w:b/>
          <w:i/>
        </w:rPr>
        <w:t>, Eclipse e IntelliJ IDEA</w:t>
      </w:r>
      <w:r>
        <w:t xml:space="preserve"> ofrecen un conjunto de características más completo y una mejor experiencia general para el desarrollo web Java en la actualidad.</w:t>
      </w:r>
    </w:p>
    <w:p w:rsidR="00F40A23" w:rsidRPr="004C4A0D" w:rsidRDefault="00F40A23" w:rsidP="004C4A0D">
      <w:r w:rsidRPr="00F40A23">
        <w:t>En última instancia, la "mejor" elección es subjetiva y depende de las preferencias individuales. Recomendaría probar tanto Eclipse como IntelliJ IDEA para ver cuál se adapta mejor a tu estilo de trabajo.</w:t>
      </w:r>
    </w:p>
    <w:sectPr w:rsidR="00F40A23" w:rsidRPr="004C4A0D" w:rsidSect="004C4A0D">
      <w:headerReference w:type="default" r:id="rId9"/>
      <w:footerReference w:type="default" r:id="rId10"/>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EAD" w:rsidRDefault="009B6EAD" w:rsidP="00604736">
      <w:pPr>
        <w:spacing w:before="0" w:after="0" w:line="240" w:lineRule="auto"/>
      </w:pPr>
      <w:r>
        <w:separator/>
      </w:r>
    </w:p>
  </w:endnote>
  <w:endnote w:type="continuationSeparator" w:id="0">
    <w:p w:rsidR="009B6EAD" w:rsidRDefault="009B6EAD"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EA2AC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9B6EAD"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C4A0D">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4C4A0D">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58"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">
              <v:rect id="Rectángulo 156" o:spid="_x0000_s105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60"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9B6EAD"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C4A0D">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4C4A0D">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EAD" w:rsidRDefault="009B6EAD" w:rsidP="00604736">
      <w:pPr>
        <w:spacing w:before="0" w:after="0" w:line="240" w:lineRule="auto"/>
      </w:pPr>
      <w:r>
        <w:separator/>
      </w:r>
    </w:p>
  </w:footnote>
  <w:footnote w:type="continuationSeparator" w:id="0">
    <w:p w:rsidR="009B6EAD" w:rsidRDefault="009B6EAD"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4C4A0D" w:rsidP="00EA2AC4">
                              <w:pPr>
                                <w:spacing w:after="0" w:line="240" w:lineRule="auto"/>
                                <w:jc w:val="center"/>
                              </w:pPr>
                              <w:r>
                                <w:rPr>
                                  <w:rFonts w:ascii="Times New Roman" w:hAnsi="Times New Roman" w:cs="Times New Roman"/>
                                  <w:b/>
                                  <w:i/>
                                  <w:sz w:val="44"/>
                                  <w:szCs w:val="44"/>
                                  <w:u w:val="single"/>
                                </w:rPr>
                                <w:t>FORO DEBATE</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4C4A0D" w:rsidP="00EA2AC4">
                        <w:pPr>
                          <w:spacing w:after="0" w:line="240" w:lineRule="auto"/>
                          <w:jc w:val="center"/>
                        </w:pPr>
                        <w:r>
                          <w:rPr>
                            <w:rFonts w:ascii="Times New Roman" w:hAnsi="Times New Roman" w:cs="Times New Roman"/>
                            <w:b/>
                            <w:i/>
                            <w:sz w:val="44"/>
                            <w:szCs w:val="44"/>
                            <w:u w:val="single"/>
                          </w:rPr>
                          <w:t>FORO DEBATE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2C81"/>
    <w:multiLevelType w:val="hybridMultilevel"/>
    <w:tmpl w:val="328812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13E3118"/>
    <w:multiLevelType w:val="hybridMultilevel"/>
    <w:tmpl w:val="4300B460"/>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7A7F5E"/>
    <w:multiLevelType w:val="hybridMultilevel"/>
    <w:tmpl w:val="0CC42B9E"/>
    <w:lvl w:ilvl="0" w:tplc="8A1E00FE">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606831D0"/>
    <w:multiLevelType w:val="hybridMultilevel"/>
    <w:tmpl w:val="4D3E90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D607B5"/>
    <w:multiLevelType w:val="hybridMultilevel"/>
    <w:tmpl w:val="A822B30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0D"/>
    <w:rsid w:val="001C0E7C"/>
    <w:rsid w:val="004C4A0D"/>
    <w:rsid w:val="004E3763"/>
    <w:rsid w:val="00604736"/>
    <w:rsid w:val="00950B4B"/>
    <w:rsid w:val="009B6EAD"/>
    <w:rsid w:val="00A04660"/>
    <w:rsid w:val="00EA2AC4"/>
    <w:rsid w:val="00F40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5FC4F"/>
  <w15:chartTrackingRefBased/>
  <w15:docId w15:val="{D48855AF-F5DD-4736-B6B3-C1841744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A0D"/>
    <w:pPr>
      <w:spacing w:before="240" w:after="200"/>
      <w:jc w:val="both"/>
    </w:pPr>
    <w:rPr>
      <w:sz w:val="24"/>
    </w:rPr>
  </w:style>
  <w:style w:type="paragraph" w:styleId="Ttulo1">
    <w:name w:val="heading 1"/>
    <w:basedOn w:val="Normal"/>
    <w:next w:val="Normal"/>
    <w:link w:val="Ttulo1Car"/>
    <w:uiPriority w:val="9"/>
    <w:qFormat/>
    <w:rsid w:val="00EA2AC4"/>
    <w:pPr>
      <w:keepNext/>
      <w:keepLines/>
      <w:spacing w:after="0"/>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4C4A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4A0D"/>
    <w:rPr>
      <w:rFonts w:eastAsiaTheme="minorEastAsia"/>
      <w:lang w:eastAsia="es-ES"/>
    </w:rPr>
  </w:style>
  <w:style w:type="character" w:styleId="Hipervnculo">
    <w:name w:val="Hyperlink"/>
    <w:basedOn w:val="Fuentedeprrafopredeter"/>
    <w:uiPriority w:val="99"/>
    <w:unhideWhenUsed/>
    <w:rsid w:val="004C4A0D"/>
    <w:rPr>
      <w:color w:val="0563C1" w:themeColor="hyperlink"/>
      <w:u w:val="single"/>
    </w:rPr>
  </w:style>
  <w:style w:type="paragraph" w:styleId="Prrafodelista">
    <w:name w:val="List Paragraph"/>
    <w:basedOn w:val="Normal"/>
    <w:uiPriority w:val="34"/>
    <w:qFormat/>
    <w:rsid w:val="004C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renderaprogramar.com/index.php?option=com_content&amp;id=398:netbeans-eclipse-jcreator-jbuilder-icual-es-el-mejor-entorno-de-desarrollo-ide-para-java-cu00613b&amp;Itemid=1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16</TotalTime>
  <Pages>4</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Grupo ATU</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FORO DEBATE</dc:title>
  <dc:subject>Unidad de trabajo 5</dc:subject>
  <dc:creator>Francisco Javier Otero Herrero</dc:creator>
  <cp:keywords/>
  <dc:description/>
  <cp:lastModifiedBy>Usuario</cp:lastModifiedBy>
  <cp:revision>1</cp:revision>
  <dcterms:created xsi:type="dcterms:W3CDTF">2025-04-20T10:17:00Z</dcterms:created>
  <dcterms:modified xsi:type="dcterms:W3CDTF">2025-04-20T10:33:00Z</dcterms:modified>
</cp:coreProperties>
</file>