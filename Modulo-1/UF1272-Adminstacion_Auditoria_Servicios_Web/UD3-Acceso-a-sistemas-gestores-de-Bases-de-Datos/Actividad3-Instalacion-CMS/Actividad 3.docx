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2316794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:rsidR="000B0F62" w:rsidRDefault="000B0F6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B0F62" w:rsidRPr="000B0F62" w:rsidRDefault="000B0F62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6"/>
                                          <w:szCs w:val="28"/>
                                        </w:rPr>
                                      </w:pPr>
                                      <w:r w:rsidRPr="000B0F6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6"/>
                                          <w:szCs w:val="28"/>
                                        </w:rPr>
                                        <w:t>18-04-2025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B0F62" w:rsidRPr="000B0F62" w:rsidRDefault="000B0F62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28"/>
                                  </w:rPr>
                                </w:pPr>
                                <w:r w:rsidRPr="000B0F6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28"/>
                                  </w:rPr>
                                  <w:t>18-04-2025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0F62" w:rsidRPr="000B0F62" w:rsidRDefault="000B0F62" w:rsidP="000B0F62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28"/>
                                    <w:szCs w:val="28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28"/>
                                      <w:szCs w:val="2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B0F6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Francisco Javier Otero Herrero</w:t>
                                    </w:r>
                                  </w:sdtContent>
                                </w:sdt>
                              </w:p>
                              <w:p w:rsidR="000B0F62" w:rsidRPr="000B0F62" w:rsidRDefault="000B0F62" w:rsidP="000B0F62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28"/>
                                    <w:szCs w:val="28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28"/>
                                      <w:szCs w:val="2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B0F6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B0F62" w:rsidRPr="000B0F62" w:rsidRDefault="000B0F62" w:rsidP="000B0F62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262626" w:themeColor="text1" w:themeTint="D9"/>
                              <w:sz w:val="28"/>
                              <w:szCs w:val="28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B0F6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Francisco Javier Otero Herrero</w:t>
                              </w:r>
                            </w:sdtContent>
                          </w:sdt>
                        </w:p>
                        <w:p w:rsidR="000B0F62" w:rsidRPr="000B0F62" w:rsidRDefault="000B0F62" w:rsidP="000B0F62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262626" w:themeColor="text1" w:themeTint="D9"/>
                              <w:sz w:val="28"/>
                              <w:szCs w:val="28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B0F6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Grupo atu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B0F62" w:rsidRDefault="000B0F62">
          <w:pPr>
            <w:spacing w:befor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AE73A6" wp14:editId="4997576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2924175</wp:posOffset>
                    </wp:positionV>
                    <wp:extent cx="5382061" cy="255270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2061" cy="255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0F62" w:rsidRPr="000B0F62" w:rsidRDefault="000B0F62" w:rsidP="000B0F62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B0F62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INSTALACIÓN DE UN CMS: DRUPAL</w:t>
                                    </w:r>
                                  </w:sdtContent>
                                </w:sdt>
                              </w:p>
                              <w:p w:rsidR="000B0F62" w:rsidRPr="000B0F62" w:rsidRDefault="000B0F62" w:rsidP="000B0F62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44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B0F6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44"/>
                                        <w:szCs w:val="3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ACTIVIDAD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E73A6" id="Cuadro de texto 1" o:spid="_x0000_s1056" type="#_x0000_t202" style="position:absolute;margin-left:372.6pt;margin-top:230.25pt;width:423.8pt;height:20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" filled="f" stroked="f" strokeweight=".5pt">
                    <v:textbox inset="0,0,0,0">
                      <w:txbxContent>
                        <w:p w:rsidR="000B0F62" w:rsidRPr="000B0F62" w:rsidRDefault="000B0F62" w:rsidP="000B0F62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color w:val="262626" w:themeColor="text1" w:themeTint="D9"/>
                              <w:sz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B0F62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INSTALACIÓN DE UN CMS: DRUPAL</w:t>
                              </w:r>
                            </w:sdtContent>
                          </w:sdt>
                        </w:p>
                        <w:p w:rsidR="000B0F62" w:rsidRPr="000B0F62" w:rsidRDefault="000B0F62" w:rsidP="000B0F62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44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B0F6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44"/>
                                  <w:szCs w:val="3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ACTIVIDAD 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E3763" w:rsidRDefault="004E3763" w:rsidP="00EA2AC4"/>
    <w:p w:rsidR="000B0F62" w:rsidRDefault="000B0F62" w:rsidP="00EA2AC4"/>
    <w:p w:rsidR="000B0F62" w:rsidRDefault="000B0F62">
      <w:pPr>
        <w:spacing w:before="0"/>
        <w:jc w:val="left"/>
      </w:pPr>
      <w:r>
        <w:br w:type="page"/>
      </w:r>
    </w:p>
    <w:p w:rsidR="000B0F62" w:rsidRDefault="000B0F62" w:rsidP="00EA2AC4"/>
    <w:p w:rsidR="000B0F62" w:rsidRPr="000B0F62" w:rsidRDefault="000B0F62" w:rsidP="000B0F62">
      <w:pPr>
        <w:pStyle w:val="Ttulo1"/>
        <w:rPr>
          <w:i/>
          <w:sz w:val="48"/>
        </w:rPr>
      </w:pPr>
      <w:r w:rsidRPr="000B0F62">
        <w:rPr>
          <w:i/>
          <w:sz w:val="48"/>
        </w:rPr>
        <w:t>Actividad 3</w:t>
      </w:r>
    </w:p>
    <w:p w:rsidR="000B0F62" w:rsidRDefault="000B0F62" w:rsidP="000B0F62">
      <w:r>
        <w:t>Siguiendo con nuestro trabajo para la empresa “Difusiones Tecnológicas”, y después de haber montado el sistema de Wordpress, hemos visto que para la realización de ciertas funciones que vamos a necesitar para la web sería más interesante utilizar otro CMS.</w:t>
      </w:r>
    </w:p>
    <w:p w:rsidR="000B0F62" w:rsidRDefault="000B0F62" w:rsidP="000B0F62">
      <w:r>
        <w:t>El que hemos visto que mejor se adapta a nuestras necesidades es Drupal.</w:t>
      </w:r>
    </w:p>
    <w:p w:rsidR="000B0F62" w:rsidRPr="00A8687F" w:rsidRDefault="00A8687F" w:rsidP="000B0F62">
      <w:pPr>
        <w:rPr>
          <w:b/>
          <w:i/>
        </w:rPr>
      </w:pPr>
      <w:r>
        <w:rPr>
          <w:b/>
          <w:i/>
        </w:rPr>
        <w:t>Pregunta 1</w:t>
      </w:r>
      <w:r w:rsidR="000B0F62" w:rsidRPr="00A8687F">
        <w:rPr>
          <w:b/>
          <w:i/>
        </w:rPr>
        <w:t>.</w:t>
      </w:r>
      <w:r w:rsidR="000B0F62">
        <w:t xml:space="preserve"> </w:t>
      </w:r>
      <w:r w:rsidR="000B0F62" w:rsidRPr="00A8687F">
        <w:rPr>
          <w:b/>
          <w:i/>
        </w:rPr>
        <w:t>Indica qué parámetros deberías configurar para optimi</w:t>
      </w:r>
      <w:r w:rsidR="000B0F62" w:rsidRPr="00A8687F">
        <w:rPr>
          <w:b/>
          <w:i/>
        </w:rPr>
        <w:t>zar el rendimiento del sistema.</w:t>
      </w:r>
    </w:p>
    <w:p w:rsidR="00A8687F" w:rsidRDefault="00A8687F" w:rsidP="00A8687F">
      <w:r w:rsidRPr="00A8687F">
        <w:t>Cuando se utiliza Drupal como CMS para desarrollar una web, es fundamental optimizar su rendimiento para garantizar que el sistema funcione de manera eficiente y rápida. A continuación, te detallo los parámetros clave que debes configurar para optimizar el rendimiento de Drupal:</w:t>
      </w:r>
    </w:p>
    <w:p w:rsidR="00A8687F" w:rsidRPr="00A8687F" w:rsidRDefault="00A8687F" w:rsidP="00A8687F">
      <w:pPr>
        <w:pStyle w:val="Prrafodelista"/>
        <w:numPr>
          <w:ilvl w:val="0"/>
          <w:numId w:val="3"/>
        </w:numPr>
        <w:rPr>
          <w:b/>
          <w:i/>
        </w:rPr>
      </w:pPr>
      <w:r w:rsidRPr="00A8687F">
        <w:rPr>
          <w:b/>
          <w:i/>
        </w:rPr>
        <w:t>Configuración del Sistema de Caché</w:t>
      </w:r>
    </w:p>
    <w:p w:rsidR="00A8687F" w:rsidRDefault="00A8687F" w:rsidP="00A8687F">
      <w:r>
        <w:t>Drupal tiene un sistema de caché muy potente que puede mejorar sig</w:t>
      </w:r>
      <w:r>
        <w:t>nificativamente el rendimiento.</w:t>
      </w:r>
    </w:p>
    <w:p w:rsidR="00A8687F" w:rsidRDefault="00A8687F" w:rsidP="009B17D5">
      <w:pPr>
        <w:pStyle w:val="Prrafodelista"/>
        <w:numPr>
          <w:ilvl w:val="0"/>
          <w:numId w:val="4"/>
        </w:numPr>
        <w:rPr>
          <w:i/>
        </w:rPr>
      </w:pPr>
      <w:r w:rsidRPr="009B17D5">
        <w:rPr>
          <w:i/>
        </w:rPr>
        <w:t>Habilitar la caché interna</w:t>
      </w:r>
      <w:r w:rsidR="009B17D5">
        <w:rPr>
          <w:i/>
        </w:rPr>
        <w:t>:</w:t>
      </w:r>
    </w:p>
    <w:p w:rsidR="009B17D5" w:rsidRPr="009B17D5" w:rsidRDefault="009B17D5" w:rsidP="009B17D5">
      <w:pPr>
        <w:pStyle w:val="Prrafodelista"/>
        <w:rPr>
          <w:i/>
        </w:rPr>
      </w:pPr>
    </w:p>
    <w:p w:rsidR="00A8687F" w:rsidRDefault="00A8687F" w:rsidP="009B17D5">
      <w:pPr>
        <w:pStyle w:val="Prrafodelista"/>
        <w:numPr>
          <w:ilvl w:val="0"/>
          <w:numId w:val="5"/>
        </w:numPr>
        <w:jc w:val="left"/>
      </w:pPr>
      <w:r>
        <w:t>V</w:t>
      </w:r>
      <w:r w:rsidR="009B17D5">
        <w:t xml:space="preserve">e a Configuración </w:t>
      </w:r>
      <w:r w:rsidR="009B17D5">
        <w:sym w:font="Wingdings" w:char="F0E0"/>
      </w:r>
      <w:r w:rsidR="009B17D5">
        <w:t xml:space="preserve"> Rendimiento.</w:t>
      </w:r>
    </w:p>
    <w:p w:rsidR="00A8687F" w:rsidRDefault="00A8687F" w:rsidP="009B17D5">
      <w:pPr>
        <w:pStyle w:val="Prrafodelista"/>
        <w:numPr>
          <w:ilvl w:val="0"/>
          <w:numId w:val="5"/>
        </w:numPr>
        <w:jc w:val="left"/>
      </w:pPr>
      <w:r>
        <w:t>Activa las siguientes opciones:</w:t>
      </w:r>
    </w:p>
    <w:p w:rsidR="009B17D5" w:rsidRDefault="009B17D5" w:rsidP="009B17D5">
      <w:pPr>
        <w:pStyle w:val="Prrafodelista"/>
        <w:ind w:left="1425"/>
        <w:jc w:val="left"/>
      </w:pPr>
    </w:p>
    <w:p w:rsidR="00A8687F" w:rsidRDefault="00A8687F" w:rsidP="009B17D5">
      <w:pPr>
        <w:pStyle w:val="Prrafodelista"/>
        <w:numPr>
          <w:ilvl w:val="0"/>
          <w:numId w:val="6"/>
        </w:numPr>
      </w:pPr>
      <w:r>
        <w:t xml:space="preserve">Caché de </w:t>
      </w:r>
      <w:r>
        <w:t>páginas:</w:t>
      </w:r>
      <w:r>
        <w:t xml:space="preserve"> Almacena las páginas generadas para usuarios anónimos.</w:t>
      </w:r>
    </w:p>
    <w:p w:rsidR="00A8687F" w:rsidRDefault="00A8687F" w:rsidP="009B17D5">
      <w:pPr>
        <w:pStyle w:val="Prrafodelista"/>
        <w:numPr>
          <w:ilvl w:val="0"/>
          <w:numId w:val="6"/>
        </w:numPr>
      </w:pPr>
      <w:r>
        <w:t xml:space="preserve">Comprimir CSS y </w:t>
      </w:r>
      <w:r>
        <w:t>JavaScript:</w:t>
      </w:r>
      <w:r>
        <w:t xml:space="preserve"> Reduce el tamaño de los archivos estáticos.</w:t>
      </w:r>
    </w:p>
    <w:p w:rsidR="009B17D5" w:rsidRDefault="009B17D5" w:rsidP="009B17D5">
      <w:pPr>
        <w:pStyle w:val="Prrafodelista"/>
        <w:ind w:left="2145"/>
      </w:pPr>
    </w:p>
    <w:p w:rsidR="00A8687F" w:rsidRDefault="00A8687F" w:rsidP="009B17D5">
      <w:pPr>
        <w:pStyle w:val="Prrafodelista"/>
        <w:numPr>
          <w:ilvl w:val="0"/>
          <w:numId w:val="5"/>
        </w:numPr>
        <w:jc w:val="left"/>
      </w:pPr>
      <w:r>
        <w:t>Establece un tiempo de vida para la caché (por ejemplo, 1 hora o más, dependiendo de la frecuencia de actualización del contenido).</w:t>
      </w:r>
    </w:p>
    <w:p w:rsidR="009B17D5" w:rsidRDefault="009B17D5" w:rsidP="009B17D5">
      <w:pPr>
        <w:pStyle w:val="Prrafodelista"/>
        <w:ind w:left="1425"/>
        <w:jc w:val="left"/>
      </w:pPr>
    </w:p>
    <w:p w:rsidR="00A8687F" w:rsidRDefault="00A8687F" w:rsidP="009B17D5">
      <w:pPr>
        <w:pStyle w:val="Prrafodelista"/>
        <w:numPr>
          <w:ilvl w:val="0"/>
          <w:numId w:val="4"/>
        </w:numPr>
        <w:rPr>
          <w:i/>
        </w:rPr>
      </w:pPr>
      <w:r w:rsidRPr="00A8687F">
        <w:rPr>
          <w:i/>
        </w:rPr>
        <w:t>Usar cachés externas (opcional pero recomendado)</w:t>
      </w:r>
      <w:r w:rsidR="009B17D5">
        <w:rPr>
          <w:i/>
        </w:rPr>
        <w:t>:</w:t>
      </w:r>
    </w:p>
    <w:p w:rsidR="009B17D5" w:rsidRPr="00A8687F" w:rsidRDefault="009B17D5" w:rsidP="009B17D5">
      <w:pPr>
        <w:pStyle w:val="Prrafodelista"/>
        <w:rPr>
          <w:i/>
        </w:rPr>
      </w:pPr>
    </w:p>
    <w:p w:rsidR="00A8687F" w:rsidRDefault="00A8687F" w:rsidP="009B17D5">
      <w:pPr>
        <w:pStyle w:val="Prrafodelista"/>
        <w:numPr>
          <w:ilvl w:val="0"/>
          <w:numId w:val="5"/>
        </w:numPr>
        <w:jc w:val="left"/>
      </w:pPr>
      <w:r>
        <w:t>Integra un sistema de caché externo como Memcached o Redis para mejorar el rendimiento en sitios con alto tráfico.</w:t>
      </w:r>
    </w:p>
    <w:p w:rsidR="009B17D5" w:rsidRDefault="009B17D5">
      <w:pPr>
        <w:spacing w:before="0"/>
        <w:jc w:val="left"/>
      </w:pPr>
      <w:r>
        <w:br w:type="page"/>
      </w:r>
    </w:p>
    <w:p w:rsidR="009B17D5" w:rsidRDefault="009B17D5" w:rsidP="009B17D5"/>
    <w:p w:rsidR="001C0CDA" w:rsidRPr="001C0CDA" w:rsidRDefault="001C0CDA" w:rsidP="001C0CDA">
      <w:pPr>
        <w:pStyle w:val="Prrafodelista"/>
        <w:numPr>
          <w:ilvl w:val="0"/>
          <w:numId w:val="3"/>
        </w:numPr>
        <w:rPr>
          <w:b/>
          <w:i/>
        </w:rPr>
      </w:pPr>
      <w:r w:rsidRPr="001C0CDA">
        <w:rPr>
          <w:b/>
          <w:i/>
        </w:rPr>
        <w:t>Optimización de Base de Datos</w:t>
      </w:r>
    </w:p>
    <w:p w:rsidR="001C0CDA" w:rsidRDefault="001C0CDA" w:rsidP="001C0CDA">
      <w:r>
        <w:t>La base de datos es un componente crítico</w:t>
      </w:r>
      <w:r>
        <w:t xml:space="preserve"> para el rendimiento de Drupal.</w:t>
      </w:r>
    </w:p>
    <w:p w:rsidR="001C0CDA" w:rsidRDefault="001C0CDA" w:rsidP="001C0CDA">
      <w:pPr>
        <w:pStyle w:val="Prrafodelista"/>
        <w:numPr>
          <w:ilvl w:val="0"/>
          <w:numId w:val="7"/>
        </w:numPr>
      </w:pPr>
      <w:r>
        <w:t>Limpiar tablas innecesarias</w:t>
      </w:r>
    </w:p>
    <w:p w:rsidR="001C0CDA" w:rsidRDefault="001C0CDA" w:rsidP="001C0CDA">
      <w:pPr>
        <w:pStyle w:val="Prrafodelista"/>
      </w:pPr>
    </w:p>
    <w:p w:rsidR="001C0CDA" w:rsidRDefault="001C0CDA" w:rsidP="001C0CDA">
      <w:pPr>
        <w:pStyle w:val="Prrafodelista"/>
        <w:numPr>
          <w:ilvl w:val="0"/>
          <w:numId w:val="5"/>
        </w:numPr>
      </w:pPr>
      <w:r>
        <w:t xml:space="preserve">Usa el módulo Database Logging para eliminar registros innecesarios (watchdog </w:t>
      </w:r>
      <w:r>
        <w:tab/>
      </w:r>
      <w:r>
        <w:t>table).</w:t>
      </w:r>
    </w:p>
    <w:p w:rsidR="001C0CDA" w:rsidRDefault="001C0CDA" w:rsidP="001C0CDA">
      <w:pPr>
        <w:pStyle w:val="Prrafodelista"/>
        <w:numPr>
          <w:ilvl w:val="0"/>
          <w:numId w:val="5"/>
        </w:numPr>
      </w:pPr>
      <w:r>
        <w:t>Ejecuta periódicamente la limpieza de cachés y tablas temporales:</w:t>
      </w:r>
    </w:p>
    <w:p w:rsidR="001C0CDA" w:rsidRPr="001C0CDA" w:rsidRDefault="001C0CDA" w:rsidP="001C0CDA">
      <w:pPr>
        <w:jc w:val="center"/>
        <w:rPr>
          <w:rFonts w:ascii="Courier New" w:hAnsi="Courier New" w:cs="Courier New"/>
          <w:sz w:val="28"/>
        </w:rPr>
      </w:pPr>
      <w:r w:rsidRPr="001C0CDA">
        <w:rPr>
          <w:rFonts w:ascii="Courier New" w:hAnsi="Courier New" w:cs="Courier New"/>
          <w:sz w:val="28"/>
        </w:rPr>
        <w:t>drush cr</w:t>
      </w:r>
    </w:p>
    <w:p w:rsidR="001C0CDA" w:rsidRDefault="001C0CDA" w:rsidP="001C0CDA">
      <w:pPr>
        <w:pStyle w:val="Prrafodelista"/>
        <w:numPr>
          <w:ilvl w:val="0"/>
          <w:numId w:val="7"/>
        </w:numPr>
      </w:pPr>
      <w:r>
        <w:t>Usar índices y optimizar consultas</w:t>
      </w:r>
      <w:r>
        <w:t>:</w:t>
      </w:r>
    </w:p>
    <w:p w:rsidR="001C0CDA" w:rsidRDefault="001C0CDA" w:rsidP="001C0CDA">
      <w:pPr>
        <w:pStyle w:val="Prrafodelista"/>
      </w:pPr>
    </w:p>
    <w:p w:rsidR="001C0CDA" w:rsidRDefault="001C0CDA" w:rsidP="001C0CDA">
      <w:pPr>
        <w:pStyle w:val="Prrafodelista"/>
        <w:numPr>
          <w:ilvl w:val="0"/>
          <w:numId w:val="5"/>
        </w:numPr>
      </w:pPr>
      <w:r>
        <w:t>Asegúrate de que las tablas de la base de datos tengan índices adecuados.</w:t>
      </w:r>
    </w:p>
    <w:p w:rsidR="001C0CDA" w:rsidRDefault="001C0CDA" w:rsidP="001C0CDA">
      <w:pPr>
        <w:pStyle w:val="Prrafodelista"/>
        <w:numPr>
          <w:ilvl w:val="0"/>
          <w:numId w:val="5"/>
        </w:numPr>
      </w:pPr>
      <w:r>
        <w:t>Usa herramientas como MySQL Tuner para ajustar la configuración de MySQL/MariaDB.</w:t>
      </w:r>
    </w:p>
    <w:p w:rsidR="001C0CDA" w:rsidRDefault="001C0CDA" w:rsidP="001C0CDA">
      <w:pPr>
        <w:pStyle w:val="Prrafodelista"/>
        <w:ind w:left="1425"/>
      </w:pPr>
    </w:p>
    <w:p w:rsidR="001C0CDA" w:rsidRPr="001C0CDA" w:rsidRDefault="001C0CDA" w:rsidP="001C0CDA">
      <w:pPr>
        <w:pStyle w:val="Prrafodelista"/>
        <w:numPr>
          <w:ilvl w:val="0"/>
          <w:numId w:val="3"/>
        </w:numPr>
        <w:rPr>
          <w:b/>
          <w:i/>
        </w:rPr>
      </w:pPr>
      <w:r w:rsidRPr="001C0CDA">
        <w:rPr>
          <w:b/>
          <w:i/>
        </w:rPr>
        <w:t>Configuración del Servidor Web</w:t>
      </w:r>
    </w:p>
    <w:p w:rsidR="001C0CDA" w:rsidRDefault="001C0CDA" w:rsidP="001C0CDA">
      <w:r>
        <w:t>El servidor web también juega un papel crucial en el rendimiento de Dr</w:t>
      </w:r>
      <w:r>
        <w:t>upal.</w:t>
      </w:r>
    </w:p>
    <w:p w:rsidR="001C0CDA" w:rsidRDefault="001C0CDA" w:rsidP="001C0CDA">
      <w:pPr>
        <w:pStyle w:val="Prrafodelista"/>
        <w:numPr>
          <w:ilvl w:val="0"/>
          <w:numId w:val="8"/>
        </w:numPr>
      </w:pPr>
      <w:r>
        <w:t>Usar PHP con OPcache</w:t>
      </w:r>
      <w:r w:rsidR="00AC7985">
        <w:t>:</w:t>
      </w:r>
    </w:p>
    <w:p w:rsidR="00AC7985" w:rsidRDefault="00AC7985" w:rsidP="00AC7985">
      <w:pPr>
        <w:pStyle w:val="Prrafodelista"/>
      </w:pPr>
    </w:p>
    <w:p w:rsidR="001C0CDA" w:rsidRDefault="001C0CDA" w:rsidP="00AC7985">
      <w:pPr>
        <w:pStyle w:val="Prrafodelista"/>
        <w:numPr>
          <w:ilvl w:val="0"/>
          <w:numId w:val="5"/>
        </w:numPr>
      </w:pPr>
      <w:r>
        <w:t>Habilita OPcache en tu servidor PHP para almacenar código PHP precompilado en memoria.</w:t>
      </w:r>
    </w:p>
    <w:p w:rsidR="001C0CDA" w:rsidRDefault="001C0CDA" w:rsidP="00AC7985">
      <w:pPr>
        <w:pStyle w:val="Prrafodelista"/>
        <w:numPr>
          <w:ilvl w:val="0"/>
          <w:numId w:val="5"/>
        </w:numPr>
      </w:pPr>
      <w:r>
        <w:t>Edita el archivo php.ini y asegúrate de que las siguiente</w:t>
      </w:r>
      <w:r>
        <w:t>s directivas estén habilitadas:</w:t>
      </w:r>
    </w:p>
    <w:p w:rsidR="001C0CDA" w:rsidRPr="00AC7985" w:rsidRDefault="00AC7985" w:rsidP="00AC7985">
      <w:pPr>
        <w:spacing w:before="80" w:after="80"/>
        <w:jc w:val="left"/>
        <w:rPr>
          <w:rFonts w:ascii="Courier New" w:hAnsi="Courier New" w:cs="Courier New"/>
          <w:sz w:val="22"/>
        </w:rPr>
      </w:pPr>
      <w:r w:rsidRPr="00AC7985">
        <w:rPr>
          <w:rFonts w:ascii="Courier New" w:hAnsi="Courier New" w:cs="Courier New"/>
        </w:rPr>
        <w:tab/>
      </w:r>
      <w:r w:rsidRPr="00AC7985">
        <w:rPr>
          <w:rFonts w:ascii="Courier New" w:hAnsi="Courier New" w:cs="Courier New"/>
        </w:rPr>
        <w:tab/>
      </w:r>
      <w:r w:rsidRPr="00AC7985">
        <w:rPr>
          <w:rFonts w:ascii="Courier New" w:hAnsi="Courier New" w:cs="Courier New"/>
        </w:rPr>
        <w:tab/>
      </w:r>
      <w:r w:rsidR="001C0CDA" w:rsidRPr="00AC7985">
        <w:rPr>
          <w:rFonts w:ascii="Courier New" w:hAnsi="Courier New" w:cs="Courier New"/>
          <w:sz w:val="22"/>
        </w:rPr>
        <w:t>opcache.enable=1</w:t>
      </w:r>
    </w:p>
    <w:p w:rsidR="001C0CDA" w:rsidRPr="00AC7985" w:rsidRDefault="00AC7985" w:rsidP="00AC7985">
      <w:pPr>
        <w:spacing w:before="80" w:after="80"/>
        <w:jc w:val="left"/>
        <w:rPr>
          <w:rFonts w:ascii="Courier New" w:hAnsi="Courier New" w:cs="Courier New"/>
          <w:sz w:val="22"/>
        </w:rPr>
      </w:pP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="001C0CDA" w:rsidRPr="00AC7985">
        <w:rPr>
          <w:rFonts w:ascii="Courier New" w:hAnsi="Courier New" w:cs="Courier New"/>
          <w:sz w:val="22"/>
        </w:rPr>
        <w:t>opcache.memory_consumption=128</w:t>
      </w:r>
    </w:p>
    <w:p w:rsidR="001C0CDA" w:rsidRPr="00AC7985" w:rsidRDefault="00AC7985" w:rsidP="00AC7985">
      <w:pPr>
        <w:spacing w:before="80" w:after="80"/>
        <w:jc w:val="left"/>
        <w:rPr>
          <w:rFonts w:ascii="Courier New" w:hAnsi="Courier New" w:cs="Courier New"/>
          <w:sz w:val="22"/>
        </w:rPr>
      </w:pP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="001C0CDA" w:rsidRPr="00AC7985">
        <w:rPr>
          <w:rFonts w:ascii="Courier New" w:hAnsi="Courier New" w:cs="Courier New"/>
          <w:sz w:val="22"/>
        </w:rPr>
        <w:t>opcache.max_accelerated_files=10000</w:t>
      </w:r>
    </w:p>
    <w:p w:rsidR="001C0CDA" w:rsidRPr="00AC7985" w:rsidRDefault="00AC7985" w:rsidP="00AC7985">
      <w:pPr>
        <w:spacing w:before="80" w:after="80"/>
        <w:jc w:val="left"/>
        <w:rPr>
          <w:rFonts w:ascii="Courier New" w:hAnsi="Courier New" w:cs="Courier New"/>
          <w:sz w:val="22"/>
        </w:rPr>
      </w:pP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="001C0CDA" w:rsidRPr="00AC7985">
        <w:rPr>
          <w:rFonts w:ascii="Courier New" w:hAnsi="Courier New" w:cs="Courier New"/>
          <w:sz w:val="22"/>
        </w:rPr>
        <w:t>opcache.revalidate_freq=60</w:t>
      </w:r>
    </w:p>
    <w:p w:rsidR="001C0CDA" w:rsidRDefault="00AC7985" w:rsidP="00AC7985">
      <w:pPr>
        <w:pStyle w:val="Prrafodelista"/>
        <w:numPr>
          <w:ilvl w:val="0"/>
          <w:numId w:val="8"/>
        </w:numPr>
      </w:pPr>
      <w:r>
        <w:t>Configurar Apache:</w:t>
      </w:r>
    </w:p>
    <w:p w:rsidR="00AC7985" w:rsidRDefault="00AC7985" w:rsidP="00AC7985">
      <w:pPr>
        <w:pStyle w:val="Prrafodelista"/>
      </w:pPr>
    </w:p>
    <w:p w:rsidR="001C0CDA" w:rsidRDefault="001C0CDA" w:rsidP="00AC7985">
      <w:pPr>
        <w:pStyle w:val="Prrafodelista"/>
        <w:numPr>
          <w:ilvl w:val="0"/>
          <w:numId w:val="5"/>
        </w:numPr>
        <w:ind w:left="1425"/>
      </w:pPr>
      <w:r>
        <w:t xml:space="preserve">Si usas </w:t>
      </w:r>
      <w:r w:rsidR="00AC7985">
        <w:t>Apache,</w:t>
      </w:r>
      <w:r>
        <w:t xml:space="preserve"> habilita el módulo mod_deflate para comprimir el contenido:</w:t>
      </w:r>
    </w:p>
    <w:p w:rsidR="001C0CDA" w:rsidRPr="00AC7985" w:rsidRDefault="00AC7985" w:rsidP="00AC7985">
      <w:pPr>
        <w:spacing w:before="40" w:after="4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C0CDA" w:rsidRPr="00AC7985">
        <w:rPr>
          <w:rFonts w:ascii="Courier New" w:hAnsi="Courier New" w:cs="Courier New"/>
          <w:sz w:val="22"/>
        </w:rPr>
        <w:t>&lt;IfModule mod_deflate.c&gt;</w:t>
      </w:r>
    </w:p>
    <w:p w:rsidR="001C0CDA" w:rsidRPr="00AC7985" w:rsidRDefault="00AC7985" w:rsidP="00AC7985">
      <w:pPr>
        <w:spacing w:before="40" w:after="40"/>
        <w:jc w:val="left"/>
        <w:rPr>
          <w:rFonts w:ascii="Courier New" w:hAnsi="Courier New" w:cs="Courier New"/>
          <w:sz w:val="22"/>
        </w:rPr>
      </w:pP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="001C0CDA" w:rsidRPr="00AC7985">
        <w:rPr>
          <w:rFonts w:ascii="Courier New" w:hAnsi="Courier New" w:cs="Courier New"/>
          <w:sz w:val="22"/>
        </w:rPr>
        <w:t xml:space="preserve">AddOutputFilterByType DEFLATE text/html </w:t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="001C0CDA" w:rsidRPr="00AC7985">
        <w:rPr>
          <w:rFonts w:ascii="Courier New" w:hAnsi="Courier New" w:cs="Courier New"/>
          <w:sz w:val="22"/>
        </w:rPr>
        <w:t xml:space="preserve">text/plain text/xml text/css </w:t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Pr="00AC7985">
        <w:rPr>
          <w:rFonts w:ascii="Courier New" w:hAnsi="Courier New" w:cs="Courier New"/>
          <w:sz w:val="22"/>
        </w:rPr>
        <w:tab/>
      </w:r>
      <w:r w:rsidR="001C0CDA" w:rsidRPr="00AC7985">
        <w:rPr>
          <w:rFonts w:ascii="Courier New" w:hAnsi="Courier New" w:cs="Courier New"/>
          <w:sz w:val="22"/>
        </w:rPr>
        <w:t>application/javascript</w:t>
      </w:r>
    </w:p>
    <w:p w:rsidR="001C0CDA" w:rsidRPr="00AC7985" w:rsidRDefault="00AC7985" w:rsidP="00AC7985">
      <w:pPr>
        <w:spacing w:before="40" w:after="4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 w:rsidR="001C0CDA" w:rsidRPr="00AC7985">
        <w:rPr>
          <w:rFonts w:ascii="Courier New" w:hAnsi="Courier New" w:cs="Courier New"/>
          <w:sz w:val="22"/>
        </w:rPr>
        <w:t>&lt;/IfModule&gt;</w:t>
      </w:r>
    </w:p>
    <w:p w:rsidR="00AC7985" w:rsidRDefault="00AC7985" w:rsidP="00AC7985"/>
    <w:p w:rsidR="00AC7985" w:rsidRPr="00AC7985" w:rsidRDefault="00AC7985" w:rsidP="00AC7985">
      <w:pPr>
        <w:pStyle w:val="Prrafodelista"/>
        <w:numPr>
          <w:ilvl w:val="0"/>
          <w:numId w:val="3"/>
        </w:numPr>
        <w:rPr>
          <w:b/>
          <w:i/>
        </w:rPr>
      </w:pPr>
      <w:r w:rsidRPr="00AC7985">
        <w:rPr>
          <w:b/>
          <w:i/>
        </w:rPr>
        <w:t>Uso de CDN (Content Delivery Network)</w:t>
      </w:r>
    </w:p>
    <w:p w:rsidR="00AC7985" w:rsidRDefault="00AC7985" w:rsidP="00AC7985">
      <w:r>
        <w:t>Un CDN puede mejorar significativamente la velocidad de carga de los recursos</w:t>
      </w:r>
      <w:r>
        <w:t xml:space="preserve"> estáticos (imágenes, CSS, JS).</w:t>
      </w:r>
    </w:p>
    <w:p w:rsidR="00AC7985" w:rsidRDefault="00AC7985" w:rsidP="00AC7985">
      <w:pPr>
        <w:pStyle w:val="Prrafodelista"/>
        <w:numPr>
          <w:ilvl w:val="0"/>
          <w:numId w:val="5"/>
        </w:numPr>
        <w:ind w:left="1425"/>
      </w:pPr>
      <w:r>
        <w:t>Configurar un CDN</w:t>
      </w:r>
      <w:r>
        <w:t>:</w:t>
      </w:r>
    </w:p>
    <w:p w:rsidR="00AC7985" w:rsidRDefault="00AC7985" w:rsidP="00AC7985">
      <w:pPr>
        <w:pStyle w:val="Prrafodelista"/>
        <w:numPr>
          <w:ilvl w:val="0"/>
          <w:numId w:val="6"/>
        </w:numPr>
      </w:pPr>
      <w:r>
        <w:t>Usa servicios como Cloudflare, AWS CloudFront o Akamai</w:t>
      </w:r>
      <w:r>
        <w:t>.</w:t>
      </w:r>
    </w:p>
    <w:p w:rsidR="00AC7985" w:rsidRDefault="00AC7985" w:rsidP="00AC7985">
      <w:pPr>
        <w:pStyle w:val="Prrafodelista"/>
        <w:numPr>
          <w:ilvl w:val="0"/>
          <w:numId w:val="6"/>
        </w:numPr>
      </w:pPr>
      <w:r>
        <w:t>En Drupal, instala el módulo CDN y configúralo para que los archivos estáticos se sirvan desde el CDN.</w:t>
      </w:r>
    </w:p>
    <w:p w:rsidR="00AC7985" w:rsidRDefault="00AC7985" w:rsidP="00AC7985">
      <w:pPr>
        <w:pStyle w:val="Prrafodelista"/>
        <w:ind w:left="2145"/>
      </w:pPr>
    </w:p>
    <w:p w:rsidR="00AC7985" w:rsidRDefault="00AC7985" w:rsidP="00AC7985">
      <w:pPr>
        <w:pStyle w:val="Prrafodelista"/>
        <w:numPr>
          <w:ilvl w:val="0"/>
          <w:numId w:val="5"/>
        </w:numPr>
      </w:pPr>
      <w:r>
        <w:t>Activar la agrupación de archivos</w:t>
      </w:r>
    </w:p>
    <w:p w:rsidR="00AC7985" w:rsidRDefault="00AC7985" w:rsidP="00AC7985">
      <w:pPr>
        <w:pStyle w:val="Prrafodelista"/>
        <w:ind w:left="1425"/>
      </w:pPr>
    </w:p>
    <w:p w:rsidR="00AC7985" w:rsidRDefault="00AC7985" w:rsidP="00AC7985">
      <w:pPr>
        <w:pStyle w:val="Prrafodelista"/>
        <w:numPr>
          <w:ilvl w:val="0"/>
          <w:numId w:val="6"/>
        </w:numPr>
      </w:pPr>
      <w:r>
        <w:t>Agrupa los archivos CSS y JavaScript para reducir el número de solicitudes HTTP.</w:t>
      </w:r>
    </w:p>
    <w:p w:rsidR="00AC7985" w:rsidRDefault="00AC7985" w:rsidP="00AC7985">
      <w:pPr>
        <w:pStyle w:val="Prrafodelista"/>
        <w:numPr>
          <w:ilvl w:val="0"/>
          <w:numId w:val="6"/>
        </w:numPr>
      </w:pPr>
      <w:r>
        <w:t>Esto se puede hacer de</w:t>
      </w:r>
      <w:r>
        <w:t>sde Configuración &gt; Rendimiento</w:t>
      </w:r>
      <w:r>
        <w:t>.</w:t>
      </w:r>
    </w:p>
    <w:p w:rsidR="00AC7985" w:rsidRDefault="00AC7985" w:rsidP="00AC7985">
      <w:pPr>
        <w:pStyle w:val="Prrafodelista"/>
        <w:ind w:left="2145"/>
      </w:pPr>
    </w:p>
    <w:p w:rsidR="00AC7985" w:rsidRPr="00AC7985" w:rsidRDefault="00AC7985" w:rsidP="00AC7985">
      <w:pPr>
        <w:pStyle w:val="Prrafodelista"/>
        <w:numPr>
          <w:ilvl w:val="0"/>
          <w:numId w:val="3"/>
        </w:numPr>
        <w:rPr>
          <w:b/>
          <w:i/>
        </w:rPr>
      </w:pPr>
      <w:r w:rsidRPr="00AC7985">
        <w:rPr>
          <w:b/>
          <w:i/>
        </w:rPr>
        <w:t>Optimización de Imágenes</w:t>
      </w:r>
    </w:p>
    <w:p w:rsidR="00AC7985" w:rsidRDefault="00AC7985" w:rsidP="00AC7985">
      <w:r>
        <w:t>Las imágenes son uno de los principales factores que afe</w:t>
      </w:r>
      <w:r>
        <w:t>ctan el rendimiento de una web.</w:t>
      </w:r>
    </w:p>
    <w:p w:rsidR="00AC7985" w:rsidRDefault="00AC7985" w:rsidP="00AC7985">
      <w:pPr>
        <w:pStyle w:val="Prrafodelista"/>
        <w:numPr>
          <w:ilvl w:val="0"/>
          <w:numId w:val="5"/>
        </w:numPr>
      </w:pPr>
      <w:r>
        <w:t>Comprimir imágenes</w:t>
      </w:r>
      <w:r>
        <w:t>:</w:t>
      </w:r>
    </w:p>
    <w:p w:rsidR="00AC7985" w:rsidRDefault="00AC7985" w:rsidP="00AC7985">
      <w:pPr>
        <w:pStyle w:val="Prrafodelista"/>
        <w:ind w:left="1425"/>
      </w:pPr>
    </w:p>
    <w:p w:rsidR="00AC7985" w:rsidRDefault="00AC7985" w:rsidP="00AC7985">
      <w:pPr>
        <w:pStyle w:val="Prrafodelista"/>
        <w:numPr>
          <w:ilvl w:val="0"/>
          <w:numId w:val="6"/>
        </w:numPr>
      </w:pPr>
      <w:r>
        <w:t>Usa el módulo ImageAPI Optimize para comprimir automáticamente las imágenes al subirlas.</w:t>
      </w:r>
    </w:p>
    <w:p w:rsidR="00AC7985" w:rsidRDefault="00AC7985" w:rsidP="00AC7985">
      <w:pPr>
        <w:pStyle w:val="Prrafodelista"/>
        <w:numPr>
          <w:ilvl w:val="0"/>
          <w:numId w:val="6"/>
        </w:numPr>
      </w:pPr>
      <w:r>
        <w:t>Config</w:t>
      </w:r>
      <w:r>
        <w:t>ura herramientas como jpegoptim</w:t>
      </w:r>
      <w:r>
        <w:t>, pngquant o WebP para optimizar los formatos.</w:t>
      </w:r>
    </w:p>
    <w:p w:rsidR="00AC7985" w:rsidRDefault="00AC7985" w:rsidP="00AC7985">
      <w:pPr>
        <w:pStyle w:val="Prrafodelista"/>
        <w:ind w:left="2145"/>
      </w:pPr>
    </w:p>
    <w:p w:rsidR="00AC7985" w:rsidRDefault="00AC7985" w:rsidP="00AC7985">
      <w:pPr>
        <w:pStyle w:val="Prrafodelista"/>
        <w:numPr>
          <w:ilvl w:val="0"/>
          <w:numId w:val="5"/>
        </w:numPr>
      </w:pPr>
      <w:r>
        <w:t>Usar formatos modernos</w:t>
      </w:r>
      <w:r>
        <w:t>:</w:t>
      </w:r>
    </w:p>
    <w:p w:rsidR="00AC7985" w:rsidRDefault="00AC7985" w:rsidP="00AC7985">
      <w:pPr>
        <w:pStyle w:val="Prrafodelista"/>
        <w:ind w:left="1425"/>
      </w:pPr>
    </w:p>
    <w:p w:rsidR="007C2682" w:rsidRDefault="00AC7985" w:rsidP="007C2682">
      <w:pPr>
        <w:pStyle w:val="Prrafodelista"/>
        <w:numPr>
          <w:ilvl w:val="0"/>
          <w:numId w:val="6"/>
        </w:numPr>
      </w:pPr>
      <w:r>
        <w:t>Convierte las imágene</w:t>
      </w:r>
      <w:r>
        <w:t>s a formatos modernos como WebP</w:t>
      </w:r>
      <w:r>
        <w:t>, que ofrecen una mejor relación calidad/tamaño.</w:t>
      </w:r>
    </w:p>
    <w:p w:rsidR="007C2682" w:rsidRPr="007C2682" w:rsidRDefault="007C2682" w:rsidP="007C2682">
      <w:pPr>
        <w:pStyle w:val="Prrafodelista"/>
        <w:numPr>
          <w:ilvl w:val="0"/>
          <w:numId w:val="3"/>
        </w:numPr>
        <w:rPr>
          <w:b/>
          <w:i/>
        </w:rPr>
      </w:pPr>
      <w:r w:rsidRPr="007C2682">
        <w:rPr>
          <w:b/>
          <w:i/>
        </w:rPr>
        <w:t>Configuración de Cron</w:t>
      </w:r>
    </w:p>
    <w:p w:rsidR="007C2682" w:rsidRDefault="007C2682" w:rsidP="007C2682">
      <w:r>
        <w:t>El cron de Drupal es esencial para realizar tareas programadas, como l</w:t>
      </w:r>
      <w:r>
        <w:t>impiar cachés o enviar correos.</w:t>
      </w:r>
    </w:p>
    <w:p w:rsidR="007C2682" w:rsidRDefault="007C2682" w:rsidP="007C2682">
      <w:pPr>
        <w:pStyle w:val="Prrafodelista"/>
        <w:numPr>
          <w:ilvl w:val="0"/>
          <w:numId w:val="5"/>
        </w:numPr>
        <w:ind w:left="1425"/>
      </w:pPr>
      <w:r>
        <w:t>Configurar un cron externo</w:t>
      </w:r>
      <w:r>
        <w:t>:</w:t>
      </w:r>
    </w:p>
    <w:p w:rsidR="007C2682" w:rsidRDefault="007C2682" w:rsidP="007C2682">
      <w:pPr>
        <w:pStyle w:val="Prrafodelista"/>
        <w:numPr>
          <w:ilvl w:val="0"/>
          <w:numId w:val="6"/>
        </w:numPr>
      </w:pPr>
      <w:r>
        <w:t xml:space="preserve">En lugar de usar el cron interno de Drupal, configura </w:t>
      </w:r>
      <w:r>
        <w:t>un cron externo en el servidor:</w:t>
      </w:r>
    </w:p>
    <w:p w:rsidR="007C2682" w:rsidRPr="007C2682" w:rsidRDefault="007C2682" w:rsidP="007C2682">
      <w:pPr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Pr="007C2682">
        <w:rPr>
          <w:rFonts w:ascii="Courier New" w:hAnsi="Courier New" w:cs="Courier New"/>
          <w:sz w:val="22"/>
        </w:rPr>
        <w:t>wget -O - -q -t 1 https://tudominio.com/cron.php</w:t>
      </w:r>
    </w:p>
    <w:p w:rsidR="007C2682" w:rsidRDefault="007C2682" w:rsidP="007C2682">
      <w:pPr>
        <w:pStyle w:val="Prrafodelista"/>
        <w:numPr>
          <w:ilvl w:val="0"/>
          <w:numId w:val="6"/>
        </w:numPr>
      </w:pPr>
      <w:r>
        <w:t>Programa el cron para que se ejecute cada hora o según sea necesario.</w:t>
      </w:r>
    </w:p>
    <w:p w:rsidR="0057727F" w:rsidRDefault="0057727F" w:rsidP="0057727F"/>
    <w:p w:rsidR="007C2682" w:rsidRDefault="007C2682" w:rsidP="0057727F">
      <w:pPr>
        <w:pStyle w:val="Prrafodelista"/>
        <w:numPr>
          <w:ilvl w:val="0"/>
          <w:numId w:val="5"/>
        </w:numPr>
      </w:pPr>
      <w:r>
        <w:t>Usar Drush para ejecutar tareas</w:t>
      </w:r>
      <w:r w:rsidR="0057727F">
        <w:t>:</w:t>
      </w:r>
    </w:p>
    <w:p w:rsidR="0057727F" w:rsidRDefault="0057727F" w:rsidP="0057727F">
      <w:pPr>
        <w:pStyle w:val="Prrafodelista"/>
        <w:ind w:left="1425"/>
      </w:pPr>
    </w:p>
    <w:p w:rsidR="00AC7985" w:rsidRDefault="007C2682" w:rsidP="0057727F">
      <w:pPr>
        <w:pStyle w:val="Prrafodelista"/>
        <w:numPr>
          <w:ilvl w:val="0"/>
          <w:numId w:val="6"/>
        </w:numPr>
      </w:pPr>
      <w:r>
        <w:t>Instala Drush y usa comandos como drush cron para ejecutar tareas programadas de forma eficiente.</w:t>
      </w:r>
    </w:p>
    <w:p w:rsidR="0057727F" w:rsidRDefault="0057727F" w:rsidP="0057727F">
      <w:pPr>
        <w:pStyle w:val="Prrafodelista"/>
        <w:ind w:left="1920"/>
      </w:pPr>
    </w:p>
    <w:p w:rsidR="0057727F" w:rsidRPr="0057727F" w:rsidRDefault="0057727F" w:rsidP="0057727F">
      <w:pPr>
        <w:pStyle w:val="Prrafodelista"/>
        <w:numPr>
          <w:ilvl w:val="0"/>
          <w:numId w:val="3"/>
        </w:numPr>
        <w:rPr>
          <w:b/>
          <w:i/>
        </w:rPr>
      </w:pPr>
      <w:r w:rsidRPr="0057727F">
        <w:rPr>
          <w:b/>
          <w:i/>
        </w:rPr>
        <w:t>Monitoreo y Pruebas de Rendimiento</w:t>
      </w:r>
    </w:p>
    <w:p w:rsidR="0057727F" w:rsidRDefault="0057727F" w:rsidP="0057727F">
      <w:r>
        <w:t>Es importante monitorear el rendimiento del sitio</w:t>
      </w:r>
      <w:r>
        <w:t xml:space="preserve"> y realizar pruebas periódicas.</w:t>
      </w:r>
    </w:p>
    <w:p w:rsidR="0057727F" w:rsidRDefault="0057727F" w:rsidP="0057727F">
      <w:pPr>
        <w:pStyle w:val="Prrafodelista"/>
        <w:numPr>
          <w:ilvl w:val="0"/>
          <w:numId w:val="5"/>
        </w:numPr>
      </w:pPr>
      <w:r>
        <w:t>Usar herramientas de análisis</w:t>
      </w:r>
    </w:p>
    <w:p w:rsidR="0057727F" w:rsidRDefault="0057727F" w:rsidP="0057727F">
      <w:pPr>
        <w:pStyle w:val="Prrafodelista"/>
        <w:ind w:left="1425"/>
      </w:pPr>
    </w:p>
    <w:p w:rsidR="0057727F" w:rsidRDefault="0057727F" w:rsidP="0057727F">
      <w:pPr>
        <w:pStyle w:val="Prrafodelista"/>
        <w:numPr>
          <w:ilvl w:val="0"/>
          <w:numId w:val="6"/>
        </w:numPr>
      </w:pPr>
      <w:r>
        <w:t xml:space="preserve">Usa herramientas como Google PageSpeed </w:t>
      </w:r>
      <w:r>
        <w:t>Insights,</w:t>
      </w:r>
      <w:r>
        <w:t xml:space="preserve"> GTmetrix o Pingdom para identificar cuellos de botella.</w:t>
      </w:r>
    </w:p>
    <w:p w:rsidR="0057727F" w:rsidRDefault="0057727F" w:rsidP="0057727F">
      <w:pPr>
        <w:pStyle w:val="Prrafodelista"/>
        <w:numPr>
          <w:ilvl w:val="0"/>
          <w:numId w:val="6"/>
        </w:numPr>
      </w:pPr>
      <w:r>
        <w:t>Analiza el tiempo de carga, el tamaño de las páginas y el número de solicitudes HTTP.</w:t>
      </w:r>
    </w:p>
    <w:p w:rsidR="0057727F" w:rsidRDefault="0057727F" w:rsidP="0057727F">
      <w:pPr>
        <w:pStyle w:val="Prrafodelista"/>
        <w:ind w:left="1920"/>
      </w:pPr>
    </w:p>
    <w:p w:rsidR="0057727F" w:rsidRDefault="0057727F" w:rsidP="0057727F">
      <w:pPr>
        <w:pStyle w:val="Prrafodelista"/>
        <w:numPr>
          <w:ilvl w:val="0"/>
          <w:numId w:val="5"/>
        </w:numPr>
      </w:pPr>
      <w:r>
        <w:t>Realizar pruebas de carga</w:t>
      </w:r>
    </w:p>
    <w:p w:rsidR="0057727F" w:rsidRDefault="0057727F" w:rsidP="0057727F">
      <w:pPr>
        <w:pStyle w:val="Prrafodelista"/>
        <w:ind w:left="1425"/>
      </w:pPr>
    </w:p>
    <w:p w:rsidR="0057727F" w:rsidRDefault="0057727F" w:rsidP="0057727F">
      <w:pPr>
        <w:pStyle w:val="Prrafodelista"/>
        <w:numPr>
          <w:ilvl w:val="0"/>
          <w:numId w:val="6"/>
        </w:numPr>
      </w:pPr>
      <w:r>
        <w:t>Usa herramientas como Apache JMeter o k6 para simular tráfico y medir el rendimiento bajo carga.</w:t>
      </w:r>
    </w:p>
    <w:p w:rsidR="0057727F" w:rsidRDefault="0057727F" w:rsidP="0057727F">
      <w:pPr>
        <w:pStyle w:val="Prrafodelista"/>
        <w:ind w:left="1920"/>
      </w:pPr>
    </w:p>
    <w:p w:rsidR="0057727F" w:rsidRPr="0057727F" w:rsidRDefault="0057727F" w:rsidP="0057727F">
      <w:pPr>
        <w:pStyle w:val="Prrafodelista"/>
        <w:numPr>
          <w:ilvl w:val="0"/>
          <w:numId w:val="3"/>
        </w:numPr>
        <w:rPr>
          <w:b/>
          <w:i/>
        </w:rPr>
      </w:pPr>
      <w:r w:rsidRPr="0057727F">
        <w:rPr>
          <w:b/>
          <w:i/>
        </w:rPr>
        <w:t>Actualizaciones y Mantenimiento</w:t>
      </w:r>
    </w:p>
    <w:p w:rsidR="0057727F" w:rsidRDefault="0057727F" w:rsidP="0057727F">
      <w:r>
        <w:t>Mantener Drupal y sus módulos actualizados es esencial para</w:t>
      </w:r>
      <w:r>
        <w:t xml:space="preserve"> el rendimiento y la seguridad.</w:t>
      </w:r>
    </w:p>
    <w:p w:rsidR="0057727F" w:rsidRDefault="0057727F" w:rsidP="0057727F">
      <w:pPr>
        <w:pStyle w:val="Prrafodelista"/>
        <w:numPr>
          <w:ilvl w:val="0"/>
          <w:numId w:val="5"/>
        </w:numPr>
      </w:pPr>
      <w:r>
        <w:t>Actualizar Drupal</w:t>
      </w:r>
    </w:p>
    <w:p w:rsidR="0057727F" w:rsidRDefault="0057727F" w:rsidP="0057727F">
      <w:pPr>
        <w:pStyle w:val="Prrafodelista"/>
        <w:ind w:left="1425"/>
      </w:pPr>
    </w:p>
    <w:p w:rsidR="0057727F" w:rsidRDefault="0057727F" w:rsidP="0057727F">
      <w:pPr>
        <w:pStyle w:val="Prrafodelista"/>
        <w:numPr>
          <w:ilvl w:val="0"/>
          <w:numId w:val="6"/>
        </w:numPr>
      </w:pPr>
      <w:r>
        <w:t>Usa Drush para actualizar Drupal y sus módulos:</w:t>
      </w:r>
    </w:p>
    <w:p w:rsidR="0057727F" w:rsidRPr="0057727F" w:rsidRDefault="0057727F" w:rsidP="0057727F">
      <w:pPr>
        <w:jc w:val="center"/>
        <w:rPr>
          <w:rFonts w:ascii="Courier New" w:hAnsi="Courier New" w:cs="Courier New"/>
          <w:sz w:val="22"/>
        </w:rPr>
      </w:pPr>
      <w:r w:rsidRPr="0057727F">
        <w:rPr>
          <w:rFonts w:ascii="Courier New" w:hAnsi="Courier New" w:cs="Courier New"/>
          <w:sz w:val="22"/>
        </w:rPr>
        <w:t>drush updb</w:t>
      </w:r>
    </w:p>
    <w:p w:rsidR="0057727F" w:rsidRPr="0057727F" w:rsidRDefault="0057727F" w:rsidP="0057727F">
      <w:pPr>
        <w:jc w:val="center"/>
        <w:rPr>
          <w:rFonts w:ascii="Courier New" w:hAnsi="Courier New" w:cs="Courier New"/>
          <w:sz w:val="22"/>
        </w:rPr>
      </w:pPr>
      <w:r w:rsidRPr="0057727F">
        <w:rPr>
          <w:rFonts w:ascii="Courier New" w:hAnsi="Courier New" w:cs="Courier New"/>
          <w:sz w:val="22"/>
        </w:rPr>
        <w:t>drush cr</w:t>
      </w:r>
    </w:p>
    <w:p w:rsidR="0057727F" w:rsidRDefault="0057727F" w:rsidP="0057727F">
      <w:pPr>
        <w:pStyle w:val="Prrafodelista"/>
        <w:numPr>
          <w:ilvl w:val="0"/>
          <w:numId w:val="5"/>
        </w:numPr>
      </w:pPr>
      <w:r>
        <w:t>Revisar módulos innecesarios</w:t>
      </w:r>
    </w:p>
    <w:p w:rsidR="0057727F" w:rsidRDefault="0057727F" w:rsidP="0057727F">
      <w:pPr>
        <w:pStyle w:val="Prrafodelista"/>
        <w:ind w:left="1425"/>
      </w:pPr>
    </w:p>
    <w:p w:rsidR="0057727F" w:rsidRDefault="0057727F" w:rsidP="0057727F">
      <w:pPr>
        <w:pStyle w:val="Prrafodelista"/>
        <w:numPr>
          <w:ilvl w:val="0"/>
          <w:numId w:val="6"/>
        </w:numPr>
      </w:pPr>
      <w:r>
        <w:t>Desactiva y desinstala módulos que no uses, ya que pueden ralentizar el sistema.</w:t>
      </w:r>
    </w:p>
    <w:p w:rsidR="0057727F" w:rsidRDefault="0057727F">
      <w:pPr>
        <w:spacing w:before="0"/>
        <w:jc w:val="left"/>
      </w:pPr>
      <w:r>
        <w:br w:type="page"/>
      </w:r>
    </w:p>
    <w:p w:rsidR="0057727F" w:rsidRPr="00AC7985" w:rsidRDefault="0057727F" w:rsidP="0057727F"/>
    <w:p w:rsidR="000B0F62" w:rsidRPr="00CF7A17" w:rsidRDefault="00A8687F" w:rsidP="000B0F62">
      <w:pPr>
        <w:rPr>
          <w:b/>
          <w:i/>
        </w:rPr>
      </w:pPr>
      <w:r>
        <w:rPr>
          <w:b/>
          <w:i/>
        </w:rPr>
        <w:t>Pregunta 2</w:t>
      </w:r>
      <w:r w:rsidR="000B0F62" w:rsidRPr="00A8687F">
        <w:rPr>
          <w:b/>
          <w:i/>
        </w:rPr>
        <w:t>. Genera la documentación reducida del sistema y métodos de recuperac</w:t>
      </w:r>
      <w:r w:rsidR="000B0F62" w:rsidRPr="00A8687F">
        <w:rPr>
          <w:b/>
          <w:i/>
        </w:rPr>
        <w:t>ión ante los siguientes fallos:</w:t>
      </w:r>
    </w:p>
    <w:p w:rsidR="00A8687F" w:rsidRDefault="000B0F62" w:rsidP="00A8687F">
      <w:pPr>
        <w:pStyle w:val="Prrafodelista"/>
        <w:numPr>
          <w:ilvl w:val="0"/>
          <w:numId w:val="2"/>
        </w:numPr>
        <w:rPr>
          <w:b/>
        </w:rPr>
      </w:pPr>
      <w:r w:rsidRPr="00A8687F">
        <w:rPr>
          <w:b/>
        </w:rPr>
        <w:t>He activado el módulo de contacto, pero si hago clic en él como un usuario anónimo, me sale el Acceso denegado a la página.</w:t>
      </w:r>
    </w:p>
    <w:p w:rsidR="00CF7A17" w:rsidRDefault="00CF7A17" w:rsidP="00CF7A17">
      <w:r>
        <w:t>Al activar el módulo de contacto en Drupal, los usuarios anónimos reciben un mensaje de "Acceso denegado" al intentar a</w:t>
      </w:r>
      <w:r>
        <w:t>cceder a la página de contacto.</w:t>
      </w:r>
    </w:p>
    <w:p w:rsidR="00CF7A17" w:rsidRPr="00CF7A17" w:rsidRDefault="00CF7A17" w:rsidP="00CF7A17">
      <w:pPr>
        <w:rPr>
          <w:b/>
          <w:i/>
          <w:sz w:val="28"/>
        </w:rPr>
      </w:pPr>
      <w:r w:rsidRPr="00CF7A17">
        <w:rPr>
          <w:b/>
          <w:i/>
          <w:sz w:val="28"/>
        </w:rPr>
        <w:t>Causa Probable</w:t>
      </w:r>
    </w:p>
    <w:p w:rsidR="00CF7A17" w:rsidRDefault="00CF7A17" w:rsidP="00CF7A17">
      <w:r>
        <w:t xml:space="preserve">Drupal tiene un sistema de permisos granular. Es posible que no se hayan configurado correctamente los permisos </w:t>
      </w:r>
      <w:r>
        <w:t>para el rol de usuario anónimo.</w:t>
      </w:r>
    </w:p>
    <w:p w:rsidR="00CF7A17" w:rsidRPr="00CF7A17" w:rsidRDefault="00CF7A17" w:rsidP="00CF7A17">
      <w:pPr>
        <w:rPr>
          <w:b/>
          <w:i/>
        </w:rPr>
      </w:pPr>
      <w:r w:rsidRPr="00CF7A17">
        <w:rPr>
          <w:b/>
          <w:i/>
          <w:sz w:val="28"/>
        </w:rPr>
        <w:t>Solución</w:t>
      </w:r>
    </w:p>
    <w:p w:rsidR="00163082" w:rsidRDefault="00CF7A17" w:rsidP="00163082">
      <w:pPr>
        <w:pStyle w:val="Prrafodelista"/>
        <w:numPr>
          <w:ilvl w:val="0"/>
          <w:numId w:val="9"/>
        </w:numPr>
        <w:rPr>
          <w:i/>
        </w:rPr>
      </w:pPr>
      <w:r w:rsidRPr="00CF7A17">
        <w:rPr>
          <w:i/>
        </w:rPr>
        <w:t>Revisar los Permisos</w:t>
      </w:r>
      <w:r w:rsidRPr="00CF7A17">
        <w:rPr>
          <w:i/>
        </w:rPr>
        <w:t>:</w:t>
      </w:r>
    </w:p>
    <w:p w:rsidR="00163082" w:rsidRPr="00163082" w:rsidRDefault="00163082" w:rsidP="00163082">
      <w:pPr>
        <w:pStyle w:val="Prrafodelista"/>
        <w:rPr>
          <w:i/>
        </w:rPr>
      </w:pPr>
    </w:p>
    <w:p w:rsidR="00CF7A17" w:rsidRDefault="00CF7A17" w:rsidP="00163082">
      <w:pPr>
        <w:pStyle w:val="Prrafodelista"/>
        <w:numPr>
          <w:ilvl w:val="0"/>
          <w:numId w:val="5"/>
        </w:numPr>
      </w:pPr>
      <w:r>
        <w:t>Ve a Administrar &gt; Personas &gt; Permisos (/admin/people/permissions).</w:t>
      </w:r>
    </w:p>
    <w:p w:rsidR="00CF7A17" w:rsidRDefault="00CF7A17" w:rsidP="00163082">
      <w:pPr>
        <w:pStyle w:val="Prrafodelista"/>
        <w:numPr>
          <w:ilvl w:val="0"/>
          <w:numId w:val="5"/>
        </w:numPr>
      </w:pPr>
      <w:r>
        <w:t>Busca los permisos relacionados con el módulo de contacto (por ejemplo, "Usar el formulario de contacto").</w:t>
      </w:r>
    </w:p>
    <w:p w:rsidR="00CF7A17" w:rsidRDefault="00CF7A17" w:rsidP="00163082">
      <w:pPr>
        <w:pStyle w:val="Prrafodelista"/>
        <w:numPr>
          <w:ilvl w:val="0"/>
          <w:numId w:val="5"/>
        </w:numPr>
      </w:pPr>
      <w:r>
        <w:t>Asegúrate de que el rol Usuario anónimo tenga habilitado el permiso correspondiente.</w:t>
      </w:r>
    </w:p>
    <w:p w:rsidR="00163082" w:rsidRDefault="00163082" w:rsidP="00163082">
      <w:pPr>
        <w:pStyle w:val="Prrafodelista"/>
        <w:ind w:left="1425"/>
      </w:pPr>
    </w:p>
    <w:p w:rsidR="00CF7A17" w:rsidRDefault="00CF7A17" w:rsidP="00163082">
      <w:pPr>
        <w:pStyle w:val="Prrafodelista"/>
        <w:numPr>
          <w:ilvl w:val="0"/>
          <w:numId w:val="9"/>
        </w:numPr>
        <w:rPr>
          <w:i/>
        </w:rPr>
      </w:pPr>
      <w:r w:rsidRPr="00163082">
        <w:rPr>
          <w:i/>
        </w:rPr>
        <w:t>Verificar la Configura</w:t>
      </w:r>
      <w:r w:rsidRPr="00163082">
        <w:rPr>
          <w:i/>
        </w:rPr>
        <w:t>ción del Formulario de Contacto</w:t>
      </w:r>
      <w:r w:rsidRPr="00163082">
        <w:rPr>
          <w:i/>
        </w:rPr>
        <w:t>:</w:t>
      </w:r>
    </w:p>
    <w:p w:rsidR="00163082" w:rsidRPr="00163082" w:rsidRDefault="00163082" w:rsidP="00163082">
      <w:pPr>
        <w:pStyle w:val="Prrafodelista"/>
        <w:rPr>
          <w:i/>
        </w:rPr>
      </w:pPr>
    </w:p>
    <w:p w:rsidR="00CF7A17" w:rsidRDefault="00CF7A17" w:rsidP="00163082">
      <w:pPr>
        <w:pStyle w:val="Prrafodelista"/>
        <w:numPr>
          <w:ilvl w:val="0"/>
          <w:numId w:val="5"/>
        </w:numPr>
      </w:pPr>
      <w:r>
        <w:t>Ve a Configuración &gt; Contacto (/admin/config/contact).</w:t>
      </w:r>
    </w:p>
    <w:p w:rsidR="00CF7A17" w:rsidRDefault="00CF7A17" w:rsidP="00163082">
      <w:pPr>
        <w:pStyle w:val="Prrafodelista"/>
        <w:numPr>
          <w:ilvl w:val="0"/>
          <w:numId w:val="5"/>
        </w:numPr>
      </w:pPr>
      <w:r>
        <w:t>Asegúrate de que el formulario esté habilitado y configurado correctamente.</w:t>
      </w:r>
    </w:p>
    <w:p w:rsidR="00163082" w:rsidRDefault="00CF7A17" w:rsidP="00163082">
      <w:pPr>
        <w:pStyle w:val="Prrafodelista"/>
        <w:numPr>
          <w:ilvl w:val="0"/>
          <w:numId w:val="5"/>
        </w:numPr>
      </w:pPr>
      <w:r>
        <w:t>Verifica que las categorías de contacto estén accesibles para todos los roles necesarios.</w:t>
      </w:r>
    </w:p>
    <w:p w:rsidR="00163082" w:rsidRDefault="00163082" w:rsidP="00163082">
      <w:pPr>
        <w:pStyle w:val="Prrafodelista"/>
        <w:ind w:left="1425"/>
      </w:pPr>
    </w:p>
    <w:p w:rsidR="00CF7A17" w:rsidRDefault="00CF7A17" w:rsidP="00163082">
      <w:pPr>
        <w:pStyle w:val="Prrafodelista"/>
        <w:numPr>
          <w:ilvl w:val="0"/>
          <w:numId w:val="9"/>
        </w:numPr>
        <w:rPr>
          <w:i/>
        </w:rPr>
      </w:pPr>
      <w:r w:rsidRPr="00163082">
        <w:rPr>
          <w:i/>
        </w:rPr>
        <w:t>Limpiar la Caché</w:t>
      </w:r>
      <w:r w:rsidRPr="00163082">
        <w:rPr>
          <w:i/>
        </w:rPr>
        <w:t>:</w:t>
      </w:r>
    </w:p>
    <w:p w:rsidR="00163082" w:rsidRPr="00163082" w:rsidRDefault="00163082" w:rsidP="00163082">
      <w:pPr>
        <w:pStyle w:val="Prrafodelista"/>
        <w:rPr>
          <w:i/>
        </w:rPr>
      </w:pPr>
    </w:p>
    <w:p w:rsidR="00CF7A17" w:rsidRDefault="00CF7A17" w:rsidP="00163082">
      <w:pPr>
        <w:pStyle w:val="Prrafodelista"/>
        <w:numPr>
          <w:ilvl w:val="0"/>
          <w:numId w:val="5"/>
        </w:numPr>
      </w:pPr>
      <w:r>
        <w:t>Ejecuta el siguiente comando Drush o ve a Configuración &gt; Rendimiento para limpiar la caché:</w:t>
      </w:r>
    </w:p>
    <w:p w:rsidR="00CF7A17" w:rsidRPr="00163082" w:rsidRDefault="00CF7A17" w:rsidP="00163082">
      <w:pPr>
        <w:jc w:val="center"/>
        <w:rPr>
          <w:rFonts w:ascii="Courier New" w:hAnsi="Courier New" w:cs="Courier New"/>
        </w:rPr>
      </w:pPr>
      <w:r w:rsidRPr="00163082">
        <w:rPr>
          <w:rFonts w:ascii="Courier New" w:hAnsi="Courier New" w:cs="Courier New"/>
        </w:rPr>
        <w:t>drush cr</w:t>
      </w:r>
    </w:p>
    <w:p w:rsidR="00CF7A17" w:rsidRDefault="00CF7A17" w:rsidP="00163082">
      <w:pPr>
        <w:pStyle w:val="Prrafodelista"/>
        <w:numPr>
          <w:ilvl w:val="0"/>
          <w:numId w:val="10"/>
        </w:numPr>
      </w:pPr>
      <w:r>
        <w:t xml:space="preserve">Pruebas </w:t>
      </w:r>
      <w:r w:rsidR="00163082">
        <w:t>Finales:</w:t>
      </w:r>
    </w:p>
    <w:p w:rsidR="00163082" w:rsidRDefault="00163082" w:rsidP="00163082">
      <w:pPr>
        <w:pStyle w:val="Prrafodelista"/>
      </w:pPr>
    </w:p>
    <w:p w:rsidR="00A8687F" w:rsidRPr="00A8687F" w:rsidRDefault="00CF7A17" w:rsidP="00163082">
      <w:pPr>
        <w:pStyle w:val="Prrafodelista"/>
        <w:numPr>
          <w:ilvl w:val="0"/>
          <w:numId w:val="5"/>
        </w:numPr>
      </w:pPr>
      <w:r>
        <w:t>Como usuario anónimo, prueba nuevamente acceder a la página de contacto.</w:t>
      </w:r>
    </w:p>
    <w:p w:rsidR="002F69EE" w:rsidRDefault="002F69EE" w:rsidP="002F69EE"/>
    <w:p w:rsidR="00A8687F" w:rsidRPr="002F69EE" w:rsidRDefault="000B0F62" w:rsidP="00A8687F">
      <w:pPr>
        <w:pStyle w:val="Prrafodelista"/>
        <w:numPr>
          <w:ilvl w:val="0"/>
          <w:numId w:val="2"/>
        </w:numPr>
        <w:rPr>
          <w:b/>
        </w:rPr>
      </w:pPr>
      <w:r w:rsidRPr="00A8687F">
        <w:rPr>
          <w:b/>
        </w:rPr>
        <w:lastRenderedPageBreak/>
        <w:t>Después de activar el Modo de Mantenimiento no me permite hacer login y acceder.</w:t>
      </w:r>
    </w:p>
    <w:p w:rsidR="00A8687F" w:rsidRDefault="002F69EE" w:rsidP="002F69EE">
      <w:r w:rsidRPr="002F69EE">
        <w:t xml:space="preserve">El modo de mantenimiento restringe el acceso a todos los usuarios excepto a los administradores. Si no tienes acceso como administrador, es posible que el archivo </w:t>
      </w:r>
      <w:r w:rsidRPr="002F69EE">
        <w:rPr>
          <w:b/>
          <w:i/>
        </w:rPr>
        <w:t>settings.php</w:t>
      </w:r>
      <w:r w:rsidRPr="002F69EE">
        <w:t xml:space="preserve"> o los permisos estén mal configurados.</w:t>
      </w:r>
    </w:p>
    <w:p w:rsidR="002F69EE" w:rsidRPr="002F69EE" w:rsidRDefault="002F69EE" w:rsidP="002F69EE">
      <w:pPr>
        <w:rPr>
          <w:b/>
          <w:i/>
          <w:sz w:val="28"/>
        </w:rPr>
      </w:pPr>
      <w:r w:rsidRPr="002F69EE">
        <w:rPr>
          <w:b/>
          <w:i/>
          <w:sz w:val="28"/>
        </w:rPr>
        <w:t>Solución</w:t>
      </w:r>
    </w:p>
    <w:p w:rsidR="002F69EE" w:rsidRDefault="002F69EE" w:rsidP="002F69EE">
      <w:pPr>
        <w:pStyle w:val="Prrafodelista"/>
        <w:numPr>
          <w:ilvl w:val="0"/>
          <w:numId w:val="11"/>
        </w:numPr>
        <w:rPr>
          <w:i/>
        </w:rPr>
      </w:pPr>
      <w:r>
        <w:rPr>
          <w:i/>
        </w:rPr>
        <w:t>Acceder Directamente al Login</w:t>
      </w:r>
      <w:r w:rsidRPr="002F69EE">
        <w:rPr>
          <w:i/>
        </w:rPr>
        <w:t>:</w:t>
      </w:r>
    </w:p>
    <w:p w:rsidR="002F69EE" w:rsidRPr="002F69EE" w:rsidRDefault="002F69EE" w:rsidP="002F69EE">
      <w:pPr>
        <w:pStyle w:val="Prrafodelista"/>
        <w:ind w:left="1440"/>
        <w:rPr>
          <w:i/>
        </w:rPr>
      </w:pPr>
    </w:p>
    <w:p w:rsidR="002F69EE" w:rsidRDefault="002F69EE" w:rsidP="002F69EE">
      <w:pPr>
        <w:pStyle w:val="Prrafodelista"/>
        <w:numPr>
          <w:ilvl w:val="0"/>
          <w:numId w:val="5"/>
        </w:numPr>
      </w:pPr>
      <w:r>
        <w:t>El modo de mantenimiento permite el acceso a la página de inicio de sesión si conoces la URL directa:</w:t>
      </w:r>
    </w:p>
    <w:p w:rsidR="002F69EE" w:rsidRDefault="002F69EE" w:rsidP="002F69EE">
      <w:pPr>
        <w:jc w:val="center"/>
      </w:pPr>
      <w:r>
        <w:t>https://tudominio.com/user/login</w:t>
      </w:r>
    </w:p>
    <w:p w:rsidR="002F69EE" w:rsidRDefault="002F69EE" w:rsidP="002F69EE">
      <w:pPr>
        <w:pStyle w:val="Prrafodelista"/>
        <w:numPr>
          <w:ilvl w:val="0"/>
          <w:numId w:val="5"/>
        </w:numPr>
      </w:pPr>
      <w:r>
        <w:t>Intenta iniciar sesión con tu cuenta de administrador desde esta URL.</w:t>
      </w:r>
    </w:p>
    <w:p w:rsidR="002F69EE" w:rsidRDefault="002F69EE" w:rsidP="002F69EE">
      <w:pPr>
        <w:pStyle w:val="Prrafodelista"/>
        <w:ind w:left="1069"/>
      </w:pPr>
    </w:p>
    <w:p w:rsidR="002F69EE" w:rsidRDefault="002F69EE" w:rsidP="002F69EE">
      <w:pPr>
        <w:pStyle w:val="Prrafodelista"/>
        <w:numPr>
          <w:ilvl w:val="0"/>
          <w:numId w:val="11"/>
        </w:numPr>
        <w:rPr>
          <w:i/>
        </w:rPr>
      </w:pPr>
      <w:r w:rsidRPr="002F69EE">
        <w:rPr>
          <w:i/>
        </w:rPr>
        <w:t>Deshabilitar el Mo</w:t>
      </w:r>
      <w:r w:rsidRPr="002F69EE">
        <w:rPr>
          <w:i/>
        </w:rPr>
        <w:t>do de Mantenimiento Manualmente</w:t>
      </w:r>
      <w:r w:rsidRPr="002F69EE">
        <w:rPr>
          <w:i/>
        </w:rPr>
        <w:t>:</w:t>
      </w:r>
    </w:p>
    <w:p w:rsidR="006302EB" w:rsidRPr="002F69EE" w:rsidRDefault="006302EB" w:rsidP="006302EB">
      <w:pPr>
        <w:pStyle w:val="Prrafodelista"/>
        <w:ind w:left="1440"/>
        <w:rPr>
          <w:i/>
        </w:rPr>
      </w:pPr>
    </w:p>
    <w:p w:rsidR="002F69EE" w:rsidRDefault="002F69EE" w:rsidP="006302EB">
      <w:pPr>
        <w:pStyle w:val="Prrafodelista"/>
        <w:numPr>
          <w:ilvl w:val="0"/>
          <w:numId w:val="5"/>
        </w:numPr>
      </w:pPr>
      <w:r>
        <w:t>Edita el archivo settings.php (ubicado en /sites/default/settings.php) y busca la línea que activa el modo de mantenimiento:</w:t>
      </w:r>
    </w:p>
    <w:p w:rsidR="002F69EE" w:rsidRPr="00F90F6A" w:rsidRDefault="002F69EE" w:rsidP="00F90F6A">
      <w:pPr>
        <w:jc w:val="center"/>
        <w:rPr>
          <w:rFonts w:ascii="Courier New" w:hAnsi="Courier New" w:cs="Courier New"/>
        </w:rPr>
      </w:pPr>
      <w:r w:rsidRPr="00F90F6A">
        <w:rPr>
          <w:rFonts w:ascii="Courier New" w:hAnsi="Courier New" w:cs="Courier New"/>
        </w:rPr>
        <w:t>$settings['maintenance_mode'] = TRUE;</w:t>
      </w:r>
    </w:p>
    <w:p w:rsidR="002F69EE" w:rsidRDefault="002F69EE" w:rsidP="00F90F6A">
      <w:pPr>
        <w:pStyle w:val="Prrafodelista"/>
        <w:numPr>
          <w:ilvl w:val="0"/>
          <w:numId w:val="5"/>
        </w:numPr>
      </w:pPr>
      <w:r>
        <w:t>Cambia TRUE a FALSE:</w:t>
      </w:r>
    </w:p>
    <w:p w:rsidR="002F69EE" w:rsidRPr="00F90F6A" w:rsidRDefault="002F69EE" w:rsidP="00F90F6A">
      <w:pPr>
        <w:jc w:val="center"/>
        <w:rPr>
          <w:rFonts w:ascii="Courier New" w:hAnsi="Courier New" w:cs="Courier New"/>
        </w:rPr>
      </w:pPr>
      <w:r w:rsidRPr="00F90F6A">
        <w:rPr>
          <w:rFonts w:ascii="Courier New" w:hAnsi="Courier New" w:cs="Courier New"/>
        </w:rPr>
        <w:t>$settings['maintenance_mode'] = FALSE;</w:t>
      </w:r>
    </w:p>
    <w:p w:rsidR="002F69EE" w:rsidRDefault="002F69EE" w:rsidP="00F90F6A">
      <w:pPr>
        <w:pStyle w:val="Prrafodelista"/>
        <w:numPr>
          <w:ilvl w:val="0"/>
          <w:numId w:val="11"/>
        </w:numPr>
        <w:rPr>
          <w:i/>
        </w:rPr>
      </w:pPr>
      <w:r w:rsidRPr="00F90F6A">
        <w:rPr>
          <w:i/>
        </w:rPr>
        <w:t xml:space="preserve">Usar Drush para Desactivar el Modo de </w:t>
      </w:r>
      <w:r w:rsidRPr="00F90F6A">
        <w:rPr>
          <w:i/>
        </w:rPr>
        <w:t>Mantenimiento:</w:t>
      </w:r>
    </w:p>
    <w:p w:rsidR="00F90F6A" w:rsidRPr="00F90F6A" w:rsidRDefault="00F90F6A" w:rsidP="00F90F6A">
      <w:pPr>
        <w:pStyle w:val="Prrafodelista"/>
        <w:ind w:left="502"/>
        <w:rPr>
          <w:i/>
        </w:rPr>
      </w:pPr>
    </w:p>
    <w:p w:rsidR="002F69EE" w:rsidRDefault="002F69EE" w:rsidP="00F90F6A">
      <w:pPr>
        <w:pStyle w:val="Prrafodelista"/>
        <w:numPr>
          <w:ilvl w:val="0"/>
          <w:numId w:val="5"/>
        </w:numPr>
      </w:pPr>
      <w:r>
        <w:t>Abre una terminal y ejecuta:</w:t>
      </w:r>
    </w:p>
    <w:p w:rsidR="002F69EE" w:rsidRPr="00F90F6A" w:rsidRDefault="002F69EE" w:rsidP="00F90F6A">
      <w:pPr>
        <w:jc w:val="center"/>
        <w:rPr>
          <w:rFonts w:ascii="Courier New" w:hAnsi="Courier New" w:cs="Courier New"/>
        </w:rPr>
      </w:pPr>
      <w:r w:rsidRPr="00F90F6A">
        <w:rPr>
          <w:rFonts w:ascii="Courier New" w:hAnsi="Courier New" w:cs="Courier New"/>
        </w:rPr>
        <w:t>drush state:set system.maintenance_mode 0</w:t>
      </w:r>
    </w:p>
    <w:p w:rsidR="002F69EE" w:rsidRPr="00F90F6A" w:rsidRDefault="002F69EE" w:rsidP="00F90F6A">
      <w:pPr>
        <w:jc w:val="center"/>
        <w:rPr>
          <w:rFonts w:ascii="Courier New" w:hAnsi="Courier New" w:cs="Courier New"/>
        </w:rPr>
      </w:pPr>
      <w:r w:rsidRPr="00F90F6A">
        <w:rPr>
          <w:rFonts w:ascii="Courier New" w:hAnsi="Courier New" w:cs="Courier New"/>
        </w:rPr>
        <w:t>drush cr</w:t>
      </w:r>
    </w:p>
    <w:p w:rsidR="002F69EE" w:rsidRDefault="00F90F6A" w:rsidP="00F90F6A">
      <w:pPr>
        <w:pStyle w:val="Prrafodelista"/>
        <w:numPr>
          <w:ilvl w:val="0"/>
          <w:numId w:val="11"/>
        </w:numPr>
        <w:rPr>
          <w:i/>
        </w:rPr>
      </w:pPr>
      <w:r>
        <w:rPr>
          <w:i/>
        </w:rPr>
        <w:t>Verificar los Roles y Permisos</w:t>
      </w:r>
      <w:r w:rsidR="002F69EE" w:rsidRPr="00F90F6A">
        <w:rPr>
          <w:i/>
        </w:rPr>
        <w:t>:</w:t>
      </w:r>
    </w:p>
    <w:p w:rsidR="00F90F6A" w:rsidRPr="00F90F6A" w:rsidRDefault="00F90F6A" w:rsidP="00F90F6A">
      <w:pPr>
        <w:pStyle w:val="Prrafodelista"/>
        <w:ind w:left="502"/>
        <w:rPr>
          <w:i/>
        </w:rPr>
      </w:pPr>
    </w:p>
    <w:p w:rsidR="002F69EE" w:rsidRDefault="002F69EE" w:rsidP="00F90F6A">
      <w:pPr>
        <w:pStyle w:val="Prrafodelista"/>
        <w:numPr>
          <w:ilvl w:val="0"/>
          <w:numId w:val="5"/>
        </w:numPr>
      </w:pPr>
      <w:r>
        <w:t>Una vez que hayas desactivado el modo de mantenimiento, revisa los permisos para asegurarte de que los administradores tengan acceso completo.</w:t>
      </w:r>
    </w:p>
    <w:p w:rsidR="00F90F6A" w:rsidRDefault="00F90F6A">
      <w:pPr>
        <w:spacing w:before="0"/>
        <w:jc w:val="left"/>
      </w:pPr>
      <w:r>
        <w:br w:type="page"/>
      </w:r>
    </w:p>
    <w:p w:rsidR="00F90F6A" w:rsidRPr="00A8687F" w:rsidRDefault="00F90F6A" w:rsidP="00F90F6A"/>
    <w:p w:rsidR="000B0F62" w:rsidRDefault="000B0F62" w:rsidP="00A8687F">
      <w:pPr>
        <w:pStyle w:val="Prrafodelista"/>
        <w:numPr>
          <w:ilvl w:val="0"/>
          <w:numId w:val="2"/>
        </w:numPr>
        <w:rPr>
          <w:b/>
        </w:rPr>
      </w:pPr>
      <w:r w:rsidRPr="00A8687F">
        <w:rPr>
          <w:b/>
        </w:rPr>
        <w:t>Tablas en mal estado, las imágenes no se muestran, otros problemas "extraños" con HTML.</w:t>
      </w:r>
    </w:p>
    <w:p w:rsidR="00C1762F" w:rsidRDefault="00C1762F" w:rsidP="00C1762F">
      <w:r>
        <w:t>Las tablas de la base de datos están dañadas, las imágenes no se muestran y hay pro</w:t>
      </w:r>
      <w:r>
        <w:t>blemas inesperados con el HTML.</w:t>
      </w:r>
    </w:p>
    <w:p w:rsidR="00C1762F" w:rsidRPr="00C1762F" w:rsidRDefault="00C1762F" w:rsidP="00C1762F">
      <w:pPr>
        <w:rPr>
          <w:b/>
          <w:i/>
          <w:sz w:val="28"/>
        </w:rPr>
      </w:pPr>
      <w:r w:rsidRPr="00C1762F">
        <w:rPr>
          <w:b/>
          <w:i/>
          <w:sz w:val="28"/>
        </w:rPr>
        <w:t>Causa Probable</w:t>
      </w:r>
    </w:p>
    <w:p w:rsidR="00C1762F" w:rsidRDefault="00C1762F" w:rsidP="00C1762F">
      <w:pPr>
        <w:pStyle w:val="Prrafodelista"/>
        <w:numPr>
          <w:ilvl w:val="0"/>
          <w:numId w:val="10"/>
        </w:numPr>
      </w:pPr>
      <w:r>
        <w:t>Es</w:t>
      </w:r>
      <w:r>
        <w:t>tos problemas pueden deberse a:</w:t>
      </w:r>
    </w:p>
    <w:p w:rsidR="00C1762F" w:rsidRDefault="00C1762F" w:rsidP="00C1762F">
      <w:pPr>
        <w:pStyle w:val="Prrafodelista"/>
        <w:ind w:left="360"/>
      </w:pPr>
    </w:p>
    <w:p w:rsidR="00C1762F" w:rsidRDefault="00C1762F" w:rsidP="00C1762F">
      <w:pPr>
        <w:pStyle w:val="Prrafodelista"/>
        <w:numPr>
          <w:ilvl w:val="0"/>
          <w:numId w:val="12"/>
        </w:numPr>
      </w:pPr>
      <w:r>
        <w:t>Corrupción en las tablas de la base de datos.</w:t>
      </w:r>
    </w:p>
    <w:p w:rsidR="00C1762F" w:rsidRDefault="00C1762F" w:rsidP="00C1762F">
      <w:pPr>
        <w:pStyle w:val="Prrafodelista"/>
        <w:numPr>
          <w:ilvl w:val="0"/>
          <w:numId w:val="12"/>
        </w:numPr>
      </w:pPr>
      <w:r>
        <w:t>Errores en la configuración del servidor web o PHP.</w:t>
      </w:r>
    </w:p>
    <w:p w:rsidR="00A8687F" w:rsidRDefault="00C1762F" w:rsidP="00A8687F">
      <w:pPr>
        <w:pStyle w:val="Prrafodelista"/>
        <w:numPr>
          <w:ilvl w:val="0"/>
          <w:numId w:val="12"/>
        </w:numPr>
      </w:pPr>
      <w:r>
        <w:t>Archivos estáticos (imágenes, CSS, JS) no actualizados debido a problemas de caché.</w:t>
      </w:r>
    </w:p>
    <w:p w:rsidR="00C1762F" w:rsidRPr="00AB33DF" w:rsidRDefault="00C1762F" w:rsidP="00C1762F">
      <w:pPr>
        <w:rPr>
          <w:b/>
          <w:i/>
          <w:sz w:val="28"/>
        </w:rPr>
      </w:pPr>
      <w:r w:rsidRPr="00AB33DF">
        <w:rPr>
          <w:b/>
          <w:i/>
          <w:sz w:val="28"/>
        </w:rPr>
        <w:t>Solución</w:t>
      </w:r>
    </w:p>
    <w:p w:rsidR="00C1762F" w:rsidRDefault="00C1762F" w:rsidP="00AB33DF">
      <w:pPr>
        <w:pStyle w:val="Prrafodelista"/>
        <w:numPr>
          <w:ilvl w:val="0"/>
          <w:numId w:val="13"/>
        </w:numPr>
        <w:rPr>
          <w:i/>
        </w:rPr>
      </w:pPr>
      <w:r w:rsidRPr="00AB33DF">
        <w:rPr>
          <w:i/>
        </w:rPr>
        <w:t xml:space="preserve">Reparar las Tablas de la Base de </w:t>
      </w:r>
      <w:r w:rsidR="00AB33DF" w:rsidRPr="00AB33DF">
        <w:rPr>
          <w:i/>
        </w:rPr>
        <w:t>Datos:</w:t>
      </w:r>
    </w:p>
    <w:p w:rsidR="00AB33DF" w:rsidRPr="00AB33DF" w:rsidRDefault="00AB33DF" w:rsidP="00AB33DF">
      <w:pPr>
        <w:pStyle w:val="Prrafodelista"/>
        <w:rPr>
          <w:i/>
        </w:rPr>
      </w:pP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Usa Drush para reparar las tablas:</w:t>
      </w:r>
    </w:p>
    <w:p w:rsidR="00C1762F" w:rsidRPr="00AB33DF" w:rsidRDefault="00C1762F" w:rsidP="00AB33DF">
      <w:pPr>
        <w:jc w:val="center"/>
        <w:rPr>
          <w:rFonts w:ascii="Courier New" w:hAnsi="Courier New" w:cs="Courier New"/>
        </w:rPr>
      </w:pPr>
      <w:r w:rsidRPr="00AB33DF">
        <w:rPr>
          <w:rFonts w:ascii="Courier New" w:hAnsi="Courier New" w:cs="Courier New"/>
        </w:rPr>
        <w:t>drush sql-cli</w:t>
      </w: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Dentro del cliente MySQL/MariaDB, ejecuta:</w:t>
      </w:r>
    </w:p>
    <w:p w:rsidR="00C1762F" w:rsidRPr="00AB33DF" w:rsidRDefault="00C1762F" w:rsidP="00AB33DF">
      <w:pPr>
        <w:jc w:val="center"/>
        <w:rPr>
          <w:rFonts w:ascii="Courier New" w:hAnsi="Courier New" w:cs="Courier New"/>
        </w:rPr>
      </w:pPr>
      <w:r w:rsidRPr="00AB33DF">
        <w:rPr>
          <w:rFonts w:ascii="Courier New" w:hAnsi="Courier New" w:cs="Courier New"/>
        </w:rPr>
        <w:t>REPAIR TABLE nombre_tabla;</w:t>
      </w:r>
    </w:p>
    <w:p w:rsidR="00C1762F" w:rsidRPr="00AB33DF" w:rsidRDefault="00C1762F" w:rsidP="00AB33DF">
      <w:pPr>
        <w:jc w:val="center"/>
        <w:rPr>
          <w:rFonts w:ascii="Courier New" w:hAnsi="Courier New" w:cs="Courier New"/>
        </w:rPr>
      </w:pPr>
      <w:r w:rsidRPr="00AB33DF">
        <w:rPr>
          <w:rFonts w:ascii="Courier New" w:hAnsi="Courier New" w:cs="Courier New"/>
        </w:rPr>
        <w:t>OPTIMIZE TABLE nombre_tabla;</w:t>
      </w: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Alternativamente, usa herramientas como phpMyAdmin para reparar las tablas manualmente.</w:t>
      </w:r>
    </w:p>
    <w:p w:rsidR="00AB33DF" w:rsidRDefault="00AB33DF" w:rsidP="00AB33DF">
      <w:pPr>
        <w:pStyle w:val="Prrafodelista"/>
        <w:ind w:left="927"/>
      </w:pPr>
    </w:p>
    <w:p w:rsidR="00C1762F" w:rsidRDefault="00C1762F" w:rsidP="00AB33DF">
      <w:pPr>
        <w:pStyle w:val="Prrafodelista"/>
        <w:numPr>
          <w:ilvl w:val="0"/>
          <w:numId w:val="13"/>
        </w:numPr>
        <w:rPr>
          <w:i/>
        </w:rPr>
      </w:pPr>
      <w:r w:rsidRPr="00AB33DF">
        <w:rPr>
          <w:i/>
        </w:rPr>
        <w:t xml:space="preserve">Limpiar la Caché del </w:t>
      </w:r>
      <w:r w:rsidR="00AB33DF" w:rsidRPr="00AB33DF">
        <w:rPr>
          <w:i/>
        </w:rPr>
        <w:t>Sistema:</w:t>
      </w:r>
    </w:p>
    <w:p w:rsidR="00AB33DF" w:rsidRPr="00AB33DF" w:rsidRDefault="00AB33DF" w:rsidP="00AB33DF">
      <w:pPr>
        <w:pStyle w:val="Prrafodelista"/>
        <w:rPr>
          <w:i/>
        </w:rPr>
      </w:pP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Borra la caché de Drupal:</w:t>
      </w:r>
    </w:p>
    <w:p w:rsidR="00C1762F" w:rsidRPr="00AB33DF" w:rsidRDefault="00C1762F" w:rsidP="00AB33DF">
      <w:pPr>
        <w:jc w:val="center"/>
        <w:rPr>
          <w:rFonts w:ascii="Courier New" w:hAnsi="Courier New" w:cs="Courier New"/>
        </w:rPr>
      </w:pPr>
      <w:r w:rsidRPr="00AB33DF">
        <w:rPr>
          <w:rFonts w:ascii="Courier New" w:hAnsi="Courier New" w:cs="Courier New"/>
        </w:rPr>
        <w:t>drush cr</w:t>
      </w: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Limpia la caché del navegador y los archivos estáticos del servidor web.</w:t>
      </w:r>
    </w:p>
    <w:p w:rsidR="00AB33DF" w:rsidRDefault="00AB33DF">
      <w:pPr>
        <w:spacing w:before="0"/>
        <w:jc w:val="left"/>
      </w:pPr>
      <w:r>
        <w:br w:type="page"/>
      </w:r>
    </w:p>
    <w:p w:rsidR="00AB33DF" w:rsidRDefault="00AB33DF" w:rsidP="00AB33DF"/>
    <w:p w:rsidR="00C1762F" w:rsidRDefault="00C1762F" w:rsidP="00AB33DF">
      <w:pPr>
        <w:pStyle w:val="Prrafodelista"/>
        <w:numPr>
          <w:ilvl w:val="0"/>
          <w:numId w:val="13"/>
        </w:numPr>
        <w:rPr>
          <w:i/>
        </w:rPr>
      </w:pPr>
      <w:r w:rsidRPr="00AB33DF">
        <w:rPr>
          <w:i/>
        </w:rPr>
        <w:t xml:space="preserve">Verificar los Archivos </w:t>
      </w:r>
      <w:r w:rsidR="00AB33DF" w:rsidRPr="00AB33DF">
        <w:rPr>
          <w:i/>
        </w:rPr>
        <w:t>Estáticos:</w:t>
      </w:r>
    </w:p>
    <w:p w:rsidR="00AB33DF" w:rsidRPr="00AB33DF" w:rsidRDefault="00AB33DF" w:rsidP="00AB33DF">
      <w:pPr>
        <w:pStyle w:val="Prrafodelista"/>
        <w:rPr>
          <w:i/>
        </w:rPr>
      </w:pP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Asegúrate de que las imágenes y otros recursos estén en la carpeta correcta (/sites/default/files).</w:t>
      </w: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Revisa los permisos de los archivos y carpetas:</w:t>
      </w:r>
    </w:p>
    <w:p w:rsidR="00C1762F" w:rsidRPr="00AB33DF" w:rsidRDefault="00C1762F" w:rsidP="00AB33DF">
      <w:pPr>
        <w:jc w:val="center"/>
        <w:rPr>
          <w:rFonts w:ascii="Courier New" w:hAnsi="Courier New" w:cs="Courier New"/>
        </w:rPr>
      </w:pPr>
      <w:r w:rsidRPr="00AB33DF">
        <w:rPr>
          <w:rFonts w:ascii="Courier New" w:hAnsi="Courier New" w:cs="Courier New"/>
        </w:rPr>
        <w:t>chmod -R 755 sites/default/files</w:t>
      </w:r>
    </w:p>
    <w:p w:rsidR="00C1762F" w:rsidRPr="00AB33DF" w:rsidRDefault="00C1762F" w:rsidP="00AB33DF">
      <w:pPr>
        <w:jc w:val="center"/>
        <w:rPr>
          <w:rFonts w:ascii="Courier New" w:hAnsi="Courier New" w:cs="Courier New"/>
        </w:rPr>
      </w:pPr>
      <w:r w:rsidRPr="00AB33DF">
        <w:rPr>
          <w:rFonts w:ascii="Courier New" w:hAnsi="Courier New" w:cs="Courier New"/>
        </w:rPr>
        <w:t>chown -R www-data:www-data sites/default/files</w:t>
      </w:r>
    </w:p>
    <w:p w:rsidR="00C1762F" w:rsidRDefault="00C1762F" w:rsidP="00AB33DF">
      <w:pPr>
        <w:pStyle w:val="Prrafodelista"/>
        <w:numPr>
          <w:ilvl w:val="0"/>
          <w:numId w:val="13"/>
        </w:numPr>
        <w:rPr>
          <w:i/>
        </w:rPr>
      </w:pPr>
      <w:r w:rsidRPr="00AB33DF">
        <w:rPr>
          <w:i/>
        </w:rPr>
        <w:t xml:space="preserve">Revisar el Código HTML y </w:t>
      </w:r>
      <w:r w:rsidR="00AB33DF" w:rsidRPr="00AB33DF">
        <w:rPr>
          <w:i/>
        </w:rPr>
        <w:t>CSS:</w:t>
      </w:r>
    </w:p>
    <w:p w:rsidR="00AB33DF" w:rsidRPr="00AB33DF" w:rsidRDefault="00AB33DF" w:rsidP="00AB33DF">
      <w:pPr>
        <w:pStyle w:val="Prrafodelista"/>
        <w:rPr>
          <w:i/>
        </w:rPr>
      </w:pP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Usa herramientas como Google Chrome DevTools para inspeccionar el HTML y CSS.</w:t>
      </w: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Corrige cualquier error en los temas o plantillas personalizadas.</w:t>
      </w:r>
    </w:p>
    <w:p w:rsidR="00AB33DF" w:rsidRDefault="00AB33DF" w:rsidP="00AB33DF">
      <w:pPr>
        <w:pStyle w:val="Prrafodelista"/>
        <w:ind w:left="927"/>
      </w:pPr>
    </w:p>
    <w:p w:rsidR="00C1762F" w:rsidRDefault="00C1762F" w:rsidP="00AB33DF">
      <w:pPr>
        <w:pStyle w:val="Prrafodelista"/>
        <w:numPr>
          <w:ilvl w:val="0"/>
          <w:numId w:val="13"/>
        </w:numPr>
        <w:rPr>
          <w:i/>
        </w:rPr>
      </w:pPr>
      <w:r w:rsidRPr="00AB33DF">
        <w:rPr>
          <w:i/>
        </w:rPr>
        <w:t xml:space="preserve">Restaurar una Copia de </w:t>
      </w:r>
      <w:r w:rsidR="00AB33DF" w:rsidRPr="00AB33DF">
        <w:rPr>
          <w:i/>
        </w:rPr>
        <w:t>Seguridad:</w:t>
      </w:r>
    </w:p>
    <w:p w:rsidR="00AB33DF" w:rsidRPr="00AB33DF" w:rsidRDefault="00AB33DF" w:rsidP="00AB33DF">
      <w:pPr>
        <w:pStyle w:val="Prrafodelista"/>
        <w:rPr>
          <w:i/>
        </w:rPr>
      </w:pPr>
    </w:p>
    <w:p w:rsidR="00C1762F" w:rsidRDefault="00C1762F" w:rsidP="00AB33DF">
      <w:pPr>
        <w:pStyle w:val="Prrafodelista"/>
        <w:numPr>
          <w:ilvl w:val="0"/>
          <w:numId w:val="16"/>
        </w:numPr>
      </w:pPr>
      <w:r>
        <w:t>Si los problemas persisten, restaura una copia de seguridad reciente de la base de datos y los archivos:</w:t>
      </w:r>
    </w:p>
    <w:p w:rsidR="00C1762F" w:rsidRPr="00AB33DF" w:rsidRDefault="00AB33DF" w:rsidP="00AB33DF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1762F" w:rsidRPr="00AB33DF">
        <w:rPr>
          <w:rFonts w:ascii="Courier New" w:hAnsi="Courier New" w:cs="Courier New"/>
        </w:rPr>
        <w:t>drush sql-drop</w:t>
      </w:r>
    </w:p>
    <w:p w:rsidR="00C1762F" w:rsidRPr="00AB33DF" w:rsidRDefault="00AB33DF" w:rsidP="00AB33DF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1762F" w:rsidRPr="00AB33DF">
        <w:rPr>
          <w:rFonts w:ascii="Courier New" w:hAnsi="Courier New" w:cs="Courier New"/>
        </w:rPr>
        <w:t>drush sql-cli &lt; backup.sql</w:t>
      </w:r>
    </w:p>
    <w:p w:rsidR="00C1762F" w:rsidRDefault="00AB33DF" w:rsidP="00AB33DF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1762F" w:rsidRPr="00AB33DF">
        <w:rPr>
          <w:rFonts w:ascii="Courier New" w:hAnsi="Courier New" w:cs="Courier New"/>
        </w:rPr>
        <w:t>drush cr</w:t>
      </w:r>
    </w:p>
    <w:p w:rsidR="00AB33DF" w:rsidRDefault="00AB33DF" w:rsidP="00AB33DF">
      <w:r w:rsidRPr="00AB33DF">
        <w:t xml:space="preserve">Estos métodos de recuperación son prácticos y efectivos para resolver los problemas más comunes en Drupal. </w:t>
      </w:r>
      <w:r>
        <w:t>Debemos recordar</w:t>
      </w:r>
      <w:r w:rsidRPr="00AB33DF">
        <w:t xml:space="preserve"> siempre realizar copias de seguridad antes de realizar cambios importantes en el sistema. Además, monitorea regularmente el rendimiento y el estado del sitio para detectar problemas potenciales antes de que afecten a los usuarios.</w:t>
      </w:r>
    </w:p>
    <w:p w:rsidR="00816E5F" w:rsidRPr="00816E5F" w:rsidRDefault="00816E5F" w:rsidP="00AB33DF">
      <w:pPr>
        <w:rPr>
          <w:b/>
          <w:i/>
        </w:rPr>
      </w:pPr>
      <w:r>
        <w:t xml:space="preserve">Cabe mencionar, que en esta práctica nos hemos saltado la instalación de </w:t>
      </w:r>
      <w:r w:rsidRPr="00816E5F">
        <w:rPr>
          <w:b/>
          <w:i/>
        </w:rPr>
        <w:t>Drupal</w:t>
      </w:r>
      <w:r>
        <w:t xml:space="preserve">, ya que en actividades anteriores ya instalamos dicho </w:t>
      </w:r>
      <w:r w:rsidRPr="00816E5F">
        <w:rPr>
          <w:b/>
          <w:i/>
        </w:rPr>
        <w:t>CMS</w:t>
      </w:r>
      <w:r>
        <w:t xml:space="preserve"> tanto en </w:t>
      </w:r>
      <w:r w:rsidRPr="00816E5F">
        <w:rPr>
          <w:b/>
          <w:i/>
        </w:rPr>
        <w:t>Windows</w:t>
      </w:r>
      <w:r>
        <w:t xml:space="preserve"> como </w:t>
      </w:r>
      <w:r w:rsidRPr="00816E5F">
        <w:rPr>
          <w:b/>
          <w:i/>
        </w:rPr>
        <w:t>Ubuntu.</w:t>
      </w:r>
      <w:bookmarkStart w:id="0" w:name="_GoBack"/>
      <w:bookmarkEnd w:id="0"/>
    </w:p>
    <w:sectPr w:rsidR="00816E5F" w:rsidRPr="00816E5F" w:rsidSect="000B0F62">
      <w:headerReference w:type="default" r:id="rId8"/>
      <w:footerReference w:type="default" r:id="rId9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0F5" w:rsidRDefault="003E30F5" w:rsidP="00604736">
      <w:pPr>
        <w:spacing w:before="0" w:after="0" w:line="240" w:lineRule="auto"/>
      </w:pPr>
      <w:r>
        <w:separator/>
      </w:r>
    </w:p>
  </w:endnote>
  <w:endnote w:type="continuationSeparator" w:id="0">
    <w:p w:rsidR="003E30F5" w:rsidRDefault="003E30F5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CF7A17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816E5F">
      <w:rPr>
        <w:noProof/>
      </w:rPr>
      <w:t>7</w:t>
    </w:r>
    <w:r>
      <w:fldChar w:fldCharType="end"/>
    </w:r>
    <w:r w:rsidR="00EA2AC4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3E30F5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B0F6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2AC4" w:rsidRPr="00EA2AC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58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5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60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3E30F5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B0F62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2AC4" w:rsidRPr="00EA2AC4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0F5" w:rsidRDefault="003E30F5" w:rsidP="00604736">
      <w:pPr>
        <w:spacing w:before="0" w:after="0" w:line="240" w:lineRule="auto"/>
      </w:pPr>
      <w:r>
        <w:separator/>
      </w:r>
    </w:p>
  </w:footnote>
  <w:footnote w:type="continuationSeparator" w:id="0">
    <w:p w:rsidR="003E30F5" w:rsidRDefault="003E30F5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BE2B83" wp14:editId="679803B9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0B0F62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INSTALACIÓN DE UN CMS: DRUPAL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E2B83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7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0B0F62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INSTALACIÓN DE UN CMS: DRUPAL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2DF8"/>
    <w:multiLevelType w:val="hybridMultilevel"/>
    <w:tmpl w:val="7052864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404F2"/>
    <w:multiLevelType w:val="hybridMultilevel"/>
    <w:tmpl w:val="F8243654"/>
    <w:lvl w:ilvl="0" w:tplc="F3A492B6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E7165"/>
    <w:multiLevelType w:val="hybridMultilevel"/>
    <w:tmpl w:val="FFA402C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B0"/>
    <w:multiLevelType w:val="hybridMultilevel"/>
    <w:tmpl w:val="54B404B8"/>
    <w:lvl w:ilvl="0" w:tplc="8A1E00F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38B7E11"/>
    <w:multiLevelType w:val="hybridMultilevel"/>
    <w:tmpl w:val="2C08A8C0"/>
    <w:lvl w:ilvl="0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195332E9"/>
    <w:multiLevelType w:val="hybridMultilevel"/>
    <w:tmpl w:val="AA94994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32FE"/>
    <w:multiLevelType w:val="hybridMultilevel"/>
    <w:tmpl w:val="F28A588C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2F3E16C2"/>
    <w:multiLevelType w:val="hybridMultilevel"/>
    <w:tmpl w:val="B0727212"/>
    <w:lvl w:ilvl="0" w:tplc="0C0A0011">
      <w:start w:val="1"/>
      <w:numFmt w:val="decimal"/>
      <w:lvlText w:val="%1)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066065C"/>
    <w:multiLevelType w:val="hybridMultilevel"/>
    <w:tmpl w:val="7BE231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961F8A"/>
    <w:multiLevelType w:val="hybridMultilevel"/>
    <w:tmpl w:val="6016CB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0F095C"/>
    <w:multiLevelType w:val="hybridMultilevel"/>
    <w:tmpl w:val="9D30D656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74122"/>
    <w:multiLevelType w:val="hybridMultilevel"/>
    <w:tmpl w:val="013EEF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02017"/>
    <w:multiLevelType w:val="hybridMultilevel"/>
    <w:tmpl w:val="7098E7E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857F5"/>
    <w:multiLevelType w:val="hybridMultilevel"/>
    <w:tmpl w:val="47120D5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F1228"/>
    <w:multiLevelType w:val="hybridMultilevel"/>
    <w:tmpl w:val="75968528"/>
    <w:lvl w:ilvl="0" w:tplc="0C0A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 w15:restartNumberingAfterBreak="0">
    <w:nsid w:val="78AC3DC2"/>
    <w:multiLevelType w:val="hybridMultilevel"/>
    <w:tmpl w:val="238403C2"/>
    <w:lvl w:ilvl="0" w:tplc="8A1E00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4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62"/>
    <w:rsid w:val="000B0F62"/>
    <w:rsid w:val="00163082"/>
    <w:rsid w:val="001C0CDA"/>
    <w:rsid w:val="001C0E7C"/>
    <w:rsid w:val="002F69EE"/>
    <w:rsid w:val="003E30F5"/>
    <w:rsid w:val="004121F1"/>
    <w:rsid w:val="004E3763"/>
    <w:rsid w:val="0057727F"/>
    <w:rsid w:val="00604736"/>
    <w:rsid w:val="006302EB"/>
    <w:rsid w:val="007C2682"/>
    <w:rsid w:val="00816E5F"/>
    <w:rsid w:val="00950B4B"/>
    <w:rsid w:val="009B17D5"/>
    <w:rsid w:val="00A04660"/>
    <w:rsid w:val="00A8687F"/>
    <w:rsid w:val="00AB33DF"/>
    <w:rsid w:val="00AC7985"/>
    <w:rsid w:val="00B1443E"/>
    <w:rsid w:val="00C1762F"/>
    <w:rsid w:val="00C26371"/>
    <w:rsid w:val="00CF7A17"/>
    <w:rsid w:val="00EA2AC4"/>
    <w:rsid w:val="00F9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411B9"/>
  <w15:chartTrackingRefBased/>
  <w15:docId w15:val="{0299A326-E725-4DC4-A0A4-AB637ED7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F62"/>
    <w:pPr>
      <w:spacing w:before="2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0B0F6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0F6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8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82</TotalTime>
  <Pages>10</Pages>
  <Words>1426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DE UN CMS: DRUPAL</vt:lpstr>
    </vt:vector>
  </TitlesOfParts>
  <Company>Grupo atu</Company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UN CMS: DRUPAL</dc:title>
  <dc:subject>ACTIVIDAD 3</dc:subject>
  <dc:creator>Francisco Javier Otero Herrero</dc:creator>
  <cp:keywords/>
  <dc:description/>
  <cp:lastModifiedBy>Usuario</cp:lastModifiedBy>
  <cp:revision>12</cp:revision>
  <dcterms:created xsi:type="dcterms:W3CDTF">2025-04-18T16:30:00Z</dcterms:created>
  <dcterms:modified xsi:type="dcterms:W3CDTF">2025-04-18T17:52:00Z</dcterms:modified>
</cp:coreProperties>
</file>