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8646294"/>
        <w:docPartObj>
          <w:docPartGallery w:val="Cover Pages"/>
          <w:docPartUnique/>
        </w:docPartObj>
      </w:sdtPr>
      <w:sdtContent>
        <w:p w:rsidR="00081EAF" w:rsidRDefault="00081EAF">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81EAF" w:rsidRDefault="00081EAF">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81EAF" w:rsidRPr="00081EAF" w:rsidRDefault="00081EAF">
                                      <w:pPr>
                                        <w:pStyle w:val="Sinespaciado"/>
                                        <w:spacing w:line="360" w:lineRule="auto"/>
                                        <w:rPr>
                                          <w:rFonts w:ascii="Times New Roman" w:hAnsi="Times New Roman" w:cs="Times New Roman"/>
                                          <w:b/>
                                          <w:i/>
                                          <w:color w:val="7F7F7F" w:themeColor="text1" w:themeTint="80"/>
                                          <w:sz w:val="28"/>
                                        </w:rPr>
                                      </w:pPr>
                                      <w:r w:rsidRPr="00081EAF">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Content>
                                    <w:p w:rsidR="00081EAF" w:rsidRPr="00081EAF" w:rsidRDefault="00081EAF">
                                      <w:pPr>
                                        <w:pStyle w:val="Sinespaciado"/>
                                        <w:spacing w:line="360" w:lineRule="auto"/>
                                        <w:rPr>
                                          <w:rFonts w:ascii="Times New Roman" w:hAnsi="Times New Roman" w:cs="Times New Roman"/>
                                          <w:b/>
                                          <w:i/>
                                          <w:color w:val="7F7F7F" w:themeColor="text1" w:themeTint="80"/>
                                          <w:sz w:val="28"/>
                                        </w:rPr>
                                      </w:pPr>
                                      <w:r w:rsidRPr="00081EAF">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1T00:00:00Z">
                                      <w:dateFormat w:val="d-M-yyyy"/>
                                      <w:lid w:val="es-ES"/>
                                      <w:storeMappedDataAs w:val="dateTime"/>
                                      <w:calendar w:val="gregorian"/>
                                    </w:date>
                                  </w:sdtPr>
                                  <w:sdtContent>
                                    <w:p w:rsidR="00081EAF" w:rsidRDefault="00081EAF">
                                      <w:pPr>
                                        <w:pStyle w:val="Sinespaciado"/>
                                        <w:spacing w:line="360" w:lineRule="auto"/>
                                        <w:rPr>
                                          <w:color w:val="FFFFFF" w:themeColor="background1"/>
                                        </w:rPr>
                                      </w:pPr>
                                      <w:r w:rsidRPr="00081EAF">
                                        <w:rPr>
                                          <w:rFonts w:ascii="Times New Roman" w:hAnsi="Times New Roman" w:cs="Times New Roman"/>
                                          <w:b/>
                                          <w:i/>
                                          <w:color w:val="7F7F7F" w:themeColor="text1" w:themeTint="80"/>
                                          <w:sz w:val="28"/>
                                        </w:rPr>
                                        <w:t>1-4-2025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081EAF" w:rsidRDefault="00081EAF">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81EAF" w:rsidRPr="00081EAF" w:rsidRDefault="00081EAF">
                                <w:pPr>
                                  <w:pStyle w:val="Sinespaciado"/>
                                  <w:spacing w:line="360" w:lineRule="auto"/>
                                  <w:rPr>
                                    <w:rFonts w:ascii="Times New Roman" w:hAnsi="Times New Roman" w:cs="Times New Roman"/>
                                    <w:b/>
                                    <w:i/>
                                    <w:color w:val="7F7F7F" w:themeColor="text1" w:themeTint="80"/>
                                    <w:sz w:val="28"/>
                                  </w:rPr>
                                </w:pPr>
                                <w:r w:rsidRPr="00081EAF">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Content>
                              <w:p w:rsidR="00081EAF" w:rsidRPr="00081EAF" w:rsidRDefault="00081EAF">
                                <w:pPr>
                                  <w:pStyle w:val="Sinespaciado"/>
                                  <w:spacing w:line="360" w:lineRule="auto"/>
                                  <w:rPr>
                                    <w:rFonts w:ascii="Times New Roman" w:hAnsi="Times New Roman" w:cs="Times New Roman"/>
                                    <w:b/>
                                    <w:i/>
                                    <w:color w:val="7F7F7F" w:themeColor="text1" w:themeTint="80"/>
                                    <w:sz w:val="28"/>
                                  </w:rPr>
                                </w:pPr>
                                <w:r w:rsidRPr="00081EAF">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1T00:00:00Z">
                                <w:dateFormat w:val="d-M-yyyy"/>
                                <w:lid w:val="es-ES"/>
                                <w:storeMappedDataAs w:val="dateTime"/>
                                <w:calendar w:val="gregorian"/>
                              </w:date>
                            </w:sdtPr>
                            <w:sdtContent>
                              <w:p w:rsidR="00081EAF" w:rsidRDefault="00081EAF">
                                <w:pPr>
                                  <w:pStyle w:val="Sinespaciado"/>
                                  <w:spacing w:line="360" w:lineRule="auto"/>
                                  <w:rPr>
                                    <w:color w:val="FFFFFF" w:themeColor="background1"/>
                                  </w:rPr>
                                </w:pPr>
                                <w:r w:rsidRPr="00081EAF">
                                  <w:rPr>
                                    <w:rFonts w:ascii="Times New Roman" w:hAnsi="Times New Roman" w:cs="Times New Roman"/>
                                    <w:b/>
                                    <w:i/>
                                    <w:color w:val="7F7F7F" w:themeColor="text1" w:themeTint="80"/>
                                    <w:sz w:val="28"/>
                                  </w:rPr>
                                  <w:t>1-4-2025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b/>
                                    <w:i/>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81EAF" w:rsidRPr="00081EAF" w:rsidRDefault="00081EAF" w:rsidP="00081EAF">
                                    <w:pPr>
                                      <w:pStyle w:val="Sinespaciado"/>
                                      <w:rPr>
                                        <w:rFonts w:ascii="Times New Roman" w:hAnsi="Times New Roman" w:cs="Times New Roman"/>
                                        <w:b/>
                                        <w:i/>
                                        <w:color w:val="FFFFFF" w:themeColor="background1"/>
                                        <w:sz w:val="72"/>
                                        <w:szCs w:val="72"/>
                                      </w:rPr>
                                    </w:pPr>
                                    <w:r w:rsidRPr="00081EAF">
                                      <w:rPr>
                                        <w:rFonts w:ascii="Times New Roman" w:hAnsi="Times New Roman" w:cs="Times New Roman"/>
                                        <w:b/>
                                        <w:i/>
                                        <w:color w:val="FFFFFF" w:themeColor="background1"/>
                                        <w:sz w:val="72"/>
                                        <w:szCs w:val="72"/>
                                      </w:rPr>
                                      <w:t>Selección del Servidor Web</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rFonts w:ascii="Times New Roman" w:hAnsi="Times New Roman" w:cs="Times New Roman"/>
                              <w:b/>
                              <w:i/>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81EAF" w:rsidRPr="00081EAF" w:rsidRDefault="00081EAF" w:rsidP="00081EAF">
                              <w:pPr>
                                <w:pStyle w:val="Sinespaciado"/>
                                <w:rPr>
                                  <w:rFonts w:ascii="Times New Roman" w:hAnsi="Times New Roman" w:cs="Times New Roman"/>
                                  <w:b/>
                                  <w:i/>
                                  <w:color w:val="FFFFFF" w:themeColor="background1"/>
                                  <w:sz w:val="72"/>
                                  <w:szCs w:val="72"/>
                                </w:rPr>
                              </w:pPr>
                              <w:r w:rsidRPr="00081EAF">
                                <w:rPr>
                                  <w:rFonts w:ascii="Times New Roman" w:hAnsi="Times New Roman" w:cs="Times New Roman"/>
                                  <w:b/>
                                  <w:i/>
                                  <w:color w:val="FFFFFF" w:themeColor="background1"/>
                                  <w:sz w:val="72"/>
                                  <w:szCs w:val="72"/>
                                </w:rPr>
                                <w:t>Selección del Servidor Web</w:t>
                              </w:r>
                            </w:p>
                          </w:sdtContent>
                        </w:sdt>
                      </w:txbxContent>
                    </v:textbox>
                    <w10:wrap anchorx="page" anchory="page"/>
                  </v:rect>
                </w:pict>
              </mc:Fallback>
            </mc:AlternateContent>
          </w:r>
        </w:p>
        <w:p w:rsidR="00081EAF" w:rsidRDefault="00081EAF">
          <w:pPr>
            <w:spacing w:before="0" w:after="160"/>
            <w:ind w:firstLine="0"/>
            <w:jc w:val="left"/>
          </w:pPr>
          <w:r>
            <w:br w:type="page"/>
          </w:r>
        </w:p>
      </w:sdtContent>
    </w:sdt>
    <w:p w:rsidR="00081EAF" w:rsidRDefault="00081EAF" w:rsidP="00081EAF"/>
    <w:p w:rsidR="00081EAF" w:rsidRDefault="00081EAF">
      <w:pPr>
        <w:spacing w:before="0" w:after="160"/>
        <w:ind w:firstLine="0"/>
        <w:jc w:val="left"/>
      </w:pPr>
      <w:r>
        <w:br w:type="page"/>
      </w:r>
    </w:p>
    <w:p w:rsidR="00081EAF" w:rsidRDefault="00081EAF" w:rsidP="00081EAF"/>
    <w:p w:rsidR="00081EAF" w:rsidRDefault="00081EAF" w:rsidP="00081EAF">
      <w:pPr>
        <w:pStyle w:val="Ttulo1"/>
        <w:spacing w:before="480" w:after="480"/>
        <w:rPr>
          <w:sz w:val="48"/>
        </w:rPr>
      </w:pPr>
      <w:r w:rsidRPr="00081EAF">
        <w:rPr>
          <w:sz w:val="48"/>
        </w:rPr>
        <w:t>Actividad 3</w:t>
      </w:r>
    </w:p>
    <w:p w:rsidR="00081EAF" w:rsidRDefault="00081EAF" w:rsidP="00081EAF">
      <w:pPr>
        <w:ind w:firstLine="0"/>
        <w:rPr>
          <w:i/>
          <w:szCs w:val="26"/>
        </w:rPr>
      </w:pPr>
      <w:r w:rsidRPr="00081EAF">
        <w:rPr>
          <w:i/>
          <w:szCs w:val="26"/>
        </w:rPr>
        <w:t>Imagina que un cliente quiere publicar en internet una web realizada con PHP que han diseñado para su negocio. Se trata de una web de una inmobiliaria, por lo que contiene numerosas imágenes, vídeos y contenidos flash y multimedia, además tiene un enlace de acceso a la base de datos (MySQL) de los inmuebles disponibles. En la empresa utilizan equipos con sistema operativo Windows.</w:t>
      </w:r>
      <w:r>
        <w:rPr>
          <w:i/>
          <w:szCs w:val="26"/>
        </w:rPr>
        <w:t xml:space="preserve"> Preguntas:</w:t>
      </w:r>
    </w:p>
    <w:p w:rsidR="00081EAF" w:rsidRDefault="00081EAF" w:rsidP="00081EAF">
      <w:pPr>
        <w:ind w:firstLine="0"/>
        <w:rPr>
          <w:i/>
          <w:szCs w:val="26"/>
        </w:rPr>
      </w:pPr>
    </w:p>
    <w:p w:rsidR="00081EAF" w:rsidRDefault="00081EAF" w:rsidP="00081EAF">
      <w:pPr>
        <w:pStyle w:val="Ttulo2"/>
        <w:numPr>
          <w:ilvl w:val="0"/>
          <w:numId w:val="1"/>
        </w:numPr>
        <w:jc w:val="left"/>
        <w:rPr>
          <w:color w:val="auto"/>
          <w:sz w:val="24"/>
        </w:rPr>
      </w:pPr>
      <w:r w:rsidRPr="00081EAF">
        <w:rPr>
          <w:color w:val="auto"/>
          <w:sz w:val="24"/>
        </w:rPr>
        <w:t>¿Qué funciones requerirá el servidor web?</w:t>
      </w:r>
    </w:p>
    <w:p w:rsidR="00536DFA" w:rsidRDefault="00536DFA" w:rsidP="00536DFA">
      <w:pPr>
        <w:ind w:left="567" w:firstLine="0"/>
      </w:pPr>
      <w:r>
        <w:t>Para alojar una web inmobiliaria con PHP, imágenes, vídeos y una base de datos MySQL, el servidor web deberá conta</w:t>
      </w:r>
      <w:r>
        <w:t>r con las siguientes funciones:</w:t>
      </w:r>
    </w:p>
    <w:p w:rsidR="00536DFA" w:rsidRDefault="00536DFA" w:rsidP="00536DFA">
      <w:pPr>
        <w:pStyle w:val="Prrafodelista"/>
        <w:numPr>
          <w:ilvl w:val="0"/>
          <w:numId w:val="2"/>
        </w:numPr>
      </w:pPr>
      <w:r>
        <w:t xml:space="preserve">Soporte para PHP: </w:t>
      </w:r>
      <w:r>
        <w:t>Necesario para ejecutar los scripts del sitio.</w:t>
      </w:r>
    </w:p>
    <w:p w:rsidR="00536DFA" w:rsidRDefault="00536DFA" w:rsidP="00536DFA">
      <w:pPr>
        <w:pStyle w:val="Prrafodelista"/>
        <w:numPr>
          <w:ilvl w:val="0"/>
          <w:numId w:val="2"/>
        </w:numPr>
      </w:pPr>
      <w:r>
        <w:t>Servidor de bas</w:t>
      </w:r>
      <w:r>
        <w:t xml:space="preserve">es de datos (MySQL o MariaDB): </w:t>
      </w:r>
      <w:r>
        <w:t>Para almacenar y gestionar los inmuebles.</w:t>
      </w:r>
    </w:p>
    <w:p w:rsidR="00536DFA" w:rsidRDefault="00536DFA" w:rsidP="00536DFA">
      <w:pPr>
        <w:pStyle w:val="Prrafodelista"/>
        <w:numPr>
          <w:ilvl w:val="0"/>
          <w:numId w:val="2"/>
        </w:numPr>
      </w:pPr>
      <w:r>
        <w:t>G</w:t>
      </w:r>
      <w:r>
        <w:t xml:space="preserve">estión de archivos multimedia: </w:t>
      </w:r>
      <w:r>
        <w:t>Manejo eficiente de imágenes y vídeos.</w:t>
      </w:r>
    </w:p>
    <w:p w:rsidR="00536DFA" w:rsidRDefault="00536DFA" w:rsidP="00536DFA">
      <w:pPr>
        <w:pStyle w:val="Prrafodelista"/>
        <w:numPr>
          <w:ilvl w:val="0"/>
          <w:numId w:val="2"/>
        </w:numPr>
      </w:pPr>
      <w:r>
        <w:t>Módulos de compre</w:t>
      </w:r>
      <w:r>
        <w:t xml:space="preserve">sión y caché: </w:t>
      </w:r>
      <w:r>
        <w:t>Optimización del tiempo de carga (Gzip, OPcache).</w:t>
      </w:r>
    </w:p>
    <w:p w:rsidR="00536DFA" w:rsidRDefault="00536DFA" w:rsidP="00536DFA">
      <w:pPr>
        <w:pStyle w:val="Prrafodelista"/>
        <w:numPr>
          <w:ilvl w:val="0"/>
          <w:numId w:val="2"/>
        </w:numPr>
      </w:pPr>
      <w:r>
        <w:t xml:space="preserve">Seguridad: </w:t>
      </w:r>
      <w:r>
        <w:t>Certificado SSL, firewall, permisos de acceso adecuados.</w:t>
      </w:r>
    </w:p>
    <w:p w:rsidR="00081EAF" w:rsidRDefault="00081EAF" w:rsidP="00081EAF">
      <w:pPr>
        <w:pStyle w:val="Ttulo2"/>
        <w:numPr>
          <w:ilvl w:val="0"/>
          <w:numId w:val="1"/>
        </w:numPr>
        <w:jc w:val="left"/>
        <w:rPr>
          <w:color w:val="auto"/>
          <w:sz w:val="24"/>
        </w:rPr>
      </w:pPr>
      <w:r w:rsidRPr="00081EAF">
        <w:rPr>
          <w:color w:val="auto"/>
          <w:sz w:val="24"/>
        </w:rPr>
        <w:t>Estima el rendimiento que se desea si se tiene una carga de 5.000 visitas.</w:t>
      </w:r>
    </w:p>
    <w:p w:rsidR="0053158F" w:rsidRDefault="0053158F" w:rsidP="0053158F">
      <w:r>
        <w:t>Para estimar el rendimiento, hay que considerar:</w:t>
      </w:r>
    </w:p>
    <w:p w:rsidR="0053158F" w:rsidRDefault="0053158F" w:rsidP="0053158F">
      <w:pPr>
        <w:pStyle w:val="Prrafodelista"/>
        <w:numPr>
          <w:ilvl w:val="0"/>
          <w:numId w:val="3"/>
        </w:numPr>
      </w:pPr>
      <w:r>
        <w:t xml:space="preserve">Peticiones simultáneas: </w:t>
      </w:r>
      <w:r>
        <w:t>Suponiendo un promedio de 5 minutos por visita, puede haber varios usuarios activos al mismo tiempo.</w:t>
      </w:r>
    </w:p>
    <w:p w:rsidR="0053158F" w:rsidRDefault="0053158F" w:rsidP="0053158F">
      <w:pPr>
        <w:pStyle w:val="Prrafodelista"/>
        <w:numPr>
          <w:ilvl w:val="0"/>
          <w:numId w:val="3"/>
        </w:numPr>
      </w:pPr>
      <w:r>
        <w:t xml:space="preserve">Consumo de recursos: </w:t>
      </w:r>
      <w:r>
        <w:t>Alto uso de RAM y CPU por los archivos multimedia.</w:t>
      </w:r>
    </w:p>
    <w:p w:rsidR="00081EAF" w:rsidRDefault="0053158F" w:rsidP="0053158F">
      <w:pPr>
        <w:pStyle w:val="Prrafodelista"/>
        <w:numPr>
          <w:ilvl w:val="0"/>
          <w:numId w:val="3"/>
        </w:numPr>
      </w:pPr>
      <w:r>
        <w:t>Ancho de ban</w:t>
      </w:r>
      <w:r>
        <w:t xml:space="preserve">da: </w:t>
      </w:r>
      <w:r>
        <w:t>Las imágenes y vídeos aumentan el tráfico, por lo que se recomienda un hosting con al menos 100 Mbps de velocidad.</w:t>
      </w:r>
    </w:p>
    <w:p w:rsidR="0053158F" w:rsidRDefault="0053158F" w:rsidP="0053158F">
      <w:pPr>
        <w:ind w:left="142"/>
      </w:pPr>
      <w:r>
        <w:t>Servidor recomendado:</w:t>
      </w:r>
    </w:p>
    <w:p w:rsidR="0053158F" w:rsidRPr="0053158F" w:rsidRDefault="0053158F" w:rsidP="0053158F">
      <w:pPr>
        <w:pStyle w:val="Prrafodelista"/>
        <w:numPr>
          <w:ilvl w:val="0"/>
          <w:numId w:val="4"/>
        </w:numPr>
        <w:rPr>
          <w:b/>
        </w:rPr>
      </w:pPr>
      <w:r w:rsidRPr="0053158F">
        <w:rPr>
          <w:b/>
        </w:rPr>
        <w:t>CPU: 4 núcleos o más.</w:t>
      </w:r>
    </w:p>
    <w:p w:rsidR="0053158F" w:rsidRPr="0053158F" w:rsidRDefault="0053158F" w:rsidP="0053158F">
      <w:pPr>
        <w:pStyle w:val="Prrafodelista"/>
        <w:numPr>
          <w:ilvl w:val="0"/>
          <w:numId w:val="4"/>
        </w:numPr>
        <w:rPr>
          <w:b/>
        </w:rPr>
      </w:pPr>
      <w:r w:rsidRPr="0053158F">
        <w:rPr>
          <w:b/>
        </w:rPr>
        <w:t>RAM: Mínimo 8 GB (ideal 16 GB).</w:t>
      </w:r>
    </w:p>
    <w:p w:rsidR="0053158F" w:rsidRPr="0053158F" w:rsidRDefault="0053158F" w:rsidP="0053158F">
      <w:pPr>
        <w:pStyle w:val="Prrafodelista"/>
        <w:numPr>
          <w:ilvl w:val="0"/>
          <w:numId w:val="4"/>
        </w:numPr>
        <w:rPr>
          <w:b/>
        </w:rPr>
      </w:pPr>
      <w:r w:rsidRPr="0053158F">
        <w:rPr>
          <w:b/>
        </w:rPr>
        <w:t>Almacenamiento: SSD de al menos 100 GB.</w:t>
      </w:r>
    </w:p>
    <w:p w:rsidR="0053158F" w:rsidRDefault="0053158F" w:rsidP="0053158F">
      <w:pPr>
        <w:pStyle w:val="Prrafodelista"/>
        <w:numPr>
          <w:ilvl w:val="0"/>
          <w:numId w:val="4"/>
        </w:numPr>
        <w:rPr>
          <w:b/>
        </w:rPr>
      </w:pPr>
      <w:r w:rsidRPr="0053158F">
        <w:rPr>
          <w:b/>
        </w:rPr>
        <w:t>Ancho de banda: Ilimitado o con CDN para reducir el consumo.</w:t>
      </w:r>
    </w:p>
    <w:p w:rsidR="0053158F" w:rsidRDefault="0053158F">
      <w:pPr>
        <w:spacing w:before="0" w:after="160"/>
        <w:ind w:firstLine="0"/>
        <w:jc w:val="left"/>
        <w:rPr>
          <w:b/>
        </w:rPr>
      </w:pPr>
      <w:r>
        <w:rPr>
          <w:b/>
        </w:rPr>
        <w:br w:type="page"/>
      </w:r>
    </w:p>
    <w:p w:rsidR="0053158F" w:rsidRPr="0053158F" w:rsidRDefault="0053158F" w:rsidP="0053158F">
      <w:pPr>
        <w:pStyle w:val="Prrafodelista"/>
        <w:ind w:left="1429" w:firstLine="0"/>
        <w:rPr>
          <w:b/>
        </w:rPr>
      </w:pPr>
    </w:p>
    <w:p w:rsidR="00081EAF" w:rsidRDefault="00081EAF" w:rsidP="00081EAF">
      <w:pPr>
        <w:pStyle w:val="Ttulo2"/>
        <w:numPr>
          <w:ilvl w:val="0"/>
          <w:numId w:val="1"/>
        </w:numPr>
        <w:jc w:val="left"/>
        <w:rPr>
          <w:color w:val="auto"/>
          <w:sz w:val="24"/>
        </w:rPr>
      </w:pPr>
      <w:r w:rsidRPr="00081EAF">
        <w:rPr>
          <w:color w:val="auto"/>
          <w:sz w:val="24"/>
        </w:rPr>
        <w:t>¿Qué servidor y extensiones utilizarías en este caso? ¿Por qué?</w:t>
      </w:r>
    </w:p>
    <w:p w:rsidR="0053158F" w:rsidRDefault="0053158F" w:rsidP="0053158F">
      <w:r>
        <w:t>Servidor Web:</w:t>
      </w:r>
    </w:p>
    <w:p w:rsidR="0053158F" w:rsidRDefault="0053158F" w:rsidP="00F65F5B">
      <w:pPr>
        <w:pStyle w:val="Prrafodelista"/>
        <w:numPr>
          <w:ilvl w:val="0"/>
          <w:numId w:val="5"/>
        </w:numPr>
      </w:pPr>
      <w:r>
        <w:t>IIS (Internet Information Services) si la empresa usa Windows.</w:t>
      </w:r>
    </w:p>
    <w:p w:rsidR="0053158F" w:rsidRDefault="0053158F" w:rsidP="00F65F5B">
      <w:pPr>
        <w:pStyle w:val="Prrafodelista"/>
        <w:numPr>
          <w:ilvl w:val="0"/>
          <w:numId w:val="5"/>
        </w:numPr>
      </w:pPr>
      <w:r>
        <w:t>Apache o Nginx si prefieren una sol</w:t>
      </w:r>
      <w:r>
        <w:t>ución más flexible y eficiente.</w:t>
      </w:r>
    </w:p>
    <w:p w:rsidR="0053158F" w:rsidRDefault="0053158F" w:rsidP="0053158F">
      <w:r>
        <w:t>Extensiones necesarias:</w:t>
      </w:r>
    </w:p>
    <w:p w:rsidR="0053158F" w:rsidRDefault="00F65F5B" w:rsidP="00F65F5B">
      <w:pPr>
        <w:pStyle w:val="Prrafodelista"/>
        <w:numPr>
          <w:ilvl w:val="0"/>
          <w:numId w:val="6"/>
        </w:numPr>
      </w:pPr>
      <w:r>
        <w:t xml:space="preserve">PHP y MySQL: </w:t>
      </w:r>
      <w:r w:rsidR="0053158F">
        <w:t>Para ejecutar la web.</w:t>
      </w:r>
    </w:p>
    <w:p w:rsidR="0053158F" w:rsidRDefault="0053158F" w:rsidP="00F65F5B">
      <w:pPr>
        <w:pStyle w:val="Prrafodelista"/>
        <w:numPr>
          <w:ilvl w:val="0"/>
          <w:numId w:val="6"/>
        </w:numPr>
      </w:pPr>
      <w:r>
        <w:t>GD Library e Im</w:t>
      </w:r>
      <w:r w:rsidR="00F65F5B">
        <w:t xml:space="preserve">agick: </w:t>
      </w:r>
      <w:r>
        <w:t>Para procesar imágenes.</w:t>
      </w:r>
    </w:p>
    <w:p w:rsidR="0053158F" w:rsidRDefault="0053158F" w:rsidP="00F65F5B">
      <w:pPr>
        <w:pStyle w:val="Prrafodelista"/>
        <w:numPr>
          <w:ilvl w:val="0"/>
          <w:numId w:val="6"/>
        </w:numPr>
      </w:pPr>
      <w:r>
        <w:t>FF</w:t>
      </w:r>
      <w:r w:rsidR="00F65F5B">
        <w:t xml:space="preserve">mpeg: </w:t>
      </w:r>
      <w:r>
        <w:t>Si s</w:t>
      </w:r>
      <w:r>
        <w:t>e manejan vídeos dinámicamente.</w:t>
      </w:r>
    </w:p>
    <w:p w:rsidR="0053158F" w:rsidRDefault="00F65F5B" w:rsidP="00F65F5B">
      <w:pPr>
        <w:pStyle w:val="Prrafodelista"/>
        <w:numPr>
          <w:ilvl w:val="0"/>
          <w:numId w:val="6"/>
        </w:numPr>
      </w:pPr>
      <w:r>
        <w:t xml:space="preserve">OPcache: </w:t>
      </w:r>
      <w:r w:rsidR="0053158F">
        <w:t>Mejora el rendimiento de PHP.</w:t>
      </w:r>
    </w:p>
    <w:p w:rsidR="00081EAF" w:rsidRDefault="0053158F" w:rsidP="00F65F5B">
      <w:pPr>
        <w:pStyle w:val="Prrafodelista"/>
        <w:numPr>
          <w:ilvl w:val="0"/>
          <w:numId w:val="6"/>
        </w:numPr>
      </w:pPr>
      <w:r>
        <w:t>Mod_rewr</w:t>
      </w:r>
      <w:r w:rsidR="00F65F5B">
        <w:t xml:space="preserve">ite (Apache) o Rewrites (IIS): </w:t>
      </w:r>
      <w:r>
        <w:t>Para URLs amigables.</w:t>
      </w:r>
    </w:p>
    <w:p w:rsidR="00F65F5B" w:rsidRDefault="00F65F5B" w:rsidP="00F65F5B">
      <w:r>
        <w:t>Razón para utilizar IIS:</w:t>
      </w:r>
    </w:p>
    <w:p w:rsidR="00F65F5B" w:rsidRDefault="00F65F5B" w:rsidP="00F65F5B">
      <w:pPr>
        <w:pStyle w:val="Prrafodelista"/>
        <w:numPr>
          <w:ilvl w:val="0"/>
          <w:numId w:val="6"/>
        </w:numPr>
      </w:pPr>
      <w:r w:rsidRPr="00F65F5B">
        <w:t>Si el equipo de la empresa ya usa Windows, IIS es la opción más integrada y fácil de administrar.</w:t>
      </w:r>
    </w:p>
    <w:p w:rsidR="00F65F5B" w:rsidRDefault="00F65F5B" w:rsidP="00F65F5B">
      <w:r>
        <w:t xml:space="preserve">Razón para utilizar </w:t>
      </w:r>
      <w:r>
        <w:t>Apache o Nginx</w:t>
      </w:r>
      <w:r>
        <w:t>:</w:t>
      </w:r>
    </w:p>
    <w:p w:rsidR="00F65F5B" w:rsidRDefault="00F65F5B" w:rsidP="00F65F5B">
      <w:pPr>
        <w:pStyle w:val="Prrafodelista"/>
        <w:numPr>
          <w:ilvl w:val="0"/>
          <w:numId w:val="7"/>
        </w:numPr>
      </w:pPr>
      <w:r w:rsidRPr="00F65F5B">
        <w:t>Si se quiere mejor rendimiento y escalabilidad, Nginx es superior e</w:t>
      </w:r>
      <w:r>
        <w:t>n grandes volúmenes de tráfico.</w:t>
      </w:r>
    </w:p>
    <w:p w:rsidR="00F65F5B" w:rsidRPr="00081EAF" w:rsidRDefault="00F65F5B" w:rsidP="00F65F5B">
      <w:pPr>
        <w:pStyle w:val="Prrafodelista"/>
        <w:ind w:left="1287" w:firstLine="0"/>
      </w:pPr>
    </w:p>
    <w:p w:rsidR="00081EAF" w:rsidRDefault="00081EAF" w:rsidP="00F65F5B">
      <w:pPr>
        <w:pStyle w:val="Ttulo2"/>
        <w:numPr>
          <w:ilvl w:val="0"/>
          <w:numId w:val="1"/>
        </w:numPr>
        <w:jc w:val="left"/>
        <w:rPr>
          <w:color w:val="auto"/>
          <w:sz w:val="24"/>
        </w:rPr>
      </w:pPr>
      <w:r w:rsidRPr="00081EAF">
        <w:rPr>
          <w:color w:val="auto"/>
          <w:sz w:val="24"/>
        </w:rPr>
        <w:t>¿Cuáles serán los requisitos mínimos de un sistema para acceder a la web?</w:t>
      </w:r>
      <w:r>
        <w:rPr>
          <w:color w:val="auto"/>
          <w:sz w:val="24"/>
        </w:rPr>
        <w:t xml:space="preserve"> </w:t>
      </w:r>
      <w:r w:rsidRPr="00081EAF">
        <w:rPr>
          <w:color w:val="auto"/>
          <w:sz w:val="24"/>
        </w:rPr>
        <w:t>¿A partir de qué plataforma?</w:t>
      </w:r>
    </w:p>
    <w:p w:rsidR="00DD3235" w:rsidRDefault="00DD3235" w:rsidP="00DD3235">
      <w:pPr>
        <w:pStyle w:val="Prrafodelista"/>
        <w:numPr>
          <w:ilvl w:val="0"/>
          <w:numId w:val="8"/>
        </w:numPr>
      </w:pPr>
      <w:r>
        <w:t xml:space="preserve">Dispositivos compatibles: PC, portátil, </w:t>
      </w:r>
      <w:r>
        <w:t>Tablet</w:t>
      </w:r>
      <w:r>
        <w:t xml:space="preserve"> y móvil.</w:t>
      </w:r>
    </w:p>
    <w:p w:rsidR="00DD3235" w:rsidRDefault="00DD3235" w:rsidP="00DD3235">
      <w:pPr>
        <w:pStyle w:val="Prrafodelista"/>
        <w:numPr>
          <w:ilvl w:val="0"/>
          <w:numId w:val="8"/>
        </w:numPr>
      </w:pPr>
      <w:r>
        <w:t>Sistema operativo: Windows, macOS, Linux, Android, iOS.</w:t>
      </w:r>
    </w:p>
    <w:p w:rsidR="00DD3235" w:rsidRDefault="00DD3235" w:rsidP="00DD3235">
      <w:pPr>
        <w:pStyle w:val="Prrafodelista"/>
        <w:numPr>
          <w:ilvl w:val="0"/>
          <w:numId w:val="8"/>
        </w:numPr>
      </w:pPr>
      <w:r>
        <w:t>Navegador: Chrome, Firefox, Edge, Safari (con HTML5 y soporte multimedia).</w:t>
      </w:r>
    </w:p>
    <w:p w:rsidR="00DD3235" w:rsidRDefault="00DD3235" w:rsidP="00DD3235">
      <w:pPr>
        <w:pStyle w:val="Prrafodelista"/>
        <w:numPr>
          <w:ilvl w:val="0"/>
          <w:numId w:val="8"/>
        </w:numPr>
      </w:pPr>
      <w:r>
        <w:t>Conexión a internet: Mínimo 10 Mbps para una carga rápida.</w:t>
      </w:r>
    </w:p>
    <w:p w:rsidR="00F65F5B" w:rsidRDefault="00DD3235" w:rsidP="00DD3235">
      <w:pPr>
        <w:pStyle w:val="Prrafodelista"/>
        <w:numPr>
          <w:ilvl w:val="0"/>
          <w:numId w:val="8"/>
        </w:numPr>
      </w:pPr>
      <w:r>
        <w:t>Plugins necesarios: Flash Player (si se usa contenido Flash, aunque está en desuso).</w:t>
      </w:r>
    </w:p>
    <w:p w:rsidR="00DD3235" w:rsidRDefault="00DD3235" w:rsidP="00DD3235">
      <w:r>
        <w:t>Conclusiones:</w:t>
      </w:r>
    </w:p>
    <w:p w:rsidR="00DD3235" w:rsidRPr="00DD3235" w:rsidRDefault="00DD3235" w:rsidP="00DD3235">
      <w:pPr>
        <w:pStyle w:val="Prrafodelista"/>
        <w:numPr>
          <w:ilvl w:val="0"/>
          <w:numId w:val="9"/>
        </w:numPr>
        <w:rPr>
          <w:i/>
        </w:rPr>
      </w:pPr>
      <w:r w:rsidRPr="00DD3235">
        <w:rPr>
          <w:i/>
        </w:rPr>
        <w:t>Si la empresa usa Windows, IIS es la mejor opción.</w:t>
      </w:r>
    </w:p>
    <w:p w:rsidR="00DD3235" w:rsidRPr="00DD3235" w:rsidRDefault="00DD3235" w:rsidP="00DD3235">
      <w:pPr>
        <w:pStyle w:val="Prrafodelista"/>
        <w:numPr>
          <w:ilvl w:val="0"/>
          <w:numId w:val="9"/>
        </w:numPr>
        <w:rPr>
          <w:i/>
        </w:rPr>
      </w:pPr>
      <w:r w:rsidRPr="00DD3235">
        <w:rPr>
          <w:i/>
        </w:rPr>
        <w:t>Si se espera mucho tráfico, mejor usar Nginx + MySQL y un CDN para imágenes y vídeos.</w:t>
      </w:r>
    </w:p>
    <w:p w:rsidR="00DD3235" w:rsidRPr="00DD3235" w:rsidRDefault="00DD3235" w:rsidP="00DD3235">
      <w:pPr>
        <w:pStyle w:val="Prrafodelista"/>
        <w:numPr>
          <w:ilvl w:val="0"/>
          <w:numId w:val="9"/>
        </w:numPr>
        <w:rPr>
          <w:i/>
        </w:rPr>
      </w:pPr>
      <w:r w:rsidRPr="00DD3235">
        <w:rPr>
          <w:i/>
        </w:rPr>
        <w:t>La web debe estar optimizada para móviles y PC con una conexión estable.</w:t>
      </w:r>
      <w:bookmarkStart w:id="0" w:name="_GoBack"/>
      <w:bookmarkEnd w:id="0"/>
    </w:p>
    <w:sectPr w:rsidR="00DD3235" w:rsidRPr="00DD3235" w:rsidSect="00081EAF">
      <w:headerReference w:type="default" r:id="rId9"/>
      <w:footerReference w:type="default" r:id="rId10"/>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A6C" w:rsidRDefault="00F47A6C" w:rsidP="00604736">
      <w:pPr>
        <w:spacing w:before="0" w:after="0" w:line="240" w:lineRule="auto"/>
      </w:pPr>
      <w:r>
        <w:separator/>
      </w:r>
    </w:p>
  </w:endnote>
  <w:endnote w:type="continuationSeparator" w:id="0">
    <w:p w:rsidR="00F47A6C" w:rsidRDefault="00F47A6C"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Default="00EA2AC4">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F47A6C"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1EAF">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081EAF">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34"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">
              <v:rect id="Rectángulo 156" o:spid="_x0000_s10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36"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F47A6C"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1EAF">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081EAF">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A6C" w:rsidRDefault="00F47A6C" w:rsidP="00604736">
      <w:pPr>
        <w:spacing w:before="0" w:after="0" w:line="240" w:lineRule="auto"/>
      </w:pPr>
      <w:r>
        <w:separator/>
      </w:r>
    </w:p>
  </w:footnote>
  <w:footnote w:type="continuationSeparator" w:id="0">
    <w:p w:rsidR="00F47A6C" w:rsidRDefault="00F47A6C"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081EAF" w:rsidP="00EA2AC4">
                              <w:pPr>
                                <w:spacing w:after="0" w:line="240" w:lineRule="auto"/>
                                <w:jc w:val="center"/>
                              </w:pPr>
                              <w:r>
                                <w:rPr>
                                  <w:rFonts w:ascii="Times New Roman" w:hAnsi="Times New Roman" w:cs="Times New Roman"/>
                                  <w:b/>
                                  <w:i/>
                                  <w:sz w:val="44"/>
                                  <w:szCs w:val="44"/>
                                  <w:u w:val="single"/>
                                </w:rPr>
                                <w:t>Selección del Servidor Web</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2"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081EAF" w:rsidP="00EA2AC4">
                        <w:pPr>
                          <w:spacing w:after="0" w:line="240" w:lineRule="auto"/>
                          <w:jc w:val="center"/>
                        </w:pPr>
                        <w:r>
                          <w:rPr>
                            <w:rFonts w:ascii="Times New Roman" w:hAnsi="Times New Roman" w:cs="Times New Roman"/>
                            <w:b/>
                            <w:i/>
                            <w:sz w:val="44"/>
                            <w:szCs w:val="44"/>
                            <w:u w:val="single"/>
                          </w:rPr>
                          <w:t>Selección del Servidor Web</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04736" w:rsidRDefault="00604736">
                          <w:pPr>
                            <w:spacing w:after="0" w:line="240" w:lineRule="auto"/>
                            <w:jc w:val="right"/>
                            <w:rPr>
                              <w:color w:val="FFFFFF" w:themeColor="background1"/>
                            </w:rPr>
                          </w:pPr>
                          <w:r>
                            <w:fldChar w:fldCharType="begin"/>
                          </w:r>
                          <w:r>
                            <w:instrText>PAGE   \* MERGEFORMAT</w:instrText>
                          </w:r>
                          <w:r>
                            <w:fldChar w:fldCharType="separate"/>
                          </w:r>
                          <w:r w:rsidR="00DD3235" w:rsidRPr="00DD323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33"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604736" w:rsidRDefault="00604736">
                    <w:pPr>
                      <w:spacing w:after="0" w:line="240" w:lineRule="auto"/>
                      <w:jc w:val="right"/>
                      <w:rPr>
                        <w:color w:val="FFFFFF" w:themeColor="background1"/>
                      </w:rPr>
                    </w:pPr>
                    <w:r>
                      <w:fldChar w:fldCharType="begin"/>
                    </w:r>
                    <w:r>
                      <w:instrText>PAGE   \* MERGEFORMAT</w:instrText>
                    </w:r>
                    <w:r>
                      <w:fldChar w:fldCharType="separate"/>
                    </w:r>
                    <w:r w:rsidR="00DD3235" w:rsidRPr="00DD3235">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658C0"/>
    <w:multiLevelType w:val="hybridMultilevel"/>
    <w:tmpl w:val="104C90B6"/>
    <w:lvl w:ilvl="0" w:tplc="8A1E00FE">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6612ED8"/>
    <w:multiLevelType w:val="hybridMultilevel"/>
    <w:tmpl w:val="BEB26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D2373F"/>
    <w:multiLevelType w:val="hybridMultilevel"/>
    <w:tmpl w:val="76F632BC"/>
    <w:lvl w:ilvl="0" w:tplc="8A1E00FE">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1A10094D"/>
    <w:multiLevelType w:val="hybridMultilevel"/>
    <w:tmpl w:val="E36C647E"/>
    <w:lvl w:ilvl="0" w:tplc="8A1E00FE">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D1E346B"/>
    <w:multiLevelType w:val="hybridMultilevel"/>
    <w:tmpl w:val="371CBF98"/>
    <w:lvl w:ilvl="0" w:tplc="8A1E00FE">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0736EA3"/>
    <w:multiLevelType w:val="hybridMultilevel"/>
    <w:tmpl w:val="612A1330"/>
    <w:lvl w:ilvl="0" w:tplc="8A1E00FE">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7D06BCC"/>
    <w:multiLevelType w:val="hybridMultilevel"/>
    <w:tmpl w:val="83DE7EB0"/>
    <w:lvl w:ilvl="0" w:tplc="8A1E00FE">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48041068"/>
    <w:multiLevelType w:val="hybridMultilevel"/>
    <w:tmpl w:val="2B687DFC"/>
    <w:lvl w:ilvl="0" w:tplc="8A1E00FE">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6FC24846"/>
    <w:multiLevelType w:val="hybridMultilevel"/>
    <w:tmpl w:val="DF6838F2"/>
    <w:lvl w:ilvl="0" w:tplc="0C0A0003">
      <w:start w:val="1"/>
      <w:numFmt w:val="bullet"/>
      <w:lvlText w:val="o"/>
      <w:lvlJc w:val="left"/>
      <w:pPr>
        <w:ind w:left="1287" w:hanging="360"/>
      </w:pPr>
      <w:rPr>
        <w:rFonts w:ascii="Courier New" w:hAnsi="Courier New" w:cs="Courier New"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5"/>
  </w:num>
  <w:num w:numId="6">
    <w:abstractNumId w:val="4"/>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AF"/>
    <w:rsid w:val="00081EAF"/>
    <w:rsid w:val="001C0E7C"/>
    <w:rsid w:val="004E3763"/>
    <w:rsid w:val="0053158F"/>
    <w:rsid w:val="00536DFA"/>
    <w:rsid w:val="00604736"/>
    <w:rsid w:val="00950B4B"/>
    <w:rsid w:val="00A04660"/>
    <w:rsid w:val="00DD3235"/>
    <w:rsid w:val="00EA2AC4"/>
    <w:rsid w:val="00F47A6C"/>
    <w:rsid w:val="00F65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D9D3F"/>
  <w15:chartTrackingRefBased/>
  <w15:docId w15:val="{18F074A2-9EBA-41D1-B73C-03AE67A4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AC4"/>
    <w:pPr>
      <w:spacing w:before="120" w:after="120"/>
      <w:ind w:firstLine="567"/>
      <w:jc w:val="both"/>
    </w:pPr>
    <w:rPr>
      <w:sz w:val="24"/>
    </w:rPr>
  </w:style>
  <w:style w:type="paragraph" w:styleId="Ttulo1">
    <w:name w:val="heading 1"/>
    <w:basedOn w:val="Normal"/>
    <w:next w:val="Normal"/>
    <w:link w:val="Ttulo1Car"/>
    <w:uiPriority w:val="9"/>
    <w:qFormat/>
    <w:rsid w:val="00EA2AC4"/>
    <w:pPr>
      <w:keepNext/>
      <w:keepLines/>
      <w:spacing w:before="240" w:after="0"/>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081EA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1EAF"/>
    <w:rPr>
      <w:rFonts w:eastAsiaTheme="minorEastAsia"/>
      <w:lang w:eastAsia="es-ES"/>
    </w:rPr>
  </w:style>
  <w:style w:type="paragraph" w:styleId="Prrafodelista">
    <w:name w:val="List Paragraph"/>
    <w:basedOn w:val="Normal"/>
    <w:uiPriority w:val="34"/>
    <w:qFormat/>
    <w:rsid w:val="00536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27</TotalTime>
  <Pages>4</Pages>
  <Words>459</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Grupo ATU</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Selección del Servidor Web</dc:title>
  <dc:subject/>
  <dc:creator>Francisco Javier Otero Herrero</dc:creator>
  <cp:keywords/>
  <dc:description/>
  <cp:lastModifiedBy>Usuario</cp:lastModifiedBy>
  <cp:revision>5</cp:revision>
  <dcterms:created xsi:type="dcterms:W3CDTF">2025-04-01T16:51:00Z</dcterms:created>
  <dcterms:modified xsi:type="dcterms:W3CDTF">2025-04-01T17:18:00Z</dcterms:modified>
</cp:coreProperties>
</file>