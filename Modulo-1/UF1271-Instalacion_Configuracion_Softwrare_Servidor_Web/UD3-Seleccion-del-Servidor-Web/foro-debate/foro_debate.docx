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90869643"/>
        <w:docPartObj>
          <w:docPartGallery w:val="Cover Pages"/>
          <w:docPartUnique/>
        </w:docPartObj>
      </w:sdtPr>
      <w:sdtContent>
        <w:p w:rsidR="001A528E" w:rsidRDefault="001A52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528E" w:rsidRDefault="001A528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1A528E" w:rsidRPr="001A528E" w:rsidRDefault="001A528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1A528E">
                                        <w:rPr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1A528E" w:rsidRPr="001A528E" w:rsidRDefault="001A528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1A528E">
                                        <w:rPr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4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A528E" w:rsidRPr="001A528E" w:rsidRDefault="001A528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1A528E">
                                        <w:rPr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2-4-2025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1A528E" w:rsidRDefault="001A528E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A528E" w:rsidRPr="001A528E" w:rsidRDefault="001A528E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1A528E">
                                  <w:rPr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A528E" w:rsidRPr="001A528E" w:rsidRDefault="001A528E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1A528E">
                                  <w:rPr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4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A528E" w:rsidRPr="001A528E" w:rsidRDefault="001A528E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1A528E">
                                  <w:rPr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2-4-2025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A528E" w:rsidRPr="001A528E" w:rsidRDefault="001A528E" w:rsidP="001A528E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1A528E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Servidor Web Local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A528E" w:rsidRPr="001A528E" w:rsidRDefault="001A528E" w:rsidP="001A528E">
                              <w:pPr>
                                <w:pStyle w:val="Sinespaciad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1A528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t>Servidor Web Local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A528E" w:rsidRDefault="001A528E">
          <w:pPr>
            <w:spacing w:before="0" w:after="160"/>
            <w:ind w:firstLine="0"/>
            <w:jc w:val="left"/>
          </w:pPr>
          <w:r>
            <w:br w:type="page"/>
          </w:r>
        </w:p>
      </w:sdtContent>
    </w:sdt>
    <w:p w:rsidR="004E3763" w:rsidRDefault="004E3763" w:rsidP="00EA2AC4"/>
    <w:p w:rsidR="001A528E" w:rsidRDefault="001A528E" w:rsidP="001A528E">
      <w:pPr>
        <w:pStyle w:val="Ttulo1"/>
        <w:rPr>
          <w:i/>
          <w:sz w:val="44"/>
        </w:rPr>
      </w:pPr>
    </w:p>
    <w:p w:rsidR="001A528E" w:rsidRDefault="001A528E" w:rsidP="001A528E">
      <w:pPr>
        <w:rPr>
          <w:rFonts w:eastAsiaTheme="majorEastAsia" w:cstheme="majorBidi"/>
          <w:szCs w:val="32"/>
        </w:rPr>
      </w:pPr>
      <w:r>
        <w:br w:type="page"/>
      </w:r>
    </w:p>
    <w:p w:rsidR="001A528E" w:rsidRDefault="001A528E" w:rsidP="001A528E"/>
    <w:p w:rsidR="001A528E" w:rsidRDefault="001A528E" w:rsidP="001A528E"/>
    <w:sdt>
      <w:sdtPr>
        <w:id w:val="10286831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1A528E" w:rsidRDefault="001A528E">
          <w:pPr>
            <w:pStyle w:val="TtuloTDC"/>
          </w:pPr>
          <w:r>
            <w:t>Contenido</w:t>
          </w:r>
        </w:p>
        <w:p w:rsidR="001F6245" w:rsidRPr="001F6245" w:rsidRDefault="001F6245" w:rsidP="001F6245">
          <w:pPr>
            <w:rPr>
              <w:lang w:eastAsia="es-ES"/>
            </w:rPr>
          </w:pPr>
        </w:p>
        <w:p w:rsidR="002B59F9" w:rsidRDefault="001A52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29429" w:history="1">
            <w:r w:rsidR="002B59F9" w:rsidRPr="009D644C">
              <w:rPr>
                <w:rStyle w:val="Hipervnculo"/>
                <w:i/>
                <w:noProof/>
              </w:rPr>
              <w:t>Foro de Debate: Servidor Web Local</w:t>
            </w:r>
            <w:r w:rsidR="002B59F9">
              <w:rPr>
                <w:noProof/>
                <w:webHidden/>
              </w:rPr>
              <w:tab/>
            </w:r>
            <w:r w:rsidR="002B59F9">
              <w:rPr>
                <w:noProof/>
                <w:webHidden/>
              </w:rPr>
              <w:fldChar w:fldCharType="begin"/>
            </w:r>
            <w:r w:rsidR="002B59F9">
              <w:rPr>
                <w:noProof/>
                <w:webHidden/>
              </w:rPr>
              <w:instrText xml:space="preserve"> PAGEREF _Toc194429429 \h </w:instrText>
            </w:r>
            <w:r w:rsidR="002B59F9">
              <w:rPr>
                <w:noProof/>
                <w:webHidden/>
              </w:rPr>
            </w:r>
            <w:r w:rsidR="002B59F9">
              <w:rPr>
                <w:noProof/>
                <w:webHidden/>
              </w:rPr>
              <w:fldChar w:fldCharType="separate"/>
            </w:r>
            <w:r w:rsidR="004C3451">
              <w:rPr>
                <w:noProof/>
                <w:webHidden/>
              </w:rPr>
              <w:t>3</w:t>
            </w:r>
            <w:r w:rsidR="002B59F9">
              <w:rPr>
                <w:noProof/>
                <w:webHidden/>
              </w:rPr>
              <w:fldChar w:fldCharType="end"/>
            </w:r>
          </w:hyperlink>
        </w:p>
        <w:p w:rsidR="002B59F9" w:rsidRDefault="002B59F9">
          <w:pPr>
            <w:pStyle w:val="TDC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94429430" w:history="1">
            <w:r w:rsidRPr="009D644C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9D644C">
              <w:rPr>
                <w:rStyle w:val="Hipervnculo"/>
                <w:i/>
                <w:noProof/>
              </w:rPr>
              <w:t>Preguntas para el debate: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4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28E" w:rsidRDefault="001A528E">
          <w:r>
            <w:rPr>
              <w:b/>
              <w:bCs/>
            </w:rPr>
            <w:fldChar w:fldCharType="end"/>
          </w:r>
        </w:p>
      </w:sdtContent>
    </w:sdt>
    <w:p w:rsidR="001A528E" w:rsidRDefault="001A528E" w:rsidP="001A528E"/>
    <w:p w:rsidR="001A528E" w:rsidRDefault="001A528E" w:rsidP="001A528E">
      <w:pPr>
        <w:rPr>
          <w:rFonts w:eastAsiaTheme="majorEastAsia" w:cstheme="majorBidi"/>
          <w:szCs w:val="32"/>
        </w:rPr>
      </w:pPr>
      <w:r>
        <w:br w:type="page"/>
      </w:r>
    </w:p>
    <w:p w:rsidR="001A528E" w:rsidRDefault="001A528E" w:rsidP="001A528E">
      <w:pPr>
        <w:pStyle w:val="Ttulo1"/>
        <w:rPr>
          <w:i/>
          <w:sz w:val="44"/>
        </w:rPr>
      </w:pPr>
    </w:p>
    <w:p w:rsidR="001A528E" w:rsidRDefault="001A528E" w:rsidP="001A528E">
      <w:pPr>
        <w:pStyle w:val="Ttulo1"/>
        <w:rPr>
          <w:i/>
          <w:sz w:val="44"/>
        </w:rPr>
      </w:pPr>
      <w:bookmarkStart w:id="0" w:name="_Toc194429429"/>
      <w:r w:rsidRPr="001A528E">
        <w:rPr>
          <w:i/>
          <w:sz w:val="44"/>
        </w:rPr>
        <w:t>Foro de Debate: Servidor Web Local</w:t>
      </w:r>
      <w:bookmarkEnd w:id="0"/>
    </w:p>
    <w:p w:rsidR="001A528E" w:rsidRDefault="001A528E" w:rsidP="001A528E">
      <w:pPr>
        <w:rPr>
          <w:i/>
        </w:rPr>
      </w:pPr>
      <w:r>
        <w:rPr>
          <w:i/>
        </w:rPr>
        <w:t>Las webs no sólo son cuestión de internet, también son muy utilizadas en intranets para ofrecer servicios internos a los empleados de una empresa. A continuación, veremos un documento de los beneficios de usar una intranet:</w:t>
      </w:r>
    </w:p>
    <w:p w:rsidR="00C85F21" w:rsidRDefault="00C85F21" w:rsidP="001A528E">
      <w:pPr>
        <w:rPr>
          <w:i/>
        </w:rPr>
      </w:pPr>
    </w:p>
    <w:p w:rsidR="001A528E" w:rsidRDefault="00C85F21" w:rsidP="00D70205">
      <w:pPr>
        <w:ind w:left="567" w:firstLine="0"/>
        <w:jc w:val="left"/>
        <w:rPr>
          <w:b/>
          <w:i/>
        </w:rPr>
      </w:pPr>
      <w:hyperlink r:id="rId10" w:history="1">
        <w:r w:rsidRPr="00A573BF">
          <w:rPr>
            <w:rStyle w:val="Hipervnculo"/>
            <w:b/>
            <w:i/>
          </w:rPr>
          <w:t>https://www.innovaportal.com/innovaportal/v/77/1/innova.front/beneficios-de-usar-una-intranet</w:t>
        </w:r>
      </w:hyperlink>
    </w:p>
    <w:p w:rsidR="001A528E" w:rsidRDefault="001A528E" w:rsidP="001A528E">
      <w:pPr>
        <w:pStyle w:val="Ttulo2"/>
        <w:jc w:val="left"/>
      </w:pPr>
    </w:p>
    <w:p w:rsidR="001A528E" w:rsidRDefault="001A528E" w:rsidP="001A528E">
      <w:pPr>
        <w:pStyle w:val="Ttulo2"/>
        <w:numPr>
          <w:ilvl w:val="0"/>
          <w:numId w:val="1"/>
        </w:numPr>
        <w:jc w:val="left"/>
        <w:rPr>
          <w:i/>
          <w:sz w:val="36"/>
        </w:rPr>
      </w:pPr>
      <w:bookmarkStart w:id="1" w:name="_Toc194429430"/>
      <w:r>
        <w:rPr>
          <w:i/>
          <w:sz w:val="36"/>
        </w:rPr>
        <w:t>Preguntas para el debate:</w:t>
      </w:r>
      <w:bookmarkEnd w:id="1"/>
    </w:p>
    <w:p w:rsidR="001A528E" w:rsidRPr="001A528E" w:rsidRDefault="001A528E" w:rsidP="001A528E"/>
    <w:p w:rsidR="001A528E" w:rsidRDefault="001A528E" w:rsidP="001A528E">
      <w:pPr>
        <w:pStyle w:val="Prrafodelista"/>
        <w:numPr>
          <w:ilvl w:val="0"/>
          <w:numId w:val="2"/>
        </w:numPr>
        <w:rPr>
          <w:b/>
          <w:i/>
        </w:rPr>
      </w:pPr>
      <w:r w:rsidRPr="001A528E">
        <w:rPr>
          <w:b/>
          <w:i/>
        </w:rPr>
        <w:t>¿Consideras algún punto que podría resultar en desventaja del uso de las intranets?</w:t>
      </w:r>
    </w:p>
    <w:p w:rsidR="002B59F9" w:rsidRDefault="002B59F9" w:rsidP="002B59F9">
      <w:pPr>
        <w:pStyle w:val="Prrafodelista"/>
        <w:ind w:firstLine="0"/>
        <w:rPr>
          <w:b/>
          <w:i/>
        </w:rPr>
      </w:pPr>
    </w:p>
    <w:p w:rsidR="00F92073" w:rsidRDefault="00F92073" w:rsidP="00F92073">
      <w:pPr>
        <w:ind w:left="567" w:firstLine="0"/>
        <w:rPr>
          <w:i/>
        </w:rPr>
      </w:pPr>
      <w:r w:rsidRPr="00F92073">
        <w:rPr>
          <w:i/>
        </w:rPr>
        <w:t>Si bien las intranets ofrecen muchos beneficios, también tienen algunos puntos en contra:</w:t>
      </w:r>
    </w:p>
    <w:p w:rsidR="002B59F9" w:rsidRPr="00F92073" w:rsidRDefault="002B59F9" w:rsidP="002B59F9">
      <w:pPr>
        <w:rPr>
          <w:i/>
        </w:rPr>
      </w:pPr>
    </w:p>
    <w:p w:rsidR="00F92073" w:rsidRDefault="00F92073" w:rsidP="00F92073">
      <w:pPr>
        <w:pStyle w:val="Prrafodelista"/>
        <w:numPr>
          <w:ilvl w:val="0"/>
          <w:numId w:val="3"/>
        </w:numPr>
      </w:pPr>
      <w:r>
        <w:t>Coste de i</w:t>
      </w:r>
      <w:r>
        <w:t xml:space="preserve">mplementación y mantenimiento: </w:t>
      </w:r>
      <w:r>
        <w:t>Se necesita una inversión en servidores, software y administración.</w:t>
      </w:r>
    </w:p>
    <w:p w:rsidR="00F92073" w:rsidRDefault="00F92073" w:rsidP="00F92073">
      <w:pPr>
        <w:pStyle w:val="Prrafodelista"/>
        <w:numPr>
          <w:ilvl w:val="0"/>
          <w:numId w:val="3"/>
        </w:numPr>
      </w:pPr>
      <w:r>
        <w:t xml:space="preserve">Seguridad: </w:t>
      </w:r>
      <w:r>
        <w:t>Si no se configuran bien los accesos, puede haber filtraciones de datos.</w:t>
      </w:r>
    </w:p>
    <w:p w:rsidR="00F92073" w:rsidRDefault="00F92073" w:rsidP="00F92073">
      <w:pPr>
        <w:pStyle w:val="Prrafodelista"/>
        <w:numPr>
          <w:ilvl w:val="0"/>
          <w:numId w:val="3"/>
        </w:numPr>
      </w:pPr>
      <w:r>
        <w:t xml:space="preserve">Resistencia al cambio: </w:t>
      </w:r>
      <w:r>
        <w:t>Algunos empleados pueden tardar en adaptarse al nuevo sistema.</w:t>
      </w:r>
    </w:p>
    <w:p w:rsidR="00F92073" w:rsidRDefault="00F92073" w:rsidP="00F92073">
      <w:pPr>
        <w:pStyle w:val="Prrafodelista"/>
        <w:numPr>
          <w:ilvl w:val="0"/>
          <w:numId w:val="3"/>
        </w:numPr>
      </w:pPr>
      <w:r>
        <w:t>Ma</w:t>
      </w:r>
      <w:r>
        <w:t xml:space="preserve">ntenimiento y actualizaciones: </w:t>
      </w:r>
      <w:r>
        <w:t>Hay que asegurar que el sistema esté actualizado y funcione sin fallos.</w:t>
      </w:r>
    </w:p>
    <w:p w:rsidR="001A528E" w:rsidRDefault="00F92073" w:rsidP="00F92073">
      <w:pPr>
        <w:pStyle w:val="Prrafodelista"/>
        <w:numPr>
          <w:ilvl w:val="0"/>
          <w:numId w:val="3"/>
        </w:numPr>
      </w:pPr>
      <w:r>
        <w:t xml:space="preserve">Accesibilidad limitada: </w:t>
      </w:r>
      <w:r>
        <w:t>Solo está disponible dentro de la empresa, a menos que se configure acceso remoto seguro (VPN).</w:t>
      </w:r>
    </w:p>
    <w:p w:rsidR="002B59F9" w:rsidRDefault="002B59F9">
      <w:pPr>
        <w:spacing w:before="0" w:after="160"/>
        <w:ind w:firstLine="0"/>
        <w:jc w:val="left"/>
      </w:pPr>
      <w:r>
        <w:br w:type="page"/>
      </w:r>
    </w:p>
    <w:p w:rsidR="00F92073" w:rsidRPr="001A528E" w:rsidRDefault="00F92073" w:rsidP="00F92073">
      <w:pPr>
        <w:pStyle w:val="Prrafodelista"/>
        <w:ind w:left="1287" w:firstLine="0"/>
      </w:pPr>
      <w:bookmarkStart w:id="2" w:name="_GoBack"/>
      <w:bookmarkEnd w:id="2"/>
    </w:p>
    <w:p w:rsidR="001A528E" w:rsidRDefault="001A528E" w:rsidP="001A528E">
      <w:pPr>
        <w:pStyle w:val="Prrafodelista"/>
        <w:numPr>
          <w:ilvl w:val="0"/>
          <w:numId w:val="2"/>
        </w:numPr>
        <w:rPr>
          <w:b/>
          <w:i/>
        </w:rPr>
      </w:pPr>
      <w:r w:rsidRPr="001A528E">
        <w:rPr>
          <w:b/>
          <w:i/>
        </w:rPr>
        <w:t>¿Debería ser la intranet de uso sólo interno a la organización?, es decir, que sólo los empleados pudieran tener acceso a la misma.</w:t>
      </w:r>
    </w:p>
    <w:p w:rsidR="00245EC8" w:rsidRDefault="00F92073" w:rsidP="00F92073">
      <w:pPr>
        <w:ind w:left="567" w:firstLine="0"/>
        <w:rPr>
          <w:i/>
        </w:rPr>
      </w:pPr>
      <w:r w:rsidRPr="00F92073">
        <w:rPr>
          <w:i/>
        </w:rPr>
        <w:t>Depende de la información que maneje</w:t>
      </w:r>
      <w:r w:rsidR="00245EC8">
        <w:rPr>
          <w:i/>
        </w:rPr>
        <w:t>:</w:t>
      </w:r>
    </w:p>
    <w:p w:rsidR="00F92073" w:rsidRDefault="00F92073" w:rsidP="00245EC8">
      <w:pPr>
        <w:pStyle w:val="Prrafodelista"/>
        <w:numPr>
          <w:ilvl w:val="0"/>
          <w:numId w:val="7"/>
        </w:numPr>
        <w:rPr>
          <w:b/>
          <w:i/>
        </w:rPr>
      </w:pPr>
      <w:r w:rsidRPr="00245EC8">
        <w:rPr>
          <w:b/>
          <w:i/>
        </w:rPr>
        <w:t>Razones para que sea solo interna:</w:t>
      </w:r>
    </w:p>
    <w:p w:rsidR="00245EC8" w:rsidRPr="00245EC8" w:rsidRDefault="00245EC8" w:rsidP="00245EC8">
      <w:pPr>
        <w:pStyle w:val="Prrafodelista"/>
        <w:ind w:left="1287" w:firstLine="0"/>
        <w:rPr>
          <w:b/>
          <w:i/>
        </w:rPr>
      </w:pPr>
    </w:p>
    <w:p w:rsidR="00F92073" w:rsidRPr="00F92073" w:rsidRDefault="00F92073" w:rsidP="00245EC8">
      <w:pPr>
        <w:pStyle w:val="Prrafodelista"/>
        <w:numPr>
          <w:ilvl w:val="0"/>
          <w:numId w:val="8"/>
        </w:numPr>
        <w:rPr>
          <w:lang w:eastAsia="es-ES"/>
        </w:rPr>
      </w:pPr>
      <w:r w:rsidRPr="00F92073">
        <w:rPr>
          <w:lang w:eastAsia="es-ES"/>
        </w:rPr>
        <w:t>Si contiene datos sensibles como informes financieros, RRHH o estrategias de negocio.</w:t>
      </w:r>
    </w:p>
    <w:p w:rsidR="00F92073" w:rsidRPr="00F92073" w:rsidRDefault="00F92073" w:rsidP="00245EC8">
      <w:pPr>
        <w:pStyle w:val="Prrafodelista"/>
        <w:numPr>
          <w:ilvl w:val="0"/>
          <w:numId w:val="8"/>
        </w:numPr>
        <w:rPr>
          <w:lang w:eastAsia="es-ES"/>
        </w:rPr>
      </w:pPr>
      <w:r w:rsidRPr="00F92073">
        <w:rPr>
          <w:lang w:eastAsia="es-ES"/>
        </w:rPr>
        <w:t>Para evitar accesos no autorizados o ciberataques.</w:t>
      </w:r>
    </w:p>
    <w:p w:rsidR="00F92073" w:rsidRDefault="00F92073" w:rsidP="00245EC8">
      <w:pPr>
        <w:pStyle w:val="Prrafodelista"/>
        <w:numPr>
          <w:ilvl w:val="0"/>
          <w:numId w:val="8"/>
        </w:numPr>
        <w:rPr>
          <w:lang w:eastAsia="es-ES"/>
        </w:rPr>
      </w:pPr>
      <w:r w:rsidRPr="00F92073">
        <w:rPr>
          <w:lang w:eastAsia="es-ES"/>
        </w:rPr>
        <w:t>Si la empresa prefiere centralizar la información solo para empleados.</w:t>
      </w:r>
    </w:p>
    <w:p w:rsidR="00245EC8" w:rsidRPr="00F92073" w:rsidRDefault="00245EC8" w:rsidP="002B59F9">
      <w:pPr>
        <w:ind w:firstLine="0"/>
        <w:rPr>
          <w:lang w:eastAsia="es-ES"/>
        </w:rPr>
      </w:pPr>
    </w:p>
    <w:p w:rsidR="00F92073" w:rsidRDefault="00F92073" w:rsidP="00245EC8">
      <w:pPr>
        <w:pStyle w:val="Prrafodelista"/>
        <w:numPr>
          <w:ilvl w:val="0"/>
          <w:numId w:val="6"/>
        </w:numPr>
        <w:rPr>
          <w:b/>
          <w:lang w:eastAsia="es-ES"/>
        </w:rPr>
      </w:pPr>
      <w:r w:rsidRPr="00245EC8">
        <w:rPr>
          <w:b/>
          <w:lang w:eastAsia="es-ES"/>
        </w:rPr>
        <w:t>Razones para permitir acceso externo:</w:t>
      </w:r>
    </w:p>
    <w:p w:rsidR="00245EC8" w:rsidRPr="00245EC8" w:rsidRDefault="00245EC8" w:rsidP="00245EC8">
      <w:pPr>
        <w:pStyle w:val="Prrafodelista"/>
        <w:ind w:left="1287" w:firstLine="0"/>
        <w:rPr>
          <w:b/>
          <w:lang w:eastAsia="es-ES"/>
        </w:rPr>
      </w:pPr>
    </w:p>
    <w:p w:rsidR="00F92073" w:rsidRPr="00F92073" w:rsidRDefault="00F92073" w:rsidP="00245EC8">
      <w:pPr>
        <w:pStyle w:val="Prrafodelista"/>
        <w:numPr>
          <w:ilvl w:val="0"/>
          <w:numId w:val="8"/>
        </w:numPr>
        <w:rPr>
          <w:lang w:eastAsia="es-ES"/>
        </w:rPr>
      </w:pPr>
      <w:r w:rsidRPr="00F92073">
        <w:rPr>
          <w:lang w:eastAsia="es-ES"/>
        </w:rPr>
        <w:t>Si hay trabajadores remotos que necesitan conectarse desde fuera.</w:t>
      </w:r>
    </w:p>
    <w:p w:rsidR="00F92073" w:rsidRPr="00F92073" w:rsidRDefault="00F92073" w:rsidP="00245EC8">
      <w:pPr>
        <w:pStyle w:val="Prrafodelista"/>
        <w:numPr>
          <w:ilvl w:val="0"/>
          <w:numId w:val="8"/>
        </w:numPr>
        <w:rPr>
          <w:lang w:eastAsia="es-ES"/>
        </w:rPr>
      </w:pPr>
      <w:r w:rsidRPr="00F92073">
        <w:rPr>
          <w:lang w:eastAsia="es-ES"/>
        </w:rPr>
        <w:t>Si los empleados requieren acceso en viajes o desde casa.</w:t>
      </w:r>
    </w:p>
    <w:p w:rsidR="00F92073" w:rsidRPr="00F92073" w:rsidRDefault="00F92073" w:rsidP="00245EC8">
      <w:pPr>
        <w:pStyle w:val="Prrafodelista"/>
        <w:numPr>
          <w:ilvl w:val="0"/>
          <w:numId w:val="8"/>
        </w:numPr>
        <w:rPr>
          <w:lang w:eastAsia="es-ES"/>
        </w:rPr>
      </w:pPr>
      <w:r w:rsidRPr="00F92073">
        <w:rPr>
          <w:lang w:eastAsia="es-ES"/>
        </w:rPr>
        <w:t xml:space="preserve">Se puede habilitar acceso seguro con VPN o </w:t>
      </w:r>
      <w:r w:rsidR="00245EC8">
        <w:rPr>
          <w:lang w:eastAsia="es-ES"/>
        </w:rPr>
        <w:t>autenticación en dos pasos</w:t>
      </w:r>
      <w:r w:rsidRPr="00F92073">
        <w:rPr>
          <w:lang w:eastAsia="es-ES"/>
        </w:rPr>
        <w:t>.</w:t>
      </w:r>
    </w:p>
    <w:p w:rsidR="001A528E" w:rsidRPr="001A528E" w:rsidRDefault="001A528E" w:rsidP="000609AC"/>
    <w:p w:rsidR="001A528E" w:rsidRDefault="001A528E" w:rsidP="001A528E">
      <w:pPr>
        <w:pStyle w:val="Prrafodelista"/>
        <w:numPr>
          <w:ilvl w:val="0"/>
          <w:numId w:val="2"/>
        </w:numPr>
        <w:rPr>
          <w:b/>
          <w:i/>
        </w:rPr>
      </w:pPr>
      <w:r>
        <w:rPr>
          <w:b/>
          <w:i/>
        </w:rPr>
        <w:t>Si quisiéramos darles acceso a los clientes/proveedores a nuestra intranet, ¿crees que sería mejor independizarla de la de uso exclusivo de la empresa o fusionar las dos?</w:t>
      </w:r>
    </w:p>
    <w:p w:rsidR="00A73193" w:rsidRPr="00A73193" w:rsidRDefault="00A73193" w:rsidP="00A73193">
      <w:pPr>
        <w:ind w:firstLine="709"/>
        <w:rPr>
          <w:b/>
          <w:i/>
        </w:rPr>
      </w:pPr>
      <w:r w:rsidRPr="00A73193">
        <w:rPr>
          <w:b/>
          <w:i/>
        </w:rPr>
        <w:t>Lo más recomendable es</w:t>
      </w:r>
      <w:r w:rsidRPr="00A73193">
        <w:rPr>
          <w:b/>
          <w:i/>
        </w:rPr>
        <w:t xml:space="preserve"> tener dos intranets separadas.</w:t>
      </w:r>
    </w:p>
    <w:p w:rsidR="00A73193" w:rsidRDefault="00A73193" w:rsidP="00A73193">
      <w:pPr>
        <w:pStyle w:val="Prrafodelista"/>
        <w:numPr>
          <w:ilvl w:val="0"/>
          <w:numId w:val="9"/>
        </w:numPr>
        <w:rPr>
          <w:b/>
          <w:i/>
        </w:rPr>
      </w:pPr>
      <w:r w:rsidRPr="00A73193">
        <w:rPr>
          <w:b/>
          <w:i/>
        </w:rPr>
        <w:t>Ventajas de separarlas:</w:t>
      </w:r>
    </w:p>
    <w:p w:rsidR="00A73193" w:rsidRPr="00A73193" w:rsidRDefault="00A73193" w:rsidP="00A73193">
      <w:pPr>
        <w:pStyle w:val="Prrafodelista"/>
        <w:ind w:left="1287" w:firstLine="0"/>
        <w:rPr>
          <w:b/>
          <w:i/>
        </w:rPr>
      </w:pPr>
    </w:p>
    <w:p w:rsidR="00A73193" w:rsidRPr="00A73193" w:rsidRDefault="00A73193" w:rsidP="00A73193">
      <w:pPr>
        <w:pStyle w:val="Prrafodelista"/>
        <w:numPr>
          <w:ilvl w:val="0"/>
          <w:numId w:val="10"/>
        </w:numPr>
        <w:rPr>
          <w:i/>
        </w:rPr>
      </w:pPr>
      <w:r w:rsidRPr="00A73193">
        <w:rPr>
          <w:i/>
        </w:rPr>
        <w:t>Mayor seguridad: Se protege la inf</w:t>
      </w:r>
      <w:r w:rsidRPr="00A73193">
        <w:rPr>
          <w:i/>
        </w:rPr>
        <w:t>ormación interna de la empresa.</w:t>
      </w:r>
    </w:p>
    <w:p w:rsidR="00A73193" w:rsidRPr="00A73193" w:rsidRDefault="00A73193" w:rsidP="00A73193">
      <w:pPr>
        <w:pStyle w:val="Prrafodelista"/>
        <w:numPr>
          <w:ilvl w:val="0"/>
          <w:numId w:val="10"/>
        </w:numPr>
        <w:rPr>
          <w:i/>
        </w:rPr>
      </w:pPr>
      <w:r w:rsidRPr="00A73193">
        <w:rPr>
          <w:i/>
        </w:rPr>
        <w:t>Accesos diferenciados: Cada grupo tiene</w:t>
      </w:r>
      <w:r w:rsidRPr="00A73193">
        <w:rPr>
          <w:i/>
        </w:rPr>
        <w:t xml:space="preserve"> solo la información relevante.</w:t>
      </w:r>
    </w:p>
    <w:p w:rsidR="00A73193" w:rsidRDefault="00A73193" w:rsidP="00A73193">
      <w:pPr>
        <w:pStyle w:val="Prrafodelista"/>
        <w:numPr>
          <w:ilvl w:val="0"/>
          <w:numId w:val="10"/>
        </w:numPr>
        <w:rPr>
          <w:i/>
        </w:rPr>
      </w:pPr>
      <w:r w:rsidRPr="00A73193">
        <w:rPr>
          <w:i/>
        </w:rPr>
        <w:t>Facilidad de gestión: Se pueden administr</w:t>
      </w:r>
      <w:r w:rsidRPr="00A73193">
        <w:rPr>
          <w:i/>
        </w:rPr>
        <w:t>ar permisos sin complicaciones.</w:t>
      </w:r>
    </w:p>
    <w:p w:rsidR="00A73193" w:rsidRPr="00A73193" w:rsidRDefault="00A73193" w:rsidP="00A73193">
      <w:pPr>
        <w:pStyle w:val="Prrafodelista"/>
        <w:ind w:left="1287" w:firstLine="0"/>
        <w:rPr>
          <w:b/>
          <w:i/>
        </w:rPr>
      </w:pPr>
    </w:p>
    <w:p w:rsidR="00A73193" w:rsidRDefault="00A73193" w:rsidP="00A73193">
      <w:pPr>
        <w:pStyle w:val="Prrafodelista"/>
        <w:numPr>
          <w:ilvl w:val="0"/>
          <w:numId w:val="9"/>
        </w:numPr>
        <w:rPr>
          <w:b/>
          <w:i/>
        </w:rPr>
      </w:pPr>
      <w:r w:rsidRPr="00A73193">
        <w:rPr>
          <w:b/>
          <w:i/>
        </w:rPr>
        <w:t>Situaciones don</w:t>
      </w:r>
      <w:r w:rsidRPr="00A73193">
        <w:rPr>
          <w:b/>
          <w:i/>
        </w:rPr>
        <w:t>de fusionarlas podría ser útil:</w:t>
      </w:r>
    </w:p>
    <w:p w:rsidR="00A73193" w:rsidRPr="00A73193" w:rsidRDefault="00A73193" w:rsidP="00A73193">
      <w:pPr>
        <w:pStyle w:val="Prrafodelista"/>
        <w:ind w:left="1287" w:firstLine="0"/>
        <w:rPr>
          <w:b/>
          <w:i/>
        </w:rPr>
      </w:pPr>
    </w:p>
    <w:p w:rsidR="00A73193" w:rsidRPr="00A73193" w:rsidRDefault="00A73193" w:rsidP="00A73193">
      <w:pPr>
        <w:pStyle w:val="Prrafodelista"/>
        <w:numPr>
          <w:ilvl w:val="0"/>
          <w:numId w:val="10"/>
        </w:numPr>
        <w:rPr>
          <w:i/>
        </w:rPr>
      </w:pPr>
      <w:r w:rsidRPr="00A73193">
        <w:rPr>
          <w:i/>
        </w:rPr>
        <w:t>Si clientes y proveedores necesitan acc</w:t>
      </w:r>
      <w:r w:rsidRPr="00A73193">
        <w:rPr>
          <w:i/>
        </w:rPr>
        <w:t>eso a documentación compartida.</w:t>
      </w:r>
    </w:p>
    <w:p w:rsidR="001A528E" w:rsidRDefault="00A73193" w:rsidP="00A73193">
      <w:pPr>
        <w:pStyle w:val="Prrafodelista"/>
        <w:numPr>
          <w:ilvl w:val="0"/>
          <w:numId w:val="10"/>
        </w:numPr>
        <w:rPr>
          <w:i/>
        </w:rPr>
      </w:pPr>
      <w:r w:rsidRPr="00A73193">
        <w:rPr>
          <w:i/>
        </w:rPr>
        <w:t>Si la empresa quiere un sistema centralizado y con permisos bien configurados.</w:t>
      </w:r>
    </w:p>
    <w:p w:rsidR="00A73193" w:rsidRDefault="00A73193" w:rsidP="00A73193">
      <w:pPr>
        <w:pStyle w:val="Prrafodelista"/>
        <w:ind w:left="1647" w:firstLine="0"/>
        <w:rPr>
          <w:i/>
        </w:rPr>
      </w:pPr>
    </w:p>
    <w:p w:rsidR="00A73193" w:rsidRDefault="00A73193" w:rsidP="00A73193">
      <w:pPr>
        <w:pStyle w:val="Prrafodelista"/>
        <w:numPr>
          <w:ilvl w:val="0"/>
          <w:numId w:val="9"/>
        </w:numPr>
        <w:rPr>
          <w:b/>
          <w:i/>
        </w:rPr>
      </w:pPr>
      <w:r w:rsidRPr="00A73193">
        <w:rPr>
          <w:b/>
          <w:i/>
        </w:rPr>
        <w:t xml:space="preserve">Mi conclusión es:  </w:t>
      </w:r>
    </w:p>
    <w:p w:rsidR="00A73193" w:rsidRPr="00A73193" w:rsidRDefault="00A73193" w:rsidP="00A73193">
      <w:pPr>
        <w:pStyle w:val="Prrafodelista"/>
        <w:ind w:left="1287" w:firstLine="0"/>
        <w:rPr>
          <w:b/>
          <w:i/>
        </w:rPr>
      </w:pPr>
    </w:p>
    <w:p w:rsidR="001A528E" w:rsidRPr="002B59F9" w:rsidRDefault="00A73193" w:rsidP="002B59F9">
      <w:pPr>
        <w:pStyle w:val="Prrafodelista"/>
        <w:numPr>
          <w:ilvl w:val="0"/>
          <w:numId w:val="10"/>
        </w:numPr>
        <w:rPr>
          <w:i/>
        </w:rPr>
      </w:pPr>
      <w:r w:rsidRPr="00A73193">
        <w:rPr>
          <w:i/>
        </w:rPr>
        <w:t>Lo más seguro y eficiente es tener una intranet exclusiva para empleados y otra para clientes/proveedores con los accesos bien definidos.</w:t>
      </w:r>
    </w:p>
    <w:sectPr w:rsidR="001A528E" w:rsidRPr="002B59F9" w:rsidSect="001A528E">
      <w:headerReference w:type="default" r:id="rId11"/>
      <w:footerReference w:type="default" r:id="rId12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27F" w:rsidRDefault="0008327F" w:rsidP="00604736">
      <w:pPr>
        <w:spacing w:before="0" w:after="0" w:line="240" w:lineRule="auto"/>
      </w:pPr>
      <w:r>
        <w:separator/>
      </w:r>
    </w:p>
  </w:endnote>
  <w:endnote w:type="continuationSeparator" w:id="0">
    <w:p w:rsidR="0008327F" w:rsidRDefault="0008327F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08327F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A528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A528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08327F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A528E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1A528E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27F" w:rsidRDefault="0008327F" w:rsidP="00604736">
      <w:pPr>
        <w:spacing w:before="0" w:after="0" w:line="240" w:lineRule="auto"/>
      </w:pPr>
      <w:r>
        <w:separator/>
      </w:r>
    </w:p>
  </w:footnote>
  <w:footnote w:type="continuationSeparator" w:id="0">
    <w:p w:rsidR="0008327F" w:rsidRDefault="0008327F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1A528E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Servidor Web Local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1A528E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Servidor Web Local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C3451" w:rsidRPr="004C3451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C3451" w:rsidRPr="004C3451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85E"/>
    <w:multiLevelType w:val="multilevel"/>
    <w:tmpl w:val="A502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75BEE"/>
    <w:multiLevelType w:val="hybridMultilevel"/>
    <w:tmpl w:val="101ECC1A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CC21F79"/>
    <w:multiLevelType w:val="hybridMultilevel"/>
    <w:tmpl w:val="5C8E0D2E"/>
    <w:lvl w:ilvl="0" w:tplc="8A1E00FE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3F1D6C50"/>
    <w:multiLevelType w:val="hybridMultilevel"/>
    <w:tmpl w:val="2E0E347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973761"/>
    <w:multiLevelType w:val="hybridMultilevel"/>
    <w:tmpl w:val="8BFEFFBA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C7C529B"/>
    <w:multiLevelType w:val="hybridMultilevel"/>
    <w:tmpl w:val="AABC98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A0907"/>
    <w:multiLevelType w:val="hybridMultilevel"/>
    <w:tmpl w:val="0BDEC29E"/>
    <w:lvl w:ilvl="0" w:tplc="8A1E00FE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72241128"/>
    <w:multiLevelType w:val="multilevel"/>
    <w:tmpl w:val="DDE6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C4670"/>
    <w:multiLevelType w:val="hybridMultilevel"/>
    <w:tmpl w:val="D2D83A1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ACE71EB"/>
    <w:multiLevelType w:val="hybridMultilevel"/>
    <w:tmpl w:val="1E6ED542"/>
    <w:lvl w:ilvl="0" w:tplc="0C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8E"/>
    <w:rsid w:val="000609AC"/>
    <w:rsid w:val="0008327F"/>
    <w:rsid w:val="001A528E"/>
    <w:rsid w:val="001C0E7C"/>
    <w:rsid w:val="001F6245"/>
    <w:rsid w:val="00245EC8"/>
    <w:rsid w:val="002B59F9"/>
    <w:rsid w:val="004C3451"/>
    <w:rsid w:val="004E3763"/>
    <w:rsid w:val="00604736"/>
    <w:rsid w:val="00950B4B"/>
    <w:rsid w:val="00A04660"/>
    <w:rsid w:val="00A73193"/>
    <w:rsid w:val="00B7347A"/>
    <w:rsid w:val="00C85F21"/>
    <w:rsid w:val="00D70205"/>
    <w:rsid w:val="00EA2AC4"/>
    <w:rsid w:val="00F9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9D12B"/>
  <w15:chartTrackingRefBased/>
  <w15:docId w15:val="{73493F11-8A3B-4DB7-80D0-B03BE6E5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C4"/>
    <w:pPr>
      <w:spacing w:before="120" w:after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1A528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528E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A528E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A52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528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528E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1A528E"/>
    <w:pPr>
      <w:spacing w:after="100"/>
      <w:ind w:left="240"/>
    </w:pPr>
  </w:style>
  <w:style w:type="character" w:styleId="Textoennegrita">
    <w:name w:val="Strong"/>
    <w:basedOn w:val="Fuentedeprrafopredeter"/>
    <w:uiPriority w:val="22"/>
    <w:qFormat/>
    <w:rsid w:val="00F920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1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innovaportal.com/innovaportal/v/77/1/innova.front/beneficios-de-usar-una-intranet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74693B-1CC6-41B4-85D8-9C118614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28</TotalTime>
  <Pages>5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Servidor Web Local</vt:lpstr>
    </vt:vector>
  </TitlesOfParts>
  <Company>Grupo ATU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Servidor Web Local</dc:title>
  <dc:subject/>
  <dc:creator>Francisco Javier Otero Herrero</dc:creator>
  <cp:keywords/>
  <dc:description/>
  <cp:lastModifiedBy>Usuario</cp:lastModifiedBy>
  <cp:revision>9</cp:revision>
  <cp:lastPrinted>2025-04-01T17:51:00Z</cp:lastPrinted>
  <dcterms:created xsi:type="dcterms:W3CDTF">2025-04-01T17:23:00Z</dcterms:created>
  <dcterms:modified xsi:type="dcterms:W3CDTF">2025-04-01T17:51:00Z</dcterms:modified>
</cp:coreProperties>
</file>