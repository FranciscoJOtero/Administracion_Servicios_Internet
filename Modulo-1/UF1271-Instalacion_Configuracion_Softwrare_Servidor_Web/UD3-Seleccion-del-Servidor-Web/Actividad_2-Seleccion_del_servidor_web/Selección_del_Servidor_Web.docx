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14627683"/>
        <w:docPartObj>
          <w:docPartGallery w:val="Cover Pages"/>
          <w:docPartUnique/>
        </w:docPartObj>
      </w:sdtPr>
      <w:sdtEndPr/>
      <w:sdtContent>
        <w:p w:rsidR="0064387E" w:rsidRDefault="0064387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387E" w:rsidRDefault="0064387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4387E" w:rsidRPr="0064387E" w:rsidRDefault="0064387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64387E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4387E" w:rsidRPr="0064387E" w:rsidRDefault="0064387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64387E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4387E" w:rsidRPr="0064387E" w:rsidRDefault="00F24358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0</w:t>
                                      </w:r>
                                      <w:r w:rsidR="00C012D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1-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0</w:t>
                                      </w:r>
                                      <w:r w:rsidR="00C012D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64387E" w:rsidRDefault="0064387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4387E" w:rsidRPr="0064387E" w:rsidRDefault="0064387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64387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4387E" w:rsidRPr="0064387E" w:rsidRDefault="0064387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64387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4387E" w:rsidRPr="0064387E" w:rsidRDefault="00F2435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0</w:t>
                                </w:r>
                                <w:r w:rsidR="00C012D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1-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0</w:t>
                                </w:r>
                                <w:r w:rsidR="00C012D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387E" w:rsidRPr="0064387E" w:rsidRDefault="0064387E" w:rsidP="0064387E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4387E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Selección de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 w:rsidRPr="0064387E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Servidor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4387E" w:rsidRPr="0064387E" w:rsidRDefault="0064387E" w:rsidP="0064387E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4387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Selección 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l</w:t>
                              </w:r>
                              <w:r w:rsidRPr="0064387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Servidor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4387E" w:rsidRDefault="0064387E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64387E" w:rsidRDefault="0064387E" w:rsidP="00EA2AC4"/>
    <w:p w:rsidR="0064387E" w:rsidRPr="0064387E" w:rsidRDefault="0064387E" w:rsidP="0064387E">
      <w:pPr>
        <w:spacing w:before="0" w:after="160"/>
        <w:ind w:firstLine="0"/>
        <w:jc w:val="left"/>
      </w:pPr>
      <w:r>
        <w:br w:type="page"/>
      </w:r>
    </w:p>
    <w:p w:rsidR="0064387E" w:rsidRDefault="0064387E" w:rsidP="0064387E">
      <w:pPr>
        <w:pStyle w:val="Ttulo1"/>
        <w:spacing w:before="480" w:after="480"/>
        <w:ind w:firstLine="0"/>
        <w:jc w:val="left"/>
        <w:rPr>
          <w:sz w:val="44"/>
        </w:rPr>
      </w:pPr>
    </w:p>
    <w:p w:rsidR="004E3763" w:rsidRDefault="0064387E" w:rsidP="0064387E">
      <w:pPr>
        <w:pStyle w:val="Ttulo1"/>
        <w:numPr>
          <w:ilvl w:val="0"/>
          <w:numId w:val="1"/>
        </w:numPr>
        <w:spacing w:before="480" w:after="480"/>
        <w:ind w:left="1281" w:hanging="357"/>
        <w:jc w:val="left"/>
        <w:rPr>
          <w:sz w:val="44"/>
        </w:rPr>
      </w:pPr>
      <w:r w:rsidRPr="0064387E">
        <w:rPr>
          <w:sz w:val="44"/>
        </w:rPr>
        <w:t>Responder a las siguientes preguntas:</w:t>
      </w:r>
    </w:p>
    <w:p w:rsidR="0064387E" w:rsidRDefault="0064387E" w:rsidP="0064387E">
      <w:pPr>
        <w:pStyle w:val="Ttulo2"/>
        <w:numPr>
          <w:ilvl w:val="0"/>
          <w:numId w:val="2"/>
        </w:numPr>
        <w:jc w:val="left"/>
        <w:rPr>
          <w:i/>
          <w:sz w:val="28"/>
        </w:rPr>
      </w:pPr>
      <w:r w:rsidRPr="0064387E">
        <w:rPr>
          <w:i/>
          <w:sz w:val="28"/>
        </w:rPr>
        <w:t>Si detectáramos que el sistema de red nos está provocando un cuello de botella, ¿qué opciones propondrías para optimizar el rendimiento de nuestros servicios?</w:t>
      </w:r>
    </w:p>
    <w:p w:rsidR="0064387E" w:rsidRDefault="00251430" w:rsidP="00251430">
      <w:pPr>
        <w:ind w:left="1287" w:firstLine="0"/>
      </w:pPr>
      <w:r w:rsidRPr="00251430">
        <w:t>Para optimizar la red, primero hay que identificar el cuello de botella,</w:t>
      </w:r>
      <w:r>
        <w:t xml:space="preserve"> pero algunas posibles soluciones podrían ser:</w:t>
      </w:r>
    </w:p>
    <w:p w:rsidR="00251430" w:rsidRPr="00251430" w:rsidRDefault="00251430" w:rsidP="00251430">
      <w:pPr>
        <w:pStyle w:val="Prrafodelista"/>
        <w:numPr>
          <w:ilvl w:val="0"/>
          <w:numId w:val="3"/>
        </w:numPr>
        <w:spacing w:before="240" w:after="360"/>
        <w:ind w:left="2001" w:hanging="357"/>
        <w:rPr>
          <w:b/>
          <w:i/>
        </w:rPr>
      </w:pPr>
      <w:r w:rsidRPr="00251430">
        <w:rPr>
          <w:b/>
          <w:i/>
        </w:rPr>
        <w:t>Análisis del tráfico:</w:t>
      </w:r>
    </w:p>
    <w:p w:rsidR="00251430" w:rsidRDefault="00251430" w:rsidP="00251430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Usar herramientas como Wireshark o NetFlow para identificar qué dispositivos o servicios están saturando la red.</w:t>
      </w:r>
    </w:p>
    <w:p w:rsidR="009D6B65" w:rsidRDefault="009D6B65" w:rsidP="009D6B65">
      <w:pPr>
        <w:pStyle w:val="Prrafodelista"/>
        <w:spacing w:before="240" w:after="360"/>
        <w:ind w:left="2364" w:firstLine="0"/>
      </w:pPr>
    </w:p>
    <w:p w:rsidR="00251430" w:rsidRDefault="00251430" w:rsidP="00251430">
      <w:pPr>
        <w:pStyle w:val="Prrafodelista"/>
        <w:numPr>
          <w:ilvl w:val="0"/>
          <w:numId w:val="3"/>
        </w:numPr>
        <w:spacing w:before="240" w:after="360"/>
        <w:ind w:left="2001" w:hanging="357"/>
        <w:rPr>
          <w:b/>
          <w:i/>
        </w:rPr>
      </w:pPr>
      <w:r w:rsidRPr="00251430">
        <w:rPr>
          <w:b/>
          <w:i/>
        </w:rPr>
        <w:t>Optimización del hardware:</w:t>
      </w:r>
    </w:p>
    <w:p w:rsidR="00251430" w:rsidRPr="00251430" w:rsidRDefault="00251430" w:rsidP="00251430">
      <w:pPr>
        <w:pStyle w:val="Prrafodelista"/>
        <w:numPr>
          <w:ilvl w:val="0"/>
          <w:numId w:val="4"/>
        </w:numPr>
        <w:spacing w:before="240" w:after="360"/>
        <w:ind w:left="2364" w:hanging="357"/>
      </w:pPr>
      <w:r w:rsidRPr="00251430">
        <w:t>Actualizar a switches y routers de mayor capacidad.</w:t>
      </w:r>
    </w:p>
    <w:p w:rsidR="00251430" w:rsidRDefault="00251430" w:rsidP="00251430">
      <w:pPr>
        <w:pStyle w:val="Prrafodelista"/>
        <w:numPr>
          <w:ilvl w:val="0"/>
          <w:numId w:val="4"/>
        </w:numPr>
        <w:spacing w:before="240" w:after="360"/>
        <w:ind w:left="2364" w:hanging="357"/>
      </w:pPr>
      <w:r w:rsidRPr="00251430">
        <w:t>Implementar cableado de mayor velocidad (por ejemplo, cambiar de CAT5e a CAT6 o fibra óptica).</w:t>
      </w:r>
    </w:p>
    <w:p w:rsidR="009D6B65" w:rsidRDefault="009D6B65" w:rsidP="009D6B65">
      <w:pPr>
        <w:pStyle w:val="Prrafodelista"/>
        <w:spacing w:before="240" w:after="360"/>
        <w:ind w:left="2364" w:firstLine="0"/>
      </w:pPr>
    </w:p>
    <w:p w:rsidR="009D6B65" w:rsidRPr="009D6B65" w:rsidRDefault="009D6B65" w:rsidP="009D6B65">
      <w:pPr>
        <w:pStyle w:val="Prrafodelista"/>
        <w:numPr>
          <w:ilvl w:val="0"/>
          <w:numId w:val="3"/>
        </w:numPr>
        <w:spacing w:before="240" w:after="360"/>
        <w:ind w:left="2001" w:hanging="357"/>
        <w:rPr>
          <w:b/>
          <w:i/>
        </w:rPr>
      </w:pPr>
      <w:r w:rsidRPr="009D6B65">
        <w:rPr>
          <w:b/>
          <w:i/>
        </w:rPr>
        <w:t>Segmentación de la red:</w:t>
      </w:r>
    </w:p>
    <w:p w:rsidR="009D6B65" w:rsidRDefault="009D6B65" w:rsidP="009D6B65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Usar VLANs para separar el tráfico y evitar congestión.</w:t>
      </w:r>
    </w:p>
    <w:p w:rsidR="009D6B65" w:rsidRDefault="009D6B65" w:rsidP="009D6B65">
      <w:pPr>
        <w:pStyle w:val="Prrafodelista"/>
        <w:spacing w:before="240" w:after="360"/>
        <w:ind w:left="2364" w:firstLine="0"/>
      </w:pPr>
    </w:p>
    <w:p w:rsidR="009D6B65" w:rsidRPr="009D6B65" w:rsidRDefault="009D6B65" w:rsidP="009D6B65">
      <w:pPr>
        <w:pStyle w:val="Prrafodelista"/>
        <w:numPr>
          <w:ilvl w:val="0"/>
          <w:numId w:val="3"/>
        </w:numPr>
        <w:spacing w:before="240" w:after="360"/>
        <w:ind w:left="2001" w:hanging="357"/>
        <w:rPr>
          <w:b/>
          <w:i/>
        </w:rPr>
      </w:pPr>
      <w:r w:rsidRPr="009D6B65">
        <w:rPr>
          <w:b/>
          <w:i/>
        </w:rPr>
        <w:t>Optimización del servidor web (si el cuello de botella es en el servidor):</w:t>
      </w:r>
    </w:p>
    <w:p w:rsidR="009D6B65" w:rsidRDefault="009D6B65" w:rsidP="009D6B65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Usar Nginx como proxy inverso si el servidor usa Apache.</w:t>
      </w:r>
    </w:p>
    <w:p w:rsidR="009D6B65" w:rsidRDefault="009D6B65" w:rsidP="009D6B65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Habilitar compresión Gzip y caché para reducir el uso de ancho de banda.</w:t>
      </w:r>
    </w:p>
    <w:p w:rsidR="009D6B65" w:rsidRDefault="009D6B65" w:rsidP="009D6B65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Optimizar bases de datos MySQL/MariaDB con índices y caché de consultas.</w:t>
      </w:r>
    </w:p>
    <w:p w:rsidR="009D6B65" w:rsidRDefault="009D6B65" w:rsidP="009D6B65">
      <w:pPr>
        <w:pStyle w:val="Prrafodelista"/>
        <w:spacing w:before="240" w:after="360"/>
        <w:ind w:left="2364" w:firstLine="0"/>
      </w:pPr>
    </w:p>
    <w:p w:rsidR="009D6B65" w:rsidRPr="009D6B65" w:rsidRDefault="009D6B65" w:rsidP="009D6B65">
      <w:pPr>
        <w:pStyle w:val="Prrafodelista"/>
        <w:numPr>
          <w:ilvl w:val="0"/>
          <w:numId w:val="3"/>
        </w:numPr>
        <w:spacing w:before="240" w:after="360"/>
        <w:ind w:left="2001" w:hanging="357"/>
        <w:rPr>
          <w:b/>
          <w:i/>
        </w:rPr>
      </w:pPr>
      <w:r w:rsidRPr="009D6B65">
        <w:rPr>
          <w:b/>
          <w:i/>
        </w:rPr>
        <w:t>Balanceo de carga:</w:t>
      </w:r>
    </w:p>
    <w:p w:rsidR="009D6B65" w:rsidRDefault="009D6B65" w:rsidP="009D6B65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Implementar un balanceador de carga como HAProxy o Nginx para distribuir las peticiones entre varios servidores.</w:t>
      </w:r>
    </w:p>
    <w:p w:rsidR="009D6B65" w:rsidRDefault="009D6B65" w:rsidP="009D6B65">
      <w:pPr>
        <w:pStyle w:val="Prrafodelista"/>
        <w:spacing w:before="240" w:after="360"/>
        <w:ind w:left="2364" w:firstLine="0"/>
      </w:pPr>
    </w:p>
    <w:p w:rsidR="009D6B65" w:rsidRPr="009D6B65" w:rsidRDefault="009D6B65" w:rsidP="009D6B65">
      <w:pPr>
        <w:pStyle w:val="Prrafodelista"/>
        <w:numPr>
          <w:ilvl w:val="0"/>
          <w:numId w:val="3"/>
        </w:numPr>
        <w:spacing w:before="240" w:after="360"/>
        <w:ind w:left="2001" w:hanging="357"/>
        <w:rPr>
          <w:b/>
          <w:i/>
        </w:rPr>
      </w:pPr>
      <w:r w:rsidRPr="009D6B65">
        <w:rPr>
          <w:b/>
          <w:i/>
        </w:rPr>
        <w:t>Uso de CDN (Content Delivery Network):</w:t>
      </w:r>
    </w:p>
    <w:p w:rsidR="009D6B65" w:rsidRPr="00251430" w:rsidRDefault="009D6B65" w:rsidP="009D6B65">
      <w:pPr>
        <w:pStyle w:val="Prrafodelista"/>
        <w:numPr>
          <w:ilvl w:val="0"/>
          <w:numId w:val="4"/>
        </w:numPr>
        <w:spacing w:before="240" w:after="360"/>
        <w:ind w:left="2364" w:hanging="357"/>
      </w:pPr>
      <w:r>
        <w:t>Si la web tiene mucho tráfico externo, un CDN como Cloudflare puede reducir la carga en la red local.</w:t>
      </w:r>
    </w:p>
    <w:p w:rsidR="0064387E" w:rsidRDefault="0064387E">
      <w:pPr>
        <w:spacing w:before="0" w:after="160"/>
        <w:ind w:firstLine="0"/>
        <w:jc w:val="left"/>
      </w:pPr>
      <w:r>
        <w:br w:type="page"/>
      </w:r>
    </w:p>
    <w:p w:rsidR="0064387E" w:rsidRPr="0064387E" w:rsidRDefault="0064387E" w:rsidP="0064387E"/>
    <w:p w:rsidR="0064387E" w:rsidRDefault="0064387E" w:rsidP="0064387E">
      <w:pPr>
        <w:pStyle w:val="Ttulo2"/>
        <w:numPr>
          <w:ilvl w:val="0"/>
          <w:numId w:val="2"/>
        </w:numPr>
        <w:jc w:val="left"/>
        <w:rPr>
          <w:i/>
          <w:sz w:val="28"/>
        </w:rPr>
      </w:pPr>
      <w:r w:rsidRPr="0064387E">
        <w:rPr>
          <w:i/>
          <w:sz w:val="28"/>
        </w:rPr>
        <w:t xml:space="preserve">Vamos a suponer que tenemos que instalar el paquete de servicios XAMPP tanto en Windows como en Linux. ¿Qué consideraciones tendrías en cuenta? </w:t>
      </w:r>
    </w:p>
    <w:p w:rsidR="009D6B65" w:rsidRPr="009D6B65" w:rsidRDefault="009D6B65" w:rsidP="009D6B65">
      <w:pPr>
        <w:pStyle w:val="Prrafodelista"/>
        <w:numPr>
          <w:ilvl w:val="0"/>
          <w:numId w:val="5"/>
        </w:numPr>
        <w:spacing w:before="240" w:after="360"/>
        <w:ind w:hanging="357"/>
        <w:rPr>
          <w:b/>
        </w:rPr>
      </w:pPr>
      <w:r w:rsidRPr="009D6B65">
        <w:rPr>
          <w:b/>
        </w:rPr>
        <w:t>Consideraciones generales antes de la instalación:</w:t>
      </w:r>
    </w:p>
    <w:p w:rsidR="009D6B65" w:rsidRPr="009D6B65" w:rsidRDefault="009D6B65" w:rsidP="009D6B65">
      <w:pPr>
        <w:pStyle w:val="Prrafodelista"/>
        <w:spacing w:before="240" w:after="360"/>
        <w:ind w:left="1647" w:firstLine="0"/>
      </w:pP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Verificar compatibilidad: XAMPP debe ser compatible con la versión del sistema operativo.</w:t>
      </w: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Configurar puertos: XAMPP usa el puerto 80 (HTTP) y 3306 (MySQL), asegurarse de que no estén en uso.</w:t>
      </w: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Establecer permisos adecuados para evitar vulnerabilidades.</w:t>
      </w:r>
    </w:p>
    <w:p w:rsidR="0064387E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Definir entorno de uso: Si es para desarrollo, XAMPP es ideal, pero para producción se recomienda configurar manualmente Apache, MySQL y PHP.</w:t>
      </w:r>
    </w:p>
    <w:p w:rsidR="009D6B65" w:rsidRPr="009D6B65" w:rsidRDefault="009D6B65" w:rsidP="009D6B65">
      <w:pPr>
        <w:pStyle w:val="Prrafodelista"/>
        <w:spacing w:before="240" w:after="360"/>
        <w:ind w:left="2007" w:firstLine="0"/>
      </w:pPr>
    </w:p>
    <w:p w:rsidR="009D6B65" w:rsidRPr="009D6B65" w:rsidRDefault="009D6B65" w:rsidP="009D6B65">
      <w:pPr>
        <w:pStyle w:val="Prrafodelista"/>
        <w:numPr>
          <w:ilvl w:val="0"/>
          <w:numId w:val="5"/>
        </w:numPr>
        <w:spacing w:before="240" w:after="360"/>
        <w:ind w:hanging="357"/>
        <w:rPr>
          <w:b/>
        </w:rPr>
      </w:pPr>
      <w:r w:rsidRPr="009D6B65">
        <w:rPr>
          <w:b/>
        </w:rPr>
        <w:t>Recomendaciones por sistema:</w:t>
      </w:r>
    </w:p>
    <w:p w:rsidR="009D6B65" w:rsidRPr="009D6B65" w:rsidRDefault="009D6B65" w:rsidP="009D6B65">
      <w:pPr>
        <w:pStyle w:val="Prrafodelista"/>
        <w:spacing w:before="240" w:after="360"/>
        <w:ind w:left="1647" w:firstLine="0"/>
      </w:pP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En Windows, evitar conflictos de puertos (puede haber problemas con IIS).</w:t>
      </w: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En Linux, dar permisos adecuados (chmod y chown) y usar sudo para ejecutar servicios.</w:t>
      </w: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En ambos casos, cambiar credenciales por defecto para mejorar la seguridad.</w:t>
      </w:r>
    </w:p>
    <w:p w:rsidR="009D6B65" w:rsidRPr="009D6B65" w:rsidRDefault="009D6B65" w:rsidP="009D6B65">
      <w:pPr>
        <w:pStyle w:val="Prrafodelista"/>
        <w:spacing w:before="240" w:after="360"/>
        <w:ind w:left="2007" w:firstLine="0"/>
        <w:rPr>
          <w:b/>
        </w:rPr>
      </w:pPr>
    </w:p>
    <w:p w:rsidR="009D6B65" w:rsidRPr="009D6B65" w:rsidRDefault="009D6B65" w:rsidP="009D6B65">
      <w:pPr>
        <w:pStyle w:val="Prrafodelista"/>
        <w:numPr>
          <w:ilvl w:val="0"/>
          <w:numId w:val="5"/>
        </w:numPr>
        <w:spacing w:before="240" w:after="360"/>
        <w:ind w:hanging="357"/>
        <w:rPr>
          <w:b/>
        </w:rPr>
      </w:pPr>
      <w:r w:rsidRPr="009D6B65">
        <w:rPr>
          <w:b/>
        </w:rPr>
        <w:t>Conclusiones:</w:t>
      </w:r>
    </w:p>
    <w:p w:rsidR="009D6B65" w:rsidRPr="009D6B65" w:rsidRDefault="009D6B65" w:rsidP="009D6B65">
      <w:pPr>
        <w:pStyle w:val="Prrafodelista"/>
        <w:spacing w:before="240" w:after="360"/>
        <w:ind w:left="1647" w:firstLine="0"/>
      </w:pPr>
    </w:p>
    <w:p w:rsidR="009D6B65" w:rsidRP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Para desarrollo, XAMPP es una opción fácil y rápida.</w:t>
      </w:r>
    </w:p>
    <w:p w:rsidR="009D6B65" w:rsidRDefault="009D6B65" w:rsidP="009D6B65">
      <w:pPr>
        <w:pStyle w:val="Prrafodelista"/>
        <w:numPr>
          <w:ilvl w:val="0"/>
          <w:numId w:val="6"/>
        </w:numPr>
        <w:spacing w:before="240" w:after="360"/>
        <w:ind w:hanging="357"/>
      </w:pPr>
      <w:r w:rsidRPr="009D6B65">
        <w:t>Para producción, es mejor instalar los componentes por separado para mayor control y seguridad.</w:t>
      </w:r>
    </w:p>
    <w:p w:rsidR="00B210F5" w:rsidRDefault="00B210F5">
      <w:pPr>
        <w:spacing w:before="0" w:after="160"/>
        <w:ind w:firstLine="0"/>
        <w:jc w:val="left"/>
      </w:pPr>
      <w:r>
        <w:br w:type="page"/>
      </w:r>
    </w:p>
    <w:p w:rsidR="00B210F5" w:rsidRDefault="00B210F5" w:rsidP="00B210F5">
      <w:pPr>
        <w:pStyle w:val="Prrafodelista"/>
        <w:spacing w:before="240" w:after="360"/>
        <w:ind w:left="2007" w:firstLine="0"/>
      </w:pPr>
    </w:p>
    <w:p w:rsidR="009D6B65" w:rsidRPr="00C012DD" w:rsidRDefault="009D6B65" w:rsidP="00B210F5">
      <w:pPr>
        <w:pStyle w:val="Prrafodelista"/>
        <w:numPr>
          <w:ilvl w:val="0"/>
          <w:numId w:val="5"/>
        </w:numPr>
        <w:spacing w:before="240" w:after="360"/>
        <w:ind w:hanging="357"/>
        <w:jc w:val="left"/>
        <w:rPr>
          <w:b/>
          <w:sz w:val="28"/>
        </w:rPr>
      </w:pPr>
      <w:r w:rsidRPr="00C012DD">
        <w:rPr>
          <w:b/>
          <w:sz w:val="28"/>
        </w:rPr>
        <w:t>Diferencias entre Windows y Linux</w:t>
      </w:r>
      <w:r w:rsidR="00B210F5" w:rsidRPr="00C012DD">
        <w:rPr>
          <w:b/>
          <w:sz w:val="28"/>
        </w:rPr>
        <w:t>:</w:t>
      </w:r>
    </w:p>
    <w:tbl>
      <w:tblPr>
        <w:tblStyle w:val="Tabladecuadrcula5oscura-nfasis1"/>
        <w:tblW w:w="8789" w:type="dxa"/>
        <w:tblInd w:w="-147" w:type="dxa"/>
        <w:tblLook w:val="04A0" w:firstRow="1" w:lastRow="0" w:firstColumn="1" w:lastColumn="0" w:noHBand="0" w:noVBand="1"/>
      </w:tblPr>
      <w:tblGrid>
        <w:gridCol w:w="2410"/>
        <w:gridCol w:w="2977"/>
        <w:gridCol w:w="3402"/>
      </w:tblGrid>
      <w:tr w:rsidR="00C012DD" w:rsidTr="00C01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012DD" w:rsidRPr="00B42C14" w:rsidRDefault="00C012DD" w:rsidP="00B42C14">
            <w:pPr>
              <w:ind w:firstLine="0"/>
              <w:jc w:val="center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Aspecto</w:t>
            </w:r>
          </w:p>
        </w:tc>
        <w:tc>
          <w:tcPr>
            <w:tcW w:w="2977" w:type="dxa"/>
          </w:tcPr>
          <w:p w:rsidR="00C012DD" w:rsidRPr="00B42C14" w:rsidRDefault="00C012DD" w:rsidP="00B42C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Windows</w:t>
            </w:r>
          </w:p>
        </w:tc>
        <w:tc>
          <w:tcPr>
            <w:tcW w:w="3402" w:type="dxa"/>
          </w:tcPr>
          <w:p w:rsidR="00C012DD" w:rsidRPr="00B42C14" w:rsidRDefault="00C012DD" w:rsidP="00B42C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Linux</w:t>
            </w:r>
          </w:p>
        </w:tc>
      </w:tr>
      <w:tr w:rsidR="00C012DD" w:rsidTr="00C0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012DD" w:rsidRPr="00B42C14" w:rsidRDefault="00C012DD" w:rsidP="00B42C14">
            <w:pPr>
              <w:ind w:firstLine="0"/>
              <w:jc w:val="center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Instalación</w:t>
            </w:r>
          </w:p>
        </w:tc>
        <w:tc>
          <w:tcPr>
            <w:tcW w:w="2977" w:type="dxa"/>
          </w:tcPr>
          <w:p w:rsidR="00C012DD" w:rsidRPr="00B42C14" w:rsidRDefault="00C012DD" w:rsidP="00B42C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Instalador .exe sencillo</w:t>
            </w:r>
          </w:p>
        </w:tc>
        <w:tc>
          <w:tcPr>
            <w:tcW w:w="3402" w:type="dxa"/>
          </w:tcPr>
          <w:p w:rsidR="00C012DD" w:rsidRPr="00B42C14" w:rsidRDefault="00C012DD" w:rsidP="00B42C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Se instala con .run o desde terminal</w:t>
            </w:r>
          </w:p>
        </w:tc>
      </w:tr>
      <w:tr w:rsidR="00C012DD" w:rsidTr="00C01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012DD" w:rsidRPr="00B42C14" w:rsidRDefault="00C012DD" w:rsidP="00B42C14">
            <w:pPr>
              <w:ind w:firstLine="0"/>
              <w:jc w:val="center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Gestión de Servicios</w:t>
            </w:r>
          </w:p>
        </w:tc>
        <w:tc>
          <w:tcPr>
            <w:tcW w:w="2977" w:type="dxa"/>
          </w:tcPr>
          <w:p w:rsidR="00C012DD" w:rsidRPr="00B42C14" w:rsidRDefault="00C012DD" w:rsidP="00B42C1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Panel de control gráfico</w:t>
            </w:r>
          </w:p>
        </w:tc>
        <w:tc>
          <w:tcPr>
            <w:tcW w:w="3402" w:type="dxa"/>
          </w:tcPr>
          <w:p w:rsidR="00C012DD" w:rsidRPr="00B42C14" w:rsidRDefault="00C012DD" w:rsidP="00B42C1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Uso de terminal (sudo /opt/lampp/lampp/start)</w:t>
            </w:r>
          </w:p>
        </w:tc>
      </w:tr>
      <w:tr w:rsidR="00C012DD" w:rsidTr="00C0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012DD" w:rsidRPr="00B42C14" w:rsidRDefault="00C012DD" w:rsidP="00B42C14">
            <w:pPr>
              <w:ind w:firstLine="0"/>
              <w:jc w:val="center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Rendimiento</w:t>
            </w:r>
          </w:p>
        </w:tc>
        <w:tc>
          <w:tcPr>
            <w:tcW w:w="2977" w:type="dxa"/>
          </w:tcPr>
          <w:p w:rsidR="00C012DD" w:rsidRPr="00B42C14" w:rsidRDefault="00C012DD" w:rsidP="00B42C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Puede ser más lento en entornos grandes</w:t>
            </w:r>
          </w:p>
        </w:tc>
        <w:tc>
          <w:tcPr>
            <w:tcW w:w="3402" w:type="dxa"/>
          </w:tcPr>
          <w:p w:rsidR="00C012DD" w:rsidRPr="00B42C14" w:rsidRDefault="00C012DD" w:rsidP="00B42C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Mejor optimización en servidores Linux</w:t>
            </w:r>
          </w:p>
        </w:tc>
      </w:tr>
      <w:tr w:rsidR="00C012DD" w:rsidTr="00C01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012DD" w:rsidRPr="00B42C14" w:rsidRDefault="00C012DD" w:rsidP="00B42C14">
            <w:pPr>
              <w:ind w:firstLine="0"/>
              <w:jc w:val="center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Seguridad</w:t>
            </w:r>
          </w:p>
        </w:tc>
        <w:tc>
          <w:tcPr>
            <w:tcW w:w="2977" w:type="dxa"/>
          </w:tcPr>
          <w:p w:rsidR="00C012DD" w:rsidRPr="00B42C14" w:rsidRDefault="00C012DD" w:rsidP="00B42C1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Más vulnerable por defecto</w:t>
            </w:r>
          </w:p>
        </w:tc>
        <w:tc>
          <w:tcPr>
            <w:tcW w:w="3402" w:type="dxa"/>
          </w:tcPr>
          <w:p w:rsidR="00C012DD" w:rsidRPr="00B42C14" w:rsidRDefault="00C012DD" w:rsidP="00B42C1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Más seguro, pero requiere configuración de permisos</w:t>
            </w:r>
          </w:p>
        </w:tc>
      </w:tr>
      <w:tr w:rsidR="00C012DD" w:rsidTr="00C0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012DD" w:rsidRPr="00B42C14" w:rsidRDefault="00C012DD" w:rsidP="00B42C14">
            <w:pPr>
              <w:ind w:firstLine="0"/>
              <w:jc w:val="center"/>
              <w:rPr>
                <w:i/>
                <w:color w:val="auto"/>
              </w:rPr>
            </w:pPr>
            <w:r w:rsidRPr="00B42C14">
              <w:rPr>
                <w:i/>
                <w:color w:val="auto"/>
              </w:rPr>
              <w:t>Ubicación de archivos</w:t>
            </w:r>
          </w:p>
        </w:tc>
        <w:tc>
          <w:tcPr>
            <w:tcW w:w="2977" w:type="dxa"/>
          </w:tcPr>
          <w:p w:rsidR="00C012DD" w:rsidRPr="00B42C14" w:rsidRDefault="00C012DD" w:rsidP="00B42C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C:\xampp\htdocs\</w:t>
            </w:r>
          </w:p>
        </w:tc>
        <w:tc>
          <w:tcPr>
            <w:tcW w:w="3402" w:type="dxa"/>
          </w:tcPr>
          <w:p w:rsidR="00C012DD" w:rsidRPr="00B42C14" w:rsidRDefault="00C012DD" w:rsidP="00B42C1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7F7F7F" w:themeColor="text1" w:themeTint="80"/>
              </w:rPr>
            </w:pPr>
            <w:r w:rsidRPr="00B42C14">
              <w:rPr>
                <w:b/>
                <w:i/>
                <w:color w:val="7F7F7F" w:themeColor="text1" w:themeTint="80"/>
              </w:rPr>
              <w:t>/opt/lampp/htdocs</w:t>
            </w:r>
          </w:p>
        </w:tc>
      </w:tr>
    </w:tbl>
    <w:p w:rsidR="00B210F5" w:rsidRPr="00B210F5" w:rsidRDefault="00B210F5" w:rsidP="00B210F5"/>
    <w:sectPr w:rsidR="00B210F5" w:rsidRPr="00B210F5" w:rsidSect="0064387E">
      <w:headerReference w:type="default" r:id="rId9"/>
      <w:footerReference w:type="default" r:id="rId10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BC3" w:rsidRDefault="00970BC3" w:rsidP="00604736">
      <w:pPr>
        <w:spacing w:before="0" w:after="0" w:line="240" w:lineRule="auto"/>
      </w:pPr>
      <w:r>
        <w:separator/>
      </w:r>
    </w:p>
  </w:endnote>
  <w:endnote w:type="continuationSeparator" w:id="0">
    <w:p w:rsidR="00970BC3" w:rsidRDefault="00970BC3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970BC3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387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4387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85598B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4387E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4387E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BC3" w:rsidRDefault="00970BC3" w:rsidP="00604736">
      <w:pPr>
        <w:spacing w:before="0" w:after="0" w:line="240" w:lineRule="auto"/>
      </w:pPr>
      <w:r>
        <w:separator/>
      </w:r>
    </w:p>
  </w:footnote>
  <w:footnote w:type="continuationSeparator" w:id="0">
    <w:p w:rsidR="00970BC3" w:rsidRDefault="00970BC3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64387E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Selección del Servidor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64387E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Selección del Servidor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24358" w:rsidRPr="00F2435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24358" w:rsidRPr="00F2435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5321"/>
    <w:multiLevelType w:val="hybridMultilevel"/>
    <w:tmpl w:val="3202FEDC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D2260B5"/>
    <w:multiLevelType w:val="hybridMultilevel"/>
    <w:tmpl w:val="9ECA3F2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CE6DA6"/>
    <w:multiLevelType w:val="hybridMultilevel"/>
    <w:tmpl w:val="6C7EA302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54D2415F"/>
    <w:multiLevelType w:val="hybridMultilevel"/>
    <w:tmpl w:val="2B14E15E"/>
    <w:lvl w:ilvl="0" w:tplc="8A1E00FE">
      <w:start w:val="1"/>
      <w:numFmt w:val="bullet"/>
      <w:lvlText w:val=""/>
      <w:lvlJc w:val="left"/>
      <w:pPr>
        <w:ind w:left="23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4" w15:restartNumberingAfterBreak="0">
    <w:nsid w:val="73B66686"/>
    <w:multiLevelType w:val="hybridMultilevel"/>
    <w:tmpl w:val="E346AE0E"/>
    <w:lvl w:ilvl="0" w:tplc="0C0A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DC41F93"/>
    <w:multiLevelType w:val="hybridMultilevel"/>
    <w:tmpl w:val="0BD41D46"/>
    <w:lvl w:ilvl="0" w:tplc="8A1E00F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7E"/>
    <w:rsid w:val="001C0E7C"/>
    <w:rsid w:val="00251430"/>
    <w:rsid w:val="004E3763"/>
    <w:rsid w:val="00604736"/>
    <w:rsid w:val="0064387E"/>
    <w:rsid w:val="0085598B"/>
    <w:rsid w:val="00950B4B"/>
    <w:rsid w:val="00970BC3"/>
    <w:rsid w:val="009D6B65"/>
    <w:rsid w:val="00A04660"/>
    <w:rsid w:val="00B210F5"/>
    <w:rsid w:val="00B36266"/>
    <w:rsid w:val="00B42C14"/>
    <w:rsid w:val="00C012DD"/>
    <w:rsid w:val="00EA2AC4"/>
    <w:rsid w:val="00F2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108C8"/>
  <w15:chartTrackingRefBased/>
  <w15:docId w15:val="{B5012D73-AE50-49FE-AF52-E75C579A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6438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387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514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01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39</TotalTime>
  <Pages>5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ATU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del Servidor Web</dc:title>
  <dc:subject/>
  <dc:creator>Francisco Javier Otero Herrero</dc:creator>
  <cp:keywords/>
  <dc:description/>
  <cp:lastModifiedBy>Usuario</cp:lastModifiedBy>
  <cp:revision>5</cp:revision>
  <dcterms:created xsi:type="dcterms:W3CDTF">2025-04-01T16:06:00Z</dcterms:created>
  <dcterms:modified xsi:type="dcterms:W3CDTF">2025-04-01T16:47:00Z</dcterms:modified>
</cp:coreProperties>
</file>