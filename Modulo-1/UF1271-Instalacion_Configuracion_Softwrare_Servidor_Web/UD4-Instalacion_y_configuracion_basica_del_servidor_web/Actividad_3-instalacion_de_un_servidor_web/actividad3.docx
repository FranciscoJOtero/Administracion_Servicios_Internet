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969190979"/>
        <w:docPartObj>
          <w:docPartGallery w:val="Cover Pages"/>
          <w:docPartUnique/>
        </w:docPartObj>
      </w:sdtPr>
      <w:sdtContent>
        <w:p w:rsidR="00782DC9" w:rsidRDefault="00782DC9">
          <w:r>
            <w:rPr>
              <w:noProof/>
              <w:lang w:eastAsia="es-ES"/>
            </w:rPr>
            <mc:AlternateContent>
              <mc:Choice Requires="wpg">
                <w:drawing>
                  <wp:anchor distT="0" distB="0" distL="114300" distR="114300" simplePos="0" relativeHeight="251659264" behindDoc="0" locked="0" layoutInCell="1" allowOverlap="1">
                    <wp:simplePos x="0" y="0"/>
                    <wp:positionH relativeFrom="page">
                      <wp:align>right</wp:align>
                    </wp:positionH>
                    <wp:positionV relativeFrom="page">
                      <wp:align>top</wp:align>
                    </wp:positionV>
                    <wp:extent cx="3113670" cy="10058400"/>
                    <wp:effectExtent l="0" t="0" r="0" b="0"/>
                    <wp:wrapNone/>
                    <wp:docPr id="453" name="Grupo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ángulo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ángulo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ángulo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115941" w:rsidRDefault="00115941">
                                  <w:pPr>
                                    <w:pStyle w:val="Sinespaciado"/>
                                    <w:rPr>
                                      <w:color w:val="FFFFFF" w:themeColor="background1"/>
                                      <w:sz w:val="96"/>
                                      <w:szCs w:val="96"/>
                                    </w:rPr>
                                  </w:pPr>
                                </w:p>
                              </w:txbxContent>
                            </wps:txbx>
                            <wps:bodyPr rot="0" vert="horz" wrap="square" lIns="365760" tIns="182880" rIns="182880" bIns="182880" anchor="b" anchorCtr="0" upright="1">
                              <a:noAutofit/>
                            </wps:bodyPr>
                          </wps:wsp>
                          <wps:wsp>
                            <wps:cNvPr id="462" name="Rectángulo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imes New Roman" w:hAnsi="Times New Roman" w:cs="Times New Roman"/>
                                      <w:b/>
                                      <w:i/>
                                      <w:color w:val="7F7F7F" w:themeColor="text1" w:themeTint="80"/>
                                      <w:sz w:val="28"/>
                                    </w:rPr>
                                    <w:alias w:val="Autor"/>
                                    <w:id w:val="1380359617"/>
                                    <w:dataBinding w:prefixMappings="xmlns:ns0='http://schemas.openxmlformats.org/package/2006/metadata/core-properties' xmlns:ns1='http://purl.org/dc/elements/1.1/'" w:xpath="/ns0:coreProperties[1]/ns1:creator[1]" w:storeItemID="{6C3C8BC8-F283-45AE-878A-BAB7291924A1}"/>
                                    <w:text/>
                                  </w:sdtPr>
                                  <w:sdtContent>
                                    <w:p w:rsidR="00115941" w:rsidRPr="00782DC9" w:rsidRDefault="00115941">
                                      <w:pPr>
                                        <w:pStyle w:val="Sinespaciado"/>
                                        <w:spacing w:line="360" w:lineRule="auto"/>
                                        <w:rPr>
                                          <w:rFonts w:ascii="Times New Roman" w:hAnsi="Times New Roman" w:cs="Times New Roman"/>
                                          <w:b/>
                                          <w:i/>
                                          <w:color w:val="7F7F7F" w:themeColor="text1" w:themeTint="80"/>
                                          <w:sz w:val="28"/>
                                        </w:rPr>
                                      </w:pPr>
                                      <w:r w:rsidRPr="00782DC9">
                                        <w:rPr>
                                          <w:rFonts w:ascii="Times New Roman" w:hAnsi="Times New Roman" w:cs="Times New Roman"/>
                                          <w:b/>
                                          <w:i/>
                                          <w:color w:val="7F7F7F" w:themeColor="text1" w:themeTint="80"/>
                                          <w:sz w:val="28"/>
                                        </w:rPr>
                                        <w:t>Francisco Javier Otero Herrero</w:t>
                                      </w:r>
                                    </w:p>
                                  </w:sdtContent>
                                </w:sdt>
                                <w:sdt>
                                  <w:sdtPr>
                                    <w:rPr>
                                      <w:rFonts w:ascii="Times New Roman" w:hAnsi="Times New Roman" w:cs="Times New Roman"/>
                                      <w:b/>
                                      <w:i/>
                                      <w:color w:val="7F7F7F" w:themeColor="text1" w:themeTint="80"/>
                                      <w:sz w:val="28"/>
                                    </w:rPr>
                                    <w:alias w:val="Compañía"/>
                                    <w:id w:val="1760174317"/>
                                    <w:dataBinding w:prefixMappings="xmlns:ns0='http://schemas.openxmlformats.org/officeDocument/2006/extended-properties'" w:xpath="/ns0:Properties[1]/ns0:Company[1]" w:storeItemID="{6668398D-A668-4E3E-A5EB-62B293D839F1}"/>
                                    <w:text/>
                                  </w:sdtPr>
                                  <w:sdtContent>
                                    <w:p w:rsidR="00115941" w:rsidRPr="00782DC9" w:rsidRDefault="00115941">
                                      <w:pPr>
                                        <w:pStyle w:val="Sinespaciado"/>
                                        <w:spacing w:line="360" w:lineRule="auto"/>
                                        <w:rPr>
                                          <w:rFonts w:ascii="Times New Roman" w:hAnsi="Times New Roman" w:cs="Times New Roman"/>
                                          <w:b/>
                                          <w:i/>
                                          <w:color w:val="7F7F7F" w:themeColor="text1" w:themeTint="80"/>
                                          <w:sz w:val="28"/>
                                        </w:rPr>
                                      </w:pPr>
                                      <w:r w:rsidRPr="00782DC9">
                                        <w:rPr>
                                          <w:rFonts w:ascii="Times New Roman" w:hAnsi="Times New Roman" w:cs="Times New Roman"/>
                                          <w:b/>
                                          <w:i/>
                                          <w:color w:val="7F7F7F" w:themeColor="text1" w:themeTint="80"/>
                                          <w:sz w:val="28"/>
                                        </w:rPr>
                                        <w:t>Grupo ATU</w:t>
                                      </w:r>
                                    </w:p>
                                  </w:sdtContent>
                                </w:sdt>
                                <w:sdt>
                                  <w:sdtPr>
                                    <w:rPr>
                                      <w:rFonts w:ascii="Times New Roman" w:hAnsi="Times New Roman" w:cs="Times New Roman"/>
                                      <w:b/>
                                      <w:i/>
                                      <w:color w:val="7F7F7F" w:themeColor="text1" w:themeTint="80"/>
                                      <w:sz w:val="28"/>
                                    </w:rPr>
                                    <w:alias w:val="Fecha"/>
                                    <w:id w:val="1724480474"/>
                                    <w:dataBinding w:prefixMappings="xmlns:ns0='http://schemas.microsoft.com/office/2006/coverPageProps'" w:xpath="/ns0:CoverPageProperties[1]/ns0:PublishDate[1]" w:storeItemID="{55AF091B-3C7A-41E3-B477-F2FDAA23CFDA}"/>
                                    <w:date w:fullDate="2025-04-06T00:00:00Z">
                                      <w:dateFormat w:val="d-M-yyyy"/>
                                      <w:lid w:val="es-ES"/>
                                      <w:storeMappedDataAs w:val="dateTime"/>
                                      <w:calendar w:val="gregorian"/>
                                    </w:date>
                                  </w:sdtPr>
                                  <w:sdtContent>
                                    <w:p w:rsidR="00115941" w:rsidRPr="00782DC9" w:rsidRDefault="00142955">
                                      <w:pPr>
                                        <w:pStyle w:val="Sinespaciado"/>
                                        <w:spacing w:line="360" w:lineRule="auto"/>
                                        <w:rPr>
                                          <w:rFonts w:ascii="Times New Roman" w:hAnsi="Times New Roman" w:cs="Times New Roman"/>
                                          <w:b/>
                                          <w:i/>
                                          <w:color w:val="7F7F7F" w:themeColor="text1" w:themeTint="80"/>
                                          <w:sz w:val="28"/>
                                        </w:rPr>
                                      </w:pPr>
                                      <w:r>
                                        <w:rPr>
                                          <w:rFonts w:ascii="Times New Roman" w:hAnsi="Times New Roman" w:cs="Times New Roman"/>
                                          <w:b/>
                                          <w:i/>
                                          <w:color w:val="7F7F7F" w:themeColor="text1" w:themeTint="80"/>
                                          <w:sz w:val="28"/>
                                        </w:rPr>
                                        <w:t>06-04-2025</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id="Grupo 453" o:spid="_x0000_s1026" style="position:absolute;left:0;text-align:left;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">
                    <v:rect id="Rectángulo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" fillcolor="#a8d08d [1945]" stroked="f" strokecolor="white" strokeweight="1pt">
                      <v:fill r:id="rId9" o:title="" opacity="52428f" color2="white [3212]" o:opacity2="52428f" type="pattern"/>
                      <v:shadow color="#d8d8d8" offset="3pt,3pt"/>
                    </v:rect>
                    <v:rect id="Rectángulo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ángulo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p w:rsidR="00115941" w:rsidRDefault="00115941">
                            <w:pPr>
                              <w:pStyle w:val="Sinespaciado"/>
                              <w:rPr>
                                <w:color w:val="FFFFFF" w:themeColor="background1"/>
                                <w:sz w:val="96"/>
                                <w:szCs w:val="96"/>
                              </w:rPr>
                            </w:pPr>
                          </w:p>
                        </w:txbxContent>
                      </v:textbox>
                    </v:rect>
                    <v:rect id="Rectángulo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rFonts w:ascii="Times New Roman" w:hAnsi="Times New Roman" w:cs="Times New Roman"/>
                                <w:b/>
                                <w:i/>
                                <w:color w:val="7F7F7F" w:themeColor="text1" w:themeTint="80"/>
                                <w:sz w:val="28"/>
                              </w:rPr>
                              <w:alias w:val="Autor"/>
                              <w:id w:val="1380359617"/>
                              <w:dataBinding w:prefixMappings="xmlns:ns0='http://schemas.openxmlformats.org/package/2006/metadata/core-properties' xmlns:ns1='http://purl.org/dc/elements/1.1/'" w:xpath="/ns0:coreProperties[1]/ns1:creator[1]" w:storeItemID="{6C3C8BC8-F283-45AE-878A-BAB7291924A1}"/>
                              <w:text/>
                            </w:sdtPr>
                            <w:sdtContent>
                              <w:p w:rsidR="00115941" w:rsidRPr="00782DC9" w:rsidRDefault="00115941">
                                <w:pPr>
                                  <w:pStyle w:val="Sinespaciado"/>
                                  <w:spacing w:line="360" w:lineRule="auto"/>
                                  <w:rPr>
                                    <w:rFonts w:ascii="Times New Roman" w:hAnsi="Times New Roman" w:cs="Times New Roman"/>
                                    <w:b/>
                                    <w:i/>
                                    <w:color w:val="7F7F7F" w:themeColor="text1" w:themeTint="80"/>
                                    <w:sz w:val="28"/>
                                  </w:rPr>
                                </w:pPr>
                                <w:r w:rsidRPr="00782DC9">
                                  <w:rPr>
                                    <w:rFonts w:ascii="Times New Roman" w:hAnsi="Times New Roman" w:cs="Times New Roman"/>
                                    <w:b/>
                                    <w:i/>
                                    <w:color w:val="7F7F7F" w:themeColor="text1" w:themeTint="80"/>
                                    <w:sz w:val="28"/>
                                  </w:rPr>
                                  <w:t>Francisco Javier Otero Herrero</w:t>
                                </w:r>
                              </w:p>
                            </w:sdtContent>
                          </w:sdt>
                          <w:sdt>
                            <w:sdtPr>
                              <w:rPr>
                                <w:rFonts w:ascii="Times New Roman" w:hAnsi="Times New Roman" w:cs="Times New Roman"/>
                                <w:b/>
                                <w:i/>
                                <w:color w:val="7F7F7F" w:themeColor="text1" w:themeTint="80"/>
                                <w:sz w:val="28"/>
                              </w:rPr>
                              <w:alias w:val="Compañía"/>
                              <w:id w:val="1760174317"/>
                              <w:dataBinding w:prefixMappings="xmlns:ns0='http://schemas.openxmlformats.org/officeDocument/2006/extended-properties'" w:xpath="/ns0:Properties[1]/ns0:Company[1]" w:storeItemID="{6668398D-A668-4E3E-A5EB-62B293D839F1}"/>
                              <w:text/>
                            </w:sdtPr>
                            <w:sdtContent>
                              <w:p w:rsidR="00115941" w:rsidRPr="00782DC9" w:rsidRDefault="00115941">
                                <w:pPr>
                                  <w:pStyle w:val="Sinespaciado"/>
                                  <w:spacing w:line="360" w:lineRule="auto"/>
                                  <w:rPr>
                                    <w:rFonts w:ascii="Times New Roman" w:hAnsi="Times New Roman" w:cs="Times New Roman"/>
                                    <w:b/>
                                    <w:i/>
                                    <w:color w:val="7F7F7F" w:themeColor="text1" w:themeTint="80"/>
                                    <w:sz w:val="28"/>
                                  </w:rPr>
                                </w:pPr>
                                <w:r w:rsidRPr="00782DC9">
                                  <w:rPr>
                                    <w:rFonts w:ascii="Times New Roman" w:hAnsi="Times New Roman" w:cs="Times New Roman"/>
                                    <w:b/>
                                    <w:i/>
                                    <w:color w:val="7F7F7F" w:themeColor="text1" w:themeTint="80"/>
                                    <w:sz w:val="28"/>
                                  </w:rPr>
                                  <w:t>Grupo ATU</w:t>
                                </w:r>
                              </w:p>
                            </w:sdtContent>
                          </w:sdt>
                          <w:sdt>
                            <w:sdtPr>
                              <w:rPr>
                                <w:rFonts w:ascii="Times New Roman" w:hAnsi="Times New Roman" w:cs="Times New Roman"/>
                                <w:b/>
                                <w:i/>
                                <w:color w:val="7F7F7F" w:themeColor="text1" w:themeTint="80"/>
                                <w:sz w:val="28"/>
                              </w:rPr>
                              <w:alias w:val="Fecha"/>
                              <w:id w:val="1724480474"/>
                              <w:dataBinding w:prefixMappings="xmlns:ns0='http://schemas.microsoft.com/office/2006/coverPageProps'" w:xpath="/ns0:CoverPageProperties[1]/ns0:PublishDate[1]" w:storeItemID="{55AF091B-3C7A-41E3-B477-F2FDAA23CFDA}"/>
                              <w:date w:fullDate="2025-04-06T00:00:00Z">
                                <w:dateFormat w:val="d-M-yyyy"/>
                                <w:lid w:val="es-ES"/>
                                <w:storeMappedDataAs w:val="dateTime"/>
                                <w:calendar w:val="gregorian"/>
                              </w:date>
                            </w:sdtPr>
                            <w:sdtContent>
                              <w:p w:rsidR="00115941" w:rsidRPr="00782DC9" w:rsidRDefault="00142955">
                                <w:pPr>
                                  <w:pStyle w:val="Sinespaciado"/>
                                  <w:spacing w:line="360" w:lineRule="auto"/>
                                  <w:rPr>
                                    <w:rFonts w:ascii="Times New Roman" w:hAnsi="Times New Roman" w:cs="Times New Roman"/>
                                    <w:b/>
                                    <w:i/>
                                    <w:color w:val="7F7F7F" w:themeColor="text1" w:themeTint="80"/>
                                    <w:sz w:val="28"/>
                                  </w:rPr>
                                </w:pPr>
                                <w:r>
                                  <w:rPr>
                                    <w:rFonts w:ascii="Times New Roman" w:hAnsi="Times New Roman" w:cs="Times New Roman"/>
                                    <w:b/>
                                    <w:i/>
                                    <w:color w:val="7F7F7F" w:themeColor="text1" w:themeTint="80"/>
                                    <w:sz w:val="28"/>
                                  </w:rPr>
                                  <w:t>06-04-2025</w:t>
                                </w:r>
                              </w:p>
                            </w:sdtContent>
                          </w:sdt>
                        </w:txbxContent>
                      </v:textbox>
                    </v:rect>
                    <w10:wrap anchorx="page" anchory="page"/>
                  </v:group>
                </w:pict>
              </mc:Fallback>
            </mc:AlternateContent>
          </w:r>
          <w:r>
            <w:rPr>
              <w:noProof/>
              <w:lang w:eastAsia="es-ES"/>
            </w:rPr>
            <mc:AlternateContent>
              <mc:Choice Requires="wps">
                <w:drawing>
                  <wp:anchor distT="0" distB="0" distL="114300" distR="114300" simplePos="0" relativeHeight="251661312" behindDoc="0" locked="0" layoutInCell="0" allowOverlap="1">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rFonts w:ascii="Times New Roman" w:hAnsi="Times New Roman" w:cs="Times New Roman"/>
                                    <w:b/>
                                    <w:i/>
                                    <w:color w:val="FFFFFF" w:themeColor="background1"/>
                                    <w:sz w:val="72"/>
                                    <w:szCs w:val="72"/>
                                  </w:rPr>
                                  <w:alias w:val="Título"/>
                                  <w:id w:val="-1704864950"/>
                                  <w:dataBinding w:prefixMappings="xmlns:ns0='http://schemas.openxmlformats.org/package/2006/metadata/core-properties' xmlns:ns1='http://purl.org/dc/elements/1.1/'" w:xpath="/ns0:coreProperties[1]/ns1:title[1]" w:storeItemID="{6C3C8BC8-F283-45AE-878A-BAB7291924A1}"/>
                                  <w:text/>
                                </w:sdtPr>
                                <w:sdtContent>
                                  <w:p w:rsidR="00115941" w:rsidRPr="00782DC9" w:rsidRDefault="00115941" w:rsidP="00782DC9">
                                    <w:pPr>
                                      <w:pStyle w:val="Sinespaciado"/>
                                      <w:rPr>
                                        <w:rFonts w:ascii="Times New Roman" w:hAnsi="Times New Roman" w:cs="Times New Roman"/>
                                        <w:b/>
                                        <w:i/>
                                        <w:color w:val="FFFFFF" w:themeColor="background1"/>
                                        <w:sz w:val="72"/>
                                        <w:szCs w:val="72"/>
                                      </w:rPr>
                                    </w:pPr>
                                    <w:r w:rsidRPr="00782DC9">
                                      <w:rPr>
                                        <w:rFonts w:ascii="Times New Roman" w:hAnsi="Times New Roman" w:cs="Times New Roman"/>
                                        <w:b/>
                                        <w:i/>
                                        <w:color w:val="FFFFFF" w:themeColor="background1"/>
                                        <w:sz w:val="72"/>
                                        <w:szCs w:val="72"/>
                                      </w:rPr>
                                      <w:t>Instalación de un Servidor Web</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ángulo 16" o:spid="_x0000_s1031" style="position:absolute;left:0;text-align:left;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" o:allowincell="f" fillcolor="black [3213]" strokecolor="black [3213]" strokeweight="1.5pt">
                    <v:textbox style="mso-fit-shape-to-text:t" inset="14.4pt,,14.4pt">
                      <w:txbxContent>
                        <w:sdt>
                          <w:sdtPr>
                            <w:rPr>
                              <w:rFonts w:ascii="Times New Roman" w:hAnsi="Times New Roman" w:cs="Times New Roman"/>
                              <w:b/>
                              <w:i/>
                              <w:color w:val="FFFFFF" w:themeColor="background1"/>
                              <w:sz w:val="72"/>
                              <w:szCs w:val="72"/>
                            </w:rPr>
                            <w:alias w:val="Título"/>
                            <w:id w:val="-1704864950"/>
                            <w:dataBinding w:prefixMappings="xmlns:ns0='http://schemas.openxmlformats.org/package/2006/metadata/core-properties' xmlns:ns1='http://purl.org/dc/elements/1.1/'" w:xpath="/ns0:coreProperties[1]/ns1:title[1]" w:storeItemID="{6C3C8BC8-F283-45AE-878A-BAB7291924A1}"/>
                            <w:text/>
                          </w:sdtPr>
                          <w:sdtContent>
                            <w:p w:rsidR="00115941" w:rsidRPr="00782DC9" w:rsidRDefault="00115941" w:rsidP="00782DC9">
                              <w:pPr>
                                <w:pStyle w:val="Sinespaciado"/>
                                <w:rPr>
                                  <w:rFonts w:ascii="Times New Roman" w:hAnsi="Times New Roman" w:cs="Times New Roman"/>
                                  <w:b/>
                                  <w:i/>
                                  <w:color w:val="FFFFFF" w:themeColor="background1"/>
                                  <w:sz w:val="72"/>
                                  <w:szCs w:val="72"/>
                                </w:rPr>
                              </w:pPr>
                              <w:r w:rsidRPr="00782DC9">
                                <w:rPr>
                                  <w:rFonts w:ascii="Times New Roman" w:hAnsi="Times New Roman" w:cs="Times New Roman"/>
                                  <w:b/>
                                  <w:i/>
                                  <w:color w:val="FFFFFF" w:themeColor="background1"/>
                                  <w:sz w:val="72"/>
                                  <w:szCs w:val="72"/>
                                </w:rPr>
                                <w:t>Instalación de un Servidor Web</w:t>
                              </w:r>
                            </w:p>
                          </w:sdtContent>
                        </w:sdt>
                      </w:txbxContent>
                    </v:textbox>
                    <w10:wrap anchorx="page" anchory="page"/>
                  </v:rect>
                </w:pict>
              </mc:Fallback>
            </mc:AlternateContent>
          </w:r>
        </w:p>
        <w:p w:rsidR="00782DC9" w:rsidRDefault="00782DC9">
          <w:pPr>
            <w:spacing w:before="0" w:after="160"/>
            <w:jc w:val="left"/>
          </w:pPr>
          <w:r>
            <w:br w:type="page"/>
          </w:r>
        </w:p>
      </w:sdtContent>
    </w:sdt>
    <w:p w:rsidR="00782DC9" w:rsidRDefault="00782DC9" w:rsidP="00782DC9">
      <w:pPr>
        <w:pStyle w:val="Ttulo1"/>
      </w:pPr>
    </w:p>
    <w:p w:rsidR="00782DC9" w:rsidRDefault="00782DC9">
      <w:pPr>
        <w:spacing w:before="0" w:after="160"/>
        <w:jc w:val="left"/>
        <w:rPr>
          <w:rFonts w:eastAsiaTheme="majorEastAsia" w:cstheme="majorBidi"/>
          <w:b/>
          <w:sz w:val="36"/>
          <w:szCs w:val="32"/>
        </w:rPr>
      </w:pPr>
      <w:r>
        <w:br w:type="page"/>
      </w:r>
    </w:p>
    <w:sdt>
      <w:sdtPr>
        <w:rPr>
          <w:rFonts w:asciiTheme="minorHAnsi" w:eastAsiaTheme="minorHAnsi" w:hAnsiTheme="minorHAnsi" w:cstheme="minorBidi"/>
          <w:color w:val="auto"/>
          <w:sz w:val="24"/>
          <w:szCs w:val="22"/>
          <w:lang w:eastAsia="en-US"/>
        </w:rPr>
        <w:id w:val="1873036481"/>
        <w:docPartObj>
          <w:docPartGallery w:val="Table of Contents"/>
          <w:docPartUnique/>
        </w:docPartObj>
      </w:sdtPr>
      <w:sdtEndPr>
        <w:rPr>
          <w:rFonts w:ascii="Times New Roman" w:hAnsi="Times New Roman" w:cs="Times New Roman"/>
          <w:b/>
          <w:bCs/>
          <w:i/>
        </w:rPr>
      </w:sdtEndPr>
      <w:sdtContent>
        <w:p w:rsidR="006316FA" w:rsidRDefault="006316FA">
          <w:pPr>
            <w:pStyle w:val="TtuloTDC"/>
          </w:pPr>
        </w:p>
        <w:p w:rsidR="00782DC9" w:rsidRPr="007F4CCB" w:rsidRDefault="00782DC9">
          <w:pPr>
            <w:pStyle w:val="TtuloTDC"/>
            <w:rPr>
              <w:rFonts w:ascii="Times New Roman" w:hAnsi="Times New Roman" w:cs="Times New Roman"/>
              <w:b/>
              <w:i/>
              <w:color w:val="7F7F7F" w:themeColor="text1" w:themeTint="80"/>
              <w:sz w:val="44"/>
            </w:rPr>
          </w:pPr>
          <w:r w:rsidRPr="007F4CCB">
            <w:rPr>
              <w:rFonts w:ascii="Times New Roman" w:hAnsi="Times New Roman" w:cs="Times New Roman"/>
              <w:b/>
              <w:i/>
              <w:color w:val="7F7F7F" w:themeColor="text1" w:themeTint="80"/>
              <w:sz w:val="44"/>
            </w:rPr>
            <w:t>Contenido</w:t>
          </w:r>
        </w:p>
        <w:p w:rsidR="006316FA" w:rsidRPr="006316FA" w:rsidRDefault="006316FA" w:rsidP="006316FA">
          <w:pPr>
            <w:rPr>
              <w:lang w:eastAsia="es-ES"/>
            </w:rPr>
          </w:pPr>
        </w:p>
        <w:p w:rsidR="003F1F57" w:rsidRPr="007F4CCB" w:rsidRDefault="00782DC9">
          <w:pPr>
            <w:pStyle w:val="TDC1"/>
            <w:tabs>
              <w:tab w:val="left" w:pos="440"/>
              <w:tab w:val="right" w:leader="dot" w:pos="8494"/>
            </w:tabs>
            <w:rPr>
              <w:rFonts w:ascii="Times New Roman" w:eastAsiaTheme="minorEastAsia" w:hAnsi="Times New Roman" w:cs="Times New Roman"/>
              <w:b/>
              <w:i/>
              <w:noProof/>
              <w:sz w:val="22"/>
              <w:lang w:eastAsia="es-ES"/>
            </w:rPr>
          </w:pPr>
          <w:r w:rsidRPr="007F4CCB">
            <w:rPr>
              <w:rFonts w:ascii="Times New Roman" w:hAnsi="Times New Roman" w:cs="Times New Roman"/>
              <w:b/>
              <w:i/>
            </w:rPr>
            <w:fldChar w:fldCharType="begin"/>
          </w:r>
          <w:r w:rsidRPr="007F4CCB">
            <w:rPr>
              <w:rFonts w:ascii="Times New Roman" w:hAnsi="Times New Roman" w:cs="Times New Roman"/>
              <w:b/>
              <w:i/>
            </w:rPr>
            <w:instrText xml:space="preserve"> TOC \o "1-3" \h \z \u </w:instrText>
          </w:r>
          <w:r w:rsidRPr="007F4CCB">
            <w:rPr>
              <w:rFonts w:ascii="Times New Roman" w:hAnsi="Times New Roman" w:cs="Times New Roman"/>
              <w:b/>
              <w:i/>
            </w:rPr>
            <w:fldChar w:fldCharType="separate"/>
          </w:r>
          <w:hyperlink w:anchor="_Toc194696175" w:history="1">
            <w:r w:rsidR="003F1F57" w:rsidRPr="007F4CCB">
              <w:rPr>
                <w:rFonts w:ascii="Times New Roman" w:eastAsiaTheme="minorEastAsia" w:hAnsi="Times New Roman" w:cs="Times New Roman"/>
                <w:b/>
                <w:i/>
                <w:noProof/>
                <w:sz w:val="22"/>
                <w:lang w:eastAsia="es-ES"/>
              </w:rPr>
              <w:tab/>
            </w:r>
            <w:r w:rsidR="003F1F57" w:rsidRPr="007F4CCB">
              <w:rPr>
                <w:rStyle w:val="Hipervnculo"/>
                <w:rFonts w:ascii="Times New Roman" w:hAnsi="Times New Roman" w:cs="Times New Roman"/>
                <w:b/>
                <w:i/>
                <w:noProof/>
                <w:sz w:val="28"/>
              </w:rPr>
              <w:t>Actividad 3</w:t>
            </w:r>
            <w:r w:rsidR="003F1F57" w:rsidRPr="007F4CCB">
              <w:rPr>
                <w:rStyle w:val="Hipervnculo"/>
                <w:rFonts w:ascii="Times New Roman" w:hAnsi="Times New Roman" w:cs="Times New Roman"/>
                <w:b/>
                <w:i/>
                <w:noProof/>
              </w:rPr>
              <w:t>:</w:t>
            </w:r>
            <w:r w:rsidR="003F1F57" w:rsidRPr="007F4CCB">
              <w:rPr>
                <w:rFonts w:ascii="Times New Roman" w:hAnsi="Times New Roman" w:cs="Times New Roman"/>
                <w:b/>
                <w:i/>
                <w:noProof/>
                <w:webHidden/>
              </w:rPr>
              <w:tab/>
            </w:r>
            <w:r w:rsidR="003F1F57" w:rsidRPr="007F4CCB">
              <w:rPr>
                <w:rFonts w:ascii="Times New Roman" w:hAnsi="Times New Roman" w:cs="Times New Roman"/>
                <w:b/>
                <w:i/>
                <w:noProof/>
                <w:webHidden/>
              </w:rPr>
              <w:fldChar w:fldCharType="begin"/>
            </w:r>
            <w:r w:rsidR="003F1F57" w:rsidRPr="007F4CCB">
              <w:rPr>
                <w:rFonts w:ascii="Times New Roman" w:hAnsi="Times New Roman" w:cs="Times New Roman"/>
                <w:b/>
                <w:i/>
                <w:noProof/>
                <w:webHidden/>
              </w:rPr>
              <w:instrText xml:space="preserve"> PAGEREF _Toc194696175 \h </w:instrText>
            </w:r>
            <w:r w:rsidR="003F1F57" w:rsidRPr="007F4CCB">
              <w:rPr>
                <w:rFonts w:ascii="Times New Roman" w:hAnsi="Times New Roman" w:cs="Times New Roman"/>
                <w:b/>
                <w:i/>
                <w:noProof/>
                <w:webHidden/>
              </w:rPr>
            </w:r>
            <w:r w:rsidR="003F1F57" w:rsidRPr="007F4CCB">
              <w:rPr>
                <w:rFonts w:ascii="Times New Roman" w:hAnsi="Times New Roman" w:cs="Times New Roman"/>
                <w:b/>
                <w:i/>
                <w:noProof/>
                <w:webHidden/>
              </w:rPr>
              <w:fldChar w:fldCharType="separate"/>
            </w:r>
            <w:r w:rsidR="006E38A5">
              <w:rPr>
                <w:rFonts w:ascii="Times New Roman" w:hAnsi="Times New Roman" w:cs="Times New Roman"/>
                <w:b/>
                <w:i/>
                <w:noProof/>
                <w:webHidden/>
              </w:rPr>
              <w:t>3</w:t>
            </w:r>
            <w:r w:rsidR="003F1F57" w:rsidRPr="007F4CCB">
              <w:rPr>
                <w:rFonts w:ascii="Times New Roman" w:hAnsi="Times New Roman" w:cs="Times New Roman"/>
                <w:b/>
                <w:i/>
                <w:noProof/>
                <w:webHidden/>
              </w:rPr>
              <w:fldChar w:fldCharType="end"/>
            </w:r>
          </w:hyperlink>
        </w:p>
        <w:p w:rsidR="003F1F57" w:rsidRPr="007F4CCB" w:rsidRDefault="00115941">
          <w:pPr>
            <w:pStyle w:val="TDC2"/>
            <w:tabs>
              <w:tab w:val="left" w:pos="660"/>
              <w:tab w:val="right" w:leader="dot" w:pos="8494"/>
            </w:tabs>
            <w:rPr>
              <w:rFonts w:ascii="Times New Roman" w:hAnsi="Times New Roman" w:cs="Times New Roman"/>
              <w:b/>
              <w:i/>
              <w:noProof/>
            </w:rPr>
          </w:pPr>
          <w:hyperlink w:anchor="_Toc194696176" w:history="1">
            <w:r w:rsidR="003F1F57" w:rsidRPr="007F4CCB">
              <w:rPr>
                <w:rFonts w:ascii="Times New Roman" w:hAnsi="Times New Roman" w:cs="Times New Roman"/>
                <w:b/>
                <w:i/>
                <w:noProof/>
              </w:rPr>
              <w:tab/>
            </w:r>
            <w:r w:rsidR="003F1F57" w:rsidRPr="007F4CCB">
              <w:rPr>
                <w:rStyle w:val="Hipervnculo"/>
                <w:rFonts w:ascii="Times New Roman" w:hAnsi="Times New Roman" w:cs="Times New Roman"/>
                <w:b/>
                <w:i/>
                <w:noProof/>
                <w:sz w:val="28"/>
              </w:rPr>
              <w:t>Preguntas:</w:t>
            </w:r>
            <w:r w:rsidR="003F1F57" w:rsidRPr="007F4CCB">
              <w:rPr>
                <w:rFonts w:ascii="Times New Roman" w:hAnsi="Times New Roman" w:cs="Times New Roman"/>
                <w:b/>
                <w:i/>
                <w:noProof/>
                <w:webHidden/>
              </w:rPr>
              <w:tab/>
            </w:r>
            <w:r w:rsidR="003F1F57" w:rsidRPr="007F4CCB">
              <w:rPr>
                <w:rFonts w:ascii="Times New Roman" w:hAnsi="Times New Roman" w:cs="Times New Roman"/>
                <w:b/>
                <w:i/>
                <w:noProof/>
                <w:webHidden/>
              </w:rPr>
              <w:fldChar w:fldCharType="begin"/>
            </w:r>
            <w:r w:rsidR="003F1F57" w:rsidRPr="007F4CCB">
              <w:rPr>
                <w:rFonts w:ascii="Times New Roman" w:hAnsi="Times New Roman" w:cs="Times New Roman"/>
                <w:b/>
                <w:i/>
                <w:noProof/>
                <w:webHidden/>
              </w:rPr>
              <w:instrText xml:space="preserve"> PAGEREF _Toc194696176 \h </w:instrText>
            </w:r>
            <w:r w:rsidR="003F1F57" w:rsidRPr="007F4CCB">
              <w:rPr>
                <w:rFonts w:ascii="Times New Roman" w:hAnsi="Times New Roman" w:cs="Times New Roman"/>
                <w:b/>
                <w:i/>
                <w:noProof/>
                <w:webHidden/>
              </w:rPr>
            </w:r>
            <w:r w:rsidR="003F1F57" w:rsidRPr="007F4CCB">
              <w:rPr>
                <w:rFonts w:ascii="Times New Roman" w:hAnsi="Times New Roman" w:cs="Times New Roman"/>
                <w:b/>
                <w:i/>
                <w:noProof/>
                <w:webHidden/>
              </w:rPr>
              <w:fldChar w:fldCharType="separate"/>
            </w:r>
            <w:r w:rsidR="006E38A5">
              <w:rPr>
                <w:rFonts w:ascii="Times New Roman" w:hAnsi="Times New Roman" w:cs="Times New Roman"/>
                <w:b/>
                <w:i/>
                <w:noProof/>
                <w:webHidden/>
              </w:rPr>
              <w:t>9</w:t>
            </w:r>
            <w:r w:rsidR="003F1F57" w:rsidRPr="007F4CCB">
              <w:rPr>
                <w:rFonts w:ascii="Times New Roman" w:hAnsi="Times New Roman" w:cs="Times New Roman"/>
                <w:b/>
                <w:i/>
                <w:noProof/>
                <w:webHidden/>
              </w:rPr>
              <w:fldChar w:fldCharType="end"/>
            </w:r>
          </w:hyperlink>
        </w:p>
        <w:p w:rsidR="003F1F57" w:rsidRPr="007F4CCB" w:rsidRDefault="00115941" w:rsidP="007F4CCB">
          <w:pPr>
            <w:pStyle w:val="TDC3"/>
          </w:pPr>
          <w:hyperlink w:anchor="_Toc194696177" w:history="1">
            <w:r w:rsidR="003F1F57" w:rsidRPr="007F4CCB">
              <w:tab/>
            </w:r>
            <w:r w:rsidR="003F1F57" w:rsidRPr="007F4CCB">
              <w:rPr>
                <w:rStyle w:val="Hipervnculo"/>
                <w:i w:val="0"/>
              </w:rPr>
              <w:t>¿Se podría instalar el software de servidor en esa máquina?</w:t>
            </w:r>
            <w:r w:rsidR="003F1F57" w:rsidRPr="007F4CCB">
              <w:rPr>
                <w:webHidden/>
              </w:rPr>
              <w:tab/>
            </w:r>
            <w:r w:rsidR="003F1F57" w:rsidRPr="007F4CCB">
              <w:rPr>
                <w:webHidden/>
              </w:rPr>
              <w:fldChar w:fldCharType="begin"/>
            </w:r>
            <w:r w:rsidR="003F1F57" w:rsidRPr="007F4CCB">
              <w:rPr>
                <w:webHidden/>
              </w:rPr>
              <w:instrText xml:space="preserve"> PAGEREF _Toc194696177 \h </w:instrText>
            </w:r>
            <w:r w:rsidR="003F1F57" w:rsidRPr="007F4CCB">
              <w:rPr>
                <w:webHidden/>
              </w:rPr>
            </w:r>
            <w:r w:rsidR="003F1F57" w:rsidRPr="007F4CCB">
              <w:rPr>
                <w:webHidden/>
              </w:rPr>
              <w:fldChar w:fldCharType="separate"/>
            </w:r>
            <w:r w:rsidR="006E38A5">
              <w:rPr>
                <w:webHidden/>
              </w:rPr>
              <w:t>9</w:t>
            </w:r>
            <w:r w:rsidR="003F1F57" w:rsidRPr="007F4CCB">
              <w:rPr>
                <w:webHidden/>
              </w:rPr>
              <w:fldChar w:fldCharType="end"/>
            </w:r>
          </w:hyperlink>
        </w:p>
        <w:p w:rsidR="003F1F57" w:rsidRPr="007F4CCB" w:rsidRDefault="00115941" w:rsidP="007F4CCB">
          <w:pPr>
            <w:pStyle w:val="TDC3"/>
          </w:pPr>
          <w:hyperlink w:anchor="_Toc194696178" w:history="1">
            <w:r w:rsidR="003F1F57" w:rsidRPr="007F4CCB">
              <w:tab/>
            </w:r>
            <w:r w:rsidR="003F1F57" w:rsidRPr="007F4CCB">
              <w:rPr>
                <w:rStyle w:val="Hipervnculo"/>
                <w:i w:val="0"/>
              </w:rPr>
              <w:t xml:space="preserve">Realiza la descarga e instalación </w:t>
            </w:r>
            <w:r w:rsidR="007F4CCB">
              <w:rPr>
                <w:rStyle w:val="Hipervnculo"/>
                <w:i w:val="0"/>
              </w:rPr>
              <w:t>del…</w:t>
            </w:r>
            <w:r w:rsidR="003F1F57" w:rsidRPr="007F4CCB">
              <w:rPr>
                <w:rStyle w:val="Hipervnculo"/>
                <w:i w:val="0"/>
              </w:rPr>
              <w:t>que utilizaras en el servidor.</w:t>
            </w:r>
            <w:r w:rsidR="003F1F57" w:rsidRPr="007F4CCB">
              <w:rPr>
                <w:webHidden/>
              </w:rPr>
              <w:tab/>
            </w:r>
            <w:r w:rsidR="003F1F57" w:rsidRPr="007F4CCB">
              <w:rPr>
                <w:webHidden/>
              </w:rPr>
              <w:fldChar w:fldCharType="begin"/>
            </w:r>
            <w:r w:rsidR="003F1F57" w:rsidRPr="007F4CCB">
              <w:rPr>
                <w:webHidden/>
              </w:rPr>
              <w:instrText xml:space="preserve"> PAGEREF _Toc194696178 \h </w:instrText>
            </w:r>
            <w:r w:rsidR="003F1F57" w:rsidRPr="007F4CCB">
              <w:rPr>
                <w:webHidden/>
              </w:rPr>
            </w:r>
            <w:r w:rsidR="003F1F57" w:rsidRPr="007F4CCB">
              <w:rPr>
                <w:webHidden/>
              </w:rPr>
              <w:fldChar w:fldCharType="separate"/>
            </w:r>
            <w:r w:rsidR="006E38A5">
              <w:rPr>
                <w:webHidden/>
              </w:rPr>
              <w:t>10</w:t>
            </w:r>
            <w:r w:rsidR="003F1F57" w:rsidRPr="007F4CCB">
              <w:rPr>
                <w:webHidden/>
              </w:rPr>
              <w:fldChar w:fldCharType="end"/>
            </w:r>
          </w:hyperlink>
        </w:p>
        <w:p w:rsidR="003F1F57" w:rsidRPr="007F4CCB" w:rsidRDefault="00115941" w:rsidP="007F4CCB">
          <w:pPr>
            <w:pStyle w:val="TDC3"/>
          </w:pPr>
          <w:hyperlink w:anchor="_Toc194696179" w:history="1">
            <w:r w:rsidR="003F1F57" w:rsidRPr="007F4CCB">
              <w:tab/>
            </w:r>
            <w:r w:rsidR="003F1F57" w:rsidRPr="007F4CCB">
              <w:rPr>
                <w:rStyle w:val="Hipervnculo"/>
                <w:i w:val="0"/>
              </w:rPr>
              <w:t>Como módulo</w:t>
            </w:r>
            <w:r w:rsidR="00324503">
              <w:rPr>
                <w:rStyle w:val="Hipervnculo"/>
                <w:i w:val="0"/>
              </w:rPr>
              <w:t>s básicos para agregarle…</w:t>
            </w:r>
            <w:r w:rsidR="003F1F57" w:rsidRPr="007F4CCB">
              <w:rPr>
                <w:rStyle w:val="Hipervnculo"/>
                <w:i w:val="0"/>
              </w:rPr>
              <w:t>Indica el proceso para agregarlo.</w:t>
            </w:r>
            <w:r w:rsidR="003F1F57" w:rsidRPr="007F4CCB">
              <w:rPr>
                <w:webHidden/>
              </w:rPr>
              <w:tab/>
            </w:r>
            <w:r w:rsidR="003F1F57" w:rsidRPr="007F4CCB">
              <w:rPr>
                <w:webHidden/>
              </w:rPr>
              <w:fldChar w:fldCharType="begin"/>
            </w:r>
            <w:r w:rsidR="003F1F57" w:rsidRPr="007F4CCB">
              <w:rPr>
                <w:webHidden/>
              </w:rPr>
              <w:instrText xml:space="preserve"> PAGEREF _Toc194696179 \h </w:instrText>
            </w:r>
            <w:r w:rsidR="003F1F57" w:rsidRPr="007F4CCB">
              <w:rPr>
                <w:webHidden/>
              </w:rPr>
            </w:r>
            <w:r w:rsidR="003F1F57" w:rsidRPr="007F4CCB">
              <w:rPr>
                <w:webHidden/>
              </w:rPr>
              <w:fldChar w:fldCharType="separate"/>
            </w:r>
            <w:r w:rsidR="006E38A5">
              <w:rPr>
                <w:webHidden/>
              </w:rPr>
              <w:t>15</w:t>
            </w:r>
            <w:r w:rsidR="003F1F57" w:rsidRPr="007F4CCB">
              <w:rPr>
                <w:webHidden/>
              </w:rPr>
              <w:fldChar w:fldCharType="end"/>
            </w:r>
          </w:hyperlink>
        </w:p>
        <w:p w:rsidR="003F1F57" w:rsidRPr="007F4CCB" w:rsidRDefault="00115941" w:rsidP="007F4CCB">
          <w:pPr>
            <w:pStyle w:val="TDC3"/>
          </w:pPr>
          <w:hyperlink w:anchor="_Toc194696180" w:history="1">
            <w:r w:rsidR="003F1F57" w:rsidRPr="007F4CCB">
              <w:tab/>
            </w:r>
            <w:r w:rsidR="003F1F57" w:rsidRPr="007F4CCB">
              <w:rPr>
                <w:rStyle w:val="Hipervnculo"/>
                <w:i w:val="0"/>
              </w:rPr>
              <w:t xml:space="preserve">Verifica que el </w:t>
            </w:r>
            <w:r w:rsidR="00324503">
              <w:rPr>
                <w:rStyle w:val="Hipervnculo"/>
                <w:i w:val="0"/>
              </w:rPr>
              <w:t>servidor…ex</w:t>
            </w:r>
            <w:r w:rsidR="003F1F57" w:rsidRPr="007F4CCB">
              <w:rPr>
                <w:rStyle w:val="Hipervnculo"/>
                <w:i w:val="0"/>
              </w:rPr>
              <w:t>plica los pasos que has seguido</w:t>
            </w:r>
            <w:r w:rsidR="003F1F57" w:rsidRPr="007F4CCB">
              <w:rPr>
                <w:rStyle w:val="Hipervnculo"/>
                <w:b/>
                <w:i w:val="0"/>
              </w:rPr>
              <w:t>.</w:t>
            </w:r>
            <w:r w:rsidR="003F1F57" w:rsidRPr="007F4CCB">
              <w:rPr>
                <w:webHidden/>
              </w:rPr>
              <w:tab/>
            </w:r>
            <w:r w:rsidR="003F1F57" w:rsidRPr="007F4CCB">
              <w:rPr>
                <w:webHidden/>
              </w:rPr>
              <w:fldChar w:fldCharType="begin"/>
            </w:r>
            <w:r w:rsidR="003F1F57" w:rsidRPr="007F4CCB">
              <w:rPr>
                <w:webHidden/>
              </w:rPr>
              <w:instrText xml:space="preserve"> PAGEREF _Toc194696180 \h </w:instrText>
            </w:r>
            <w:r w:rsidR="003F1F57" w:rsidRPr="007F4CCB">
              <w:rPr>
                <w:webHidden/>
              </w:rPr>
            </w:r>
            <w:r w:rsidR="003F1F57" w:rsidRPr="007F4CCB">
              <w:rPr>
                <w:webHidden/>
              </w:rPr>
              <w:fldChar w:fldCharType="separate"/>
            </w:r>
            <w:r w:rsidR="006E38A5">
              <w:rPr>
                <w:webHidden/>
              </w:rPr>
              <w:t>17</w:t>
            </w:r>
            <w:r w:rsidR="003F1F57" w:rsidRPr="007F4CCB">
              <w:rPr>
                <w:webHidden/>
              </w:rPr>
              <w:fldChar w:fldCharType="end"/>
            </w:r>
          </w:hyperlink>
        </w:p>
        <w:p w:rsidR="003F1F57" w:rsidRPr="007F4CCB" w:rsidRDefault="00115941" w:rsidP="007F4CCB">
          <w:pPr>
            <w:pStyle w:val="TDC3"/>
          </w:pPr>
          <w:hyperlink w:anchor="_Toc194696181" w:history="1">
            <w:r w:rsidR="003F1F57" w:rsidRPr="007F4CCB">
              <w:tab/>
            </w:r>
            <w:r w:rsidR="003F1F57" w:rsidRPr="007F4CCB">
              <w:rPr>
                <w:rStyle w:val="Hipervnculo"/>
                <w:i w:val="0"/>
              </w:rPr>
              <w:t xml:space="preserve">Otras </w:t>
            </w:r>
            <w:r w:rsidR="007F4CCB">
              <w:rPr>
                <w:rStyle w:val="Hipervnculo"/>
                <w:i w:val="0"/>
              </w:rPr>
              <w:t>de las funcionalidades básicas…Crea y define usuarios</w:t>
            </w:r>
            <w:r w:rsidR="003F1F57" w:rsidRPr="007F4CCB">
              <w:rPr>
                <w:rStyle w:val="Hipervnculo"/>
                <w:i w:val="0"/>
              </w:rPr>
              <w:t>.</w:t>
            </w:r>
            <w:r w:rsidR="003F1F57" w:rsidRPr="007F4CCB">
              <w:rPr>
                <w:webHidden/>
              </w:rPr>
              <w:tab/>
            </w:r>
            <w:r w:rsidR="003F1F57" w:rsidRPr="007F4CCB">
              <w:rPr>
                <w:webHidden/>
              </w:rPr>
              <w:fldChar w:fldCharType="begin"/>
            </w:r>
            <w:r w:rsidR="003F1F57" w:rsidRPr="007F4CCB">
              <w:rPr>
                <w:webHidden/>
              </w:rPr>
              <w:instrText xml:space="preserve"> PAGEREF _Toc194696181 \h </w:instrText>
            </w:r>
            <w:r w:rsidR="003F1F57" w:rsidRPr="007F4CCB">
              <w:rPr>
                <w:webHidden/>
              </w:rPr>
            </w:r>
            <w:r w:rsidR="003F1F57" w:rsidRPr="007F4CCB">
              <w:rPr>
                <w:webHidden/>
              </w:rPr>
              <w:fldChar w:fldCharType="separate"/>
            </w:r>
            <w:r w:rsidR="006E38A5">
              <w:rPr>
                <w:webHidden/>
              </w:rPr>
              <w:t>18</w:t>
            </w:r>
            <w:r w:rsidR="003F1F57" w:rsidRPr="007F4CCB">
              <w:rPr>
                <w:webHidden/>
              </w:rPr>
              <w:fldChar w:fldCharType="end"/>
            </w:r>
          </w:hyperlink>
        </w:p>
        <w:p w:rsidR="003F1F57" w:rsidRPr="007F4CCB" w:rsidRDefault="00115941" w:rsidP="007F4CCB">
          <w:pPr>
            <w:pStyle w:val="TDC3"/>
          </w:pPr>
          <w:hyperlink w:anchor="_Toc194696182" w:history="1">
            <w:r w:rsidR="003F1F57" w:rsidRPr="007F4CCB">
              <w:tab/>
            </w:r>
            <w:r w:rsidR="003F1F57" w:rsidRPr="007F4CCB">
              <w:rPr>
                <w:rStyle w:val="Hipervnculo"/>
                <w:i w:val="0"/>
              </w:rPr>
              <w:t>¿Cómo se realizarían las actualizaciones a versiones superiores?</w:t>
            </w:r>
            <w:r w:rsidR="003F1F57" w:rsidRPr="007F4CCB">
              <w:rPr>
                <w:webHidden/>
              </w:rPr>
              <w:tab/>
            </w:r>
            <w:r w:rsidR="003F1F57" w:rsidRPr="007F4CCB">
              <w:rPr>
                <w:webHidden/>
              </w:rPr>
              <w:fldChar w:fldCharType="begin"/>
            </w:r>
            <w:r w:rsidR="003F1F57" w:rsidRPr="007F4CCB">
              <w:rPr>
                <w:webHidden/>
              </w:rPr>
              <w:instrText xml:space="preserve"> PAGEREF _Toc194696182 \h </w:instrText>
            </w:r>
            <w:r w:rsidR="003F1F57" w:rsidRPr="007F4CCB">
              <w:rPr>
                <w:webHidden/>
              </w:rPr>
            </w:r>
            <w:r w:rsidR="003F1F57" w:rsidRPr="007F4CCB">
              <w:rPr>
                <w:webHidden/>
              </w:rPr>
              <w:fldChar w:fldCharType="separate"/>
            </w:r>
            <w:r w:rsidR="006E38A5">
              <w:rPr>
                <w:webHidden/>
              </w:rPr>
              <w:t>24</w:t>
            </w:r>
            <w:r w:rsidR="003F1F57" w:rsidRPr="007F4CCB">
              <w:rPr>
                <w:webHidden/>
              </w:rPr>
              <w:fldChar w:fldCharType="end"/>
            </w:r>
          </w:hyperlink>
        </w:p>
        <w:p w:rsidR="003F1F57" w:rsidRPr="007F4CCB" w:rsidRDefault="00115941">
          <w:pPr>
            <w:pStyle w:val="TDC2"/>
            <w:tabs>
              <w:tab w:val="left" w:pos="660"/>
              <w:tab w:val="right" w:leader="dot" w:pos="8494"/>
            </w:tabs>
            <w:rPr>
              <w:rFonts w:ascii="Times New Roman" w:hAnsi="Times New Roman" w:cs="Times New Roman"/>
              <w:b/>
              <w:i/>
              <w:noProof/>
            </w:rPr>
          </w:pPr>
          <w:hyperlink w:anchor="_Toc194696183" w:history="1">
            <w:r w:rsidR="003F1F57" w:rsidRPr="007F4CCB">
              <w:rPr>
                <w:rFonts w:ascii="Times New Roman" w:hAnsi="Times New Roman" w:cs="Times New Roman"/>
                <w:b/>
                <w:i/>
                <w:noProof/>
              </w:rPr>
              <w:tab/>
            </w:r>
            <w:r w:rsidR="003F1F57" w:rsidRPr="007F4CCB">
              <w:rPr>
                <w:rStyle w:val="Hipervnculo"/>
                <w:rFonts w:ascii="Times New Roman" w:hAnsi="Times New Roman" w:cs="Times New Roman"/>
                <w:b/>
                <w:i/>
                <w:noProof/>
                <w:sz w:val="28"/>
              </w:rPr>
              <w:t>Enlaces de interés:</w:t>
            </w:r>
            <w:r w:rsidR="003F1F57" w:rsidRPr="007F4CCB">
              <w:rPr>
                <w:rFonts w:ascii="Times New Roman" w:hAnsi="Times New Roman" w:cs="Times New Roman"/>
                <w:b/>
                <w:i/>
                <w:noProof/>
                <w:webHidden/>
              </w:rPr>
              <w:tab/>
            </w:r>
            <w:r w:rsidR="003F1F57" w:rsidRPr="007F4CCB">
              <w:rPr>
                <w:rFonts w:ascii="Times New Roman" w:hAnsi="Times New Roman" w:cs="Times New Roman"/>
                <w:b/>
                <w:i/>
                <w:noProof/>
                <w:webHidden/>
              </w:rPr>
              <w:fldChar w:fldCharType="begin"/>
            </w:r>
            <w:r w:rsidR="003F1F57" w:rsidRPr="007F4CCB">
              <w:rPr>
                <w:rFonts w:ascii="Times New Roman" w:hAnsi="Times New Roman" w:cs="Times New Roman"/>
                <w:b/>
                <w:i/>
                <w:noProof/>
                <w:webHidden/>
              </w:rPr>
              <w:instrText xml:space="preserve"> PAGEREF _Toc194696183 \h </w:instrText>
            </w:r>
            <w:r w:rsidR="003F1F57" w:rsidRPr="007F4CCB">
              <w:rPr>
                <w:rFonts w:ascii="Times New Roman" w:hAnsi="Times New Roman" w:cs="Times New Roman"/>
                <w:b/>
                <w:i/>
                <w:noProof/>
                <w:webHidden/>
              </w:rPr>
            </w:r>
            <w:r w:rsidR="003F1F57" w:rsidRPr="007F4CCB">
              <w:rPr>
                <w:rFonts w:ascii="Times New Roman" w:hAnsi="Times New Roman" w:cs="Times New Roman"/>
                <w:b/>
                <w:i/>
                <w:noProof/>
                <w:webHidden/>
              </w:rPr>
              <w:fldChar w:fldCharType="separate"/>
            </w:r>
            <w:r w:rsidR="006E38A5">
              <w:rPr>
                <w:rFonts w:ascii="Times New Roman" w:hAnsi="Times New Roman" w:cs="Times New Roman"/>
                <w:b/>
                <w:i/>
                <w:noProof/>
                <w:webHidden/>
              </w:rPr>
              <w:t>26</w:t>
            </w:r>
            <w:r w:rsidR="003F1F57" w:rsidRPr="007F4CCB">
              <w:rPr>
                <w:rFonts w:ascii="Times New Roman" w:hAnsi="Times New Roman" w:cs="Times New Roman"/>
                <w:b/>
                <w:i/>
                <w:noProof/>
                <w:webHidden/>
              </w:rPr>
              <w:fldChar w:fldCharType="end"/>
            </w:r>
          </w:hyperlink>
        </w:p>
        <w:p w:rsidR="00782DC9" w:rsidRPr="007F4CCB" w:rsidRDefault="00782DC9">
          <w:pPr>
            <w:rPr>
              <w:rFonts w:ascii="Times New Roman" w:hAnsi="Times New Roman" w:cs="Times New Roman"/>
              <w:b/>
              <w:i/>
            </w:rPr>
          </w:pPr>
          <w:r w:rsidRPr="007F4CCB">
            <w:rPr>
              <w:rFonts w:ascii="Times New Roman" w:hAnsi="Times New Roman" w:cs="Times New Roman"/>
              <w:b/>
              <w:bCs/>
              <w:i/>
            </w:rPr>
            <w:fldChar w:fldCharType="end"/>
          </w:r>
        </w:p>
      </w:sdtContent>
    </w:sdt>
    <w:p w:rsidR="00782DC9" w:rsidRDefault="00782DC9">
      <w:pPr>
        <w:spacing w:before="0" w:after="160"/>
        <w:jc w:val="left"/>
        <w:rPr>
          <w:rFonts w:eastAsiaTheme="majorEastAsia" w:cstheme="majorBidi"/>
          <w:b/>
          <w:sz w:val="36"/>
          <w:szCs w:val="32"/>
        </w:rPr>
      </w:pPr>
      <w:r>
        <w:br w:type="page"/>
      </w:r>
      <w:bookmarkStart w:id="0" w:name="_GoBack"/>
      <w:bookmarkEnd w:id="0"/>
    </w:p>
    <w:p w:rsidR="004E3763" w:rsidRDefault="004E3763" w:rsidP="00782DC9">
      <w:pPr>
        <w:pStyle w:val="Ttulo1"/>
      </w:pPr>
    </w:p>
    <w:p w:rsidR="00782DC9" w:rsidRDefault="00782DC9" w:rsidP="00782DC9">
      <w:pPr>
        <w:pStyle w:val="Ttulo1"/>
        <w:numPr>
          <w:ilvl w:val="0"/>
          <w:numId w:val="2"/>
        </w:numPr>
        <w:rPr>
          <w:sz w:val="48"/>
        </w:rPr>
      </w:pPr>
      <w:bookmarkStart w:id="1" w:name="_Toc194696175"/>
      <w:r w:rsidRPr="00782DC9">
        <w:rPr>
          <w:sz w:val="48"/>
        </w:rPr>
        <w:t>Actividad 3</w:t>
      </w:r>
      <w:r>
        <w:rPr>
          <w:sz w:val="48"/>
        </w:rPr>
        <w:t>:</w:t>
      </w:r>
      <w:bookmarkEnd w:id="1"/>
    </w:p>
    <w:p w:rsidR="00782DC9" w:rsidRDefault="00782DC9" w:rsidP="00782DC9">
      <w:pPr>
        <w:rPr>
          <w:b/>
          <w:i/>
        </w:rPr>
      </w:pPr>
      <w:r w:rsidRPr="00AE4585">
        <w:rPr>
          <w:b/>
          <w:i/>
        </w:rPr>
        <w:t>Vamos a realizar la instalación de un servidor web dentro de la empresa para dar servicios internos y externos. El servidor web elegido a instalar por su amplia difusión es Apache y queremos instalarlo en un equipo que tiene Windows Server. Indicar y explicar los pasos seguidos adjuntando capturas de pantalla representativas del proceso.</w:t>
      </w:r>
    </w:p>
    <w:p w:rsidR="00AE4585" w:rsidRDefault="00AE4585" w:rsidP="00AE4585">
      <w:r>
        <w:t xml:space="preserve">En nuestro caso vamos a realizar la práctica bajo una máquina virtual, en este caso hemos elegido </w:t>
      </w:r>
      <w:r>
        <w:rPr>
          <w:b/>
          <w:i/>
        </w:rPr>
        <w:t xml:space="preserve">VirtualBox. </w:t>
      </w:r>
      <w:r>
        <w:t>El primer paso por tanto será descargar e instalar dicha máquina virtual. Enlace de descarga:</w:t>
      </w:r>
    </w:p>
    <w:p w:rsidR="00AE4585" w:rsidRDefault="00115941" w:rsidP="00AE4585">
      <w:pPr>
        <w:jc w:val="center"/>
        <w:rPr>
          <w:i/>
        </w:rPr>
      </w:pPr>
      <w:hyperlink r:id="rId10" w:history="1">
        <w:r w:rsidR="00AE4585" w:rsidRPr="003514CA">
          <w:rPr>
            <w:rStyle w:val="Hipervnculo"/>
            <w:i/>
          </w:rPr>
          <w:t>https://www.virtualbox.org/wiki/Downloads</w:t>
        </w:r>
      </w:hyperlink>
    </w:p>
    <w:p w:rsidR="00AE4585" w:rsidRDefault="00AE4585" w:rsidP="00AE4585">
      <w:r>
        <w:t>Una vez descargado, procedemos con la instalación:</w:t>
      </w:r>
    </w:p>
    <w:p w:rsidR="00AE4585" w:rsidRDefault="00AE4585" w:rsidP="00AE4585">
      <w:pPr>
        <w:jc w:val="center"/>
      </w:pPr>
      <w:r w:rsidRPr="00AE4585">
        <w:rPr>
          <w:noProof/>
          <w:lang w:eastAsia="es-ES"/>
        </w:rPr>
        <w:drawing>
          <wp:inline distT="0" distB="0" distL="0" distR="0" wp14:anchorId="232DB824" wp14:editId="715B2FBD">
            <wp:extent cx="2819400" cy="1783675"/>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27535" cy="1788822"/>
                    </a:xfrm>
                    <a:prstGeom prst="rect">
                      <a:avLst/>
                    </a:prstGeom>
                  </pic:spPr>
                </pic:pic>
              </a:graphicData>
            </a:graphic>
          </wp:inline>
        </w:drawing>
      </w:r>
    </w:p>
    <w:p w:rsidR="00AE4585" w:rsidRDefault="00AE4585" w:rsidP="00AE4585">
      <w:r>
        <w:t>Es una instalación bastante sencilla, una vez instalado, este es su aspecto:</w:t>
      </w:r>
    </w:p>
    <w:p w:rsidR="00AE4585" w:rsidRDefault="00AE4585" w:rsidP="00AE4585">
      <w:pPr>
        <w:jc w:val="center"/>
      </w:pPr>
      <w:r w:rsidRPr="00AE4585">
        <w:rPr>
          <w:noProof/>
          <w:lang w:eastAsia="es-ES"/>
        </w:rPr>
        <w:drawing>
          <wp:inline distT="0" distB="0" distL="0" distR="0" wp14:anchorId="76CAE9F7" wp14:editId="7516800E">
            <wp:extent cx="3626892" cy="19431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29724" cy="1944617"/>
                    </a:xfrm>
                    <a:prstGeom prst="rect">
                      <a:avLst/>
                    </a:prstGeom>
                  </pic:spPr>
                </pic:pic>
              </a:graphicData>
            </a:graphic>
          </wp:inline>
        </w:drawing>
      </w:r>
    </w:p>
    <w:p w:rsidR="00AE4585" w:rsidRDefault="00AE4585">
      <w:pPr>
        <w:spacing w:before="0" w:after="160"/>
        <w:jc w:val="left"/>
      </w:pPr>
      <w:r>
        <w:br w:type="page"/>
      </w:r>
    </w:p>
    <w:p w:rsidR="00F96FE9" w:rsidRDefault="00F96FE9" w:rsidP="00AE4585"/>
    <w:p w:rsidR="00AE4585" w:rsidRDefault="00AE4585" w:rsidP="00AE4585">
      <w:r>
        <w:t xml:space="preserve">Una vez instalada nuestra máquina virtual, comenzamos con la descarga e instalación del </w:t>
      </w:r>
      <w:r w:rsidRPr="00AE4585">
        <w:rPr>
          <w:i/>
        </w:rPr>
        <w:t xml:space="preserve">Sistema Operativo </w:t>
      </w:r>
      <w:r w:rsidRPr="00AE4585">
        <w:rPr>
          <w:b/>
          <w:i/>
        </w:rPr>
        <w:t>Windows Server 2022</w:t>
      </w:r>
      <w:r>
        <w:rPr>
          <w:b/>
          <w:i/>
        </w:rPr>
        <w:t>.</w:t>
      </w:r>
      <w:r>
        <w:t xml:space="preserve"> Lo primero será descargar una imagen ISO del sitio oficial:</w:t>
      </w:r>
    </w:p>
    <w:p w:rsidR="00AE4585" w:rsidRDefault="00115941" w:rsidP="00AE4585">
      <w:pPr>
        <w:jc w:val="center"/>
        <w:rPr>
          <w:i/>
        </w:rPr>
      </w:pPr>
      <w:hyperlink r:id="rId13" w:history="1">
        <w:r w:rsidR="00AE4585" w:rsidRPr="003514CA">
          <w:rPr>
            <w:rStyle w:val="Hipervnculo"/>
            <w:i/>
          </w:rPr>
          <w:t>https://www.microsoft.com/es-es/evalcenter/download-windows-server-2022</w:t>
        </w:r>
      </w:hyperlink>
    </w:p>
    <w:p w:rsidR="00F96FE9" w:rsidRDefault="00F96FE9" w:rsidP="00AE4585">
      <w:r>
        <w:t>Antes de continuar, dejo captura de pantalla del equipo sobre el que vamos a realizar toda la práctica:</w:t>
      </w:r>
    </w:p>
    <w:p w:rsidR="00F96FE9" w:rsidRDefault="00F96FE9" w:rsidP="00F96FE9">
      <w:pPr>
        <w:jc w:val="center"/>
      </w:pPr>
      <w:r w:rsidRPr="00F96FE9">
        <w:rPr>
          <w:noProof/>
          <w:lang w:eastAsia="es-ES"/>
        </w:rPr>
        <w:drawing>
          <wp:inline distT="0" distB="0" distL="0" distR="0" wp14:anchorId="1941F820" wp14:editId="64C899E4">
            <wp:extent cx="2752725" cy="1932152"/>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63850" cy="1939961"/>
                    </a:xfrm>
                    <a:prstGeom prst="rect">
                      <a:avLst/>
                    </a:prstGeom>
                  </pic:spPr>
                </pic:pic>
              </a:graphicData>
            </a:graphic>
          </wp:inline>
        </w:drawing>
      </w:r>
    </w:p>
    <w:p w:rsidR="00F96FE9" w:rsidRPr="00F96FE9" w:rsidRDefault="00F96FE9" w:rsidP="00F96FE9">
      <w:r w:rsidRPr="00F96FE9">
        <w:rPr>
          <w:b/>
          <w:i/>
        </w:rPr>
        <w:t>Es un portátil MSI GF75 Thin 9SC</w:t>
      </w:r>
      <w:r>
        <w:rPr>
          <w:b/>
          <w:i/>
        </w:rPr>
        <w:t>,</w:t>
      </w:r>
      <w:r>
        <w:t xml:space="preserve"> con las especificaciones que se pueden ver en la captura de pantalla.</w:t>
      </w:r>
    </w:p>
    <w:p w:rsidR="00F96FE9" w:rsidRDefault="00F96FE9" w:rsidP="00F96FE9">
      <w:r>
        <w:t>Una vez tengamos descargada la ISO, comenzamos a instalar nuestro server que funcionará bajo la máquina virtual que instalamos anteriormente. Abrimos VirtualBox, hacemos clic en “Nueva”.</w:t>
      </w:r>
    </w:p>
    <w:p w:rsidR="00F96FE9" w:rsidRDefault="00F96FE9" w:rsidP="00F96FE9">
      <w:pPr>
        <w:jc w:val="center"/>
      </w:pPr>
      <w:r w:rsidRPr="00F96FE9">
        <w:rPr>
          <w:noProof/>
          <w:lang w:eastAsia="es-ES"/>
        </w:rPr>
        <w:drawing>
          <wp:inline distT="0" distB="0" distL="0" distR="0" wp14:anchorId="38A18D02" wp14:editId="01A700F6">
            <wp:extent cx="3577984" cy="1924050"/>
            <wp:effectExtent l="0" t="0" r="381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2870" cy="1926677"/>
                    </a:xfrm>
                    <a:prstGeom prst="rect">
                      <a:avLst/>
                    </a:prstGeom>
                  </pic:spPr>
                </pic:pic>
              </a:graphicData>
            </a:graphic>
          </wp:inline>
        </w:drawing>
      </w:r>
    </w:p>
    <w:p w:rsidR="00F96FE9" w:rsidRDefault="00DB70EB" w:rsidP="00DB70EB">
      <w:r>
        <w:t>Asignamos un nombre a la máquina virtual (ej., "Windows Server 2022"). Indicamos la imagen ISO que vamos a utilizar. Seleccionamos "Microsoft Windows" como tipo y la versión de Windows Server que vamos a instalar.</w:t>
      </w:r>
    </w:p>
    <w:p w:rsidR="00DB70EB" w:rsidRDefault="00DB70EB" w:rsidP="00DB70EB"/>
    <w:p w:rsidR="00DB70EB" w:rsidRDefault="00DB70EB" w:rsidP="00DB70EB"/>
    <w:p w:rsidR="00DB70EB" w:rsidRDefault="00DB70EB" w:rsidP="00DB70EB"/>
    <w:p w:rsidR="00E85AD6" w:rsidRDefault="00E85AD6" w:rsidP="00DB70EB">
      <w:r>
        <w:t>Le asignamos en el apartado de Hardware la memoria RAM, que en nuestro caso le otorgamos 4096MB ya que los requisitos mínimos son menores y así podemos cubrir futuras ampliaciones que se puedan implementar en nuestro servidor.</w:t>
      </w:r>
    </w:p>
    <w:p w:rsidR="00E85AD6" w:rsidRDefault="00E85AD6" w:rsidP="00E85AD6">
      <w:pPr>
        <w:jc w:val="center"/>
      </w:pPr>
      <w:r w:rsidRPr="00E85AD6">
        <w:rPr>
          <w:noProof/>
          <w:lang w:eastAsia="es-ES"/>
        </w:rPr>
        <w:drawing>
          <wp:inline distT="0" distB="0" distL="0" distR="0" wp14:anchorId="6F83F6DE" wp14:editId="4B785751">
            <wp:extent cx="3154404" cy="2133600"/>
            <wp:effectExtent l="0" t="0" r="825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63736" cy="2139912"/>
                    </a:xfrm>
                    <a:prstGeom prst="rect">
                      <a:avLst/>
                    </a:prstGeom>
                  </pic:spPr>
                </pic:pic>
              </a:graphicData>
            </a:graphic>
          </wp:inline>
        </w:drawing>
      </w:r>
    </w:p>
    <w:p w:rsidR="00E85AD6" w:rsidRDefault="00E85AD6" w:rsidP="00E85AD6">
      <w:r>
        <w:t>Creamos disco duro virtual y le asignamos 50GB de memoria, el requisito mínimo son 32GB por lo que estaríamos superando ese requisito.</w:t>
      </w:r>
    </w:p>
    <w:p w:rsidR="00E85AD6" w:rsidRDefault="00E85AD6" w:rsidP="00E85AD6">
      <w:pPr>
        <w:jc w:val="center"/>
      </w:pPr>
      <w:r w:rsidRPr="00E85AD6">
        <w:rPr>
          <w:noProof/>
          <w:lang w:eastAsia="es-ES"/>
        </w:rPr>
        <w:drawing>
          <wp:inline distT="0" distB="0" distL="0" distR="0" wp14:anchorId="3E1FA522" wp14:editId="5C97A41C">
            <wp:extent cx="2788754" cy="18859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97210" cy="1891669"/>
                    </a:xfrm>
                    <a:prstGeom prst="rect">
                      <a:avLst/>
                    </a:prstGeom>
                  </pic:spPr>
                </pic:pic>
              </a:graphicData>
            </a:graphic>
          </wp:inline>
        </w:drawing>
      </w:r>
    </w:p>
    <w:p w:rsidR="00E85AD6" w:rsidRDefault="00DA0B7A" w:rsidP="00E85AD6">
      <w:r>
        <w:t>En la configuración de la máquina virtual, en el apartado de Almacenamiento, en Controlador: seleccionamos el icono del disco y elegimos el archivo ISO de Windows Server que descargamos anteriormente.</w:t>
      </w:r>
    </w:p>
    <w:p w:rsidR="00DA0B7A" w:rsidRDefault="00DA0B7A" w:rsidP="00DA0B7A">
      <w:pPr>
        <w:jc w:val="center"/>
      </w:pPr>
      <w:r w:rsidRPr="00DA0B7A">
        <w:rPr>
          <w:noProof/>
          <w:lang w:eastAsia="es-ES"/>
        </w:rPr>
        <w:drawing>
          <wp:inline distT="0" distB="0" distL="0" distR="0" wp14:anchorId="2FD911E4" wp14:editId="7397AA91">
            <wp:extent cx="3486150" cy="204438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90115" cy="2046708"/>
                    </a:xfrm>
                    <a:prstGeom prst="rect">
                      <a:avLst/>
                    </a:prstGeom>
                  </pic:spPr>
                </pic:pic>
              </a:graphicData>
            </a:graphic>
          </wp:inline>
        </w:drawing>
      </w:r>
    </w:p>
    <w:p w:rsidR="00DA0B7A" w:rsidRDefault="00DA0B7A" w:rsidP="00DA0B7A"/>
    <w:p w:rsidR="00DA0B7A" w:rsidRDefault="00DA0B7A" w:rsidP="00DA0B7A">
      <w:r w:rsidRPr="00DA0B7A">
        <w:t>Configura</w:t>
      </w:r>
      <w:r>
        <w:t>mos</w:t>
      </w:r>
      <w:r w:rsidRPr="00DA0B7A">
        <w:t xml:space="preserve"> la red en modo </w:t>
      </w:r>
      <w:r w:rsidRPr="00DA0B7A">
        <w:rPr>
          <w:b/>
          <w:i/>
        </w:rPr>
        <w:t>"Adaptador puente"</w:t>
      </w:r>
      <w:r w:rsidRPr="00DA0B7A">
        <w:t xml:space="preserve"> para que la máquina virtual tenga acceso a la red local.</w:t>
      </w:r>
    </w:p>
    <w:p w:rsidR="00DA0B7A" w:rsidRDefault="00DA0B7A" w:rsidP="00DA0B7A">
      <w:pPr>
        <w:jc w:val="center"/>
      </w:pPr>
      <w:r w:rsidRPr="00DA0B7A">
        <w:rPr>
          <w:noProof/>
          <w:lang w:eastAsia="es-ES"/>
        </w:rPr>
        <w:drawing>
          <wp:inline distT="0" distB="0" distL="0" distR="0" wp14:anchorId="61298189" wp14:editId="4AF5C3A2">
            <wp:extent cx="3438525" cy="200796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48689" cy="2013898"/>
                    </a:xfrm>
                    <a:prstGeom prst="rect">
                      <a:avLst/>
                    </a:prstGeom>
                  </pic:spPr>
                </pic:pic>
              </a:graphicData>
            </a:graphic>
          </wp:inline>
        </w:drawing>
      </w:r>
    </w:p>
    <w:p w:rsidR="00DA0B7A" w:rsidRDefault="00DA0B7A" w:rsidP="00DA0B7A">
      <w:r>
        <w:t xml:space="preserve">Una vez llegados a este punto toca arrancar la máquina virtual, proceder con la instalación de </w:t>
      </w:r>
      <w:r w:rsidRPr="00DA0B7A">
        <w:rPr>
          <w:b/>
          <w:i/>
        </w:rPr>
        <w:t>Windows Server 2022</w:t>
      </w:r>
      <w:r>
        <w:rPr>
          <w:b/>
          <w:i/>
        </w:rPr>
        <w:t xml:space="preserve"> </w:t>
      </w:r>
      <w:r w:rsidRPr="00DA0B7A">
        <w:t>y probar</w:t>
      </w:r>
      <w:r>
        <w:rPr>
          <w:b/>
          <w:i/>
        </w:rPr>
        <w:t xml:space="preserve"> </w:t>
      </w:r>
      <w:r>
        <w:t>si todo funciona. Al pulsar en iniciar la máquina virtual esta es la pantalla que se muestra:</w:t>
      </w:r>
    </w:p>
    <w:p w:rsidR="00DA0B7A" w:rsidRDefault="00DA0B7A" w:rsidP="00DA0B7A">
      <w:pPr>
        <w:jc w:val="center"/>
      </w:pPr>
      <w:r w:rsidRPr="00DA0B7A">
        <w:rPr>
          <w:noProof/>
          <w:lang w:eastAsia="es-ES"/>
        </w:rPr>
        <w:drawing>
          <wp:inline distT="0" distB="0" distL="0" distR="0" wp14:anchorId="2C393CB9" wp14:editId="6DCBF6AB">
            <wp:extent cx="2390775" cy="1840593"/>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99891" cy="1847611"/>
                    </a:xfrm>
                    <a:prstGeom prst="rect">
                      <a:avLst/>
                    </a:prstGeom>
                  </pic:spPr>
                </pic:pic>
              </a:graphicData>
            </a:graphic>
          </wp:inline>
        </w:drawing>
      </w:r>
    </w:p>
    <w:p w:rsidR="00DA0B7A" w:rsidRDefault="00DA0B7A" w:rsidP="00DA0B7A">
      <w:r>
        <w:t>Comenzamos instalación del Sistema Operativo seleccionando nuestro idioma, formato de hora y moneda y teclado o método de entrada, en nuestro caso español.</w:t>
      </w:r>
    </w:p>
    <w:p w:rsidR="00DA0B7A" w:rsidRDefault="00DA0B7A" w:rsidP="00DA0B7A">
      <w:pPr>
        <w:jc w:val="center"/>
      </w:pPr>
      <w:r w:rsidRPr="00DA0B7A">
        <w:rPr>
          <w:noProof/>
          <w:lang w:eastAsia="es-ES"/>
        </w:rPr>
        <w:drawing>
          <wp:inline distT="0" distB="0" distL="0" distR="0" wp14:anchorId="13A71421" wp14:editId="42CA08F2">
            <wp:extent cx="2660975" cy="1990725"/>
            <wp:effectExtent l="0" t="0" r="635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68259" cy="1996174"/>
                    </a:xfrm>
                    <a:prstGeom prst="rect">
                      <a:avLst/>
                    </a:prstGeom>
                  </pic:spPr>
                </pic:pic>
              </a:graphicData>
            </a:graphic>
          </wp:inline>
        </w:drawing>
      </w:r>
    </w:p>
    <w:p w:rsidR="00DA0B7A" w:rsidRDefault="00DA0B7A" w:rsidP="00DA0B7A">
      <w:r>
        <w:t>Pulsamos sobre Instalar ahora.</w:t>
      </w:r>
    </w:p>
    <w:p w:rsidR="00DA0B7A" w:rsidRDefault="00DA0B7A" w:rsidP="00DA0B7A"/>
    <w:p w:rsidR="00DA0B7A" w:rsidRDefault="00062221" w:rsidP="00DA0B7A">
      <w:r>
        <w:t>Seleccionamos el Sistema Operativo que deseamos instalar:</w:t>
      </w:r>
    </w:p>
    <w:p w:rsidR="00062221" w:rsidRDefault="00062221" w:rsidP="00062221">
      <w:pPr>
        <w:jc w:val="center"/>
      </w:pPr>
      <w:r w:rsidRPr="00062221">
        <w:rPr>
          <w:noProof/>
          <w:lang w:eastAsia="es-ES"/>
        </w:rPr>
        <w:drawing>
          <wp:inline distT="0" distB="0" distL="0" distR="0" wp14:anchorId="391D106E" wp14:editId="3B8FC5D7">
            <wp:extent cx="3152775" cy="240869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55102" cy="2410477"/>
                    </a:xfrm>
                    <a:prstGeom prst="rect">
                      <a:avLst/>
                    </a:prstGeom>
                  </pic:spPr>
                </pic:pic>
              </a:graphicData>
            </a:graphic>
          </wp:inline>
        </w:drawing>
      </w:r>
    </w:p>
    <w:p w:rsidR="00062221" w:rsidRDefault="00062221" w:rsidP="00062221">
      <w:r>
        <w:t xml:space="preserve">En nuestro caso utilizaremos la versión </w:t>
      </w:r>
      <w:r>
        <w:rPr>
          <w:b/>
          <w:i/>
        </w:rPr>
        <w:t xml:space="preserve">Datacenter Evaluation </w:t>
      </w:r>
      <w:r>
        <w:t>con experiencia de escritorio.</w:t>
      </w:r>
    </w:p>
    <w:p w:rsidR="00062221" w:rsidRDefault="00062221" w:rsidP="00062221">
      <w:pPr>
        <w:jc w:val="center"/>
      </w:pPr>
      <w:r w:rsidRPr="00062221">
        <w:rPr>
          <w:noProof/>
          <w:lang w:eastAsia="es-ES"/>
        </w:rPr>
        <w:drawing>
          <wp:inline distT="0" distB="0" distL="0" distR="0" wp14:anchorId="29046060" wp14:editId="70F8C319">
            <wp:extent cx="2368665" cy="17430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74111" cy="1747083"/>
                    </a:xfrm>
                    <a:prstGeom prst="rect">
                      <a:avLst/>
                    </a:prstGeom>
                  </pic:spPr>
                </pic:pic>
              </a:graphicData>
            </a:graphic>
          </wp:inline>
        </w:drawing>
      </w:r>
    </w:p>
    <w:p w:rsidR="00062221" w:rsidRDefault="00062221" w:rsidP="00062221">
      <w:r>
        <w:t>Aceptamos términos y condiciones (vendemos nuestra alma al diablo).</w:t>
      </w:r>
      <w:r w:rsidR="00444915">
        <w:t xml:space="preserve"> Ahora vamos a seleccionar instalación personalizada.</w:t>
      </w:r>
    </w:p>
    <w:p w:rsidR="00062221" w:rsidRDefault="00444915" w:rsidP="00444915">
      <w:pPr>
        <w:jc w:val="center"/>
      </w:pPr>
      <w:r w:rsidRPr="00444915">
        <w:rPr>
          <w:noProof/>
          <w:lang w:eastAsia="es-ES"/>
        </w:rPr>
        <w:drawing>
          <wp:inline distT="0" distB="0" distL="0" distR="0" wp14:anchorId="56A55E91" wp14:editId="11739071">
            <wp:extent cx="3232329" cy="2400300"/>
            <wp:effectExtent l="0" t="0" r="635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50803" cy="2414019"/>
                    </a:xfrm>
                    <a:prstGeom prst="rect">
                      <a:avLst/>
                    </a:prstGeom>
                  </pic:spPr>
                </pic:pic>
              </a:graphicData>
            </a:graphic>
          </wp:inline>
        </w:drawing>
      </w:r>
    </w:p>
    <w:p w:rsidR="00444915" w:rsidRDefault="00444915" w:rsidP="00444915">
      <w:pPr>
        <w:jc w:val="center"/>
      </w:pPr>
    </w:p>
    <w:p w:rsidR="00444915" w:rsidRDefault="00444915" w:rsidP="00444915">
      <w:r>
        <w:t>Solo tenemos un disco duro, en este caso es virtual, el cual creamos durante la instalación y configuración de la máquina virtual.</w:t>
      </w:r>
    </w:p>
    <w:p w:rsidR="00444915" w:rsidRDefault="00444915" w:rsidP="00444915">
      <w:pPr>
        <w:jc w:val="center"/>
      </w:pPr>
      <w:r w:rsidRPr="00444915">
        <w:rPr>
          <w:noProof/>
          <w:lang w:eastAsia="es-ES"/>
        </w:rPr>
        <w:drawing>
          <wp:inline distT="0" distB="0" distL="0" distR="0" wp14:anchorId="28169A57" wp14:editId="7B96C7C8">
            <wp:extent cx="3267075" cy="244300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71495" cy="2446311"/>
                    </a:xfrm>
                    <a:prstGeom prst="rect">
                      <a:avLst/>
                    </a:prstGeom>
                  </pic:spPr>
                </pic:pic>
              </a:graphicData>
            </a:graphic>
          </wp:inline>
        </w:drawing>
      </w:r>
    </w:p>
    <w:p w:rsidR="00444915" w:rsidRDefault="00444915" w:rsidP="00444915">
      <w:r>
        <w:t>Comenzaría el proceso de instalación:</w:t>
      </w:r>
    </w:p>
    <w:p w:rsidR="00444915" w:rsidRDefault="00444915" w:rsidP="00444915">
      <w:pPr>
        <w:jc w:val="center"/>
      </w:pPr>
      <w:r w:rsidRPr="00444915">
        <w:rPr>
          <w:noProof/>
          <w:lang w:eastAsia="es-ES"/>
        </w:rPr>
        <w:drawing>
          <wp:inline distT="0" distB="0" distL="0" distR="0" wp14:anchorId="4578917D" wp14:editId="0EDE1161">
            <wp:extent cx="3562350" cy="272496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64714" cy="2726771"/>
                    </a:xfrm>
                    <a:prstGeom prst="rect">
                      <a:avLst/>
                    </a:prstGeom>
                  </pic:spPr>
                </pic:pic>
              </a:graphicData>
            </a:graphic>
          </wp:inline>
        </w:drawing>
      </w:r>
    </w:p>
    <w:p w:rsidR="00444915" w:rsidRDefault="00444915" w:rsidP="00444915">
      <w:r>
        <w:t>Una vez finalizado el proceso, se reiniciará automáticamente salvo que le demos nosotros al botón de reiniciar ahora.</w:t>
      </w:r>
    </w:p>
    <w:p w:rsidR="00444915" w:rsidRDefault="00444915" w:rsidP="00444915">
      <w:r>
        <w:t>El siguiente paso será personalizar la configuración de nuestro servidor Windows Server 2022 corriendo bajo una máquina virtual, VirtualBox.</w:t>
      </w:r>
    </w:p>
    <w:p w:rsidR="00444915" w:rsidRDefault="00444915">
      <w:pPr>
        <w:spacing w:before="0" w:after="160"/>
        <w:jc w:val="left"/>
      </w:pPr>
      <w:r>
        <w:br w:type="page"/>
      </w:r>
    </w:p>
    <w:p w:rsidR="00444915" w:rsidRDefault="00444915" w:rsidP="00444915"/>
    <w:p w:rsidR="00444915" w:rsidRDefault="00241F66" w:rsidP="00444915">
      <w:r>
        <w:t>El primer paso será indicar la contraseña del administrador:</w:t>
      </w:r>
    </w:p>
    <w:p w:rsidR="00241F66" w:rsidRDefault="00241F66" w:rsidP="00241F66">
      <w:pPr>
        <w:jc w:val="center"/>
      </w:pPr>
      <w:r w:rsidRPr="00241F66">
        <w:rPr>
          <w:noProof/>
          <w:lang w:eastAsia="es-ES"/>
        </w:rPr>
        <w:drawing>
          <wp:inline distT="0" distB="0" distL="0" distR="0" wp14:anchorId="47F67FF5" wp14:editId="03935A09">
            <wp:extent cx="3314700" cy="233089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21526" cy="2335692"/>
                    </a:xfrm>
                    <a:prstGeom prst="rect">
                      <a:avLst/>
                    </a:prstGeom>
                  </pic:spPr>
                </pic:pic>
              </a:graphicData>
            </a:graphic>
          </wp:inline>
        </w:drawing>
      </w:r>
    </w:p>
    <w:p w:rsidR="00241F66" w:rsidRDefault="00F14542" w:rsidP="00241F66">
      <w:r>
        <w:t>Una vez llegados a este punto, ya tendríamos nuestro Windows Server 2022 funcionando.</w:t>
      </w:r>
    </w:p>
    <w:p w:rsidR="00F14542" w:rsidRDefault="00F14542" w:rsidP="00241F66">
      <w:r>
        <w:t>Ahora comenzaremos con la instalación y configuración de Apache.</w:t>
      </w:r>
    </w:p>
    <w:p w:rsidR="00DD0D6A" w:rsidRPr="00062221" w:rsidRDefault="00DD0D6A" w:rsidP="00241F66"/>
    <w:p w:rsidR="00782DC9" w:rsidRDefault="00782DC9" w:rsidP="00782DC9">
      <w:pPr>
        <w:pStyle w:val="Ttulo2"/>
      </w:pPr>
      <w:bookmarkStart w:id="2" w:name="_Toc194696176"/>
      <w:r>
        <w:t>Preguntas:</w:t>
      </w:r>
      <w:bookmarkEnd w:id="2"/>
    </w:p>
    <w:p w:rsidR="00DD0D6A" w:rsidRPr="00DD0D6A" w:rsidRDefault="00DD0D6A" w:rsidP="00DD0D6A"/>
    <w:p w:rsidR="00782DC9" w:rsidRDefault="00782DC9" w:rsidP="00782DC9">
      <w:pPr>
        <w:pStyle w:val="Ttulo3"/>
      </w:pPr>
      <w:bookmarkStart w:id="3" w:name="_Toc194696177"/>
      <w:r>
        <w:t>¿Se podría instalar el software de servidor en esa máquina?</w:t>
      </w:r>
      <w:bookmarkEnd w:id="3"/>
    </w:p>
    <w:p w:rsidR="00DD0D6A" w:rsidRPr="00DD0D6A" w:rsidRDefault="00DD0D6A" w:rsidP="00DD0D6A"/>
    <w:p w:rsidR="00DD0D6A" w:rsidRDefault="00DD0D6A" w:rsidP="00DD0D6A">
      <w:pPr>
        <w:ind w:left="709"/>
      </w:pPr>
      <w:r>
        <w:t>Sí. Apache es compatible con Windows Server, y se puede instalar sin problema. Eso sí, es recomendable:</w:t>
      </w:r>
    </w:p>
    <w:p w:rsidR="00DD0D6A" w:rsidRDefault="00DD0D6A" w:rsidP="00DD0D6A">
      <w:pPr>
        <w:pStyle w:val="Prrafodelista"/>
        <w:numPr>
          <w:ilvl w:val="0"/>
          <w:numId w:val="5"/>
        </w:numPr>
      </w:pPr>
      <w:r>
        <w:t>Que el sistema esté actualizado.</w:t>
      </w:r>
    </w:p>
    <w:p w:rsidR="00DD0D6A" w:rsidRDefault="00DD0D6A" w:rsidP="00DD0D6A">
      <w:pPr>
        <w:pStyle w:val="Prrafodelista"/>
        <w:numPr>
          <w:ilvl w:val="0"/>
          <w:numId w:val="5"/>
        </w:numPr>
      </w:pPr>
      <w:r>
        <w:t>Que tenga conexión a internet para descargar los instaladores.</w:t>
      </w:r>
    </w:p>
    <w:p w:rsidR="00DD0D6A" w:rsidRDefault="00DD0D6A" w:rsidP="00DD0D6A">
      <w:pPr>
        <w:pStyle w:val="Prrafodelista"/>
        <w:numPr>
          <w:ilvl w:val="0"/>
          <w:numId w:val="5"/>
        </w:numPr>
      </w:pPr>
      <w:r>
        <w:t>Que tenga permisos de administrador.</w:t>
      </w:r>
    </w:p>
    <w:p w:rsidR="00782DC9" w:rsidRDefault="00DD0D6A" w:rsidP="00DD0D6A">
      <w:pPr>
        <w:pStyle w:val="Prrafodelista"/>
        <w:numPr>
          <w:ilvl w:val="0"/>
          <w:numId w:val="5"/>
        </w:numPr>
      </w:pPr>
      <w:r>
        <w:t>Tener cuidado con conflictos de puertos (por ejemplo, si IIS ya está usando el puerto 80).</w:t>
      </w:r>
    </w:p>
    <w:p w:rsidR="00DD0D6A" w:rsidRDefault="00DD0D6A">
      <w:pPr>
        <w:spacing w:before="0" w:after="160"/>
        <w:jc w:val="left"/>
      </w:pPr>
      <w:r>
        <w:br w:type="page"/>
      </w:r>
    </w:p>
    <w:p w:rsidR="00DD0D6A" w:rsidRPr="00782DC9" w:rsidRDefault="00DD0D6A" w:rsidP="00DD0D6A"/>
    <w:p w:rsidR="00782DC9" w:rsidRDefault="00782DC9" w:rsidP="00782DC9">
      <w:pPr>
        <w:pStyle w:val="Ttulo3"/>
      </w:pPr>
      <w:bookmarkStart w:id="4" w:name="_Toc194696178"/>
      <w:r>
        <w:t>Realiza la descarga e instalación del aplicativo Apache. Recuerda indicar las direcciones locales que utilizaras en el servidor.</w:t>
      </w:r>
      <w:bookmarkEnd w:id="4"/>
    </w:p>
    <w:p w:rsidR="00782DC9" w:rsidRDefault="00C2254E" w:rsidP="00C2254E">
      <w:pPr>
        <w:ind w:left="11" w:firstLine="709"/>
      </w:pPr>
      <w:r>
        <w:t xml:space="preserve">Comenzamos con la descarga de </w:t>
      </w:r>
      <w:r w:rsidRPr="00C2254E">
        <w:rPr>
          <w:b/>
          <w:i/>
        </w:rPr>
        <w:t>Ap</w:t>
      </w:r>
      <w:r>
        <w:rPr>
          <w:b/>
          <w:i/>
        </w:rPr>
        <w:t>a</w:t>
      </w:r>
      <w:r w:rsidRPr="00C2254E">
        <w:rPr>
          <w:b/>
          <w:i/>
        </w:rPr>
        <w:t>che</w:t>
      </w:r>
      <w:r>
        <w:t xml:space="preserve"> desde su sitio oficial:</w:t>
      </w:r>
    </w:p>
    <w:p w:rsidR="00C2254E" w:rsidRDefault="00115941" w:rsidP="00C2254E">
      <w:pPr>
        <w:jc w:val="center"/>
        <w:rPr>
          <w:i/>
        </w:rPr>
      </w:pPr>
      <w:hyperlink r:id="rId28" w:history="1">
        <w:r w:rsidR="00C2254E" w:rsidRPr="00737ECC">
          <w:rPr>
            <w:rStyle w:val="Hipervnculo"/>
            <w:i/>
          </w:rPr>
          <w:t>https://httpd.apache.org/</w:t>
        </w:r>
      </w:hyperlink>
    </w:p>
    <w:p w:rsidR="00C2254E" w:rsidRDefault="00C2254E" w:rsidP="00C2254E">
      <w:pPr>
        <w:jc w:val="center"/>
        <w:rPr>
          <w:i/>
        </w:rPr>
      </w:pPr>
      <w:r w:rsidRPr="00C2254E">
        <w:rPr>
          <w:i/>
          <w:noProof/>
          <w:lang w:eastAsia="es-ES"/>
        </w:rPr>
        <w:drawing>
          <wp:inline distT="0" distB="0" distL="0" distR="0" wp14:anchorId="68B87925" wp14:editId="0676A795">
            <wp:extent cx="2447925" cy="1578888"/>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66566" cy="1590911"/>
                    </a:xfrm>
                    <a:prstGeom prst="rect">
                      <a:avLst/>
                    </a:prstGeom>
                  </pic:spPr>
                </pic:pic>
              </a:graphicData>
            </a:graphic>
          </wp:inline>
        </w:drawing>
      </w:r>
    </w:p>
    <w:p w:rsidR="00C2254E" w:rsidRDefault="00334517" w:rsidP="00334517">
      <w:pPr>
        <w:ind w:left="705"/>
      </w:pPr>
      <w:r>
        <w:t>También podemos descargar la versión compilada para Windows desde un repositorio confiable como:</w:t>
      </w:r>
    </w:p>
    <w:p w:rsidR="00334517" w:rsidRDefault="00115941" w:rsidP="00334517">
      <w:pPr>
        <w:ind w:left="705"/>
        <w:jc w:val="center"/>
        <w:rPr>
          <w:i/>
        </w:rPr>
      </w:pPr>
      <w:hyperlink r:id="rId30" w:history="1">
        <w:r w:rsidR="00334517" w:rsidRPr="00737ECC">
          <w:rPr>
            <w:rStyle w:val="Hipervnculo"/>
            <w:i/>
          </w:rPr>
          <w:t>https://www.apachelounge.com/</w:t>
        </w:r>
      </w:hyperlink>
    </w:p>
    <w:p w:rsidR="00334517" w:rsidRDefault="00334517" w:rsidP="00334517">
      <w:pPr>
        <w:ind w:left="705"/>
        <w:jc w:val="center"/>
        <w:rPr>
          <w:i/>
        </w:rPr>
      </w:pPr>
      <w:r w:rsidRPr="00334517">
        <w:rPr>
          <w:i/>
          <w:noProof/>
          <w:lang w:eastAsia="es-ES"/>
        </w:rPr>
        <w:drawing>
          <wp:inline distT="0" distB="0" distL="0" distR="0" wp14:anchorId="57F5FEF3" wp14:editId="488B2901">
            <wp:extent cx="3409950" cy="1576260"/>
            <wp:effectExtent l="0" t="0" r="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20446" cy="1581112"/>
                    </a:xfrm>
                    <a:prstGeom prst="rect">
                      <a:avLst/>
                    </a:prstGeom>
                  </pic:spPr>
                </pic:pic>
              </a:graphicData>
            </a:graphic>
          </wp:inline>
        </w:drawing>
      </w:r>
    </w:p>
    <w:p w:rsidR="00334517" w:rsidRDefault="00334517" w:rsidP="00334517">
      <w:r>
        <w:t>En nuestro caso optamos por la segunda opción.</w:t>
      </w:r>
      <w:r w:rsidR="00B05A7B">
        <w:t xml:space="preserve"> Descargamos la versión para 64 bits.</w:t>
      </w:r>
    </w:p>
    <w:p w:rsidR="00E42D5E" w:rsidRDefault="00E42D5E" w:rsidP="00334517">
      <w:r w:rsidRPr="00E42D5E">
        <w:t>Extrae</w:t>
      </w:r>
      <w:r>
        <w:t>mos</w:t>
      </w:r>
      <w:r w:rsidRPr="00E42D5E">
        <w:t xml:space="preserve"> el archivo ZIP descargado en una carpeta (por ejemplo, C:\Apache24).</w:t>
      </w:r>
    </w:p>
    <w:p w:rsidR="00E42D5E" w:rsidRDefault="00E42D5E" w:rsidP="00E42D5E">
      <w:pPr>
        <w:jc w:val="center"/>
      </w:pPr>
      <w:r w:rsidRPr="00E42D5E">
        <w:rPr>
          <w:noProof/>
          <w:lang w:eastAsia="es-ES"/>
        </w:rPr>
        <w:drawing>
          <wp:inline distT="0" distB="0" distL="0" distR="0" wp14:anchorId="116DA65D" wp14:editId="1528D0D6">
            <wp:extent cx="2840097" cy="210502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46016" cy="2109412"/>
                    </a:xfrm>
                    <a:prstGeom prst="rect">
                      <a:avLst/>
                    </a:prstGeom>
                  </pic:spPr>
                </pic:pic>
              </a:graphicData>
            </a:graphic>
          </wp:inline>
        </w:drawing>
      </w:r>
    </w:p>
    <w:p w:rsidR="00E42D5E" w:rsidRDefault="00E42D5E" w:rsidP="00E42D5E">
      <w:pPr>
        <w:jc w:val="center"/>
      </w:pPr>
    </w:p>
    <w:p w:rsidR="00E42D5E" w:rsidRDefault="00B16756" w:rsidP="00B16756">
      <w:pPr>
        <w:rPr>
          <w:b/>
          <w:i/>
        </w:rPr>
      </w:pPr>
      <w:r>
        <w:t xml:space="preserve">Ejecutamos el siguiente comando para instalar el servicio </w:t>
      </w:r>
      <w:r w:rsidRPr="00B16756">
        <w:rPr>
          <w:b/>
          <w:i/>
        </w:rPr>
        <w:t>Apache:</w:t>
      </w:r>
    </w:p>
    <w:p w:rsidR="00B16756" w:rsidRDefault="00B16756" w:rsidP="00B16756">
      <w:pPr>
        <w:jc w:val="center"/>
        <w:rPr>
          <w:rFonts w:ascii="Courier New" w:hAnsi="Courier New" w:cs="Courier New"/>
        </w:rPr>
      </w:pPr>
      <w:r w:rsidRPr="00B16756">
        <w:rPr>
          <w:rFonts w:ascii="Courier New" w:hAnsi="Courier New" w:cs="Courier New"/>
        </w:rPr>
        <w:t>httpd.exe -k install</w:t>
      </w:r>
    </w:p>
    <w:p w:rsidR="00B16756" w:rsidRDefault="00B16756" w:rsidP="00B16756">
      <w:r>
        <w:t>En mi caso particular, nos dio un fallo al ejecutar el comando de instalación:</w:t>
      </w:r>
    </w:p>
    <w:p w:rsidR="00B16756" w:rsidRDefault="00B16756" w:rsidP="00B16756">
      <w:pPr>
        <w:jc w:val="center"/>
      </w:pPr>
      <w:r w:rsidRPr="00B16756">
        <w:rPr>
          <w:noProof/>
          <w:lang w:eastAsia="es-ES"/>
        </w:rPr>
        <w:drawing>
          <wp:inline distT="0" distB="0" distL="0" distR="0" wp14:anchorId="7A8FA3D3" wp14:editId="2200763F">
            <wp:extent cx="3431912" cy="26098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53784" cy="2626483"/>
                    </a:xfrm>
                    <a:prstGeom prst="rect">
                      <a:avLst/>
                    </a:prstGeom>
                  </pic:spPr>
                </pic:pic>
              </a:graphicData>
            </a:graphic>
          </wp:inline>
        </w:drawing>
      </w:r>
    </w:p>
    <w:p w:rsidR="00B16756" w:rsidRDefault="00B16756" w:rsidP="00B16756">
      <w:r w:rsidRPr="00B16756">
        <w:t>indica que falta la biblioteca Microsoft Visual C++ Redistributable (VCRuntime)</w:t>
      </w:r>
      <w:r>
        <w:t xml:space="preserve"> en nuestro</w:t>
      </w:r>
      <w:r w:rsidRPr="00B16756">
        <w:t xml:space="preserve"> sistema. Esta biblioteca es necesaria para que Apache funcione correctamente, ya que muchas aplicaciones y herramientas de software dependen de ella.</w:t>
      </w:r>
      <w:r>
        <w:t xml:space="preserve"> Para solucionar este problema debemos descargar e instalar dicha biblioteca. Enlace:</w:t>
      </w:r>
    </w:p>
    <w:p w:rsidR="00B16756" w:rsidRDefault="00115941" w:rsidP="00B16756">
      <w:pPr>
        <w:jc w:val="center"/>
        <w:rPr>
          <w:i/>
        </w:rPr>
      </w:pPr>
      <w:hyperlink r:id="rId34" w:history="1">
        <w:r w:rsidR="00B16756" w:rsidRPr="00737ECC">
          <w:rPr>
            <w:rStyle w:val="Hipervnculo"/>
            <w:i/>
          </w:rPr>
          <w:t>https://learn.microsoft.com/es-es/cpp/windows/latest-supported-vc-redist?spm=a2ty_o01.29997173.0.0.6839c921llUMZQ</w:t>
        </w:r>
      </w:hyperlink>
    </w:p>
    <w:p w:rsidR="00B16756" w:rsidRDefault="00B16756" w:rsidP="00B16756">
      <w:r>
        <w:t>En nuestro caso descargamos e instalamos la versión de 64 bits:</w:t>
      </w:r>
    </w:p>
    <w:p w:rsidR="00B16756" w:rsidRDefault="00B16756" w:rsidP="00B16756">
      <w:pPr>
        <w:jc w:val="center"/>
      </w:pPr>
      <w:r w:rsidRPr="00B16756">
        <w:rPr>
          <w:noProof/>
          <w:lang w:eastAsia="es-ES"/>
        </w:rPr>
        <w:drawing>
          <wp:inline distT="0" distB="0" distL="0" distR="0" wp14:anchorId="5D8FBDF9" wp14:editId="362D222B">
            <wp:extent cx="3592180" cy="2809875"/>
            <wp:effectExtent l="0" t="0" r="889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01132" cy="2816877"/>
                    </a:xfrm>
                    <a:prstGeom prst="rect">
                      <a:avLst/>
                    </a:prstGeom>
                  </pic:spPr>
                </pic:pic>
              </a:graphicData>
            </a:graphic>
          </wp:inline>
        </w:drawing>
      </w:r>
    </w:p>
    <w:p w:rsidR="00B16756" w:rsidRDefault="00B16756" w:rsidP="00B16756"/>
    <w:p w:rsidR="00B16756" w:rsidRDefault="00B16756" w:rsidP="00B16756">
      <w:pPr>
        <w:ind w:firstLine="709"/>
      </w:pPr>
      <w:r w:rsidRPr="00B16756">
        <w:t>Ejecuta</w:t>
      </w:r>
      <w:r>
        <w:t>mos</w:t>
      </w:r>
      <w:r w:rsidRPr="00B16756">
        <w:t xml:space="preserve"> el archivo descargado como administrador.</w:t>
      </w:r>
    </w:p>
    <w:p w:rsidR="00B16756" w:rsidRDefault="00B16756" w:rsidP="00B16756">
      <w:pPr>
        <w:ind w:firstLine="709"/>
        <w:jc w:val="center"/>
      </w:pPr>
      <w:r w:rsidRPr="00B16756">
        <w:rPr>
          <w:noProof/>
          <w:lang w:eastAsia="es-ES"/>
        </w:rPr>
        <w:drawing>
          <wp:inline distT="0" distB="0" distL="0" distR="0" wp14:anchorId="5FE9BF13" wp14:editId="620DDF25">
            <wp:extent cx="2759295" cy="2143125"/>
            <wp:effectExtent l="0" t="0" r="317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67519" cy="2149512"/>
                    </a:xfrm>
                    <a:prstGeom prst="rect">
                      <a:avLst/>
                    </a:prstGeom>
                  </pic:spPr>
                </pic:pic>
              </a:graphicData>
            </a:graphic>
          </wp:inline>
        </w:drawing>
      </w:r>
    </w:p>
    <w:p w:rsidR="00B16756" w:rsidRDefault="00B16756" w:rsidP="00B16756">
      <w:pPr>
        <w:ind w:left="705"/>
      </w:pPr>
      <w:r>
        <w:t xml:space="preserve">La captura está tomada cuando ya habíamos instalado la biblioteca. A continuación, volvemos a intentar de nuevo instala el servicio de </w:t>
      </w:r>
      <w:r>
        <w:rPr>
          <w:b/>
          <w:i/>
        </w:rPr>
        <w:t xml:space="preserve">Apache </w:t>
      </w:r>
      <w:r>
        <w:t>con el comando ya mencionado:</w:t>
      </w:r>
    </w:p>
    <w:p w:rsidR="00B16756" w:rsidRDefault="00B16756" w:rsidP="00B16756">
      <w:pPr>
        <w:jc w:val="center"/>
      </w:pPr>
      <w:r w:rsidRPr="00B16756">
        <w:rPr>
          <w:noProof/>
          <w:lang w:eastAsia="es-ES"/>
        </w:rPr>
        <w:drawing>
          <wp:inline distT="0" distB="0" distL="0" distR="0" wp14:anchorId="52FF802D" wp14:editId="5DAF1FC1">
            <wp:extent cx="2734352" cy="2124075"/>
            <wp:effectExtent l="0" t="0" r="889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46561" cy="2133559"/>
                    </a:xfrm>
                    <a:prstGeom prst="rect">
                      <a:avLst/>
                    </a:prstGeom>
                  </pic:spPr>
                </pic:pic>
              </a:graphicData>
            </a:graphic>
          </wp:inline>
        </w:drawing>
      </w:r>
    </w:p>
    <w:p w:rsidR="00B16756" w:rsidRDefault="00B16756" w:rsidP="00B16756">
      <w:r>
        <w:tab/>
        <w:t xml:space="preserve">Esta vez el mensaje fue </w:t>
      </w:r>
      <w:r w:rsidR="00612828">
        <w:t>que la instalación ha sido</w:t>
      </w:r>
      <w:r>
        <w:t xml:space="preserve"> correcta. Ahora vamos a iniciar el servicio mediante el siguiente comando:</w:t>
      </w:r>
    </w:p>
    <w:p w:rsidR="00B16756" w:rsidRDefault="00612828" w:rsidP="00612828">
      <w:pPr>
        <w:jc w:val="center"/>
        <w:rPr>
          <w:rFonts w:ascii="Courier New" w:hAnsi="Courier New" w:cs="Courier New"/>
          <w:i/>
        </w:rPr>
      </w:pPr>
      <w:r w:rsidRPr="00612828">
        <w:rPr>
          <w:rFonts w:ascii="Courier New" w:hAnsi="Courier New" w:cs="Courier New"/>
          <w:i/>
        </w:rPr>
        <w:t>httpd.exe -k start</w:t>
      </w:r>
    </w:p>
    <w:p w:rsidR="00612828" w:rsidRDefault="00C168CA" w:rsidP="00612828">
      <w:pPr>
        <w:jc w:val="center"/>
        <w:rPr>
          <w:rFonts w:ascii="Courier New" w:hAnsi="Courier New" w:cs="Courier New"/>
          <w:i/>
        </w:rPr>
      </w:pPr>
      <w:r w:rsidRPr="00C168CA">
        <w:rPr>
          <w:rFonts w:ascii="Courier New" w:hAnsi="Courier New" w:cs="Courier New"/>
          <w:i/>
          <w:noProof/>
          <w:lang w:eastAsia="es-ES"/>
        </w:rPr>
        <w:drawing>
          <wp:inline distT="0" distB="0" distL="0" distR="0" wp14:anchorId="55233718" wp14:editId="57A10DBC">
            <wp:extent cx="2618826" cy="17716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26225" cy="1776656"/>
                    </a:xfrm>
                    <a:prstGeom prst="rect">
                      <a:avLst/>
                    </a:prstGeom>
                  </pic:spPr>
                </pic:pic>
              </a:graphicData>
            </a:graphic>
          </wp:inline>
        </w:drawing>
      </w:r>
    </w:p>
    <w:p w:rsidR="00C168CA" w:rsidRDefault="00C168CA" w:rsidP="00612828">
      <w:pPr>
        <w:jc w:val="center"/>
        <w:rPr>
          <w:rFonts w:ascii="Courier New" w:hAnsi="Courier New" w:cs="Courier New"/>
          <w:i/>
        </w:rPr>
      </w:pPr>
    </w:p>
    <w:p w:rsidR="00C168CA" w:rsidRDefault="00C168CA" w:rsidP="00C168CA">
      <w:pPr>
        <w:ind w:firstLine="709"/>
      </w:pPr>
      <w:r w:rsidRPr="00C168CA">
        <w:t>Verifica</w:t>
      </w:r>
      <w:r>
        <w:t>mos que funcione, abriendo</w:t>
      </w:r>
      <w:r w:rsidRPr="00C168CA">
        <w:t xml:space="preserve"> un navegador y entra</w:t>
      </w:r>
      <w:r>
        <w:t>ndo</w:t>
      </w:r>
      <w:r w:rsidRPr="00C168CA">
        <w:t xml:space="preserve"> a </w:t>
      </w:r>
      <w:hyperlink r:id="rId39" w:history="1">
        <w:r w:rsidRPr="00737ECC">
          <w:rPr>
            <w:rStyle w:val="Hipervnculo"/>
          </w:rPr>
          <w:t>http://localhost</w:t>
        </w:r>
      </w:hyperlink>
      <w:r w:rsidRPr="00C168CA">
        <w:t>.</w:t>
      </w:r>
    </w:p>
    <w:p w:rsidR="00C168CA" w:rsidRDefault="00C168CA" w:rsidP="00C168CA">
      <w:pPr>
        <w:ind w:firstLine="709"/>
        <w:jc w:val="center"/>
      </w:pPr>
      <w:r w:rsidRPr="00C168CA">
        <w:rPr>
          <w:noProof/>
          <w:lang w:eastAsia="es-ES"/>
        </w:rPr>
        <w:drawing>
          <wp:inline distT="0" distB="0" distL="0" distR="0" wp14:anchorId="3E7C7334" wp14:editId="4594E2E6">
            <wp:extent cx="2952750" cy="196387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57283" cy="1966885"/>
                    </a:xfrm>
                    <a:prstGeom prst="rect">
                      <a:avLst/>
                    </a:prstGeom>
                  </pic:spPr>
                </pic:pic>
              </a:graphicData>
            </a:graphic>
          </wp:inline>
        </w:drawing>
      </w:r>
    </w:p>
    <w:p w:rsidR="00C168CA" w:rsidRDefault="00C168CA" w:rsidP="00C168CA">
      <w:r>
        <w:tab/>
        <w:t xml:space="preserve">Si todo ha ido correctamente deberíamos ver un mensaje que dice: </w:t>
      </w:r>
      <w:r w:rsidRPr="00EE75A2">
        <w:rPr>
          <w:i/>
        </w:rPr>
        <w:t>“It Works!”</w:t>
      </w:r>
    </w:p>
    <w:p w:rsidR="00C168CA" w:rsidRDefault="00C168CA" w:rsidP="00745DD3">
      <w:pPr>
        <w:ind w:left="360"/>
      </w:pPr>
      <w:r>
        <w:tab/>
      </w:r>
      <w:r w:rsidR="00745DD3">
        <w:t xml:space="preserve">El siguiente paso será configurar Firewall y el acceso externo, para ello abriremos </w:t>
      </w:r>
      <w:r w:rsidR="00745DD3">
        <w:tab/>
        <w:t>“Firewall de Windows con seguridad avanzada”</w:t>
      </w:r>
    </w:p>
    <w:p w:rsidR="00745DD3" w:rsidRDefault="00745DD3" w:rsidP="00745DD3">
      <w:pPr>
        <w:ind w:left="360"/>
        <w:jc w:val="center"/>
      </w:pPr>
      <w:r w:rsidRPr="00745DD3">
        <w:rPr>
          <w:noProof/>
          <w:lang w:eastAsia="es-ES"/>
        </w:rPr>
        <w:drawing>
          <wp:inline distT="0" distB="0" distL="0" distR="0" wp14:anchorId="7E4C316B" wp14:editId="0B671D88">
            <wp:extent cx="3254049" cy="2209800"/>
            <wp:effectExtent l="0" t="0" r="381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59727" cy="2213656"/>
                    </a:xfrm>
                    <a:prstGeom prst="rect">
                      <a:avLst/>
                    </a:prstGeom>
                  </pic:spPr>
                </pic:pic>
              </a:graphicData>
            </a:graphic>
          </wp:inline>
        </w:drawing>
      </w:r>
    </w:p>
    <w:p w:rsidR="00745DD3" w:rsidRDefault="00745DD3" w:rsidP="00745DD3">
      <w:r>
        <w:t>Nueva Regla de entrada:</w:t>
      </w:r>
    </w:p>
    <w:p w:rsidR="00745DD3" w:rsidRDefault="00745DD3" w:rsidP="00745DD3">
      <w:pPr>
        <w:jc w:val="center"/>
      </w:pPr>
      <w:r w:rsidRPr="00745DD3">
        <w:rPr>
          <w:noProof/>
          <w:lang w:eastAsia="es-ES"/>
        </w:rPr>
        <w:drawing>
          <wp:inline distT="0" distB="0" distL="0" distR="0" wp14:anchorId="48F7582E" wp14:editId="633CF955">
            <wp:extent cx="3697887" cy="225552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00815" cy="2257306"/>
                    </a:xfrm>
                    <a:prstGeom prst="rect">
                      <a:avLst/>
                    </a:prstGeom>
                  </pic:spPr>
                </pic:pic>
              </a:graphicData>
            </a:graphic>
          </wp:inline>
        </w:drawing>
      </w:r>
    </w:p>
    <w:p w:rsidR="00745DD3" w:rsidRDefault="00745DD3" w:rsidP="00745DD3"/>
    <w:p w:rsidR="00745DD3" w:rsidRDefault="00745DD3" w:rsidP="00745DD3">
      <w:pPr>
        <w:ind w:left="705"/>
      </w:pPr>
      <w:r>
        <w:t>Una vez añadida la nueva regla, comprobamos que, desde otro PC de la misma red, en este caso desde el equipo anfitrión, abriendo el navegador y escribiendo la IP del servidor, deberá mostrar la misma página que vimos anteriormente con localhost:</w:t>
      </w:r>
    </w:p>
    <w:p w:rsidR="00745DD3" w:rsidRDefault="00745DD3" w:rsidP="00745DD3">
      <w:pPr>
        <w:ind w:left="705"/>
        <w:jc w:val="center"/>
      </w:pPr>
      <w:r w:rsidRPr="00745DD3">
        <w:rPr>
          <w:noProof/>
          <w:lang w:eastAsia="es-ES"/>
        </w:rPr>
        <w:drawing>
          <wp:inline distT="0" distB="0" distL="0" distR="0" wp14:anchorId="17707159" wp14:editId="6FACF5B5">
            <wp:extent cx="4067605" cy="2314575"/>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75384" cy="2319001"/>
                    </a:xfrm>
                    <a:prstGeom prst="rect">
                      <a:avLst/>
                    </a:prstGeom>
                  </pic:spPr>
                </pic:pic>
              </a:graphicData>
            </a:graphic>
          </wp:inline>
        </w:drawing>
      </w:r>
    </w:p>
    <w:p w:rsidR="00745DD3" w:rsidRDefault="00745DD3" w:rsidP="00745DD3">
      <w:pPr>
        <w:ind w:left="705"/>
      </w:pPr>
      <w:r>
        <w:t>También se ha probado esto mismo desde mi móvil personal y funciona correctamente.</w:t>
      </w:r>
    </w:p>
    <w:p w:rsidR="00745DD3" w:rsidRDefault="009A547B" w:rsidP="00745DD3">
      <w:pPr>
        <w:ind w:left="705"/>
        <w:rPr>
          <w:b/>
        </w:rPr>
      </w:pPr>
      <w:r w:rsidRPr="009A547B">
        <w:rPr>
          <w:b/>
        </w:rPr>
        <w:t>Direcciones Locales:</w:t>
      </w:r>
    </w:p>
    <w:p w:rsidR="009A547B" w:rsidRPr="009A547B" w:rsidRDefault="009A547B" w:rsidP="009A547B">
      <w:pPr>
        <w:pStyle w:val="Prrafodelista"/>
        <w:numPr>
          <w:ilvl w:val="0"/>
          <w:numId w:val="6"/>
        </w:numPr>
      </w:pPr>
      <w:r>
        <w:t>La IP del servidor: 192.168.1.92</w:t>
      </w:r>
    </w:p>
    <w:p w:rsidR="009A547B" w:rsidRDefault="009A547B" w:rsidP="009A547B">
      <w:pPr>
        <w:jc w:val="center"/>
      </w:pPr>
      <w:r w:rsidRPr="009A547B">
        <w:rPr>
          <w:noProof/>
          <w:lang w:eastAsia="es-ES"/>
        </w:rPr>
        <w:drawing>
          <wp:inline distT="0" distB="0" distL="0" distR="0" wp14:anchorId="59A97C6D" wp14:editId="2EE3E8DD">
            <wp:extent cx="5124293" cy="2124075"/>
            <wp:effectExtent l="0" t="0" r="63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38264" cy="2129866"/>
                    </a:xfrm>
                    <a:prstGeom prst="rect">
                      <a:avLst/>
                    </a:prstGeom>
                  </pic:spPr>
                </pic:pic>
              </a:graphicData>
            </a:graphic>
          </wp:inline>
        </w:drawing>
      </w:r>
    </w:p>
    <w:p w:rsidR="009A547B" w:rsidRDefault="009A547B" w:rsidP="009A547B">
      <w:pPr>
        <w:pStyle w:val="Prrafodelista"/>
        <w:numPr>
          <w:ilvl w:val="0"/>
          <w:numId w:val="6"/>
        </w:numPr>
      </w:pPr>
      <w:r>
        <w:t>El puerto de escucha es el puerto 80 para HTTP</w:t>
      </w:r>
    </w:p>
    <w:p w:rsidR="009A547B" w:rsidRPr="00DE631E" w:rsidRDefault="009A547B" w:rsidP="009A547B">
      <w:pPr>
        <w:pStyle w:val="Prrafodelista"/>
        <w:numPr>
          <w:ilvl w:val="0"/>
          <w:numId w:val="6"/>
        </w:numPr>
        <w:rPr>
          <w:i/>
        </w:rPr>
      </w:pPr>
      <w:r>
        <w:t xml:space="preserve">El nombre de dominio local: </w:t>
      </w:r>
      <w:r w:rsidRPr="009A547B">
        <w:t>“localhost”.</w:t>
      </w:r>
    </w:p>
    <w:p w:rsidR="00DE631E" w:rsidRDefault="00DE631E">
      <w:pPr>
        <w:spacing w:before="0" w:after="160"/>
        <w:jc w:val="left"/>
      </w:pPr>
      <w:r>
        <w:br w:type="page"/>
      </w:r>
    </w:p>
    <w:p w:rsidR="00DE631E" w:rsidRPr="009A547B" w:rsidRDefault="00DE631E" w:rsidP="00DE631E">
      <w:pPr>
        <w:pStyle w:val="Prrafodelista"/>
        <w:ind w:left="1425"/>
        <w:rPr>
          <w:i/>
        </w:rPr>
      </w:pPr>
    </w:p>
    <w:p w:rsidR="00782DC9" w:rsidRDefault="00782DC9" w:rsidP="00782DC9">
      <w:pPr>
        <w:pStyle w:val="Ttulo3"/>
      </w:pPr>
      <w:bookmarkStart w:id="5" w:name="_Toc194696179"/>
      <w:r w:rsidRPr="00782DC9">
        <w:t>Como módulos básicos para agregarle funci</w:t>
      </w:r>
      <w:r>
        <w:t>onalidad instala y configura PHP</w:t>
      </w:r>
      <w:r w:rsidRPr="00782DC9">
        <w:t>. Indica el proceso para agregarlo.</w:t>
      </w:r>
      <w:bookmarkEnd w:id="5"/>
    </w:p>
    <w:p w:rsidR="00782DC9" w:rsidRDefault="00022E74" w:rsidP="005C2F40">
      <w:pPr>
        <w:ind w:left="709"/>
      </w:pPr>
      <w:r>
        <w:t>Comenzaremos descargando PHP para Windows</w:t>
      </w:r>
      <w:r w:rsidR="00596801">
        <w:t xml:space="preserve"> desde su sitio oficial:</w:t>
      </w:r>
    </w:p>
    <w:p w:rsidR="00596801" w:rsidRDefault="00115941" w:rsidP="00596801">
      <w:pPr>
        <w:ind w:left="709"/>
        <w:jc w:val="center"/>
        <w:rPr>
          <w:i/>
        </w:rPr>
      </w:pPr>
      <w:hyperlink r:id="rId45" w:history="1">
        <w:r w:rsidR="00596801" w:rsidRPr="0089020D">
          <w:rPr>
            <w:rStyle w:val="Hipervnculo"/>
            <w:i/>
          </w:rPr>
          <w:t>https://windows.php.net/download/</w:t>
        </w:r>
      </w:hyperlink>
    </w:p>
    <w:p w:rsidR="00596801" w:rsidRDefault="003E6840" w:rsidP="003E6840">
      <w:pPr>
        <w:jc w:val="center"/>
      </w:pPr>
      <w:r w:rsidRPr="003E6840">
        <w:rPr>
          <w:noProof/>
          <w:lang w:eastAsia="es-ES"/>
        </w:rPr>
        <w:drawing>
          <wp:inline distT="0" distB="0" distL="0" distR="0" wp14:anchorId="530A241A" wp14:editId="1D70D7FE">
            <wp:extent cx="4354489" cy="2343150"/>
            <wp:effectExtent l="0" t="0" r="825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62095" cy="2347243"/>
                    </a:xfrm>
                    <a:prstGeom prst="rect">
                      <a:avLst/>
                    </a:prstGeom>
                  </pic:spPr>
                </pic:pic>
              </a:graphicData>
            </a:graphic>
          </wp:inline>
        </w:drawing>
      </w:r>
    </w:p>
    <w:p w:rsidR="003E6840" w:rsidRDefault="003E6840" w:rsidP="006E43E0">
      <w:pPr>
        <w:ind w:left="709"/>
      </w:pPr>
      <w:r>
        <w:t xml:space="preserve">Debemos verificar que la versión </w:t>
      </w:r>
      <w:r w:rsidR="006E43E0">
        <w:t xml:space="preserve">de PHP </w:t>
      </w:r>
      <w:r>
        <w:t>que utilicemos sea compatible</w:t>
      </w:r>
      <w:r w:rsidR="006E43E0">
        <w:t xml:space="preserve"> con la versión de Apache que ya tenemos instalado, en mi caso y tras varios intentos, al final las que han funcionado son:</w:t>
      </w:r>
    </w:p>
    <w:p w:rsidR="006E43E0" w:rsidRPr="006E43E0" w:rsidRDefault="006E43E0" w:rsidP="006E43E0">
      <w:pPr>
        <w:pStyle w:val="Prrafodelista"/>
        <w:numPr>
          <w:ilvl w:val="0"/>
          <w:numId w:val="7"/>
        </w:numPr>
        <w:rPr>
          <w:i/>
        </w:rPr>
      </w:pPr>
      <w:r w:rsidRPr="006E43E0">
        <w:rPr>
          <w:i/>
        </w:rPr>
        <w:t>Apache: Versión 2.4.63 (Wind64)</w:t>
      </w:r>
    </w:p>
    <w:p w:rsidR="006E43E0" w:rsidRDefault="006E43E0" w:rsidP="006E43E0">
      <w:pPr>
        <w:pStyle w:val="Prrafodelista"/>
        <w:numPr>
          <w:ilvl w:val="0"/>
          <w:numId w:val="7"/>
        </w:numPr>
        <w:rPr>
          <w:i/>
        </w:rPr>
      </w:pPr>
      <w:r w:rsidRPr="006E43E0">
        <w:rPr>
          <w:i/>
        </w:rPr>
        <w:t>PHP: 8.2.28 con arquitectura x64</w:t>
      </w:r>
    </w:p>
    <w:p w:rsidR="006E43E0" w:rsidRDefault="006E43E0" w:rsidP="006E43E0">
      <w:pPr>
        <w:ind w:left="709"/>
        <w:rPr>
          <w:b/>
          <w:i/>
        </w:rPr>
      </w:pPr>
      <w:r>
        <w:t>Tras la descarga, extraemos el archivo .</w:t>
      </w:r>
      <w:r w:rsidRPr="006E43E0">
        <w:rPr>
          <w:b/>
        </w:rPr>
        <w:t>zip</w:t>
      </w:r>
      <w:r>
        <w:t xml:space="preserve"> en una carpeta creada anteriormente en </w:t>
      </w:r>
      <w:r w:rsidRPr="006E43E0">
        <w:rPr>
          <w:b/>
          <w:i/>
        </w:rPr>
        <w:t>C:</w:t>
      </w:r>
    </w:p>
    <w:p w:rsidR="006E43E0" w:rsidRDefault="006E43E0" w:rsidP="006E43E0">
      <w:pPr>
        <w:ind w:left="709"/>
        <w:jc w:val="center"/>
      </w:pPr>
      <w:r w:rsidRPr="006E43E0">
        <w:rPr>
          <w:noProof/>
          <w:lang w:eastAsia="es-ES"/>
        </w:rPr>
        <w:drawing>
          <wp:inline distT="0" distB="0" distL="0" distR="0" wp14:anchorId="1566C229" wp14:editId="1C4F727F">
            <wp:extent cx="3575814" cy="2438400"/>
            <wp:effectExtent l="0" t="0" r="571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84213" cy="2444128"/>
                    </a:xfrm>
                    <a:prstGeom prst="rect">
                      <a:avLst/>
                    </a:prstGeom>
                  </pic:spPr>
                </pic:pic>
              </a:graphicData>
            </a:graphic>
          </wp:inline>
        </w:drawing>
      </w:r>
    </w:p>
    <w:p w:rsidR="00E34D45" w:rsidRDefault="00E34D45" w:rsidP="00E34D45">
      <w:pPr>
        <w:ind w:left="705"/>
      </w:pPr>
    </w:p>
    <w:p w:rsidR="00E34D45" w:rsidRDefault="00E34D45" w:rsidP="00E34D45">
      <w:pPr>
        <w:ind w:left="705"/>
      </w:pPr>
    </w:p>
    <w:p w:rsidR="006E43E0" w:rsidRDefault="006E43E0" w:rsidP="00E34D45">
      <w:pPr>
        <w:ind w:left="705"/>
        <w:rPr>
          <w:i/>
        </w:rPr>
      </w:pPr>
      <w:r>
        <w:t>El siguiente paso ha sido renombrar el archivo “</w:t>
      </w:r>
      <w:r>
        <w:rPr>
          <w:i/>
        </w:rPr>
        <w:t>php.ini-development”</w:t>
      </w:r>
      <w:r w:rsidR="00E34D45">
        <w:t xml:space="preserve"> y cambiarlo a </w:t>
      </w:r>
      <w:r w:rsidR="00E34D45">
        <w:rPr>
          <w:i/>
        </w:rPr>
        <w:t>“php.ini”.</w:t>
      </w:r>
    </w:p>
    <w:p w:rsidR="00E34D45" w:rsidRDefault="00E34D45" w:rsidP="00E34D45">
      <w:pPr>
        <w:ind w:left="705"/>
        <w:rPr>
          <w:i/>
        </w:rPr>
      </w:pPr>
      <w:r>
        <w:t>Posteriormente el paso que hemos seguido ha sido “decirle a Apache que use PHP”, para ello hemos añadido unas líneas de código al fichero “httpd.conf”</w:t>
      </w:r>
      <w:r w:rsidR="008B04D2">
        <w:t>. Dicho fichero se encuentra</w:t>
      </w:r>
      <w:r w:rsidR="004212B0">
        <w:t xml:space="preserve"> en </w:t>
      </w:r>
      <w:r w:rsidR="004212B0">
        <w:rPr>
          <w:i/>
        </w:rPr>
        <w:t>C:\Apache24\conf\httpd.conf</w:t>
      </w:r>
    </w:p>
    <w:p w:rsidR="004212B0" w:rsidRDefault="004212B0" w:rsidP="00E34D45">
      <w:pPr>
        <w:ind w:left="705"/>
      </w:pPr>
      <w:r w:rsidRPr="004212B0">
        <w:t xml:space="preserve">Hemos añadido las siguientes </w:t>
      </w:r>
      <w:r>
        <w:t>líneas de código:</w:t>
      </w:r>
    </w:p>
    <w:p w:rsidR="004212B0" w:rsidRDefault="004212B0" w:rsidP="004212B0">
      <w:pPr>
        <w:ind w:left="705"/>
        <w:jc w:val="center"/>
      </w:pPr>
      <w:r w:rsidRPr="004212B0">
        <w:rPr>
          <w:noProof/>
          <w:lang w:eastAsia="es-ES"/>
        </w:rPr>
        <w:drawing>
          <wp:inline distT="0" distB="0" distL="0" distR="0" wp14:anchorId="307B2122" wp14:editId="0141F29E">
            <wp:extent cx="4114800" cy="3036746"/>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28791" cy="3047072"/>
                    </a:xfrm>
                    <a:prstGeom prst="rect">
                      <a:avLst/>
                    </a:prstGeom>
                  </pic:spPr>
                </pic:pic>
              </a:graphicData>
            </a:graphic>
          </wp:inline>
        </w:drawing>
      </w:r>
    </w:p>
    <w:p w:rsidR="004212B0" w:rsidRPr="004212B0" w:rsidRDefault="004212B0" w:rsidP="004212B0">
      <w:pPr>
        <w:ind w:left="705"/>
        <w:jc w:val="center"/>
      </w:pPr>
      <w:r w:rsidRPr="004212B0">
        <w:rPr>
          <w:noProof/>
          <w:lang w:eastAsia="es-ES"/>
        </w:rPr>
        <w:drawing>
          <wp:inline distT="0" distB="0" distL="0" distR="0" wp14:anchorId="10F888AE" wp14:editId="2DAF3301">
            <wp:extent cx="4145050" cy="2867025"/>
            <wp:effectExtent l="0" t="0" r="825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62030" cy="2878769"/>
                    </a:xfrm>
                    <a:prstGeom prst="rect">
                      <a:avLst/>
                    </a:prstGeom>
                  </pic:spPr>
                </pic:pic>
              </a:graphicData>
            </a:graphic>
          </wp:inline>
        </w:drawing>
      </w:r>
    </w:p>
    <w:p w:rsidR="004212B0" w:rsidRDefault="004212B0" w:rsidP="004212B0">
      <w:bookmarkStart w:id="6" w:name="_Toc194696180"/>
    </w:p>
    <w:p w:rsidR="004212B0" w:rsidRDefault="004212B0" w:rsidP="004212B0"/>
    <w:p w:rsidR="004212B0" w:rsidRDefault="004212B0" w:rsidP="004212B0"/>
    <w:p w:rsidR="004212B0" w:rsidRDefault="004212B0" w:rsidP="004212B0">
      <w:pPr>
        <w:ind w:left="705"/>
      </w:pPr>
      <w:r>
        <w:t>Tras añadir el código, guardamos el fichero y reiniciamos Apache y ya debería funcionar, pero en mi caso tuve varios problemas, el primero descargue una versión de 32 bits que no era compatible</w:t>
      </w:r>
      <w:r w:rsidR="00C15DBB">
        <w:t xml:space="preserve">, en la siguiente descarga la verdad que no sé qué pudo salir mal, pero faltaba un fichero esencial en la carpeta de PHP llamado </w:t>
      </w:r>
      <w:r w:rsidR="00C15DBB">
        <w:rPr>
          <w:i/>
        </w:rPr>
        <w:t xml:space="preserve">“php8apache2_4.dll”. </w:t>
      </w:r>
      <w:r w:rsidR="00C15DBB">
        <w:t>Tuve que intentar una tercera descarga y antes de realizar de nuevo todo el proceso verifique que dicho fichero si estaba, entonces tras todos esos intentos al final funcionó. Aquí dejo alguna captura de los errores que me dio:</w:t>
      </w:r>
    </w:p>
    <w:p w:rsidR="00C15DBB" w:rsidRDefault="00C15DBB" w:rsidP="004212B0">
      <w:pPr>
        <w:ind w:left="705"/>
      </w:pPr>
      <w:r>
        <w:t>Error al instalar una versión de 32 bits.</w:t>
      </w:r>
    </w:p>
    <w:p w:rsidR="00C15DBB" w:rsidRDefault="00C15DBB" w:rsidP="00C15DBB">
      <w:pPr>
        <w:ind w:left="705"/>
        <w:jc w:val="center"/>
      </w:pPr>
      <w:r w:rsidRPr="00C15DBB">
        <w:rPr>
          <w:noProof/>
          <w:lang w:eastAsia="es-ES"/>
        </w:rPr>
        <w:drawing>
          <wp:inline distT="0" distB="0" distL="0" distR="0" wp14:anchorId="347DED03" wp14:editId="33AEE3FD">
            <wp:extent cx="4115461" cy="206692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27319" cy="2072881"/>
                    </a:xfrm>
                    <a:prstGeom prst="rect">
                      <a:avLst/>
                    </a:prstGeom>
                  </pic:spPr>
                </pic:pic>
              </a:graphicData>
            </a:graphic>
          </wp:inline>
        </w:drawing>
      </w:r>
    </w:p>
    <w:p w:rsidR="00C15DBB" w:rsidRDefault="00C15DBB" w:rsidP="00C15DBB">
      <w:r>
        <w:tab/>
        <w:t>Error al no encontrar el fichero ya mencionado.</w:t>
      </w:r>
    </w:p>
    <w:p w:rsidR="00C15DBB" w:rsidRDefault="00C15DBB" w:rsidP="00C15DBB">
      <w:pPr>
        <w:jc w:val="center"/>
      </w:pPr>
      <w:r w:rsidRPr="00C15DBB">
        <w:rPr>
          <w:noProof/>
          <w:lang w:eastAsia="es-ES"/>
        </w:rPr>
        <w:drawing>
          <wp:inline distT="0" distB="0" distL="0" distR="0" wp14:anchorId="42F038D6" wp14:editId="49923E82">
            <wp:extent cx="4380584" cy="2076450"/>
            <wp:effectExtent l="0" t="0" r="127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92879" cy="2082278"/>
                    </a:xfrm>
                    <a:prstGeom prst="rect">
                      <a:avLst/>
                    </a:prstGeom>
                  </pic:spPr>
                </pic:pic>
              </a:graphicData>
            </a:graphic>
          </wp:inline>
        </w:drawing>
      </w:r>
    </w:p>
    <w:p w:rsidR="00C15DBB" w:rsidRDefault="00C15DBB" w:rsidP="00C15DBB">
      <w:r>
        <w:tab/>
        <w:t>Al final de toda esta travesía funciona el servidor Apache con el módulo de PHP</w:t>
      </w:r>
    </w:p>
    <w:p w:rsidR="00C15DBB" w:rsidRDefault="00C15DBB">
      <w:pPr>
        <w:spacing w:before="0" w:after="160"/>
        <w:jc w:val="left"/>
      </w:pPr>
      <w:r>
        <w:br w:type="page"/>
      </w:r>
    </w:p>
    <w:p w:rsidR="00C15DBB" w:rsidRPr="00C15DBB" w:rsidRDefault="00C15DBB" w:rsidP="00C15DBB"/>
    <w:p w:rsidR="00782DC9" w:rsidRDefault="00782DC9" w:rsidP="00782DC9">
      <w:pPr>
        <w:pStyle w:val="Ttulo3"/>
      </w:pPr>
      <w:r w:rsidRPr="00782DC9">
        <w:t>Verifica que el servidor funciona correctamente. Indica y explica los p</w:t>
      </w:r>
      <w:r>
        <w:t>asos que has seguido</w:t>
      </w:r>
      <w:r w:rsidRPr="00782DC9">
        <w:t>.</w:t>
      </w:r>
      <w:bookmarkEnd w:id="6"/>
    </w:p>
    <w:p w:rsidR="00DE631E" w:rsidRDefault="00D057F8" w:rsidP="005C2F40">
      <w:pPr>
        <w:ind w:left="709"/>
        <w:rPr>
          <w:rFonts w:ascii="Courier New" w:hAnsi="Courier New" w:cs="Courier New"/>
          <w:b/>
          <w:i/>
        </w:rPr>
      </w:pPr>
      <w:bookmarkStart w:id="7" w:name="_Toc194696181"/>
      <w:r>
        <w:t xml:space="preserve">El primer paso que realicé fue comprobar la versión de Apache mediante el comando: </w:t>
      </w:r>
      <w:r w:rsidRPr="00D057F8">
        <w:rPr>
          <w:rFonts w:ascii="Courier New" w:hAnsi="Courier New" w:cs="Courier New"/>
          <w:i/>
        </w:rPr>
        <w:t>httpd.exe –v</w:t>
      </w:r>
    </w:p>
    <w:p w:rsidR="00D057F8" w:rsidRDefault="00D057F8" w:rsidP="00D057F8">
      <w:pPr>
        <w:ind w:left="709"/>
        <w:jc w:val="center"/>
      </w:pPr>
      <w:r w:rsidRPr="00D057F8">
        <w:rPr>
          <w:noProof/>
          <w:lang w:eastAsia="es-ES"/>
        </w:rPr>
        <w:drawing>
          <wp:inline distT="0" distB="0" distL="0" distR="0" wp14:anchorId="4835A61C" wp14:editId="46CB4170">
            <wp:extent cx="4171950" cy="208597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81272" cy="2090636"/>
                    </a:xfrm>
                    <a:prstGeom prst="rect">
                      <a:avLst/>
                    </a:prstGeom>
                  </pic:spPr>
                </pic:pic>
              </a:graphicData>
            </a:graphic>
          </wp:inline>
        </w:drawing>
      </w:r>
    </w:p>
    <w:p w:rsidR="00D057F8" w:rsidRDefault="00D057F8" w:rsidP="00D057F8">
      <w:pPr>
        <w:ind w:left="705"/>
        <w:rPr>
          <w:rFonts w:cstheme="minorHAnsi"/>
        </w:rPr>
      </w:pPr>
      <w:r>
        <w:t xml:space="preserve">Y también que al reiniciar los servicios de Apacha tanto desde la línea de comandos como desde la interfaz de Windows no diera error. Para la línea de comandos se ha utilizado </w:t>
      </w:r>
      <w:r w:rsidRPr="00D057F8">
        <w:rPr>
          <w:rFonts w:ascii="Courier New" w:hAnsi="Courier New" w:cs="Courier New"/>
          <w:i/>
        </w:rPr>
        <w:t>httpd.exe –k restart</w:t>
      </w:r>
      <w:r w:rsidR="00E9087F">
        <w:rPr>
          <w:rFonts w:ascii="Courier New" w:hAnsi="Courier New" w:cs="Courier New"/>
          <w:i/>
        </w:rPr>
        <w:t xml:space="preserve"> </w:t>
      </w:r>
      <w:r w:rsidR="00E9087F">
        <w:rPr>
          <w:rFonts w:cstheme="minorHAnsi"/>
        </w:rPr>
        <w:t xml:space="preserve">y mediante la interfaz gráfica accediendo a los servicios del servidor mediante la combinación de teclas </w:t>
      </w:r>
      <w:r w:rsidR="00E9087F" w:rsidRPr="00E9087F">
        <w:rPr>
          <w:rFonts w:cstheme="minorHAnsi"/>
          <w:i/>
        </w:rPr>
        <w:t>Win+R</w:t>
      </w:r>
      <w:r w:rsidR="00E9087F">
        <w:rPr>
          <w:rFonts w:cstheme="minorHAnsi"/>
          <w:i/>
        </w:rPr>
        <w:t xml:space="preserve"> </w:t>
      </w:r>
      <w:r w:rsidR="00E9087F" w:rsidRPr="00E9087F">
        <w:rPr>
          <w:rFonts w:cstheme="minorHAnsi"/>
        </w:rPr>
        <w:t xml:space="preserve">se abre una ventana </w:t>
      </w:r>
      <w:r w:rsidR="00E9087F">
        <w:rPr>
          <w:rFonts w:cstheme="minorHAnsi"/>
        </w:rPr>
        <w:t>en la que introducimos “</w:t>
      </w:r>
      <w:r w:rsidR="00E9087F">
        <w:rPr>
          <w:rFonts w:cstheme="minorHAnsi"/>
          <w:i/>
        </w:rPr>
        <w:t xml:space="preserve">services.msc”. </w:t>
      </w:r>
      <w:r w:rsidR="00E9087F">
        <w:rPr>
          <w:rFonts w:cstheme="minorHAnsi"/>
        </w:rPr>
        <w:t>En ambos lados al reiniciar no daba errores.</w:t>
      </w:r>
    </w:p>
    <w:p w:rsidR="00E9087F" w:rsidRDefault="00E9087F" w:rsidP="00D057F8">
      <w:pPr>
        <w:ind w:left="705"/>
      </w:pPr>
      <w:r>
        <w:t xml:space="preserve">El siguiente paso fue crear un pequeño script de PHP y guardarlo en la carpeta raíz de Apache, </w:t>
      </w:r>
      <w:r w:rsidRPr="00E9087F">
        <w:rPr>
          <w:b/>
          <w:i/>
        </w:rPr>
        <w:t>httdocs</w:t>
      </w:r>
      <w:r>
        <w:rPr>
          <w:b/>
          <w:i/>
        </w:rPr>
        <w:t>.</w:t>
      </w:r>
      <w:r>
        <w:t xml:space="preserve"> Pantallazo del script:</w:t>
      </w:r>
    </w:p>
    <w:p w:rsidR="00E9087F" w:rsidRDefault="00E9087F" w:rsidP="00E9087F">
      <w:pPr>
        <w:ind w:left="705"/>
        <w:jc w:val="center"/>
        <w:rPr>
          <w:rFonts w:cstheme="minorHAnsi"/>
        </w:rPr>
      </w:pPr>
      <w:r w:rsidRPr="00E9087F">
        <w:rPr>
          <w:rFonts w:cstheme="minorHAnsi"/>
          <w:noProof/>
          <w:lang w:eastAsia="es-ES"/>
        </w:rPr>
        <w:drawing>
          <wp:inline distT="0" distB="0" distL="0" distR="0" wp14:anchorId="3A2E5807" wp14:editId="42A70FCA">
            <wp:extent cx="4181475" cy="312774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91429" cy="3135192"/>
                    </a:xfrm>
                    <a:prstGeom prst="rect">
                      <a:avLst/>
                    </a:prstGeom>
                  </pic:spPr>
                </pic:pic>
              </a:graphicData>
            </a:graphic>
          </wp:inline>
        </w:drawing>
      </w:r>
    </w:p>
    <w:p w:rsidR="00DB4FC7" w:rsidRDefault="00DB4FC7" w:rsidP="00E9087F">
      <w:pPr>
        <w:ind w:left="705"/>
        <w:jc w:val="center"/>
        <w:rPr>
          <w:rFonts w:cstheme="minorHAnsi"/>
        </w:rPr>
      </w:pPr>
    </w:p>
    <w:p w:rsidR="00DB4FC7" w:rsidRDefault="00C515E5" w:rsidP="00C515E5">
      <w:pPr>
        <w:ind w:left="705"/>
      </w:pPr>
      <w:r>
        <w:t xml:space="preserve">Ahora es momento de probar en el navegador si nuestro servidor Apache funciona correctamente, para ello escribimos en el navegador </w:t>
      </w:r>
      <w:r w:rsidRPr="00C515E5">
        <w:rPr>
          <w:b/>
          <w:i/>
        </w:rPr>
        <w:t>http://localhost/prueba.php</w:t>
      </w:r>
      <w:r>
        <w:rPr>
          <w:b/>
          <w:i/>
        </w:rPr>
        <w:t>.</w:t>
      </w:r>
      <w:r>
        <w:t xml:space="preserve"> El resultado:</w:t>
      </w:r>
    </w:p>
    <w:p w:rsidR="00C515E5" w:rsidRDefault="00C515E5" w:rsidP="00C515E5">
      <w:pPr>
        <w:ind w:left="705"/>
        <w:jc w:val="center"/>
      </w:pPr>
      <w:r w:rsidRPr="00C515E5">
        <w:rPr>
          <w:noProof/>
          <w:lang w:eastAsia="es-ES"/>
        </w:rPr>
        <w:drawing>
          <wp:inline distT="0" distB="0" distL="0" distR="0" wp14:anchorId="72AFF96D" wp14:editId="6D56DB73">
            <wp:extent cx="4530783" cy="2432685"/>
            <wp:effectExtent l="0" t="0" r="3175"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32931" cy="2433838"/>
                    </a:xfrm>
                    <a:prstGeom prst="rect">
                      <a:avLst/>
                    </a:prstGeom>
                  </pic:spPr>
                </pic:pic>
              </a:graphicData>
            </a:graphic>
          </wp:inline>
        </w:drawing>
      </w:r>
    </w:p>
    <w:p w:rsidR="00C515E5" w:rsidRDefault="00C515E5" w:rsidP="00C515E5">
      <w:pPr>
        <w:ind w:left="705"/>
      </w:pPr>
      <w:r>
        <w:t>Podemos confirmar que el servidor Apache y el módulo de PHP funcionan. También hemos probado a abrir esta misma página desde el ordenador anfitrión, escribiendo la IP del servidor/nombre del script de PHP, resultado:</w:t>
      </w:r>
    </w:p>
    <w:p w:rsidR="00C515E5" w:rsidRDefault="00C515E5" w:rsidP="00C515E5">
      <w:pPr>
        <w:ind w:left="705"/>
        <w:jc w:val="center"/>
      </w:pPr>
      <w:r w:rsidRPr="00C515E5">
        <w:rPr>
          <w:noProof/>
          <w:lang w:eastAsia="es-ES"/>
        </w:rPr>
        <w:drawing>
          <wp:inline distT="0" distB="0" distL="0" distR="0" wp14:anchorId="17BF1A7B" wp14:editId="0EC04CD9">
            <wp:extent cx="3790950" cy="209697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94702" cy="2099045"/>
                    </a:xfrm>
                    <a:prstGeom prst="rect">
                      <a:avLst/>
                    </a:prstGeom>
                  </pic:spPr>
                </pic:pic>
              </a:graphicData>
            </a:graphic>
          </wp:inline>
        </w:drawing>
      </w:r>
    </w:p>
    <w:p w:rsidR="00C515E5" w:rsidRDefault="00C515E5" w:rsidP="00C515E5">
      <w:pPr>
        <w:ind w:left="705"/>
      </w:pPr>
      <w:r>
        <w:t>Incluso desde mi propio móvil personal conectado a la red local de mi casa también podemos ver esta web.</w:t>
      </w:r>
    </w:p>
    <w:p w:rsidR="00C515E5" w:rsidRDefault="00C515E5">
      <w:pPr>
        <w:spacing w:before="0" w:after="160"/>
        <w:jc w:val="left"/>
      </w:pPr>
      <w:r>
        <w:br w:type="page"/>
      </w:r>
    </w:p>
    <w:p w:rsidR="00C515E5" w:rsidRPr="00C515E5" w:rsidRDefault="00C515E5" w:rsidP="00C515E5">
      <w:pPr>
        <w:ind w:left="705"/>
      </w:pPr>
    </w:p>
    <w:p w:rsidR="00782DC9" w:rsidRDefault="00782DC9" w:rsidP="00782DC9">
      <w:pPr>
        <w:pStyle w:val="Ttulo3"/>
      </w:pPr>
      <w:r w:rsidRPr="00782DC9">
        <w:t>Otras de las funcionalidades básicas de los servidores web es disponer de un servidor de base de datos. En nuestro caso vamos a instalar MySQL. Indica el proceso de instalación y configuración del mismo junto con el módulo de phpMyAdmin de gestión. Crea y define usuarios para la gestión de la base de datos.</w:t>
      </w:r>
      <w:bookmarkEnd w:id="7"/>
    </w:p>
    <w:p w:rsidR="009B35E5" w:rsidRDefault="009B35E5" w:rsidP="009B35E5">
      <w:pPr>
        <w:ind w:left="709"/>
      </w:pPr>
      <w:r>
        <w:t xml:space="preserve">El primer paso será descargar e instalar </w:t>
      </w:r>
      <w:r w:rsidRPr="009B35E5">
        <w:rPr>
          <w:b/>
          <w:i/>
        </w:rPr>
        <w:t>MySQL</w:t>
      </w:r>
      <w:r>
        <w:t>:</w:t>
      </w:r>
    </w:p>
    <w:p w:rsidR="009B35E5" w:rsidRDefault="00115941" w:rsidP="009B35E5">
      <w:pPr>
        <w:ind w:left="709"/>
        <w:jc w:val="center"/>
        <w:rPr>
          <w:i/>
        </w:rPr>
      </w:pPr>
      <w:hyperlink r:id="rId56" w:history="1">
        <w:r w:rsidR="009B35E5" w:rsidRPr="00C72148">
          <w:rPr>
            <w:rStyle w:val="Hipervnculo"/>
            <w:i/>
          </w:rPr>
          <w:t>https://dev.mysql.com/downloads/installer/</w:t>
        </w:r>
      </w:hyperlink>
    </w:p>
    <w:p w:rsidR="009B35E5" w:rsidRDefault="009B35E5" w:rsidP="009B35E5">
      <w:pPr>
        <w:ind w:left="709"/>
        <w:jc w:val="center"/>
        <w:rPr>
          <w:i/>
        </w:rPr>
      </w:pPr>
      <w:r w:rsidRPr="009B35E5">
        <w:rPr>
          <w:i/>
          <w:noProof/>
          <w:lang w:eastAsia="es-ES"/>
        </w:rPr>
        <w:drawing>
          <wp:inline distT="0" distB="0" distL="0" distR="0" wp14:anchorId="508F5EFC" wp14:editId="35C57C4C">
            <wp:extent cx="3567073" cy="254317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80815" cy="2552973"/>
                    </a:xfrm>
                    <a:prstGeom prst="rect">
                      <a:avLst/>
                    </a:prstGeom>
                  </pic:spPr>
                </pic:pic>
              </a:graphicData>
            </a:graphic>
          </wp:inline>
        </w:drawing>
      </w:r>
    </w:p>
    <w:p w:rsidR="0004468F" w:rsidRDefault="009B35E5" w:rsidP="009B35E5">
      <w:pPr>
        <w:ind w:left="705"/>
      </w:pPr>
      <w:r>
        <w:t>Ejecutamos el instalador, seleccionamos “Custom” para personalizar la instalación.</w:t>
      </w:r>
    </w:p>
    <w:p w:rsidR="00EB2F03" w:rsidRDefault="0004468F" w:rsidP="00EB2F03">
      <w:pPr>
        <w:ind w:left="705"/>
        <w:jc w:val="center"/>
      </w:pPr>
      <w:r w:rsidRPr="0004468F">
        <w:rPr>
          <w:noProof/>
          <w:lang w:eastAsia="es-ES"/>
        </w:rPr>
        <w:drawing>
          <wp:inline distT="0" distB="0" distL="0" distR="0" wp14:anchorId="222DDCB9" wp14:editId="69F210DF">
            <wp:extent cx="3442497" cy="2733675"/>
            <wp:effectExtent l="0" t="0" r="571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55210" cy="2743770"/>
                    </a:xfrm>
                    <a:prstGeom prst="rect">
                      <a:avLst/>
                    </a:prstGeom>
                  </pic:spPr>
                </pic:pic>
              </a:graphicData>
            </a:graphic>
          </wp:inline>
        </w:drawing>
      </w:r>
    </w:p>
    <w:p w:rsidR="00C77034" w:rsidRDefault="0004468F" w:rsidP="0004468F">
      <w:r>
        <w:tab/>
      </w:r>
      <w:r w:rsidR="00C77034" w:rsidRPr="009B35E5">
        <w:br w:type="page"/>
      </w:r>
    </w:p>
    <w:p w:rsidR="00EB2F03" w:rsidRPr="009B35E5" w:rsidRDefault="00EB2F03" w:rsidP="0004468F"/>
    <w:p w:rsidR="00C77034" w:rsidRDefault="00EB2F03" w:rsidP="00EB2F03">
      <w:pPr>
        <w:ind w:left="705"/>
        <w:rPr>
          <w:b/>
          <w:i/>
        </w:rPr>
      </w:pPr>
      <w:r>
        <w:t xml:space="preserve">Añadimos </w:t>
      </w:r>
      <w:r>
        <w:rPr>
          <w:b/>
          <w:i/>
        </w:rPr>
        <w:t xml:space="preserve">MySQL Server, MySQL WorkBench </w:t>
      </w:r>
      <w:r w:rsidRPr="00EB2F03">
        <w:t>(gestión gráfica, opcional)</w:t>
      </w:r>
      <w:r>
        <w:rPr>
          <w:b/>
          <w:i/>
        </w:rPr>
        <w:t xml:space="preserve"> y MySQL Shell (para línea de comandos, opcional).</w:t>
      </w:r>
    </w:p>
    <w:p w:rsidR="00EB2F03" w:rsidRDefault="00EB2F03" w:rsidP="00EB2F03">
      <w:pPr>
        <w:jc w:val="center"/>
      </w:pPr>
      <w:r w:rsidRPr="00EB2F03">
        <w:rPr>
          <w:noProof/>
          <w:lang w:eastAsia="es-ES"/>
        </w:rPr>
        <w:drawing>
          <wp:inline distT="0" distB="0" distL="0" distR="0" wp14:anchorId="09F60F73" wp14:editId="45CE4B38">
            <wp:extent cx="3276600" cy="25977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86930" cy="2605890"/>
                    </a:xfrm>
                    <a:prstGeom prst="rect">
                      <a:avLst/>
                    </a:prstGeom>
                  </pic:spPr>
                </pic:pic>
              </a:graphicData>
            </a:graphic>
          </wp:inline>
        </w:drawing>
      </w:r>
    </w:p>
    <w:p w:rsidR="00EB2F03" w:rsidRDefault="00EB2F03" w:rsidP="00432A06">
      <w:pPr>
        <w:ind w:left="705"/>
      </w:pPr>
      <w:r>
        <w:t xml:space="preserve">Tras la instalación, pasamos a la configuración inicial. </w:t>
      </w:r>
      <w:r w:rsidR="00432A06">
        <w:t xml:space="preserve">Indicamos contraseña para </w:t>
      </w:r>
      <w:r w:rsidR="00432A06">
        <w:rPr>
          <w:b/>
        </w:rPr>
        <w:t xml:space="preserve">root </w:t>
      </w:r>
      <w:r w:rsidR="00432A06">
        <w:t>(administrador) y añadimos a un usuario</w:t>
      </w:r>
      <w:r w:rsidR="00BD1754">
        <w:t xml:space="preserve"> con rol administrativo.</w:t>
      </w:r>
    </w:p>
    <w:p w:rsidR="00BD1754" w:rsidRDefault="00BD1754" w:rsidP="00BD1754">
      <w:pPr>
        <w:ind w:left="705"/>
        <w:jc w:val="center"/>
      </w:pPr>
      <w:r w:rsidRPr="00BD1754">
        <w:rPr>
          <w:noProof/>
          <w:lang w:eastAsia="es-ES"/>
        </w:rPr>
        <w:drawing>
          <wp:inline distT="0" distB="0" distL="0" distR="0" wp14:anchorId="6E782FD5" wp14:editId="53EAA820">
            <wp:extent cx="2737911" cy="2133600"/>
            <wp:effectExtent l="0" t="0" r="571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40614" cy="2135707"/>
                    </a:xfrm>
                    <a:prstGeom prst="rect">
                      <a:avLst/>
                    </a:prstGeom>
                  </pic:spPr>
                </pic:pic>
              </a:graphicData>
            </a:graphic>
          </wp:inline>
        </w:drawing>
      </w:r>
    </w:p>
    <w:p w:rsidR="00BD1754" w:rsidRDefault="00BD1754" w:rsidP="003F08C4">
      <w:pPr>
        <w:ind w:left="705"/>
      </w:pPr>
      <w:r>
        <w:t>Una vez realizada la configuración inicial, ter</w:t>
      </w:r>
      <w:r w:rsidR="003F08C4">
        <w:t>mina el proceso de instalación. Accedemos a la MySQL Shell y probamos a acceder con el comando:</w:t>
      </w:r>
    </w:p>
    <w:p w:rsidR="003F08C4" w:rsidRDefault="003F08C4" w:rsidP="003F08C4">
      <w:pPr>
        <w:jc w:val="center"/>
        <w:rPr>
          <w:rFonts w:ascii="Courier New" w:hAnsi="Courier New" w:cs="Courier New"/>
          <w:i/>
        </w:rPr>
      </w:pPr>
      <w:r w:rsidRPr="003F08C4">
        <w:rPr>
          <w:rFonts w:ascii="Courier New" w:hAnsi="Courier New" w:cs="Courier New"/>
          <w:i/>
        </w:rPr>
        <w:t>\connect root@localhost</w:t>
      </w:r>
    </w:p>
    <w:p w:rsidR="003F08C4" w:rsidRDefault="003F08C4" w:rsidP="003F08C4">
      <w:pPr>
        <w:ind w:left="705"/>
        <w:rPr>
          <w:b/>
          <w:i/>
        </w:rPr>
      </w:pPr>
      <w:r>
        <w:t xml:space="preserve">Una vez conectados cambiamos el modo a </w:t>
      </w:r>
      <w:r>
        <w:rPr>
          <w:i/>
        </w:rPr>
        <w:t xml:space="preserve">\sql </w:t>
      </w:r>
      <w:r>
        <w:t xml:space="preserve">ya que al menos en mi caso por defecto se abre en modo </w:t>
      </w:r>
      <w:r w:rsidRPr="003F08C4">
        <w:rPr>
          <w:b/>
          <w:i/>
        </w:rPr>
        <w:t>JS</w:t>
      </w:r>
      <w:r>
        <w:rPr>
          <w:b/>
          <w:i/>
        </w:rPr>
        <w:t>,</w:t>
      </w:r>
      <w:r>
        <w:t xml:space="preserve"> entonces así no funcionará una consulta que vamos a realizar en </w:t>
      </w:r>
      <w:r w:rsidRPr="003F08C4">
        <w:rPr>
          <w:b/>
          <w:i/>
        </w:rPr>
        <w:t>SQL</w:t>
      </w:r>
      <w:r>
        <w:rPr>
          <w:b/>
          <w:i/>
        </w:rPr>
        <w:t>:</w:t>
      </w:r>
    </w:p>
    <w:p w:rsidR="003F08C4" w:rsidRDefault="003F08C4" w:rsidP="003F08C4">
      <w:pPr>
        <w:ind w:left="705"/>
        <w:jc w:val="center"/>
        <w:rPr>
          <w:rFonts w:ascii="Courier New" w:hAnsi="Courier New" w:cs="Courier New"/>
          <w:i/>
        </w:rPr>
      </w:pPr>
      <w:r w:rsidRPr="003F08C4">
        <w:rPr>
          <w:rFonts w:ascii="Courier New" w:hAnsi="Courier New" w:cs="Courier New"/>
          <w:i/>
        </w:rPr>
        <w:t>show databases;</w:t>
      </w:r>
    </w:p>
    <w:p w:rsidR="003F08C4" w:rsidRDefault="003F08C4" w:rsidP="003F08C4">
      <w:pPr>
        <w:ind w:left="705"/>
        <w:jc w:val="center"/>
        <w:rPr>
          <w:rFonts w:ascii="Courier New" w:hAnsi="Courier New" w:cs="Courier New"/>
          <w:i/>
        </w:rPr>
      </w:pPr>
    </w:p>
    <w:p w:rsidR="003F08C4" w:rsidRDefault="003F08C4" w:rsidP="003F08C4">
      <w:r>
        <w:lastRenderedPageBreak/>
        <w:tab/>
      </w:r>
    </w:p>
    <w:p w:rsidR="003F08C4" w:rsidRDefault="003F08C4" w:rsidP="003F08C4">
      <w:r>
        <w:tab/>
        <w:t>Con esto confirmamos que funciona:</w:t>
      </w:r>
    </w:p>
    <w:p w:rsidR="003F08C4" w:rsidRDefault="003F08C4" w:rsidP="003F08C4">
      <w:pPr>
        <w:jc w:val="center"/>
      </w:pPr>
      <w:r w:rsidRPr="003F08C4">
        <w:rPr>
          <w:noProof/>
          <w:lang w:eastAsia="es-ES"/>
        </w:rPr>
        <w:drawing>
          <wp:inline distT="0" distB="0" distL="0" distR="0" wp14:anchorId="40E0C1FD" wp14:editId="3B74DDAC">
            <wp:extent cx="3009900" cy="15814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35113" cy="1594647"/>
                    </a:xfrm>
                    <a:prstGeom prst="rect">
                      <a:avLst/>
                    </a:prstGeom>
                  </pic:spPr>
                </pic:pic>
              </a:graphicData>
            </a:graphic>
          </wp:inline>
        </w:drawing>
      </w:r>
    </w:p>
    <w:p w:rsidR="003F08C4" w:rsidRDefault="003F08C4" w:rsidP="003F08C4">
      <w:pPr>
        <w:rPr>
          <w:b/>
          <w:i/>
        </w:rPr>
      </w:pPr>
      <w:r>
        <w:tab/>
      </w:r>
      <w:r w:rsidR="00B612B3">
        <w:t xml:space="preserve">Ahora comenzamos a instalar </w:t>
      </w:r>
      <w:r w:rsidR="00B612B3" w:rsidRPr="00B612B3">
        <w:rPr>
          <w:b/>
          <w:i/>
        </w:rPr>
        <w:t>phpMyAdmin</w:t>
      </w:r>
      <w:r w:rsidR="00B612B3">
        <w:rPr>
          <w:b/>
          <w:i/>
        </w:rPr>
        <w:t>:</w:t>
      </w:r>
    </w:p>
    <w:p w:rsidR="00B612B3" w:rsidRDefault="00115941" w:rsidP="009A57C9">
      <w:pPr>
        <w:jc w:val="center"/>
        <w:rPr>
          <w:i/>
        </w:rPr>
      </w:pPr>
      <w:hyperlink r:id="rId62" w:history="1">
        <w:r w:rsidR="009A57C9" w:rsidRPr="00C72148">
          <w:rPr>
            <w:rStyle w:val="Hipervnculo"/>
            <w:i/>
          </w:rPr>
          <w:t>https://www.phpmyadmin.net/downloads/</w:t>
        </w:r>
      </w:hyperlink>
    </w:p>
    <w:p w:rsidR="009A57C9" w:rsidRDefault="009A57C9" w:rsidP="009A57C9">
      <w:pPr>
        <w:jc w:val="center"/>
      </w:pPr>
      <w:r w:rsidRPr="009A57C9">
        <w:rPr>
          <w:noProof/>
          <w:lang w:eastAsia="es-ES"/>
        </w:rPr>
        <w:drawing>
          <wp:inline distT="0" distB="0" distL="0" distR="0" wp14:anchorId="0E02C7F0" wp14:editId="1E501B2D">
            <wp:extent cx="3000375" cy="1694943"/>
            <wp:effectExtent l="0" t="0" r="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09860" cy="1700301"/>
                    </a:xfrm>
                    <a:prstGeom prst="rect">
                      <a:avLst/>
                    </a:prstGeom>
                  </pic:spPr>
                </pic:pic>
              </a:graphicData>
            </a:graphic>
          </wp:inline>
        </w:drawing>
      </w:r>
    </w:p>
    <w:p w:rsidR="009A57C9" w:rsidRDefault="00115941" w:rsidP="00115941">
      <w:pPr>
        <w:ind w:left="705"/>
      </w:pPr>
      <w:r>
        <w:t xml:space="preserve">Una vez descargado, he creado en </w:t>
      </w:r>
      <w:r w:rsidRPr="00115941">
        <w:rPr>
          <w:i/>
        </w:rPr>
        <w:t>C:/Apache24/httdocs</w:t>
      </w:r>
      <w:r>
        <w:rPr>
          <w:i/>
        </w:rPr>
        <w:t xml:space="preserve"> </w:t>
      </w:r>
      <w:r w:rsidRPr="00115941">
        <w:t>una car</w:t>
      </w:r>
      <w:r>
        <w:t xml:space="preserve">peta llamada phpmyadmin donde hemos descomprimido el Zip de la descarga. Una vez hecho esto, hemos renombrado el fichero llamada </w:t>
      </w:r>
      <w:r>
        <w:rPr>
          <w:i/>
        </w:rPr>
        <w:t xml:space="preserve">config.sample.inc.php </w:t>
      </w:r>
      <w:r>
        <w:t xml:space="preserve">a </w:t>
      </w:r>
      <w:r>
        <w:rPr>
          <w:i/>
        </w:rPr>
        <w:t>config.inc.php.</w:t>
      </w:r>
      <w:r>
        <w:t xml:space="preserve"> Dentro de ese fichero hemos buscado la siguiente línea de código en la que hemos añadido nuestra contraseña:</w:t>
      </w:r>
    </w:p>
    <w:p w:rsidR="00115941" w:rsidRDefault="00115941" w:rsidP="00115941">
      <w:pPr>
        <w:ind w:left="705"/>
        <w:jc w:val="center"/>
        <w:rPr>
          <w:rFonts w:ascii="Courier New" w:hAnsi="Courier New" w:cs="Courier New"/>
        </w:rPr>
      </w:pPr>
      <w:r w:rsidRPr="00115941">
        <w:rPr>
          <w:rFonts w:ascii="Courier New" w:hAnsi="Courier New" w:cs="Courier New"/>
        </w:rPr>
        <w:t>$cfg['blowfish_secret'] = '</w:t>
      </w:r>
      <w:r>
        <w:rPr>
          <w:rFonts w:ascii="Courier New" w:hAnsi="Courier New" w:cs="Courier New"/>
        </w:rPr>
        <w:t>MiContraseña</w:t>
      </w:r>
      <w:r w:rsidRPr="00115941">
        <w:rPr>
          <w:rFonts w:ascii="Courier New" w:hAnsi="Courier New" w:cs="Courier New"/>
        </w:rPr>
        <w:t>';</w:t>
      </w:r>
    </w:p>
    <w:p w:rsidR="00115941" w:rsidRDefault="00115941" w:rsidP="00115941">
      <w:pPr>
        <w:ind w:left="705"/>
        <w:rPr>
          <w:i/>
        </w:rPr>
      </w:pPr>
      <w:r>
        <w:t xml:space="preserve">Hemos probado el acceso desde el navegador introduciendo </w:t>
      </w:r>
      <w:r w:rsidRPr="00115941">
        <w:rPr>
          <w:i/>
        </w:rPr>
        <w:t>http://localhost/phpmyadmin</w:t>
      </w:r>
      <w:r>
        <w:rPr>
          <w:i/>
        </w:rPr>
        <w:t>.</w:t>
      </w:r>
    </w:p>
    <w:p w:rsidR="00115941" w:rsidRDefault="00115941" w:rsidP="00115941">
      <w:pPr>
        <w:ind w:left="705"/>
        <w:jc w:val="center"/>
        <w:rPr>
          <w:i/>
        </w:rPr>
      </w:pPr>
      <w:r w:rsidRPr="00115941">
        <w:rPr>
          <w:i/>
        </w:rPr>
        <w:drawing>
          <wp:inline distT="0" distB="0" distL="0" distR="0" wp14:anchorId="7079F0AB" wp14:editId="55F87073">
            <wp:extent cx="2947783" cy="1771650"/>
            <wp:effectExtent l="0" t="0" r="508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59773" cy="1778856"/>
                    </a:xfrm>
                    <a:prstGeom prst="rect">
                      <a:avLst/>
                    </a:prstGeom>
                  </pic:spPr>
                </pic:pic>
              </a:graphicData>
            </a:graphic>
          </wp:inline>
        </w:drawing>
      </w:r>
    </w:p>
    <w:p w:rsidR="00115941" w:rsidRDefault="00115941" w:rsidP="00115941">
      <w:pPr>
        <w:ind w:left="705"/>
      </w:pPr>
      <w:r>
        <w:lastRenderedPageBreak/>
        <w:t xml:space="preserve">Como podemos ver nos da un error que tuvimos que corregir haciendo lo siguiente: </w:t>
      </w:r>
    </w:p>
    <w:p w:rsidR="00115941" w:rsidRPr="00115941" w:rsidRDefault="00115941" w:rsidP="00115941">
      <w:pPr>
        <w:pStyle w:val="Prrafodelista"/>
        <w:numPr>
          <w:ilvl w:val="0"/>
          <w:numId w:val="10"/>
        </w:numPr>
      </w:pPr>
      <w:r>
        <w:t xml:space="preserve">Buscar la carpeta donde instalamos PHP, localizar el fichero </w:t>
      </w:r>
      <w:r>
        <w:rPr>
          <w:i/>
        </w:rPr>
        <w:t>php.ini</w:t>
      </w:r>
    </w:p>
    <w:p w:rsidR="00115941" w:rsidRDefault="00115941" w:rsidP="00115941">
      <w:pPr>
        <w:pStyle w:val="Prrafodelista"/>
        <w:numPr>
          <w:ilvl w:val="0"/>
          <w:numId w:val="10"/>
        </w:numPr>
      </w:pPr>
      <w:r>
        <w:t>Quitar el punto y coma en algunas de las líneas de código de ese fichero como:</w:t>
      </w:r>
    </w:p>
    <w:p w:rsidR="00115941" w:rsidRDefault="00EE7916" w:rsidP="00EE7916">
      <w:pPr>
        <w:pStyle w:val="Prrafodelista"/>
        <w:numPr>
          <w:ilvl w:val="1"/>
          <w:numId w:val="10"/>
        </w:numPr>
        <w:rPr>
          <w:rFonts w:ascii="Courier New" w:hAnsi="Courier New" w:cs="Courier New"/>
        </w:rPr>
      </w:pPr>
      <w:r w:rsidRPr="00EE7916">
        <w:rPr>
          <w:rFonts w:ascii="Courier New" w:hAnsi="Courier New" w:cs="Courier New"/>
        </w:rPr>
        <w:t>;extension=mysqli</w:t>
      </w:r>
    </w:p>
    <w:p w:rsidR="00EE7916" w:rsidRDefault="00EE7916" w:rsidP="00EE7916">
      <w:pPr>
        <w:pStyle w:val="Prrafodelista"/>
        <w:numPr>
          <w:ilvl w:val="1"/>
          <w:numId w:val="10"/>
        </w:numPr>
        <w:rPr>
          <w:rFonts w:ascii="Courier New" w:hAnsi="Courier New" w:cs="Courier New"/>
        </w:rPr>
      </w:pPr>
      <w:r w:rsidRPr="00EE7916">
        <w:rPr>
          <w:rFonts w:ascii="Courier New" w:hAnsi="Courier New" w:cs="Courier New"/>
        </w:rPr>
        <w:t>extension=pdo_mysql</w:t>
      </w:r>
    </w:p>
    <w:p w:rsidR="00EE7916" w:rsidRDefault="00EE7916" w:rsidP="00EE7916">
      <w:pPr>
        <w:ind w:left="709"/>
      </w:pPr>
      <w:r>
        <w:t xml:space="preserve">Con eso conseguimos des comentar esas líneas de código para habilitar la extensión </w:t>
      </w:r>
      <w:r>
        <w:rPr>
          <w:b/>
          <w:i/>
        </w:rPr>
        <w:t>mysqli.</w:t>
      </w:r>
      <w:r>
        <w:t xml:space="preserve"> Guardamos cambios, reiniciamos Apache, probamos a acceder.</w:t>
      </w:r>
    </w:p>
    <w:p w:rsidR="00EE7916" w:rsidRDefault="00EE7916" w:rsidP="00EE7916">
      <w:pPr>
        <w:ind w:left="709"/>
        <w:jc w:val="center"/>
      </w:pPr>
      <w:r w:rsidRPr="00EE7916">
        <w:drawing>
          <wp:inline distT="0" distB="0" distL="0" distR="0" wp14:anchorId="40EACE6A" wp14:editId="30B0229F">
            <wp:extent cx="3524250" cy="2011193"/>
            <wp:effectExtent l="0" t="0" r="0" b="82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29749" cy="2014331"/>
                    </a:xfrm>
                    <a:prstGeom prst="rect">
                      <a:avLst/>
                    </a:prstGeom>
                  </pic:spPr>
                </pic:pic>
              </a:graphicData>
            </a:graphic>
          </wp:inline>
        </w:drawing>
      </w:r>
    </w:p>
    <w:p w:rsidR="00EE7916" w:rsidRDefault="00EE7916" w:rsidP="00EE7916">
      <w:r>
        <w:tab/>
        <w:t>Indicamos usuario y contraseña.</w:t>
      </w:r>
    </w:p>
    <w:p w:rsidR="00EE7916" w:rsidRDefault="00EE7916" w:rsidP="00EE7916">
      <w:pPr>
        <w:jc w:val="center"/>
      </w:pPr>
      <w:r w:rsidRPr="00EE7916">
        <w:drawing>
          <wp:inline distT="0" distB="0" distL="0" distR="0" wp14:anchorId="730E2E53" wp14:editId="39502B48">
            <wp:extent cx="3976651" cy="2400300"/>
            <wp:effectExtent l="0" t="0" r="508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79588" cy="2402073"/>
                    </a:xfrm>
                    <a:prstGeom prst="rect">
                      <a:avLst/>
                    </a:prstGeom>
                  </pic:spPr>
                </pic:pic>
              </a:graphicData>
            </a:graphic>
          </wp:inline>
        </w:drawing>
      </w:r>
    </w:p>
    <w:p w:rsidR="00EE7916" w:rsidRDefault="00EE7916" w:rsidP="00EE7916">
      <w:pPr>
        <w:ind w:left="705"/>
      </w:pPr>
      <w:r>
        <w:t>Ya tenemos</w:t>
      </w:r>
      <w:r w:rsidRPr="00EE7916">
        <w:t xml:space="preserve"> funcionando correctamente phpMyAdmin y p</w:t>
      </w:r>
      <w:r>
        <w:t>odemos</w:t>
      </w:r>
      <w:r w:rsidRPr="00EE7916">
        <w:t xml:space="preserve"> comenzar a gestionar </w:t>
      </w:r>
      <w:r>
        <w:t>nuestras</w:t>
      </w:r>
      <w:r w:rsidRPr="00EE7916">
        <w:t xml:space="preserve"> bases de datos desde ahí.</w:t>
      </w:r>
    </w:p>
    <w:p w:rsidR="00EE7916" w:rsidRPr="00EE7916" w:rsidRDefault="00EE7916" w:rsidP="00EE7916">
      <w:pPr>
        <w:ind w:left="705"/>
      </w:pPr>
    </w:p>
    <w:p w:rsidR="00783827" w:rsidRDefault="00783827" w:rsidP="00783827">
      <w:pPr>
        <w:pStyle w:val="Ttulo3"/>
        <w:numPr>
          <w:ilvl w:val="0"/>
          <w:numId w:val="0"/>
        </w:numPr>
        <w:ind w:left="720"/>
      </w:pPr>
      <w:bookmarkStart w:id="8" w:name="_Toc194696182"/>
    </w:p>
    <w:p w:rsidR="00783827" w:rsidRDefault="00783827" w:rsidP="00783827">
      <w:pPr>
        <w:ind w:left="705"/>
      </w:pPr>
      <w:r>
        <w:t>Por último, vamos a crear un usuario nuevo desde la interfaz gráfica. En la pestaña de “Cuentas de usuario” pulsamos en el botón “Agr</w:t>
      </w:r>
      <w:r w:rsidR="00964757">
        <w:t>eg</w:t>
      </w:r>
      <w:r>
        <w:t>ar</w:t>
      </w:r>
      <w:r w:rsidR="00964757">
        <w:t xml:space="preserve"> cuenta de usuario</w:t>
      </w:r>
      <w:r>
        <w:t>”.</w:t>
      </w:r>
    </w:p>
    <w:p w:rsidR="00783827" w:rsidRDefault="00964757" w:rsidP="00964757">
      <w:pPr>
        <w:ind w:left="705"/>
        <w:jc w:val="center"/>
      </w:pPr>
      <w:r w:rsidRPr="00964757">
        <w:drawing>
          <wp:inline distT="0" distB="0" distL="0" distR="0" wp14:anchorId="1BB7771B" wp14:editId="545B154F">
            <wp:extent cx="4546680" cy="2733675"/>
            <wp:effectExtent l="0" t="0" r="635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60111" cy="2741750"/>
                    </a:xfrm>
                    <a:prstGeom prst="rect">
                      <a:avLst/>
                    </a:prstGeom>
                  </pic:spPr>
                </pic:pic>
              </a:graphicData>
            </a:graphic>
          </wp:inline>
        </w:drawing>
      </w:r>
    </w:p>
    <w:p w:rsidR="00964757" w:rsidRDefault="00964757" w:rsidP="00964757">
      <w:pPr>
        <w:ind w:left="705"/>
        <w:jc w:val="center"/>
      </w:pPr>
    </w:p>
    <w:p w:rsidR="00964757" w:rsidRDefault="00964757" w:rsidP="00964757">
      <w:pPr>
        <w:ind w:left="705"/>
        <w:jc w:val="center"/>
      </w:pPr>
      <w:r w:rsidRPr="00964757">
        <w:drawing>
          <wp:inline distT="0" distB="0" distL="0" distR="0" wp14:anchorId="5754A35E" wp14:editId="6BCAE76D">
            <wp:extent cx="4548665" cy="2771775"/>
            <wp:effectExtent l="0" t="0" r="444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55891" cy="2776178"/>
                    </a:xfrm>
                    <a:prstGeom prst="rect">
                      <a:avLst/>
                    </a:prstGeom>
                  </pic:spPr>
                </pic:pic>
              </a:graphicData>
            </a:graphic>
          </wp:inline>
        </w:drawing>
      </w:r>
    </w:p>
    <w:p w:rsidR="00964757" w:rsidRDefault="00964757" w:rsidP="00964757">
      <w:r>
        <w:tab/>
      </w:r>
    </w:p>
    <w:p w:rsidR="00964757" w:rsidRDefault="00964757">
      <w:pPr>
        <w:spacing w:before="0" w:after="160"/>
        <w:jc w:val="left"/>
      </w:pPr>
      <w:r>
        <w:br w:type="page"/>
      </w:r>
    </w:p>
    <w:p w:rsidR="00964757" w:rsidRPr="00783827" w:rsidRDefault="00964757" w:rsidP="00964757"/>
    <w:p w:rsidR="003F1F57" w:rsidRDefault="003F1F57" w:rsidP="003F1F57">
      <w:pPr>
        <w:pStyle w:val="Ttulo3"/>
      </w:pPr>
      <w:r w:rsidRPr="003F1F57">
        <w:t>¿Cómo se realizarían las actualizaciones a versiones superiores?</w:t>
      </w:r>
      <w:bookmarkEnd w:id="8"/>
    </w:p>
    <w:p w:rsidR="003F1F57" w:rsidRDefault="003F1F57" w:rsidP="003F1F57"/>
    <w:p w:rsidR="00C77034" w:rsidRDefault="00C77034" w:rsidP="00C77034">
      <w:pPr>
        <w:pStyle w:val="Prrafodelista"/>
        <w:numPr>
          <w:ilvl w:val="0"/>
          <w:numId w:val="8"/>
        </w:numPr>
        <w:spacing w:before="240"/>
        <w:ind w:left="357" w:firstLine="0"/>
        <w:jc w:val="left"/>
        <w:rPr>
          <w:b/>
          <w:i/>
          <w:sz w:val="28"/>
        </w:rPr>
      </w:pPr>
      <w:r w:rsidRPr="00C77034">
        <w:rPr>
          <w:b/>
          <w:i/>
          <w:sz w:val="28"/>
        </w:rPr>
        <w:t>Para Apache:</w:t>
      </w:r>
    </w:p>
    <w:p w:rsidR="00C77034" w:rsidRPr="00C77034" w:rsidRDefault="00C77034" w:rsidP="00C77034">
      <w:pPr>
        <w:pStyle w:val="Prrafodelista"/>
        <w:spacing w:before="240"/>
        <w:ind w:left="357"/>
        <w:jc w:val="left"/>
        <w:rPr>
          <w:b/>
          <w:i/>
          <w:sz w:val="28"/>
        </w:rPr>
      </w:pPr>
    </w:p>
    <w:p w:rsidR="00C77034" w:rsidRDefault="00C77034" w:rsidP="00C77034">
      <w:pPr>
        <w:pStyle w:val="Prrafodelista"/>
        <w:numPr>
          <w:ilvl w:val="0"/>
          <w:numId w:val="9"/>
        </w:numPr>
        <w:spacing w:before="0" w:after="160"/>
        <w:jc w:val="left"/>
      </w:pPr>
      <w:r>
        <w:t>Descarga la nueva versión desde https://httpd.apache.org/download.cgi.</w:t>
      </w:r>
    </w:p>
    <w:p w:rsidR="00C77034" w:rsidRDefault="00C77034" w:rsidP="00C77034">
      <w:pPr>
        <w:pStyle w:val="Prrafodelista"/>
        <w:numPr>
          <w:ilvl w:val="0"/>
          <w:numId w:val="9"/>
        </w:numPr>
        <w:spacing w:before="0" w:after="160"/>
        <w:jc w:val="left"/>
      </w:pPr>
      <w:r>
        <w:t xml:space="preserve">Detén el servicio actual: </w:t>
      </w:r>
      <w:r w:rsidRPr="00C77034">
        <w:rPr>
          <w:i/>
        </w:rPr>
        <w:t>httpd.exe -k stop</w:t>
      </w:r>
    </w:p>
    <w:p w:rsidR="00C77034" w:rsidRDefault="00C77034" w:rsidP="00C77034">
      <w:pPr>
        <w:pStyle w:val="Prrafodelista"/>
        <w:numPr>
          <w:ilvl w:val="0"/>
          <w:numId w:val="9"/>
        </w:numPr>
        <w:spacing w:before="0" w:after="160"/>
        <w:jc w:val="left"/>
      </w:pPr>
      <w:r>
        <w:t>Reemplaza los archivos: Copia la nueva versión en C:\Apache24\ (excepto conf/ y htdocs/).</w:t>
      </w:r>
    </w:p>
    <w:p w:rsidR="00C77034" w:rsidRPr="00C77034" w:rsidRDefault="00C77034" w:rsidP="00C77034">
      <w:pPr>
        <w:pStyle w:val="Prrafodelista"/>
        <w:numPr>
          <w:ilvl w:val="0"/>
          <w:numId w:val="9"/>
        </w:numPr>
        <w:spacing w:before="0" w:after="160"/>
        <w:jc w:val="left"/>
      </w:pPr>
      <w:r>
        <w:t xml:space="preserve">Reinicia: </w:t>
      </w:r>
      <w:r w:rsidRPr="00C77034">
        <w:rPr>
          <w:i/>
        </w:rPr>
        <w:t>httpd.exe -k start</w:t>
      </w:r>
    </w:p>
    <w:p w:rsidR="00C77034" w:rsidRDefault="00C77034" w:rsidP="00C77034">
      <w:pPr>
        <w:pStyle w:val="Prrafodelista"/>
        <w:spacing w:before="0" w:after="160"/>
        <w:ind w:left="1069"/>
        <w:jc w:val="left"/>
      </w:pPr>
    </w:p>
    <w:p w:rsidR="00C77034" w:rsidRDefault="00C77034" w:rsidP="00C77034">
      <w:pPr>
        <w:pStyle w:val="Prrafodelista"/>
        <w:numPr>
          <w:ilvl w:val="0"/>
          <w:numId w:val="8"/>
        </w:numPr>
        <w:spacing w:before="240"/>
        <w:ind w:left="357" w:firstLine="0"/>
        <w:jc w:val="left"/>
        <w:rPr>
          <w:b/>
          <w:i/>
          <w:sz w:val="28"/>
        </w:rPr>
      </w:pPr>
      <w:r w:rsidRPr="00C77034">
        <w:rPr>
          <w:b/>
          <w:i/>
          <w:sz w:val="28"/>
        </w:rPr>
        <w:t>Para PHP:</w:t>
      </w:r>
    </w:p>
    <w:p w:rsidR="00C77034" w:rsidRPr="00C77034" w:rsidRDefault="00C77034" w:rsidP="00C77034">
      <w:pPr>
        <w:pStyle w:val="Prrafodelista"/>
        <w:spacing w:before="240"/>
        <w:ind w:left="357"/>
        <w:jc w:val="left"/>
        <w:rPr>
          <w:b/>
          <w:i/>
          <w:sz w:val="28"/>
        </w:rPr>
      </w:pPr>
    </w:p>
    <w:p w:rsidR="00C77034" w:rsidRDefault="00C77034" w:rsidP="00C77034">
      <w:pPr>
        <w:pStyle w:val="Prrafodelista"/>
        <w:numPr>
          <w:ilvl w:val="0"/>
          <w:numId w:val="9"/>
        </w:numPr>
        <w:spacing w:before="0" w:after="160"/>
        <w:jc w:val="left"/>
      </w:pPr>
      <w:r>
        <w:t>Descarga la nueva versión Thread Safe desde windows.php.net.</w:t>
      </w:r>
    </w:p>
    <w:p w:rsidR="00C77034" w:rsidRDefault="00C77034" w:rsidP="00C77034">
      <w:pPr>
        <w:pStyle w:val="Prrafodelista"/>
        <w:numPr>
          <w:ilvl w:val="0"/>
          <w:numId w:val="9"/>
        </w:numPr>
        <w:spacing w:before="0" w:after="160"/>
        <w:jc w:val="left"/>
      </w:pPr>
      <w:r>
        <w:t>Reemplaza la carpeta C:\PHP (guarda tu php.ini personalizado).</w:t>
      </w:r>
    </w:p>
    <w:p w:rsidR="00C77034" w:rsidRDefault="00C77034" w:rsidP="00C77034">
      <w:pPr>
        <w:pStyle w:val="Prrafodelista"/>
        <w:numPr>
          <w:ilvl w:val="0"/>
          <w:numId w:val="9"/>
        </w:numPr>
        <w:spacing w:before="0" w:after="160"/>
        <w:jc w:val="left"/>
      </w:pPr>
      <w:r>
        <w:t xml:space="preserve">Actualiza httpd.conf si el nombre del .dll cambia: </w:t>
      </w:r>
    </w:p>
    <w:p w:rsidR="00C77034" w:rsidRDefault="00C77034" w:rsidP="00C77034">
      <w:pPr>
        <w:pStyle w:val="Prrafodelista"/>
        <w:spacing w:before="0" w:after="160"/>
        <w:ind w:left="1778" w:firstLine="349"/>
        <w:jc w:val="left"/>
      </w:pPr>
      <w:r>
        <w:t>(ej.: php8apache2_4.dll → php9apache2_4.dll).</w:t>
      </w:r>
    </w:p>
    <w:p w:rsidR="00C77034" w:rsidRDefault="00C77034" w:rsidP="00C77034">
      <w:pPr>
        <w:pStyle w:val="Prrafodelista"/>
        <w:spacing w:before="0" w:after="160"/>
        <w:ind w:left="1069"/>
        <w:jc w:val="left"/>
      </w:pPr>
    </w:p>
    <w:p w:rsidR="00C77034" w:rsidRDefault="00C77034" w:rsidP="00C77034">
      <w:pPr>
        <w:pStyle w:val="Prrafodelista"/>
        <w:numPr>
          <w:ilvl w:val="0"/>
          <w:numId w:val="8"/>
        </w:numPr>
        <w:spacing w:before="240"/>
        <w:ind w:left="357" w:firstLine="0"/>
        <w:jc w:val="left"/>
        <w:rPr>
          <w:b/>
          <w:i/>
          <w:sz w:val="28"/>
        </w:rPr>
      </w:pPr>
      <w:r w:rsidRPr="00C77034">
        <w:rPr>
          <w:b/>
          <w:i/>
          <w:sz w:val="28"/>
        </w:rPr>
        <w:t>Para MySQL:</w:t>
      </w:r>
    </w:p>
    <w:p w:rsidR="00C77034" w:rsidRPr="00C77034" w:rsidRDefault="00C77034" w:rsidP="00C77034">
      <w:pPr>
        <w:pStyle w:val="Prrafodelista"/>
        <w:spacing w:before="240"/>
        <w:ind w:left="357"/>
        <w:jc w:val="left"/>
        <w:rPr>
          <w:b/>
          <w:i/>
          <w:sz w:val="28"/>
        </w:rPr>
      </w:pPr>
    </w:p>
    <w:p w:rsidR="00C77034" w:rsidRDefault="00C77034" w:rsidP="00C77034">
      <w:pPr>
        <w:pStyle w:val="Prrafodelista"/>
        <w:numPr>
          <w:ilvl w:val="0"/>
          <w:numId w:val="9"/>
        </w:numPr>
        <w:spacing w:before="0" w:after="160"/>
        <w:jc w:val="left"/>
      </w:pPr>
      <w:r>
        <w:t>Usa MySQL Installer:</w:t>
      </w:r>
    </w:p>
    <w:p w:rsidR="00C77034" w:rsidRDefault="00C77034" w:rsidP="00C77034">
      <w:pPr>
        <w:pStyle w:val="Prrafodelista"/>
        <w:numPr>
          <w:ilvl w:val="0"/>
          <w:numId w:val="9"/>
        </w:numPr>
        <w:spacing w:before="0" w:after="160"/>
        <w:jc w:val="left"/>
      </w:pPr>
      <w:r>
        <w:t>Ejecútalo y elige "Upgrade".</w:t>
      </w:r>
    </w:p>
    <w:p w:rsidR="00C77034" w:rsidRDefault="00C77034" w:rsidP="00C77034">
      <w:pPr>
        <w:pStyle w:val="Prrafodelista"/>
        <w:numPr>
          <w:ilvl w:val="0"/>
          <w:numId w:val="9"/>
        </w:numPr>
        <w:spacing w:before="0" w:after="160"/>
        <w:jc w:val="left"/>
      </w:pPr>
      <w:r>
        <w:t>Respalda tus bases de datos antes (con phpMyAdmin o mysqldump).</w:t>
      </w:r>
    </w:p>
    <w:p w:rsidR="00C77034" w:rsidRDefault="00C77034" w:rsidP="00C77034">
      <w:pPr>
        <w:pStyle w:val="Prrafodelista"/>
        <w:spacing w:before="0" w:after="160"/>
        <w:ind w:left="1069"/>
        <w:jc w:val="left"/>
      </w:pPr>
    </w:p>
    <w:p w:rsidR="00C77034" w:rsidRPr="00C77034" w:rsidRDefault="00C77034" w:rsidP="00C77034">
      <w:pPr>
        <w:pStyle w:val="Prrafodelista"/>
        <w:numPr>
          <w:ilvl w:val="0"/>
          <w:numId w:val="8"/>
        </w:numPr>
        <w:spacing w:before="240"/>
        <w:ind w:left="357" w:firstLine="0"/>
        <w:jc w:val="left"/>
      </w:pPr>
      <w:r w:rsidRPr="00C77034">
        <w:rPr>
          <w:b/>
          <w:i/>
          <w:sz w:val="28"/>
        </w:rPr>
        <w:t>Recomendaciones:</w:t>
      </w:r>
    </w:p>
    <w:p w:rsidR="00C77034" w:rsidRPr="00C77034" w:rsidRDefault="00C77034" w:rsidP="00C77034">
      <w:pPr>
        <w:pStyle w:val="Prrafodelista"/>
        <w:spacing w:before="240"/>
        <w:ind w:left="357"/>
        <w:jc w:val="left"/>
      </w:pPr>
    </w:p>
    <w:p w:rsidR="00C77034" w:rsidRDefault="00C77034" w:rsidP="00C77034">
      <w:pPr>
        <w:pStyle w:val="Prrafodelista"/>
        <w:numPr>
          <w:ilvl w:val="0"/>
          <w:numId w:val="9"/>
        </w:numPr>
        <w:spacing w:before="0" w:after="160"/>
        <w:jc w:val="left"/>
      </w:pPr>
      <w:r>
        <w:t>Haz backups antes de actualizar (htdocs/, bases de datos, php.ini, httpd.conf).</w:t>
      </w:r>
    </w:p>
    <w:p w:rsidR="00C77034" w:rsidRDefault="00C77034" w:rsidP="00C77034">
      <w:pPr>
        <w:pStyle w:val="Prrafodelista"/>
        <w:numPr>
          <w:ilvl w:val="0"/>
          <w:numId w:val="9"/>
        </w:numPr>
        <w:spacing w:before="0" w:after="160"/>
        <w:jc w:val="left"/>
      </w:pPr>
      <w:r>
        <w:t>Prueba en un entorno de desarrollo antes de actualizar en producción.</w:t>
      </w:r>
    </w:p>
    <w:p w:rsidR="00C77034" w:rsidRDefault="00C77034" w:rsidP="00C77034">
      <w:pPr>
        <w:pStyle w:val="Prrafodelista"/>
        <w:numPr>
          <w:ilvl w:val="0"/>
          <w:numId w:val="9"/>
        </w:numPr>
        <w:spacing w:before="0" w:after="160"/>
        <w:jc w:val="left"/>
      </w:pPr>
      <w:r>
        <w:t>Documenta los cambios en la configuración.</w:t>
      </w:r>
    </w:p>
    <w:p w:rsidR="003F1F57" w:rsidRDefault="003F1F57" w:rsidP="00C77034">
      <w:pPr>
        <w:pStyle w:val="Prrafodelista"/>
        <w:numPr>
          <w:ilvl w:val="0"/>
          <w:numId w:val="8"/>
        </w:numPr>
        <w:spacing w:before="240"/>
        <w:ind w:left="357" w:firstLine="0"/>
        <w:jc w:val="left"/>
      </w:pPr>
      <w:r>
        <w:br w:type="page"/>
      </w:r>
    </w:p>
    <w:p w:rsidR="003F1F57" w:rsidRPr="003F1F57" w:rsidRDefault="003F1F57" w:rsidP="003F1F57"/>
    <w:p w:rsidR="003F1F57" w:rsidRDefault="003F1F57" w:rsidP="003F1F57">
      <w:pPr>
        <w:pStyle w:val="Ttulo2"/>
        <w:spacing w:after="360"/>
        <w:ind w:left="714" w:hanging="357"/>
      </w:pPr>
      <w:bookmarkStart w:id="9" w:name="_Toc194696183"/>
      <w:r>
        <w:t>Enlaces de interés:</w:t>
      </w:r>
      <w:bookmarkEnd w:id="9"/>
    </w:p>
    <w:p w:rsidR="00782DC9" w:rsidRPr="003F1F57" w:rsidRDefault="00115941" w:rsidP="003F1F57">
      <w:pPr>
        <w:ind w:left="1418"/>
        <w:rPr>
          <w:sz w:val="26"/>
          <w:szCs w:val="26"/>
        </w:rPr>
      </w:pPr>
      <w:hyperlink r:id="rId69" w:history="1">
        <w:r w:rsidR="003F1F57" w:rsidRPr="003F1F57">
          <w:rPr>
            <w:rStyle w:val="Hipervnculo"/>
            <w:sz w:val="26"/>
            <w:szCs w:val="26"/>
          </w:rPr>
          <w:t>https://httpd.apache.org/docs/2.4/es/platform/windows.html</w:t>
        </w:r>
      </w:hyperlink>
    </w:p>
    <w:p w:rsidR="003F1F57" w:rsidRPr="003F1F57" w:rsidRDefault="00115941" w:rsidP="003F1F57">
      <w:pPr>
        <w:ind w:left="1418"/>
        <w:jc w:val="left"/>
        <w:rPr>
          <w:sz w:val="26"/>
          <w:szCs w:val="26"/>
        </w:rPr>
      </w:pPr>
      <w:hyperlink r:id="rId70" w:history="1">
        <w:r w:rsidR="003F1F57" w:rsidRPr="003F1F57">
          <w:rPr>
            <w:rStyle w:val="Hipervnculo"/>
            <w:sz w:val="26"/>
            <w:szCs w:val="26"/>
          </w:rPr>
          <w:t>https://httpd.apache.org/docs/</w:t>
        </w:r>
      </w:hyperlink>
    </w:p>
    <w:p w:rsidR="003F1F57" w:rsidRPr="003F1F57" w:rsidRDefault="00115941" w:rsidP="003F1F57">
      <w:pPr>
        <w:ind w:left="1418"/>
        <w:rPr>
          <w:rStyle w:val="Hipervnculo"/>
          <w:sz w:val="26"/>
          <w:szCs w:val="26"/>
        </w:rPr>
      </w:pPr>
      <w:hyperlink r:id="rId71" w:anchor="install" w:history="1">
        <w:r w:rsidR="003F1F57" w:rsidRPr="003F1F57">
          <w:rPr>
            <w:rStyle w:val="Hipervnculo"/>
            <w:sz w:val="26"/>
            <w:szCs w:val="26"/>
          </w:rPr>
          <w:t>https://documentation.help/httpd-2.0-es/install.html#install</w:t>
        </w:r>
      </w:hyperlink>
    </w:p>
    <w:p w:rsidR="003F1F57" w:rsidRPr="003F1F57" w:rsidRDefault="00115941" w:rsidP="003F1F57">
      <w:pPr>
        <w:ind w:left="1418"/>
        <w:rPr>
          <w:rStyle w:val="Hipervnculo"/>
          <w:sz w:val="26"/>
          <w:szCs w:val="26"/>
        </w:rPr>
      </w:pPr>
      <w:hyperlink r:id="rId72" w:history="1">
        <w:r w:rsidR="003F1F57" w:rsidRPr="003F1F57">
          <w:rPr>
            <w:rStyle w:val="Hipervnculo"/>
            <w:sz w:val="26"/>
            <w:szCs w:val="26"/>
          </w:rPr>
          <w:t>https://www.php.net/manual/es/install.windows.apache2.php</w:t>
        </w:r>
      </w:hyperlink>
    </w:p>
    <w:p w:rsidR="003F1F57" w:rsidRPr="003F1F57" w:rsidRDefault="00115941" w:rsidP="003F1F57">
      <w:pPr>
        <w:ind w:left="1418"/>
        <w:rPr>
          <w:rStyle w:val="Hipervnculo"/>
          <w:sz w:val="26"/>
          <w:szCs w:val="26"/>
        </w:rPr>
      </w:pPr>
      <w:hyperlink r:id="rId73" w:history="1">
        <w:r w:rsidR="003F1F57" w:rsidRPr="003F1F57">
          <w:rPr>
            <w:rStyle w:val="Hipervnculo"/>
            <w:sz w:val="26"/>
            <w:szCs w:val="26"/>
          </w:rPr>
          <w:t>https://www.php.net/manual/es/install.windows.manual.php</w:t>
        </w:r>
      </w:hyperlink>
    </w:p>
    <w:p w:rsidR="004E3763" w:rsidRPr="003F1F57" w:rsidRDefault="00115941" w:rsidP="003F1F57">
      <w:pPr>
        <w:ind w:left="1418"/>
        <w:rPr>
          <w:rStyle w:val="Hipervnculo"/>
          <w:sz w:val="28"/>
        </w:rPr>
      </w:pPr>
      <w:hyperlink r:id="rId74" w:history="1">
        <w:r w:rsidR="003F1F57" w:rsidRPr="003F1F57">
          <w:rPr>
            <w:rStyle w:val="Hipervnculo"/>
            <w:sz w:val="26"/>
            <w:szCs w:val="26"/>
          </w:rPr>
          <w:t>https://www.php.net/manual/es/install.pecl.windows.php</w:t>
        </w:r>
      </w:hyperlink>
    </w:p>
    <w:sectPr w:rsidR="004E3763" w:rsidRPr="003F1F57" w:rsidSect="00782DC9">
      <w:headerReference w:type="default" r:id="rId75"/>
      <w:footerReference w:type="default" r:id="rId76"/>
      <w:pgSz w:w="11906" w:h="16838" w:code="9"/>
      <w:pgMar w:top="1418" w:right="1701" w:bottom="1418" w:left="1701" w:header="680" w:footer="68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914FC" w:rsidRDefault="005914FC" w:rsidP="00604736">
      <w:pPr>
        <w:spacing w:before="0" w:after="0" w:line="240" w:lineRule="auto"/>
      </w:pPr>
      <w:r>
        <w:separator/>
      </w:r>
    </w:p>
  </w:endnote>
  <w:endnote w:type="continuationSeparator" w:id="0">
    <w:p w:rsidR="005914FC" w:rsidRDefault="005914FC" w:rsidP="0060473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41" w:rsidRDefault="00115941">
    <w:pPr>
      <w:pStyle w:val="Piedepgina"/>
    </w:pPr>
    <w:r>
      <w:rPr>
        <w:noProof/>
        <w:lang w:eastAsia="es-ES"/>
      </w:rPr>
      <mc:AlternateContent>
        <mc:Choice Requires="wpg">
          <w:drawing>
            <wp:anchor distT="0" distB="0" distL="114300" distR="114300" simplePos="0" relativeHeight="251662336" behindDoc="0" locked="0" layoutInCell="1" allowOverlap="1">
              <wp:simplePos x="0" y="0"/>
              <wp:positionH relativeFrom="page">
                <wp:align>left</wp:align>
              </wp:positionH>
              <wp:positionV relativeFrom="bottomMargin">
                <wp:posOffset>104775</wp:posOffset>
              </wp:positionV>
              <wp:extent cx="7362825" cy="628650"/>
              <wp:effectExtent l="0" t="0" r="0" b="0"/>
              <wp:wrapNone/>
              <wp:docPr id="155" name="Grupo 155"/>
              <wp:cNvGraphicFramePr/>
              <a:graphic xmlns:a="http://schemas.openxmlformats.org/drawingml/2006/main">
                <a:graphicData uri="http://schemas.microsoft.com/office/word/2010/wordprocessingGroup">
                  <wpg:wgp>
                    <wpg:cNvGrpSpPr/>
                    <wpg:grpSpPr>
                      <a:xfrm>
                        <a:off x="0" y="0"/>
                        <a:ext cx="7362825" cy="628650"/>
                        <a:chOff x="0" y="0"/>
                        <a:chExt cx="5943600" cy="274320"/>
                      </a:xfrm>
                    </wpg:grpSpPr>
                    <wps:wsp>
                      <wps:cNvPr id="156" name="Rectángulo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Cuadro de texto 157"/>
                      <wps:cNvSpPr txBox="1"/>
                      <wps:spPr>
                        <a:xfrm>
                          <a:off x="228600" y="0"/>
                          <a:ext cx="5353050" cy="274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5941" w:rsidRPr="00EA2AC4" w:rsidRDefault="00115941" w:rsidP="00EA2AC4">
                            <w:pPr>
                              <w:pStyle w:val="Piedepgina"/>
                              <w:jc w:val="right"/>
                              <w:rPr>
                                <w:rFonts w:ascii="Times New Roman" w:hAnsi="Times New Roman" w:cs="Times New Roman"/>
                                <w:b/>
                                <w:i/>
                                <w:caps/>
                                <w:sz w:val="28"/>
                                <w:szCs w:val="28"/>
                              </w:rPr>
                            </w:pPr>
                            <w:sdt>
                              <w:sdtPr>
                                <w:rPr>
                                  <w:rFonts w:ascii="Times New Roman" w:hAnsi="Times New Roman" w:cs="Times New Roman"/>
                                  <w:b/>
                                  <w:i/>
                                  <w:sz w:val="28"/>
                                  <w:szCs w:val="28"/>
                                </w:rPr>
                                <w:alias w:val="Autor"/>
                                <w:tag w:val=""/>
                                <w:id w:val="-959653791"/>
                                <w:dataBinding w:prefixMappings="xmlns:ns0='http://purl.org/dc/elements/1.1/' xmlns:ns1='http://schemas.openxmlformats.org/package/2006/metadata/core-properties' " w:xpath="/ns1:coreProperties[1]/ns0:creator[1]" w:storeItemID="{6C3C8BC8-F283-45AE-878A-BAB7291924A1}"/>
                                <w:text/>
                              </w:sdtPr>
                              <w:sdtContent>
                                <w:r>
                                  <w:rPr>
                                    <w:rFonts w:ascii="Times New Roman" w:hAnsi="Times New Roman" w:cs="Times New Roman"/>
                                    <w:b/>
                                    <w:i/>
                                    <w:sz w:val="28"/>
                                    <w:szCs w:val="28"/>
                                  </w:rPr>
                                  <w:t>Francisco Javier Otero Herrero</w:t>
                                </w:r>
                              </w:sdtContent>
                            </w:sdt>
                            <w:r w:rsidRPr="00EA2AC4">
                              <w:rPr>
                                <w:rFonts w:ascii="Times New Roman" w:hAnsi="Times New Roman" w:cs="Times New Roman"/>
                                <w:b/>
                                <w:i/>
                                <w:caps/>
                                <w:sz w:val="28"/>
                                <w:szCs w:val="28"/>
                              </w:rPr>
                              <w:t> | </w:t>
                            </w:r>
                            <w:sdt>
                              <w:sdtPr>
                                <w:rPr>
                                  <w:rFonts w:ascii="Times New Roman" w:hAnsi="Times New Roman" w:cs="Times New Roman"/>
                                  <w:b/>
                                  <w:i/>
                                  <w:caps/>
                                  <w:sz w:val="28"/>
                                  <w:szCs w:val="28"/>
                                </w:rPr>
                                <w:alias w:val="Escolar"/>
                                <w:tag w:val="Escolar"/>
                                <w:id w:val="1660265181"/>
                                <w:dataBinding w:prefixMappings="xmlns:ns0='http://schemas.openxmlformats.org/officeDocument/2006/extended-properties' " w:xpath="/ns0:Properties[1]/ns0:Company[1]" w:storeItemID="{6668398D-A668-4E3E-A5EB-62B293D839F1}"/>
                                <w:text/>
                              </w:sdtPr>
                              <w:sdtContent>
                                <w:r>
                                  <w:rPr>
                                    <w:rFonts w:ascii="Times New Roman" w:hAnsi="Times New Roman" w:cs="Times New Roman"/>
                                    <w:b/>
                                    <w:i/>
                                    <w:caps/>
                                    <w:sz w:val="28"/>
                                    <w:szCs w:val="28"/>
                                  </w:rPr>
                                  <w:t>Grupo ATU</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155" o:spid="_x0000_s1034" style="position:absolute;left:0;text-align:left;margin-left:0;margin-top:8.25pt;width:579.75pt;height:49.5pt;z-index:251662336;mso-position-horizontal:left;mso-position-horizontal-relative:page;mso-position-vertical-relative:bottom-margin-area;mso-width-relative:margin;mso-height-relative:margin" coordsize="59436,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">
              <v:rect id="Rectángulo 156" o:spid="_x0000_s1035" style="position:absolute;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Cuadro de texto 157" o:spid="_x0000_s1036" type="#_x0000_t202" style="position:absolute;left:2286;width:53530;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" filled="f" stroked="f" strokeweight=".5pt">
                <v:textbox inset="0,,0">
                  <w:txbxContent>
                    <w:p w:rsidR="004212B0" w:rsidRPr="00EA2AC4" w:rsidRDefault="00817D5C" w:rsidP="00EA2AC4">
                      <w:pPr>
                        <w:pStyle w:val="Piedepgina"/>
                        <w:jc w:val="right"/>
                        <w:rPr>
                          <w:rFonts w:ascii="Times New Roman" w:hAnsi="Times New Roman" w:cs="Times New Roman"/>
                          <w:b/>
                          <w:i/>
                          <w:caps/>
                          <w:sz w:val="28"/>
                          <w:szCs w:val="28"/>
                        </w:rPr>
                      </w:pPr>
                      <w:sdt>
                        <w:sdtPr>
                          <w:rPr>
                            <w:rFonts w:ascii="Times New Roman" w:hAnsi="Times New Roman" w:cs="Times New Roman"/>
                            <w:b/>
                            <w:i/>
                            <w:sz w:val="28"/>
                            <w:szCs w:val="28"/>
                          </w:rPr>
                          <w:alias w:val="Aut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4212B0">
                            <w:rPr>
                              <w:rFonts w:ascii="Times New Roman" w:hAnsi="Times New Roman" w:cs="Times New Roman"/>
                              <w:b/>
                              <w:i/>
                              <w:sz w:val="28"/>
                              <w:szCs w:val="28"/>
                            </w:rPr>
                            <w:t>Francisco Javier Otero Herrero</w:t>
                          </w:r>
                        </w:sdtContent>
                      </w:sdt>
                      <w:r w:rsidR="004212B0" w:rsidRPr="00EA2AC4">
                        <w:rPr>
                          <w:rFonts w:ascii="Times New Roman" w:hAnsi="Times New Roman" w:cs="Times New Roman"/>
                          <w:b/>
                          <w:i/>
                          <w:caps/>
                          <w:sz w:val="28"/>
                          <w:szCs w:val="28"/>
                        </w:rPr>
                        <w:t> | </w:t>
                      </w:r>
                      <w:sdt>
                        <w:sdtPr>
                          <w:rPr>
                            <w:rFonts w:ascii="Times New Roman" w:hAnsi="Times New Roman" w:cs="Times New Roman"/>
                            <w:b/>
                            <w:i/>
                            <w:caps/>
                            <w:sz w:val="28"/>
                            <w:szCs w:val="28"/>
                          </w:rPr>
                          <w:alias w:val="Escolar"/>
                          <w:tag w:val="Escolar"/>
                          <w:id w:val="1660265181"/>
                          <w:dataBinding w:prefixMappings="xmlns:ns0='http://schemas.openxmlformats.org/officeDocument/2006/extended-properties' " w:xpath="/ns0:Properties[1]/ns0:Company[1]" w:storeItemID="{6668398D-A668-4E3E-A5EB-62B293D839F1}"/>
                          <w:text/>
                        </w:sdtPr>
                        <w:sdtEndPr/>
                        <w:sdtContent>
                          <w:r w:rsidR="004212B0">
                            <w:rPr>
                              <w:rFonts w:ascii="Times New Roman" w:hAnsi="Times New Roman" w:cs="Times New Roman"/>
                              <w:b/>
                              <w:i/>
                              <w:caps/>
                              <w:sz w:val="28"/>
                              <w:szCs w:val="28"/>
                            </w:rPr>
                            <w:t>Grupo ATU</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914FC" w:rsidRDefault="005914FC" w:rsidP="00604736">
      <w:pPr>
        <w:spacing w:before="0" w:after="0" w:line="240" w:lineRule="auto"/>
      </w:pPr>
      <w:r>
        <w:separator/>
      </w:r>
    </w:p>
  </w:footnote>
  <w:footnote w:type="continuationSeparator" w:id="0">
    <w:p w:rsidR="005914FC" w:rsidRDefault="005914FC" w:rsidP="0060473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41" w:rsidRDefault="00115941">
    <w:pPr>
      <w:pStyle w:val="Encabezado"/>
    </w:pPr>
    <w:r>
      <w:rPr>
        <w:noProof/>
        <w:lang w:eastAsia="es-ES"/>
      </w:rPr>
      <mc:AlternateContent>
        <mc:Choice Requires="wps">
          <w:drawing>
            <wp:anchor distT="0" distB="0" distL="114300" distR="114300" simplePos="0" relativeHeight="251660288" behindDoc="0" locked="0" layoutInCell="0" allowOverlap="1">
              <wp:simplePos x="0" y="0"/>
              <wp:positionH relativeFrom="margin">
                <wp:align>right</wp:align>
              </wp:positionH>
              <wp:positionV relativeFrom="topMargin">
                <wp:posOffset>361950</wp:posOffset>
              </wp:positionV>
              <wp:extent cx="5400675" cy="447675"/>
              <wp:effectExtent l="0" t="0" r="0" b="9525"/>
              <wp:wrapNone/>
              <wp:docPr id="218" name="Cuadro de texto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447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imes New Roman" w:hAnsi="Times New Roman" w:cs="Times New Roman"/>
                              <w:b/>
                              <w:i/>
                              <w:sz w:val="44"/>
                              <w:szCs w:val="44"/>
                              <w:u w:val="single"/>
                            </w:rPr>
                            <w:alias w:val="Título"/>
                            <w:id w:val="78679243"/>
                            <w:dataBinding w:prefixMappings="xmlns:ns0='http://schemas.openxmlformats.org/package/2006/metadata/core-properties' xmlns:ns1='http://purl.org/dc/elements/1.1/'" w:xpath="/ns0:coreProperties[1]/ns1:title[1]" w:storeItemID="{6C3C8BC8-F283-45AE-878A-BAB7291924A1}"/>
                            <w:text/>
                          </w:sdtPr>
                          <w:sdtEndPr>
                            <w:rPr>
                              <w:rFonts w:asciiTheme="minorHAnsi" w:hAnsiTheme="minorHAnsi" w:cstheme="minorBidi"/>
                              <w:b w:val="0"/>
                              <w:i w:val="0"/>
                              <w:sz w:val="24"/>
                              <w:szCs w:val="22"/>
                              <w:u w:val="none"/>
                            </w:rPr>
                          </w:sdtEndPr>
                          <w:sdtContent>
                            <w:p w:rsidR="00115941" w:rsidRDefault="00115941" w:rsidP="00EA2AC4">
                              <w:pPr>
                                <w:spacing w:after="0" w:line="240" w:lineRule="auto"/>
                                <w:jc w:val="center"/>
                              </w:pPr>
                              <w:r>
                                <w:rPr>
                                  <w:rFonts w:ascii="Times New Roman" w:hAnsi="Times New Roman" w:cs="Times New Roman"/>
                                  <w:b/>
                                  <w:i/>
                                  <w:sz w:val="44"/>
                                  <w:szCs w:val="44"/>
                                  <w:u w:val="single"/>
                                </w:rPr>
                                <w:t>Instalación de un Servidor Web</w:t>
                              </w:r>
                            </w:p>
                          </w:sdtContent>
                        </w:sdt>
                      </w:txbxContent>
                    </wps:txbx>
                    <wps:bodyPr rot="0" vert="horz" wrap="square" lIns="91440" tIns="0" rIns="91440" bIns="0" anchor="ctr" anchorCtr="0" upright="1">
                      <a:noAutofit/>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218" o:spid="_x0000_s1032" type="#_x0000_t202" style="position:absolute;left:0;text-align:left;margin-left:374.05pt;margin-top:28.5pt;width:425.25pt;height:35.2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op-margin-area;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" o:allowincell="f" filled="f" stroked="f">
              <v:textbox inset=",0,,0">
                <w:txbxContent>
                  <w:sdt>
                    <w:sdtPr>
                      <w:rPr>
                        <w:rFonts w:ascii="Times New Roman" w:hAnsi="Times New Roman" w:cs="Times New Roman"/>
                        <w:b/>
                        <w:i/>
                        <w:sz w:val="44"/>
                        <w:szCs w:val="44"/>
                        <w:u w:val="single"/>
                      </w:rPr>
                      <w:alias w:val="Título"/>
                      <w:id w:val="78679243"/>
                      <w:dataBinding w:prefixMappings="xmlns:ns0='http://schemas.openxmlformats.org/package/2006/metadata/core-properties' xmlns:ns1='http://purl.org/dc/elements/1.1/'" w:xpath="/ns0:coreProperties[1]/ns1:title[1]" w:storeItemID="{6C3C8BC8-F283-45AE-878A-BAB7291924A1}"/>
                      <w:text/>
                    </w:sdtPr>
                    <w:sdtEndPr>
                      <w:rPr>
                        <w:rFonts w:asciiTheme="minorHAnsi" w:hAnsiTheme="minorHAnsi" w:cstheme="minorBidi"/>
                        <w:b w:val="0"/>
                        <w:i w:val="0"/>
                        <w:sz w:val="24"/>
                        <w:szCs w:val="22"/>
                        <w:u w:val="none"/>
                      </w:rPr>
                    </w:sdtEndPr>
                    <w:sdtContent>
                      <w:p w:rsidR="004212B0" w:rsidRDefault="004212B0" w:rsidP="00EA2AC4">
                        <w:pPr>
                          <w:spacing w:after="0" w:line="240" w:lineRule="auto"/>
                          <w:jc w:val="center"/>
                        </w:pPr>
                        <w:r>
                          <w:rPr>
                            <w:rFonts w:ascii="Times New Roman" w:hAnsi="Times New Roman" w:cs="Times New Roman"/>
                            <w:b/>
                            <w:i/>
                            <w:sz w:val="44"/>
                            <w:szCs w:val="44"/>
                            <w:u w:val="single"/>
                          </w:rPr>
                          <w:t>Instalación de un Servidor Web</w:t>
                        </w:r>
                      </w:p>
                    </w:sdtContent>
                  </w:sdt>
                </w:txbxContent>
              </v:textbox>
              <w10:wrap anchorx="margin" anchory="margin"/>
            </v:shape>
          </w:pict>
        </mc:Fallback>
      </mc:AlternateContent>
    </w:r>
    <w:r>
      <w:rPr>
        <w:noProof/>
        <w:lang w:eastAsia="es-ES"/>
      </w:rPr>
      <mc:AlternateContent>
        <mc:Choice Requires="wps">
          <w:drawing>
            <wp:anchor distT="0" distB="0" distL="114300" distR="114300" simplePos="0" relativeHeight="251659264" behindDoc="0" locked="0" layoutInCell="0" allowOverlap="1">
              <wp:simplePos x="0" y="0"/>
              <wp:positionH relativeFrom="page">
                <wp:align>left</wp:align>
              </wp:positionH>
              <wp:positionV relativeFrom="topMargin">
                <wp:align>center</wp:align>
              </wp:positionV>
              <wp:extent cx="914400" cy="170815"/>
              <wp:effectExtent l="0" t="0" r="0" b="635"/>
              <wp:wrapNone/>
              <wp:docPr id="219" name="Cuadro de texto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6">
                          <a:lumMod val="60000"/>
                          <a:lumOff val="40000"/>
                        </a:schemeClr>
                      </a:solidFill>
                      <a:ln>
                        <a:noFill/>
                      </a:ln>
                    </wps:spPr>
                    <wps:txbx>
                      <w:txbxContent>
                        <w:p w:rsidR="00115941" w:rsidRDefault="00115941">
                          <w:pPr>
                            <w:spacing w:after="0" w:line="240" w:lineRule="auto"/>
                            <w:jc w:val="right"/>
                            <w:rPr>
                              <w:color w:val="FFFFFF" w:themeColor="background1"/>
                            </w:rPr>
                          </w:pPr>
                          <w:r>
                            <w:fldChar w:fldCharType="begin"/>
                          </w:r>
                          <w:r>
                            <w:instrText>PAGE   \* MERGEFORMAT</w:instrText>
                          </w:r>
                          <w:r>
                            <w:fldChar w:fldCharType="separate"/>
                          </w:r>
                          <w:r w:rsidR="006E38A5" w:rsidRPr="006E38A5">
                            <w:rPr>
                              <w:noProof/>
                              <w:color w:val="FFFFFF" w:themeColor="background1"/>
                            </w:rPr>
                            <w:t>23</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219" o:spid="_x0000_s1033" type="#_x0000_t202" style="position:absolute;left:0;text-align:left;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" o:allowincell="f" fillcolor="#a8d08d [1945]" stroked="f">
              <v:textbox style="mso-fit-shape-to-text:t" inset=",0,,0">
                <w:txbxContent>
                  <w:p w:rsidR="00115941" w:rsidRDefault="00115941">
                    <w:pPr>
                      <w:spacing w:after="0" w:line="240" w:lineRule="auto"/>
                      <w:jc w:val="right"/>
                      <w:rPr>
                        <w:color w:val="FFFFFF" w:themeColor="background1"/>
                      </w:rPr>
                    </w:pPr>
                    <w:r>
                      <w:fldChar w:fldCharType="begin"/>
                    </w:r>
                    <w:r>
                      <w:instrText>PAGE   \* MERGEFORMAT</w:instrText>
                    </w:r>
                    <w:r>
                      <w:fldChar w:fldCharType="separate"/>
                    </w:r>
                    <w:r w:rsidR="006E38A5" w:rsidRPr="006E38A5">
                      <w:rPr>
                        <w:noProof/>
                        <w:color w:val="FFFFFF" w:themeColor="background1"/>
                      </w:rPr>
                      <w:t>23</w:t>
                    </w:r>
                    <w:r>
                      <w:rPr>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37B67B7"/>
    <w:multiLevelType w:val="hybridMultilevel"/>
    <w:tmpl w:val="54E402D8"/>
    <w:lvl w:ilvl="0" w:tplc="0C0A000B">
      <w:start w:val="1"/>
      <w:numFmt w:val="bullet"/>
      <w:lvlText w:val=""/>
      <w:lvlJc w:val="left"/>
      <w:pPr>
        <w:ind w:left="1069" w:hanging="360"/>
      </w:pPr>
      <w:rPr>
        <w:rFonts w:ascii="Wingdings" w:hAnsi="Wingdings"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 w15:restartNumberingAfterBreak="0">
    <w:nsid w:val="24493819"/>
    <w:multiLevelType w:val="hybridMultilevel"/>
    <w:tmpl w:val="C1EC35A8"/>
    <w:lvl w:ilvl="0" w:tplc="91087F90">
      <w:start w:val="1"/>
      <w:numFmt w:val="bullet"/>
      <w:pStyle w:val="Ttulo2"/>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4C592DE8"/>
    <w:multiLevelType w:val="hybridMultilevel"/>
    <w:tmpl w:val="C2FCDD0C"/>
    <w:lvl w:ilvl="0" w:tplc="8A1E00FE">
      <w:start w:val="1"/>
      <w:numFmt w:val="bullet"/>
      <w:lvlText w:val=""/>
      <w:lvlJc w:val="left"/>
      <w:pPr>
        <w:ind w:left="1425" w:hanging="360"/>
      </w:pPr>
      <w:rPr>
        <w:rFonts w:ascii="Symbol" w:hAnsi="Symbol" w:hint="default"/>
      </w:rPr>
    </w:lvl>
    <w:lvl w:ilvl="1" w:tplc="0C0A0003">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3" w15:restartNumberingAfterBreak="0">
    <w:nsid w:val="501738C2"/>
    <w:multiLevelType w:val="hybridMultilevel"/>
    <w:tmpl w:val="32AA0DD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14D311A"/>
    <w:multiLevelType w:val="hybridMultilevel"/>
    <w:tmpl w:val="BD9EF16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 w15:restartNumberingAfterBreak="0">
    <w:nsid w:val="55D94098"/>
    <w:multiLevelType w:val="hybridMultilevel"/>
    <w:tmpl w:val="8DCEBF8E"/>
    <w:lvl w:ilvl="0" w:tplc="0C0A000F">
      <w:start w:val="1"/>
      <w:numFmt w:val="decimal"/>
      <w:lvlText w:val="%1."/>
      <w:lvlJc w:val="left"/>
      <w:pPr>
        <w:ind w:left="1425" w:hanging="360"/>
      </w:pPr>
    </w:lvl>
    <w:lvl w:ilvl="1" w:tplc="0C0A0019" w:tentative="1">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6" w15:restartNumberingAfterBreak="0">
    <w:nsid w:val="5D997FAE"/>
    <w:multiLevelType w:val="hybridMultilevel"/>
    <w:tmpl w:val="0BF8A8AE"/>
    <w:lvl w:ilvl="0" w:tplc="8A1E00FE">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7" w15:restartNumberingAfterBreak="0">
    <w:nsid w:val="5DB23421"/>
    <w:multiLevelType w:val="hybridMultilevel"/>
    <w:tmpl w:val="4BA4416A"/>
    <w:lvl w:ilvl="0" w:tplc="0C0A0003">
      <w:start w:val="1"/>
      <w:numFmt w:val="bullet"/>
      <w:lvlText w:val="o"/>
      <w:lvlJc w:val="left"/>
      <w:pPr>
        <w:ind w:left="1429" w:hanging="360"/>
      </w:pPr>
      <w:rPr>
        <w:rFonts w:ascii="Courier New" w:hAnsi="Courier New" w:cs="Courier New"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8" w15:restartNumberingAfterBreak="0">
    <w:nsid w:val="67B97007"/>
    <w:multiLevelType w:val="hybridMultilevel"/>
    <w:tmpl w:val="1730F9E8"/>
    <w:lvl w:ilvl="0" w:tplc="1856E800">
      <w:start w:val="1"/>
      <w:numFmt w:val="decimal"/>
      <w:pStyle w:val="Ttulo3"/>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727C4E1C"/>
    <w:multiLevelType w:val="hybridMultilevel"/>
    <w:tmpl w:val="AB0C627E"/>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4"/>
  </w:num>
  <w:num w:numId="3">
    <w:abstractNumId w:val="1"/>
  </w:num>
  <w:num w:numId="4">
    <w:abstractNumId w:val="8"/>
  </w:num>
  <w:num w:numId="5">
    <w:abstractNumId w:val="6"/>
  </w:num>
  <w:num w:numId="6">
    <w:abstractNumId w:val="5"/>
  </w:num>
  <w:num w:numId="7">
    <w:abstractNumId w:val="7"/>
  </w:num>
  <w:num w:numId="8">
    <w:abstractNumId w:val="3"/>
  </w:num>
  <w:num w:numId="9">
    <w:abstractNumId w:val="0"/>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2DC9"/>
    <w:rsid w:val="00022E74"/>
    <w:rsid w:val="0004468F"/>
    <w:rsid w:val="00062221"/>
    <w:rsid w:val="000B09F6"/>
    <w:rsid w:val="00115941"/>
    <w:rsid w:val="0012179D"/>
    <w:rsid w:val="00142955"/>
    <w:rsid w:val="00192248"/>
    <w:rsid w:val="001C0E7C"/>
    <w:rsid w:val="00241F66"/>
    <w:rsid w:val="00296F06"/>
    <w:rsid w:val="002F4DF8"/>
    <w:rsid w:val="00324503"/>
    <w:rsid w:val="00334517"/>
    <w:rsid w:val="003E6840"/>
    <w:rsid w:val="003F08C4"/>
    <w:rsid w:val="003F1F57"/>
    <w:rsid w:val="004212B0"/>
    <w:rsid w:val="00432A06"/>
    <w:rsid w:val="00444915"/>
    <w:rsid w:val="004E3763"/>
    <w:rsid w:val="00507126"/>
    <w:rsid w:val="005914FC"/>
    <w:rsid w:val="00596801"/>
    <w:rsid w:val="005C1370"/>
    <w:rsid w:val="005C2F40"/>
    <w:rsid w:val="005F5E73"/>
    <w:rsid w:val="00604736"/>
    <w:rsid w:val="00612828"/>
    <w:rsid w:val="006316FA"/>
    <w:rsid w:val="006D061D"/>
    <w:rsid w:val="006E38A5"/>
    <w:rsid w:val="006E43E0"/>
    <w:rsid w:val="00745DD3"/>
    <w:rsid w:val="00782DC9"/>
    <w:rsid w:val="00783827"/>
    <w:rsid w:val="007F4CCB"/>
    <w:rsid w:val="00817D5C"/>
    <w:rsid w:val="00861AC7"/>
    <w:rsid w:val="008B04D2"/>
    <w:rsid w:val="00916F9A"/>
    <w:rsid w:val="00950B4B"/>
    <w:rsid w:val="00964757"/>
    <w:rsid w:val="009A09E7"/>
    <w:rsid w:val="009A547B"/>
    <w:rsid w:val="009A57C9"/>
    <w:rsid w:val="009B35E5"/>
    <w:rsid w:val="009F7E9B"/>
    <w:rsid w:val="00A04660"/>
    <w:rsid w:val="00A37A74"/>
    <w:rsid w:val="00AE4585"/>
    <w:rsid w:val="00AF059D"/>
    <w:rsid w:val="00B05A7B"/>
    <w:rsid w:val="00B16756"/>
    <w:rsid w:val="00B612B3"/>
    <w:rsid w:val="00BD1754"/>
    <w:rsid w:val="00C15DBB"/>
    <w:rsid w:val="00C168CA"/>
    <w:rsid w:val="00C2254E"/>
    <w:rsid w:val="00C515E5"/>
    <w:rsid w:val="00C77034"/>
    <w:rsid w:val="00D057F8"/>
    <w:rsid w:val="00DA0B7A"/>
    <w:rsid w:val="00DB4FC7"/>
    <w:rsid w:val="00DB70EB"/>
    <w:rsid w:val="00DD0D6A"/>
    <w:rsid w:val="00DE631E"/>
    <w:rsid w:val="00E34D45"/>
    <w:rsid w:val="00E42D5E"/>
    <w:rsid w:val="00E44A42"/>
    <w:rsid w:val="00E85AD6"/>
    <w:rsid w:val="00E9087F"/>
    <w:rsid w:val="00EA2AC4"/>
    <w:rsid w:val="00EB2F03"/>
    <w:rsid w:val="00ED7843"/>
    <w:rsid w:val="00EE75A2"/>
    <w:rsid w:val="00EE7916"/>
    <w:rsid w:val="00F02B91"/>
    <w:rsid w:val="00F14542"/>
    <w:rsid w:val="00F96FE9"/>
    <w:rsid w:val="00FE260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FAECFE"/>
  <w15:chartTrackingRefBased/>
  <w15:docId w15:val="{768FA13F-2CB6-43B0-975C-1F5D7F4D82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2DC9"/>
    <w:pPr>
      <w:spacing w:before="120" w:after="240"/>
      <w:jc w:val="both"/>
    </w:pPr>
    <w:rPr>
      <w:sz w:val="24"/>
    </w:rPr>
  </w:style>
  <w:style w:type="paragraph" w:styleId="Ttulo1">
    <w:name w:val="heading 1"/>
    <w:basedOn w:val="Normal"/>
    <w:next w:val="Normal"/>
    <w:link w:val="Ttulo1Car"/>
    <w:uiPriority w:val="9"/>
    <w:qFormat/>
    <w:rsid w:val="00782DC9"/>
    <w:pPr>
      <w:keepNext/>
      <w:keepLines/>
      <w:spacing w:before="480"/>
      <w:jc w:val="left"/>
      <w:outlineLvl w:val="0"/>
    </w:pPr>
    <w:rPr>
      <w:rFonts w:eastAsiaTheme="majorEastAsia" w:cstheme="majorBidi"/>
      <w:b/>
      <w:sz w:val="36"/>
      <w:szCs w:val="32"/>
    </w:rPr>
  </w:style>
  <w:style w:type="paragraph" w:styleId="Ttulo2">
    <w:name w:val="heading 2"/>
    <w:basedOn w:val="Normal"/>
    <w:next w:val="Normal"/>
    <w:link w:val="Ttulo2Car"/>
    <w:uiPriority w:val="9"/>
    <w:unhideWhenUsed/>
    <w:qFormat/>
    <w:rsid w:val="00782DC9"/>
    <w:pPr>
      <w:keepNext/>
      <w:keepLines/>
      <w:numPr>
        <w:numId w:val="3"/>
      </w:numPr>
      <w:spacing w:before="360"/>
      <w:jc w:val="left"/>
      <w:outlineLvl w:val="1"/>
    </w:pPr>
    <w:rPr>
      <w:rFonts w:eastAsiaTheme="majorEastAsia" w:cstheme="majorBidi"/>
      <w:b/>
      <w:color w:val="7F7F7F" w:themeColor="text1" w:themeTint="80"/>
      <w:sz w:val="36"/>
      <w:szCs w:val="26"/>
    </w:rPr>
  </w:style>
  <w:style w:type="paragraph" w:styleId="Ttulo3">
    <w:name w:val="heading 3"/>
    <w:basedOn w:val="Normal"/>
    <w:next w:val="Normal"/>
    <w:link w:val="Ttulo3Car"/>
    <w:uiPriority w:val="9"/>
    <w:unhideWhenUsed/>
    <w:qFormat/>
    <w:rsid w:val="00782DC9"/>
    <w:pPr>
      <w:keepNext/>
      <w:keepLines/>
      <w:numPr>
        <w:numId w:val="4"/>
      </w:numPr>
      <w:spacing w:before="240" w:after="160"/>
      <w:jc w:val="left"/>
      <w:outlineLvl w:val="2"/>
    </w:pPr>
    <w:rPr>
      <w:rFonts w:eastAsiaTheme="majorEastAsia" w:cstheme="majorBidi"/>
      <w:color w:val="7F7F7F" w:themeColor="text1" w:themeTint="80"/>
      <w:sz w:val="26"/>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0473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04736"/>
  </w:style>
  <w:style w:type="paragraph" w:styleId="Piedepgina">
    <w:name w:val="footer"/>
    <w:basedOn w:val="Normal"/>
    <w:link w:val="PiedepginaCar"/>
    <w:uiPriority w:val="99"/>
    <w:unhideWhenUsed/>
    <w:rsid w:val="0060473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04736"/>
  </w:style>
  <w:style w:type="character" w:customStyle="1" w:styleId="Ttulo1Car">
    <w:name w:val="Título 1 Car"/>
    <w:basedOn w:val="Fuentedeprrafopredeter"/>
    <w:link w:val="Ttulo1"/>
    <w:uiPriority w:val="9"/>
    <w:rsid w:val="00782DC9"/>
    <w:rPr>
      <w:rFonts w:eastAsiaTheme="majorEastAsia" w:cstheme="majorBidi"/>
      <w:b/>
      <w:sz w:val="36"/>
      <w:szCs w:val="32"/>
    </w:rPr>
  </w:style>
  <w:style w:type="character" w:customStyle="1" w:styleId="Ttulo2Car">
    <w:name w:val="Título 2 Car"/>
    <w:basedOn w:val="Fuentedeprrafopredeter"/>
    <w:link w:val="Ttulo2"/>
    <w:uiPriority w:val="9"/>
    <w:rsid w:val="00782DC9"/>
    <w:rPr>
      <w:rFonts w:eastAsiaTheme="majorEastAsia" w:cstheme="majorBidi"/>
      <w:b/>
      <w:color w:val="7F7F7F" w:themeColor="text1" w:themeTint="80"/>
      <w:sz w:val="36"/>
      <w:szCs w:val="26"/>
    </w:rPr>
  </w:style>
  <w:style w:type="paragraph" w:styleId="Sinespaciado">
    <w:name w:val="No Spacing"/>
    <w:link w:val="SinespaciadoCar"/>
    <w:uiPriority w:val="1"/>
    <w:qFormat/>
    <w:rsid w:val="00782DC9"/>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782DC9"/>
    <w:rPr>
      <w:rFonts w:eastAsiaTheme="minorEastAsia"/>
      <w:lang w:eastAsia="es-ES"/>
    </w:rPr>
  </w:style>
  <w:style w:type="paragraph" w:styleId="TtuloTDC">
    <w:name w:val="TOC Heading"/>
    <w:basedOn w:val="Ttulo1"/>
    <w:next w:val="Normal"/>
    <w:uiPriority w:val="39"/>
    <w:unhideWhenUsed/>
    <w:qFormat/>
    <w:rsid w:val="00782DC9"/>
    <w:pPr>
      <w:spacing w:before="240" w:after="0"/>
      <w:outlineLvl w:val="9"/>
    </w:pPr>
    <w:rPr>
      <w:rFonts w:asciiTheme="majorHAnsi" w:hAnsiTheme="majorHAnsi"/>
      <w:b w:val="0"/>
      <w:color w:val="2E74B5" w:themeColor="accent1" w:themeShade="BF"/>
      <w:sz w:val="32"/>
      <w:lang w:eastAsia="es-ES"/>
    </w:rPr>
  </w:style>
  <w:style w:type="paragraph" w:styleId="TDC1">
    <w:name w:val="toc 1"/>
    <w:basedOn w:val="Normal"/>
    <w:next w:val="Normal"/>
    <w:autoRedefine/>
    <w:uiPriority w:val="39"/>
    <w:unhideWhenUsed/>
    <w:rsid w:val="00782DC9"/>
    <w:pPr>
      <w:spacing w:after="100"/>
    </w:pPr>
  </w:style>
  <w:style w:type="character" w:styleId="Hipervnculo">
    <w:name w:val="Hyperlink"/>
    <w:basedOn w:val="Fuentedeprrafopredeter"/>
    <w:uiPriority w:val="99"/>
    <w:unhideWhenUsed/>
    <w:rsid w:val="00782DC9"/>
    <w:rPr>
      <w:color w:val="0563C1" w:themeColor="hyperlink"/>
      <w:u w:val="single"/>
    </w:rPr>
  </w:style>
  <w:style w:type="character" w:customStyle="1" w:styleId="Ttulo3Car">
    <w:name w:val="Título 3 Car"/>
    <w:basedOn w:val="Fuentedeprrafopredeter"/>
    <w:link w:val="Ttulo3"/>
    <w:uiPriority w:val="9"/>
    <w:rsid w:val="00782DC9"/>
    <w:rPr>
      <w:rFonts w:eastAsiaTheme="majorEastAsia" w:cstheme="majorBidi"/>
      <w:color w:val="7F7F7F" w:themeColor="text1" w:themeTint="80"/>
      <w:sz w:val="26"/>
      <w:szCs w:val="24"/>
    </w:rPr>
  </w:style>
  <w:style w:type="paragraph" w:styleId="TDC2">
    <w:name w:val="toc 2"/>
    <w:basedOn w:val="Normal"/>
    <w:next w:val="Normal"/>
    <w:autoRedefine/>
    <w:uiPriority w:val="39"/>
    <w:unhideWhenUsed/>
    <w:rsid w:val="003F1F57"/>
    <w:pPr>
      <w:spacing w:after="100"/>
      <w:ind w:left="240"/>
    </w:pPr>
  </w:style>
  <w:style w:type="paragraph" w:styleId="TDC3">
    <w:name w:val="toc 3"/>
    <w:basedOn w:val="Normal"/>
    <w:next w:val="Normal"/>
    <w:autoRedefine/>
    <w:uiPriority w:val="39"/>
    <w:unhideWhenUsed/>
    <w:rsid w:val="007F4CCB"/>
    <w:pPr>
      <w:tabs>
        <w:tab w:val="left" w:pos="880"/>
        <w:tab w:val="right" w:leader="dot" w:pos="8494"/>
      </w:tabs>
      <w:spacing w:after="100"/>
      <w:ind w:left="480"/>
    </w:pPr>
    <w:rPr>
      <w:rFonts w:ascii="Times New Roman" w:hAnsi="Times New Roman" w:cs="Times New Roman"/>
      <w:i/>
      <w:noProof/>
    </w:rPr>
  </w:style>
  <w:style w:type="paragraph" w:styleId="Prrafodelista">
    <w:name w:val="List Paragraph"/>
    <w:basedOn w:val="Normal"/>
    <w:uiPriority w:val="34"/>
    <w:qFormat/>
    <w:rsid w:val="00DD0D6A"/>
    <w:pPr>
      <w:ind w:left="720"/>
      <w:contextualSpacing/>
    </w:pPr>
  </w:style>
  <w:style w:type="character" w:styleId="Hipervnculovisitado">
    <w:name w:val="FollowedHyperlink"/>
    <w:basedOn w:val="Fuentedeprrafopredeter"/>
    <w:uiPriority w:val="99"/>
    <w:semiHidden/>
    <w:unhideWhenUsed/>
    <w:rsid w:val="00C2254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image" Target="media/image6.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hyperlink" Target="https://windows.php.net/download/" TargetMode="External"/><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image" Target="media/image49.png"/><Relationship Id="rId74" Type="http://schemas.openxmlformats.org/officeDocument/2006/relationships/hyperlink" Target="https://www.php.net/manual/es/install.pecl.windows.php" TargetMode="External"/><Relationship Id="rId5" Type="http://schemas.openxmlformats.org/officeDocument/2006/relationships/settings" Target="settings.xml"/><Relationship Id="rId61" Type="http://schemas.openxmlformats.org/officeDocument/2006/relationships/image" Target="media/image4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www.apachelounge.com/" TargetMode="External"/><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hyperlink" Target="https://dev.mysql.com/downloads/installer/" TargetMode="External"/><Relationship Id="rId64" Type="http://schemas.openxmlformats.org/officeDocument/2006/relationships/image" Target="media/image47.png"/><Relationship Id="rId69" Type="http://schemas.openxmlformats.org/officeDocument/2006/relationships/hyperlink" Target="https://httpd.apache.org/docs/2.4/es/platform/windows.html" TargetMode="External"/><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hyperlink" Target="https://www.php.net/manual/es/install.windows.apache2.php"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hyperlink" Target="https://www.phpmyadmin.net/downloads/" TargetMode="External"/><Relationship Id="rId70" Type="http://schemas.openxmlformats.org/officeDocument/2006/relationships/hyperlink" Target="https://httpd.apache.org/docs/"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httpd.apache.org/" TargetMode="External"/><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hyperlink" Target="https://www.virtualbox.org/wiki/Downloads" TargetMode="Externa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hyperlink" Target="https://www.php.net/manual/es/install.windows.manual.php" TargetMode="Externa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hyperlink" Target="https://www.microsoft.com/es-es/evalcenter/download-windows-server-2022" TargetMode="External"/><Relationship Id="rId18" Type="http://schemas.openxmlformats.org/officeDocument/2006/relationships/image" Target="media/image8.png"/><Relationship Id="rId39" Type="http://schemas.openxmlformats.org/officeDocument/2006/relationships/hyperlink" Target="http://localhost" TargetMode="External"/><Relationship Id="rId34" Type="http://schemas.openxmlformats.org/officeDocument/2006/relationships/hyperlink" Target="https://learn.microsoft.com/es-es/cpp/windows/latest-supported-vc-redist?spm=a2ty_o01.29997173.0.0.6839c921llUMZQ" TargetMode="Externa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hyperlink" Target="https://documentation.help/httpd-2.0-es/install.html" TargetMode="External"/><Relationship Id="rId2" Type="http://schemas.openxmlformats.org/officeDocument/2006/relationships/customXml" Target="../customXml/item2.xml"/><Relationship Id="rId29"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Documents\Plantillas%20personalizadas%20de%20Office\Doc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2025-04-06T00:00:00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43C479D-23EC-4A74-A07F-40A2B73CB7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Doc1.dotx</Template>
  <TotalTime>654</TotalTime>
  <Pages>27</Pages>
  <Words>2315</Words>
  <Characters>12733</Characters>
  <Application>Microsoft Office Word</Application>
  <DocSecurity>0</DocSecurity>
  <Lines>106</Lines>
  <Paragraphs>30</Paragraphs>
  <ScaleCrop>false</ScaleCrop>
  <HeadingPairs>
    <vt:vector size="2" baseType="variant">
      <vt:variant>
        <vt:lpstr>Título</vt:lpstr>
      </vt:variant>
      <vt:variant>
        <vt:i4>1</vt:i4>
      </vt:variant>
    </vt:vector>
  </HeadingPairs>
  <TitlesOfParts>
    <vt:vector size="1" baseType="lpstr">
      <vt:lpstr>Instalación de un Servidor Web</vt:lpstr>
    </vt:vector>
  </TitlesOfParts>
  <Company>Grupo ATU</Company>
  <LinksUpToDate>false</LinksUpToDate>
  <CharactersWithSpaces>15018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Instalación de un Servidor Web</dc:title>
  <dc:subject/>
  <dc:creator>Francisco Javier Otero Herrero</dc:creator>
  <cp:keywords/>
  <dc:description/>
  <cp:lastModifiedBy>Usuario</cp:lastModifiedBy>
  <cp:revision>47</cp:revision>
  <cp:lastPrinted>2025-04-06T16:00:00Z</cp:lastPrinted>
  <dcterms:created xsi:type="dcterms:W3CDTF">2025-04-04T19:39:00Z</dcterms:created>
  <dcterms:modified xsi:type="dcterms:W3CDTF">2025-04-06T16:01:00Z</dcterms:modified>
</cp:coreProperties>
</file>