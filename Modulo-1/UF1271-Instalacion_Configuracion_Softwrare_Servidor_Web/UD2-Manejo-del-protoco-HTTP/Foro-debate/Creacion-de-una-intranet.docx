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88179687"/>
        <w:docPartObj>
          <w:docPartGallery w:val="Cover Pages"/>
          <w:docPartUnique/>
        </w:docPartObj>
      </w:sdtPr>
      <w:sdtEndPr/>
      <w:sdtContent>
        <w:p w:rsidR="00FF1437" w:rsidRDefault="00FF1437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FF1437" w:rsidRDefault="00FF1437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olor w:val="7F7F7F" w:themeColor="text1" w:themeTint="80"/>
                                      <w:sz w:val="28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F1437" w:rsidRPr="00FF1437" w:rsidRDefault="00FF1437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</w:pPr>
                                      <w:r w:rsidRPr="00FF1437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  <w:t>Francisco Javier Otero Herrero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olor w:val="7F7F7F" w:themeColor="text1" w:themeTint="80"/>
                                      <w:sz w:val="28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FF1437" w:rsidRPr="00FF1437" w:rsidRDefault="00FF1437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</w:pPr>
                                      <w:r w:rsidRPr="00FF1437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  <w:t>Grupo ATU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olor w:val="7F7F7F" w:themeColor="text1" w:themeTint="80"/>
                                      <w:sz w:val="28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5-03-3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FF1437" w:rsidRDefault="00F6002F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  <w:t>30-3-2025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left:0;text-align:left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CwsN2P5wQAAJMWAAAOAAAAAAAA&#10;AAAAAAAAAC4CAABkcnMvZTJvRG9jLnhtbFBLAQItABQABgAIAAAAIQANdl2G3QAAAAYBAAAPAAAA&#10;AAAAAAAAAAAAAEEHAABkcnMvZG93bnJldi54bWxQSwUGAAAAAAQABADzAAAASwg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FF1437" w:rsidRDefault="00FF1437">
                            <w:pPr>
                              <w:pStyle w:val="Sinespaciado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7F7F7F" w:themeColor="text1" w:themeTint="80"/>
                                <w:sz w:val="28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FF1437" w:rsidRPr="00FF1437" w:rsidRDefault="00FF1437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</w:pPr>
                                <w:r w:rsidRPr="00FF1437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  <w:t>Francisco Javier Otero Herrero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7F7F7F" w:themeColor="text1" w:themeTint="80"/>
                                <w:sz w:val="28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FF1437" w:rsidRPr="00FF1437" w:rsidRDefault="00FF1437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</w:pPr>
                                <w:r w:rsidRPr="00FF1437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  <w:t>Grupo ATU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7F7F7F" w:themeColor="text1" w:themeTint="80"/>
                                <w:sz w:val="28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3-3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FF1437" w:rsidRDefault="00F6002F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  <w:t>30-3-2025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FF1437" w:rsidRDefault="00FF1437">
          <w:pPr>
            <w:spacing w:before="0" w:after="160"/>
            <w:ind w:firstLine="0"/>
            <w:jc w:val="left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21C6946" wp14:editId="26FF8EA1">
                    <wp:simplePos x="0" y="0"/>
                    <wp:positionH relativeFrom="margin">
                      <wp:posOffset>-1057910</wp:posOffset>
                    </wp:positionH>
                    <wp:positionV relativeFrom="page">
                      <wp:posOffset>2711450</wp:posOffset>
                    </wp:positionV>
                    <wp:extent cx="6448425" cy="640080"/>
                    <wp:effectExtent l="0" t="0" r="2857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4842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FFFFFF" w:themeColor="background1"/>
                                    <w:sz w:val="76"/>
                                    <w:szCs w:val="76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F1437" w:rsidRPr="00FF1437" w:rsidRDefault="00FF1437" w:rsidP="00FF1437">
                                    <w:pPr>
                                      <w:pStyle w:val="Sinespaciado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FFFFFF" w:themeColor="background1"/>
                                        <w:sz w:val="76"/>
                                        <w:szCs w:val="76"/>
                                      </w:rPr>
                                    </w:pPr>
                                    <w:r w:rsidRPr="00FF1437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FFFFFF" w:themeColor="background1"/>
                                        <w:sz w:val="76"/>
                                        <w:szCs w:val="76"/>
                                      </w:rPr>
                                      <w:t>Creación de una Intranet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521C6946" id="Rectángulo 16" o:spid="_x0000_s1031" style="position:absolute;margin-left:-83.3pt;margin-top:213.5pt;width:507.75pt;height:50.4pt;z-index:251661312;visibility:visible;mso-wrap-style:square;mso-width-percent:0;mso-height-percent:73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i/>
                              <w:color w:val="FFFFFF" w:themeColor="background1"/>
                              <w:sz w:val="76"/>
                              <w:szCs w:val="76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F1437" w:rsidRPr="00FF1437" w:rsidRDefault="00FF1437" w:rsidP="00FF1437">
                              <w:pPr>
                                <w:pStyle w:val="Sinespaciado"/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FFFFFF" w:themeColor="background1"/>
                                  <w:sz w:val="76"/>
                                  <w:szCs w:val="76"/>
                                </w:rPr>
                              </w:pPr>
                              <w:r w:rsidRPr="00FF1437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FFFFFF" w:themeColor="background1"/>
                                  <w:sz w:val="76"/>
                                  <w:szCs w:val="76"/>
                                </w:rPr>
                                <w:t>Creación de una Intranet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FF1437" w:rsidRDefault="00FF1437" w:rsidP="00EA2AC4"/>
    <w:p w:rsidR="00FF1437" w:rsidRDefault="00FF1437">
      <w:pPr>
        <w:spacing w:before="0" w:after="160"/>
        <w:ind w:firstLine="0"/>
        <w:jc w:val="left"/>
      </w:pPr>
      <w:r>
        <w:br w:type="page"/>
      </w:r>
    </w:p>
    <w:p w:rsidR="00FF1437" w:rsidRDefault="00FF1437" w:rsidP="00266531">
      <w:pPr>
        <w:ind w:firstLine="0"/>
      </w:pPr>
    </w:p>
    <w:p w:rsidR="00FF1437" w:rsidRDefault="00FF1437" w:rsidP="00266531">
      <w:pPr>
        <w:ind w:firstLine="0"/>
      </w:pPr>
      <w:r>
        <w:t>Obviamente hay multitud de formas de estructurar una red dependiendo del número de host que vayamos a tener y la localización de los mismos. Podemos ver en el siguiente documento adjunto en el que se dan ejemplos más prácticos.</w:t>
      </w:r>
    </w:p>
    <w:p w:rsidR="00FF1437" w:rsidRDefault="000B2F54" w:rsidP="00FF1437">
      <w:hyperlink r:id="rId10" w:history="1">
        <w:r w:rsidR="00FF1437" w:rsidRPr="00B564AC">
          <w:rPr>
            <w:rStyle w:val="Hipervnculo"/>
          </w:rPr>
          <w:t>https://docs.oracle.com/cd/E19957-01/820-2981/ipplan-5/index.html</w:t>
        </w:r>
      </w:hyperlink>
    </w:p>
    <w:p w:rsidR="00FF1437" w:rsidRPr="001F2138" w:rsidRDefault="00FF1437" w:rsidP="001F2138">
      <w:pPr>
        <w:pStyle w:val="Ttulo1"/>
        <w:numPr>
          <w:ilvl w:val="0"/>
          <w:numId w:val="1"/>
        </w:numPr>
        <w:jc w:val="left"/>
        <w:rPr>
          <w:sz w:val="44"/>
        </w:rPr>
      </w:pPr>
      <w:bookmarkStart w:id="1" w:name="_Toc194062512"/>
      <w:r w:rsidRPr="00FF1437">
        <w:rPr>
          <w:sz w:val="44"/>
        </w:rPr>
        <w:t>Preguntas para el debate:</w:t>
      </w:r>
      <w:bookmarkEnd w:id="1"/>
    </w:p>
    <w:p w:rsidR="008F35F1" w:rsidRPr="00ED790A" w:rsidRDefault="00FF1437" w:rsidP="00ED790A">
      <w:pPr>
        <w:pStyle w:val="Ttulo2"/>
        <w:numPr>
          <w:ilvl w:val="0"/>
          <w:numId w:val="2"/>
        </w:numPr>
        <w:jc w:val="left"/>
        <w:rPr>
          <w:sz w:val="28"/>
        </w:rPr>
      </w:pPr>
      <w:bookmarkStart w:id="2" w:name="_Toc194062513"/>
      <w:r w:rsidRPr="00FF1437">
        <w:rPr>
          <w:sz w:val="28"/>
        </w:rPr>
        <w:t>¿Qué tipo de direccionamiento crees que es el más indicado para una Pyme con 25 equipos todos en la misma oficina?</w:t>
      </w:r>
      <w:bookmarkEnd w:id="2"/>
    </w:p>
    <w:p w:rsidR="008F35F1" w:rsidRDefault="008F35F1" w:rsidP="008F35F1">
      <w:r w:rsidRPr="008F35F1">
        <w:t xml:space="preserve">Para una PYME con 25 equipos en la misma oficina, el tipo de direccionamiento más adecuado es </w:t>
      </w:r>
      <w:r w:rsidRPr="008F35F1">
        <w:rPr>
          <w:b/>
          <w:i/>
        </w:rPr>
        <w:t>IPv4 con direccionamiento privado y NAT</w:t>
      </w:r>
      <w:r w:rsidRPr="008F35F1">
        <w:t>, utilizando una configuración</w:t>
      </w:r>
      <w:r>
        <w:t xml:space="preserve"> sencilla y escalable. D</w:t>
      </w:r>
      <w:r w:rsidRPr="008F35F1">
        <w:t>etalles:</w:t>
      </w:r>
    </w:p>
    <w:p w:rsidR="008F35F1" w:rsidRDefault="008F35F1" w:rsidP="008F35F1">
      <w:pPr>
        <w:pStyle w:val="Prrafodelista"/>
        <w:numPr>
          <w:ilvl w:val="0"/>
          <w:numId w:val="3"/>
        </w:numPr>
        <w:rPr>
          <w:b/>
        </w:rPr>
      </w:pPr>
      <w:r w:rsidRPr="008F35F1">
        <w:rPr>
          <w:b/>
        </w:rPr>
        <w:t>Direccionamiento IPv4 privado:</w:t>
      </w:r>
    </w:p>
    <w:p w:rsidR="001F2138" w:rsidRPr="001F2138" w:rsidRDefault="001F2138" w:rsidP="001F2138">
      <w:pPr>
        <w:ind w:left="709"/>
      </w:pPr>
      <w:r w:rsidRPr="001F2138">
        <w:rPr>
          <w:b/>
          <w:i/>
        </w:rPr>
        <w:t>Clase C</w:t>
      </w:r>
      <w:r w:rsidRPr="001F2138">
        <w:t xml:space="preserve"> (más recomendada para este caso):</w:t>
      </w:r>
    </w:p>
    <w:p w:rsidR="008F35F1" w:rsidRDefault="008F35F1" w:rsidP="008F35F1">
      <w:pPr>
        <w:ind w:left="709"/>
      </w:pPr>
      <w:r>
        <w:t xml:space="preserve">Rango recomendado: </w:t>
      </w:r>
      <w:r w:rsidRPr="001F2138">
        <w:rPr>
          <w:b/>
          <w:i/>
        </w:rPr>
        <w:t>192.168.1.0/24 (máscara 255.255.255.0).</w:t>
      </w:r>
    </w:p>
    <w:p w:rsidR="008F35F1" w:rsidRDefault="008F35F1" w:rsidP="008F35F1">
      <w:pPr>
        <w:ind w:left="1276" w:firstLine="0"/>
      </w:pPr>
      <w:r>
        <w:t>Direcciones disponibles: 254 (suficientes para 25 equipos y futuras expansiones).</w:t>
      </w:r>
    </w:p>
    <w:p w:rsidR="008F35F1" w:rsidRPr="008F35F1" w:rsidRDefault="008F35F1" w:rsidP="008F35F1">
      <w:pPr>
        <w:ind w:left="709"/>
        <w:rPr>
          <w:i/>
        </w:rPr>
      </w:pPr>
      <w:r w:rsidRPr="008F35F1">
        <w:rPr>
          <w:i/>
        </w:rPr>
        <w:t>Ejemplo de asignación:</w:t>
      </w:r>
    </w:p>
    <w:p w:rsidR="008F35F1" w:rsidRDefault="008F35F1" w:rsidP="008F35F1">
      <w:pPr>
        <w:pStyle w:val="Prrafodelista"/>
        <w:numPr>
          <w:ilvl w:val="0"/>
          <w:numId w:val="4"/>
        </w:numPr>
      </w:pPr>
      <w:r w:rsidRPr="008F35F1">
        <w:rPr>
          <w:b/>
          <w:i/>
        </w:rPr>
        <w:t>Router:</w:t>
      </w:r>
      <w:r>
        <w:t xml:space="preserve"> 192.168.1.1</w:t>
      </w:r>
    </w:p>
    <w:p w:rsidR="008F35F1" w:rsidRDefault="008F35F1" w:rsidP="008F35F1">
      <w:pPr>
        <w:pStyle w:val="Prrafodelista"/>
        <w:numPr>
          <w:ilvl w:val="0"/>
          <w:numId w:val="4"/>
        </w:numPr>
      </w:pPr>
      <w:r w:rsidRPr="008F35F1">
        <w:rPr>
          <w:b/>
          <w:i/>
        </w:rPr>
        <w:t>Equipos:</w:t>
      </w:r>
      <w:r>
        <w:t xml:space="preserve"> 192.168.1.2 a 192.168.1.26</w:t>
      </w:r>
    </w:p>
    <w:p w:rsidR="008F35F1" w:rsidRDefault="008F35F1" w:rsidP="008F35F1">
      <w:pPr>
        <w:pStyle w:val="Prrafodelista"/>
        <w:numPr>
          <w:ilvl w:val="0"/>
          <w:numId w:val="4"/>
        </w:numPr>
      </w:pPr>
      <w:r>
        <w:t>Reservas para impresoras, servidores, etc.</w:t>
      </w:r>
    </w:p>
    <w:p w:rsidR="008F35F1" w:rsidRPr="008F35F1" w:rsidRDefault="008F35F1" w:rsidP="008F35F1">
      <w:pPr>
        <w:pStyle w:val="Prrafodelista"/>
        <w:numPr>
          <w:ilvl w:val="0"/>
          <w:numId w:val="3"/>
        </w:numPr>
        <w:rPr>
          <w:b/>
        </w:rPr>
      </w:pPr>
      <w:r w:rsidRPr="008F35F1">
        <w:rPr>
          <w:b/>
        </w:rPr>
        <w:t>NAT (Network Address Translation):</w:t>
      </w:r>
    </w:p>
    <w:p w:rsidR="008F35F1" w:rsidRPr="008F35F1" w:rsidRDefault="008F35F1" w:rsidP="008F35F1">
      <w:pPr>
        <w:ind w:left="1418" w:firstLine="0"/>
        <w:rPr>
          <w:b/>
          <w:i/>
        </w:rPr>
      </w:pPr>
      <w:r>
        <w:t xml:space="preserve">El router actuará como gateway y traducirá las direcciones privadas a una </w:t>
      </w:r>
      <w:r w:rsidRPr="008F35F1">
        <w:rPr>
          <w:b/>
          <w:i/>
        </w:rPr>
        <w:t>IP pública (proporcionada por el ISP).</w:t>
      </w:r>
    </w:p>
    <w:p w:rsidR="008F35F1" w:rsidRPr="008F35F1" w:rsidRDefault="008F35F1" w:rsidP="008F35F1">
      <w:pPr>
        <w:ind w:left="1418" w:firstLine="0"/>
        <w:rPr>
          <w:b/>
          <w:i/>
        </w:rPr>
      </w:pPr>
      <w:r>
        <w:t xml:space="preserve">Permite que todos los equipos </w:t>
      </w:r>
      <w:r w:rsidRPr="008F35F1">
        <w:rPr>
          <w:b/>
          <w:i/>
        </w:rPr>
        <w:t>accedan a internet con una sola IP pública.</w:t>
      </w:r>
    </w:p>
    <w:p w:rsidR="008F35F1" w:rsidRPr="008F35F1" w:rsidRDefault="008F35F1" w:rsidP="008F35F1">
      <w:pPr>
        <w:pStyle w:val="Prrafodelista"/>
        <w:numPr>
          <w:ilvl w:val="0"/>
          <w:numId w:val="3"/>
        </w:numPr>
        <w:rPr>
          <w:b/>
        </w:rPr>
      </w:pPr>
      <w:r w:rsidRPr="008F35F1">
        <w:rPr>
          <w:b/>
        </w:rPr>
        <w:t>DHCP (Asignación dinámica):</w:t>
      </w:r>
    </w:p>
    <w:p w:rsidR="008F35F1" w:rsidRDefault="008F35F1" w:rsidP="008F35F1">
      <w:pPr>
        <w:ind w:left="1418" w:firstLine="0"/>
      </w:pPr>
      <w:r>
        <w:t>Configurar el router para asignar IPs automáticamente a los equipos vía DHCP.</w:t>
      </w:r>
    </w:p>
    <w:p w:rsidR="008F35F1" w:rsidRDefault="008F35F1" w:rsidP="008F35F1">
      <w:pPr>
        <w:ind w:left="851"/>
      </w:pPr>
      <w:r>
        <w:t>Evita conflictos y simplifica la administración.</w:t>
      </w:r>
    </w:p>
    <w:p w:rsidR="008F35F1" w:rsidRPr="00ED790A" w:rsidRDefault="008F35F1" w:rsidP="00ED790A">
      <w:pPr>
        <w:pStyle w:val="Prrafodelista"/>
        <w:numPr>
          <w:ilvl w:val="0"/>
          <w:numId w:val="3"/>
        </w:numPr>
        <w:rPr>
          <w:b/>
        </w:rPr>
      </w:pPr>
      <w:r w:rsidRPr="00ED790A">
        <w:rPr>
          <w:b/>
        </w:rPr>
        <w:t>Ventajas:</w:t>
      </w:r>
    </w:p>
    <w:p w:rsidR="008F35F1" w:rsidRDefault="008F35F1" w:rsidP="00ED790A">
      <w:pPr>
        <w:ind w:left="927"/>
      </w:pPr>
      <w:r w:rsidRPr="00ED790A">
        <w:rPr>
          <w:b/>
          <w:i/>
        </w:rPr>
        <w:t>Sencillez:</w:t>
      </w:r>
      <w:r>
        <w:t xml:space="preserve"> </w:t>
      </w:r>
      <w:r w:rsidR="00ED790A">
        <w:t>Fácil de configurar y mantener.</w:t>
      </w:r>
    </w:p>
    <w:p w:rsidR="008F35F1" w:rsidRDefault="008F35F1" w:rsidP="00ED790A">
      <w:pPr>
        <w:ind w:left="927"/>
      </w:pPr>
      <w:r w:rsidRPr="00ED790A">
        <w:rPr>
          <w:b/>
          <w:i/>
        </w:rPr>
        <w:t>Seguridad:</w:t>
      </w:r>
      <w:r>
        <w:t xml:space="preserve"> Las IPs privadas no</w:t>
      </w:r>
      <w:r w:rsidR="00ED790A">
        <w:t xml:space="preserve"> son accesibles desde internet.</w:t>
      </w:r>
    </w:p>
    <w:p w:rsidR="00FF1437" w:rsidRDefault="008F35F1" w:rsidP="00ED790A">
      <w:pPr>
        <w:ind w:left="927"/>
      </w:pPr>
      <w:r w:rsidRPr="00ED790A">
        <w:rPr>
          <w:b/>
          <w:i/>
        </w:rPr>
        <w:t>Coste cero:</w:t>
      </w:r>
      <w:r>
        <w:t xml:space="preserve"> No requiere licencias ni hardware especial.</w:t>
      </w:r>
      <w:r w:rsidR="00FF1437">
        <w:br w:type="page"/>
      </w:r>
    </w:p>
    <w:p w:rsidR="00FF1437" w:rsidRPr="00FF1437" w:rsidRDefault="00FF1437" w:rsidP="00FF1437"/>
    <w:p w:rsidR="00FF1437" w:rsidRPr="001F2138" w:rsidRDefault="00FF1437" w:rsidP="001F2138">
      <w:pPr>
        <w:pStyle w:val="Ttulo2"/>
        <w:numPr>
          <w:ilvl w:val="0"/>
          <w:numId w:val="2"/>
        </w:numPr>
        <w:jc w:val="left"/>
        <w:rPr>
          <w:sz w:val="28"/>
        </w:rPr>
      </w:pPr>
      <w:bookmarkStart w:id="3" w:name="_Toc194062514"/>
      <w:r w:rsidRPr="00FF1437">
        <w:rPr>
          <w:sz w:val="28"/>
        </w:rPr>
        <w:t>Y si la empresa creciera y tuviera que abrir nuevas oficinas, pero quisieran que trabajaran todos los equipos juntos, ¿cuál crees que es la mejor opción para adaptar estas necesidades?</w:t>
      </w:r>
      <w:bookmarkEnd w:id="3"/>
    </w:p>
    <w:p w:rsidR="001F2138" w:rsidRDefault="001F2138" w:rsidP="00E203A7">
      <w:pPr>
        <w:ind w:left="567" w:firstLine="0"/>
      </w:pPr>
      <w:r w:rsidRPr="001F2138">
        <w:t>Si la empresa crece y necesita abrir nuevas oficinas, pero mantener a todos los equipos trabajando como una única red, la mejor opción depende de la distancia entre oficinas y los requisitos de s</w:t>
      </w:r>
      <w:r>
        <w:t>eguridad/rendimiento. S</w:t>
      </w:r>
      <w:r w:rsidRPr="001F2138">
        <w:t>oluciones más eficientes:</w:t>
      </w:r>
    </w:p>
    <w:p w:rsidR="00E203A7" w:rsidRDefault="00E203A7" w:rsidP="00E203A7">
      <w:pPr>
        <w:pStyle w:val="Prrafodelista"/>
        <w:numPr>
          <w:ilvl w:val="0"/>
          <w:numId w:val="5"/>
        </w:numPr>
        <w:rPr>
          <w:b/>
          <w:i/>
        </w:rPr>
      </w:pPr>
      <w:r w:rsidRPr="00E203A7">
        <w:rPr>
          <w:b/>
          <w:i/>
        </w:rPr>
        <w:t>Oficinas en la misma ciudad o área local (</w:t>
      </w:r>
      <w:r w:rsidR="00B7592D" w:rsidRPr="00E203A7">
        <w:rPr>
          <w:b/>
          <w:i/>
        </w:rPr>
        <w:t>ej.</w:t>
      </w:r>
      <w:r w:rsidRPr="00E203A7">
        <w:rPr>
          <w:b/>
          <w:i/>
        </w:rPr>
        <w:t>: diferentes pisos/edificios cercanos)</w:t>
      </w:r>
    </w:p>
    <w:p w:rsidR="00F61F27" w:rsidRPr="00E203A7" w:rsidRDefault="00F61F27" w:rsidP="00F61F27">
      <w:pPr>
        <w:pStyle w:val="Prrafodelista"/>
        <w:ind w:left="1287" w:firstLine="0"/>
        <w:rPr>
          <w:b/>
          <w:i/>
        </w:rPr>
      </w:pPr>
    </w:p>
    <w:p w:rsidR="00E203A7" w:rsidRDefault="00E203A7" w:rsidP="00F61F27">
      <w:pPr>
        <w:pStyle w:val="Prrafodelista"/>
        <w:numPr>
          <w:ilvl w:val="0"/>
          <w:numId w:val="6"/>
        </w:numPr>
      </w:pPr>
      <w:r>
        <w:t>Solución: VLANs + Router Multisite</w:t>
      </w:r>
    </w:p>
    <w:p w:rsidR="00E203A7" w:rsidRDefault="00E203A7" w:rsidP="00F61F27">
      <w:pPr>
        <w:pStyle w:val="Prrafodelista"/>
        <w:numPr>
          <w:ilvl w:val="0"/>
          <w:numId w:val="6"/>
        </w:numPr>
      </w:pPr>
      <w:r>
        <w:t>Cómo funciona:</w:t>
      </w:r>
    </w:p>
    <w:p w:rsidR="00E203A7" w:rsidRDefault="00E203A7" w:rsidP="00F61F27">
      <w:pPr>
        <w:pStyle w:val="Prrafodelista"/>
        <w:numPr>
          <w:ilvl w:val="0"/>
          <w:numId w:val="7"/>
        </w:numPr>
      </w:pPr>
      <w:r>
        <w:t>Se crean VLANs por oficina (</w:t>
      </w:r>
      <w:r w:rsidR="00F61F27">
        <w:t>ej.</w:t>
      </w:r>
      <w:r>
        <w:t>: VLAN 10 para Oficina A, VLAN 20 para Oficina B).</w:t>
      </w:r>
    </w:p>
    <w:p w:rsidR="00E203A7" w:rsidRDefault="00E203A7" w:rsidP="00F61F27">
      <w:pPr>
        <w:pStyle w:val="Prrafodelista"/>
        <w:numPr>
          <w:ilvl w:val="0"/>
          <w:numId w:val="7"/>
        </w:numPr>
      </w:pPr>
      <w:r>
        <w:t>Un router avanzado (como Cisco o MikroTik) gestiona el tráfico entre VLANs.</w:t>
      </w:r>
    </w:p>
    <w:p w:rsidR="00E203A7" w:rsidRDefault="00E203A7" w:rsidP="00F61F27">
      <w:pPr>
        <w:pStyle w:val="Prrafodelista"/>
        <w:numPr>
          <w:ilvl w:val="0"/>
          <w:numId w:val="7"/>
        </w:numPr>
      </w:pPr>
      <w:r>
        <w:t>Todos los equipos comparten la misma red lógica (</w:t>
      </w:r>
      <w:proofErr w:type="spellStart"/>
      <w:r>
        <w:t>ej</w:t>
      </w:r>
      <w:proofErr w:type="spellEnd"/>
      <w:r>
        <w:t>: 192.168.0.0/16), pero están segmentados para seguridad.</w:t>
      </w:r>
    </w:p>
    <w:p w:rsidR="00E203A7" w:rsidRDefault="00E203A7" w:rsidP="00F61F27">
      <w:pPr>
        <w:pStyle w:val="Prrafodelista"/>
        <w:numPr>
          <w:ilvl w:val="0"/>
          <w:numId w:val="6"/>
        </w:numPr>
      </w:pPr>
      <w:r>
        <w:t>Ventajas:</w:t>
      </w:r>
    </w:p>
    <w:p w:rsidR="00E203A7" w:rsidRDefault="00E203A7" w:rsidP="00F61F27">
      <w:pPr>
        <w:pStyle w:val="Prrafodelista"/>
        <w:numPr>
          <w:ilvl w:val="0"/>
          <w:numId w:val="7"/>
        </w:numPr>
      </w:pPr>
      <w:r>
        <w:t>Baja latencia (todo local).</w:t>
      </w:r>
    </w:p>
    <w:p w:rsidR="00F61F27" w:rsidRDefault="00E203A7" w:rsidP="00F61F27">
      <w:pPr>
        <w:pStyle w:val="Prrafodelista"/>
        <w:numPr>
          <w:ilvl w:val="0"/>
          <w:numId w:val="7"/>
        </w:numPr>
      </w:pPr>
      <w:r>
        <w:t>Fácil administración centralizada</w:t>
      </w:r>
    </w:p>
    <w:p w:rsidR="00F61F27" w:rsidRDefault="00F61F27" w:rsidP="00F61F27">
      <w:pPr>
        <w:pStyle w:val="Prrafodelista"/>
        <w:ind w:left="2934" w:firstLine="0"/>
      </w:pPr>
    </w:p>
    <w:p w:rsidR="00F61F27" w:rsidRDefault="00F61F27" w:rsidP="00F61F27">
      <w:pPr>
        <w:pStyle w:val="Prrafodelista"/>
        <w:numPr>
          <w:ilvl w:val="0"/>
          <w:numId w:val="5"/>
        </w:numPr>
        <w:rPr>
          <w:b/>
          <w:i/>
        </w:rPr>
      </w:pPr>
      <w:r w:rsidRPr="00F61F27">
        <w:rPr>
          <w:b/>
          <w:i/>
        </w:rPr>
        <w:t>Oficinas en diferentes ubicaciones geográficas (ej.: distintas ciudades)</w:t>
      </w:r>
    </w:p>
    <w:p w:rsidR="00F61F27" w:rsidRPr="00F61F27" w:rsidRDefault="00F61F27" w:rsidP="00F61F27">
      <w:pPr>
        <w:pStyle w:val="Prrafodelista"/>
        <w:ind w:left="1287" w:firstLine="0"/>
        <w:rPr>
          <w:b/>
          <w:i/>
        </w:rPr>
      </w:pPr>
    </w:p>
    <w:p w:rsidR="00F61F27" w:rsidRDefault="00F61F27" w:rsidP="00F61F27">
      <w:pPr>
        <w:pStyle w:val="Prrafodelista"/>
        <w:numPr>
          <w:ilvl w:val="0"/>
          <w:numId w:val="6"/>
        </w:numPr>
      </w:pPr>
      <w:r>
        <w:t>Solución: VPN (Red Privada Virtual)</w:t>
      </w:r>
    </w:p>
    <w:p w:rsidR="00F61F27" w:rsidRDefault="00F61F27" w:rsidP="00F61F27">
      <w:pPr>
        <w:pStyle w:val="Prrafodelista"/>
        <w:numPr>
          <w:ilvl w:val="0"/>
          <w:numId w:val="6"/>
        </w:numPr>
      </w:pPr>
      <w:r>
        <w:t>Cómo funciona:</w:t>
      </w:r>
    </w:p>
    <w:p w:rsidR="00F61F27" w:rsidRDefault="00F61F27" w:rsidP="00F61F27">
      <w:pPr>
        <w:pStyle w:val="Prrafodelista"/>
        <w:numPr>
          <w:ilvl w:val="0"/>
          <w:numId w:val="7"/>
        </w:numPr>
      </w:pPr>
      <w:r>
        <w:t>Cada oficina tiene su propia red local (ej.: 192.168.1.0/24 en Oficina A, 192.168.2.0/24 en Oficina B).</w:t>
      </w:r>
    </w:p>
    <w:p w:rsidR="00F61F27" w:rsidRDefault="00F61F27" w:rsidP="00F61F27">
      <w:pPr>
        <w:pStyle w:val="Prrafodelista"/>
        <w:numPr>
          <w:ilvl w:val="0"/>
          <w:numId w:val="7"/>
        </w:numPr>
      </w:pPr>
      <w:r>
        <w:t>Se configura una VPN site-to-site (usando IPsec o WireGuard) para conectar las redes de forma segura a través de internet.</w:t>
      </w:r>
    </w:p>
    <w:p w:rsidR="00F61F27" w:rsidRDefault="00F61F27" w:rsidP="00F61F27">
      <w:pPr>
        <w:pStyle w:val="Prrafodelista"/>
        <w:numPr>
          <w:ilvl w:val="0"/>
          <w:numId w:val="7"/>
        </w:numPr>
      </w:pPr>
      <w:r>
        <w:t>Los equipos se comunican como si estuvieran en la misma red.</w:t>
      </w:r>
    </w:p>
    <w:p w:rsidR="00F61F27" w:rsidRDefault="00F61F27" w:rsidP="00F61F27">
      <w:pPr>
        <w:pStyle w:val="Prrafodelista"/>
        <w:numPr>
          <w:ilvl w:val="0"/>
          <w:numId w:val="6"/>
        </w:numPr>
      </w:pPr>
      <w:r>
        <w:t>Ventajas:</w:t>
      </w:r>
    </w:p>
    <w:p w:rsidR="00F61F27" w:rsidRDefault="00F61F27" w:rsidP="00F61F27">
      <w:pPr>
        <w:pStyle w:val="Prrafodelista"/>
        <w:numPr>
          <w:ilvl w:val="0"/>
          <w:numId w:val="7"/>
        </w:numPr>
      </w:pPr>
      <w:r>
        <w:t>Seguridad (datos cifrados).</w:t>
      </w:r>
    </w:p>
    <w:p w:rsidR="00F61F27" w:rsidRDefault="00F61F27" w:rsidP="00F61F27">
      <w:pPr>
        <w:pStyle w:val="Prrafodelista"/>
        <w:numPr>
          <w:ilvl w:val="0"/>
          <w:numId w:val="7"/>
        </w:numPr>
      </w:pPr>
      <w:r>
        <w:t>Coste bajo (usa internet existente).</w:t>
      </w:r>
    </w:p>
    <w:p w:rsidR="00F61F27" w:rsidRDefault="00F61F27" w:rsidP="00F61F27"/>
    <w:p w:rsidR="00F61F27" w:rsidRDefault="00F61F27" w:rsidP="00F61F27"/>
    <w:p w:rsidR="00F61F27" w:rsidRDefault="00F61F27" w:rsidP="00F61F27"/>
    <w:p w:rsidR="00FF1437" w:rsidRPr="00FF1437" w:rsidRDefault="00FF1437" w:rsidP="00A80029">
      <w:pPr>
        <w:ind w:firstLine="0"/>
      </w:pPr>
    </w:p>
    <w:p w:rsidR="00FF1437" w:rsidRDefault="00FF1437" w:rsidP="00FF1437">
      <w:pPr>
        <w:pStyle w:val="Ttulo2"/>
        <w:numPr>
          <w:ilvl w:val="0"/>
          <w:numId w:val="2"/>
        </w:numPr>
        <w:jc w:val="left"/>
        <w:rPr>
          <w:sz w:val="28"/>
        </w:rPr>
      </w:pPr>
      <w:bookmarkStart w:id="4" w:name="_Toc194062515"/>
      <w:r w:rsidRPr="00FF1437">
        <w:rPr>
          <w:sz w:val="28"/>
        </w:rPr>
        <w:t>¿Cómo consideras que es mejor definir las direcciones de red?, ¿Por qué?</w:t>
      </w:r>
      <w:bookmarkEnd w:id="4"/>
    </w:p>
    <w:p w:rsidR="00FF1437" w:rsidRDefault="00A80029" w:rsidP="00A80029">
      <w:r w:rsidRPr="00A80029">
        <w:t xml:space="preserve">Para garantizar escalabilidad, seguridad y fácil administración, </w:t>
      </w:r>
      <w:r>
        <w:t>se deben seguir</w:t>
      </w:r>
      <w:r w:rsidRPr="00A80029">
        <w:t xml:space="preserve"> estos principios al planificar el direccionamiento IP en una red empresarial:</w:t>
      </w:r>
    </w:p>
    <w:p w:rsidR="00CC1A50" w:rsidRDefault="00CC1A50" w:rsidP="00CC1A50">
      <w:pPr>
        <w:pStyle w:val="Prrafodelista"/>
        <w:numPr>
          <w:ilvl w:val="0"/>
          <w:numId w:val="8"/>
        </w:numPr>
        <w:rPr>
          <w:b/>
          <w:i/>
        </w:rPr>
      </w:pPr>
      <w:r w:rsidRPr="00CC1A50">
        <w:rPr>
          <w:b/>
          <w:i/>
        </w:rPr>
        <w:t>Usar rangos privados:</w:t>
      </w:r>
    </w:p>
    <w:p w:rsidR="00CC1A50" w:rsidRPr="00CC1A50" w:rsidRDefault="00CC1A50" w:rsidP="00CC1A50">
      <w:pPr>
        <w:pStyle w:val="Prrafodelista"/>
        <w:ind w:left="1287" w:firstLine="0"/>
        <w:rPr>
          <w:b/>
          <w:i/>
        </w:rPr>
      </w:pPr>
    </w:p>
    <w:p w:rsidR="00CC1A50" w:rsidRPr="001F49AE" w:rsidRDefault="00CC1A50" w:rsidP="001F49AE">
      <w:pPr>
        <w:pStyle w:val="Prrafodelista"/>
        <w:numPr>
          <w:ilvl w:val="0"/>
          <w:numId w:val="9"/>
        </w:numPr>
        <w:rPr>
          <w:i/>
        </w:rPr>
      </w:pPr>
      <w:r w:rsidRPr="00CC1A50">
        <w:rPr>
          <w:i/>
        </w:rPr>
        <w:t>Rangos recomendados:</w:t>
      </w:r>
    </w:p>
    <w:p w:rsidR="00CC1A50" w:rsidRPr="00CC1A50" w:rsidRDefault="00CC1A50" w:rsidP="00CC1A50">
      <w:pPr>
        <w:pStyle w:val="Prrafodelista"/>
        <w:numPr>
          <w:ilvl w:val="0"/>
          <w:numId w:val="11"/>
        </w:numPr>
        <w:rPr>
          <w:i/>
        </w:rPr>
      </w:pPr>
      <w:r w:rsidRPr="00CC1A50">
        <w:rPr>
          <w:i/>
        </w:rPr>
        <w:t>10.0.0.0/8 (Para redes grandes o multisede).</w:t>
      </w:r>
    </w:p>
    <w:p w:rsidR="00CC1A50" w:rsidRPr="00CC1A50" w:rsidRDefault="00CC1A50" w:rsidP="00CC1A50">
      <w:pPr>
        <w:pStyle w:val="Prrafodelista"/>
        <w:numPr>
          <w:ilvl w:val="0"/>
          <w:numId w:val="11"/>
        </w:numPr>
        <w:rPr>
          <w:i/>
        </w:rPr>
      </w:pPr>
      <w:r w:rsidRPr="00CC1A50">
        <w:rPr>
          <w:i/>
        </w:rPr>
        <w:t>172.16.0.0/12 (Balance entre flexibilidad y tamaño).</w:t>
      </w:r>
    </w:p>
    <w:p w:rsidR="00CC1A50" w:rsidRPr="00CC1A50" w:rsidRDefault="00CC1A50" w:rsidP="00CC1A50">
      <w:pPr>
        <w:pStyle w:val="Prrafodelista"/>
        <w:numPr>
          <w:ilvl w:val="0"/>
          <w:numId w:val="11"/>
        </w:numPr>
        <w:rPr>
          <w:i/>
        </w:rPr>
      </w:pPr>
      <w:r w:rsidRPr="00CC1A50">
        <w:rPr>
          <w:i/>
        </w:rPr>
        <w:t>192.168.0.0/16 (Ideal para redes pequeñas o por oficina).</w:t>
      </w:r>
    </w:p>
    <w:p w:rsidR="00CC1A50" w:rsidRPr="00CC1A50" w:rsidRDefault="00CC1A50" w:rsidP="00CC1A50">
      <w:pPr>
        <w:pStyle w:val="Prrafodelista"/>
        <w:ind w:left="1287" w:firstLine="0"/>
        <w:rPr>
          <w:i/>
        </w:rPr>
      </w:pPr>
    </w:p>
    <w:p w:rsidR="00CC1A50" w:rsidRPr="00CC1A50" w:rsidRDefault="00CC1A50" w:rsidP="00CC1A50">
      <w:pPr>
        <w:pStyle w:val="Prrafodelista"/>
        <w:numPr>
          <w:ilvl w:val="0"/>
          <w:numId w:val="10"/>
        </w:numPr>
        <w:rPr>
          <w:i/>
        </w:rPr>
      </w:pPr>
      <w:r w:rsidRPr="00CC1A50">
        <w:rPr>
          <w:i/>
        </w:rPr>
        <w:t>¿Por qué?</w:t>
      </w:r>
    </w:p>
    <w:p w:rsidR="00CC1A50" w:rsidRPr="00CC1A50" w:rsidRDefault="00CC1A50" w:rsidP="00CC1A50">
      <w:pPr>
        <w:pStyle w:val="Prrafodelista"/>
        <w:numPr>
          <w:ilvl w:val="0"/>
          <w:numId w:val="11"/>
        </w:numPr>
        <w:rPr>
          <w:i/>
        </w:rPr>
      </w:pPr>
      <w:r w:rsidRPr="00CC1A50">
        <w:rPr>
          <w:i/>
        </w:rPr>
        <w:t>Evitan conflictos con direcciones públicas.</w:t>
      </w:r>
    </w:p>
    <w:p w:rsidR="00CC1A50" w:rsidRDefault="00CC1A50" w:rsidP="00CC1A50">
      <w:pPr>
        <w:pStyle w:val="Prrafodelista"/>
        <w:numPr>
          <w:ilvl w:val="0"/>
          <w:numId w:val="11"/>
        </w:numPr>
        <w:rPr>
          <w:i/>
        </w:rPr>
      </w:pPr>
      <w:r w:rsidRPr="00CC1A50">
        <w:rPr>
          <w:i/>
        </w:rPr>
        <w:t>Son gratuitos y compatibles con NAT para salida a internet.</w:t>
      </w:r>
    </w:p>
    <w:p w:rsidR="00CC1A50" w:rsidRDefault="00CC1A50" w:rsidP="00CC1A50">
      <w:pPr>
        <w:pStyle w:val="Prrafodelista"/>
        <w:ind w:left="2487" w:firstLine="0"/>
        <w:rPr>
          <w:i/>
        </w:rPr>
      </w:pPr>
    </w:p>
    <w:p w:rsidR="00CC1A50" w:rsidRDefault="00CC1A50" w:rsidP="00CC1A50">
      <w:pPr>
        <w:pStyle w:val="Prrafodelista"/>
        <w:numPr>
          <w:ilvl w:val="0"/>
          <w:numId w:val="8"/>
        </w:numPr>
        <w:rPr>
          <w:b/>
          <w:i/>
        </w:rPr>
      </w:pPr>
      <w:r w:rsidRPr="00CC1A50">
        <w:rPr>
          <w:b/>
          <w:i/>
        </w:rPr>
        <w:t>Jerarquiza el direccionamiento</w:t>
      </w:r>
      <w:r>
        <w:rPr>
          <w:b/>
          <w:i/>
        </w:rPr>
        <w:t>:</w:t>
      </w:r>
    </w:p>
    <w:p w:rsidR="00CC1A50" w:rsidRDefault="00CC1A50" w:rsidP="00CC1A50">
      <w:pPr>
        <w:pStyle w:val="Prrafodelista"/>
        <w:ind w:left="1287" w:firstLine="0"/>
        <w:rPr>
          <w:b/>
          <w:i/>
        </w:rPr>
      </w:pPr>
    </w:p>
    <w:p w:rsidR="00CC1A50" w:rsidRPr="001F49AE" w:rsidRDefault="00CC1A50" w:rsidP="001F49AE">
      <w:pPr>
        <w:pStyle w:val="Prrafodelista"/>
        <w:numPr>
          <w:ilvl w:val="0"/>
          <w:numId w:val="10"/>
        </w:numPr>
        <w:rPr>
          <w:i/>
        </w:rPr>
      </w:pPr>
      <w:r w:rsidRPr="00CC1A50">
        <w:rPr>
          <w:i/>
        </w:rPr>
        <w:t>Ejemplo para múltiples oficinas:</w:t>
      </w:r>
    </w:p>
    <w:p w:rsidR="00CC1A50" w:rsidRPr="00CC1A50" w:rsidRDefault="00CC1A50" w:rsidP="00CC1A50">
      <w:pPr>
        <w:pStyle w:val="Prrafodelista"/>
        <w:numPr>
          <w:ilvl w:val="0"/>
          <w:numId w:val="11"/>
        </w:numPr>
        <w:rPr>
          <w:i/>
        </w:rPr>
      </w:pPr>
      <w:r w:rsidRPr="00CC1A50">
        <w:rPr>
          <w:b/>
        </w:rPr>
        <w:t>Oficina Central:</w:t>
      </w:r>
      <w:r w:rsidRPr="00CC1A50">
        <w:t xml:space="preserve"> 10.1.0.0/16 (Subredes: 10.1.1.0/24 para equipos</w:t>
      </w:r>
      <w:r>
        <w:t xml:space="preserve">, </w:t>
      </w:r>
      <w:r w:rsidRPr="00CC1A50">
        <w:rPr>
          <w:i/>
        </w:rPr>
        <w:t>10.1.2.0/24 para servidores).</w:t>
      </w:r>
    </w:p>
    <w:p w:rsidR="00CC1A50" w:rsidRPr="00CC1A50" w:rsidRDefault="00CC1A50" w:rsidP="00CC1A50">
      <w:pPr>
        <w:pStyle w:val="Prrafodelista"/>
        <w:numPr>
          <w:ilvl w:val="0"/>
          <w:numId w:val="11"/>
        </w:numPr>
        <w:rPr>
          <w:i/>
        </w:rPr>
      </w:pPr>
      <w:r w:rsidRPr="00CC1A50">
        <w:rPr>
          <w:b/>
          <w:i/>
        </w:rPr>
        <w:t>Oficina Remota 1:</w:t>
      </w:r>
      <w:r w:rsidRPr="00CC1A50">
        <w:rPr>
          <w:i/>
        </w:rPr>
        <w:t xml:space="preserve"> 10.2.0.0/16.</w:t>
      </w:r>
    </w:p>
    <w:p w:rsidR="00CC1A50" w:rsidRPr="00CC1A50" w:rsidRDefault="00CC1A50" w:rsidP="00CC1A50">
      <w:pPr>
        <w:pStyle w:val="Prrafodelista"/>
        <w:numPr>
          <w:ilvl w:val="0"/>
          <w:numId w:val="11"/>
        </w:numPr>
        <w:rPr>
          <w:i/>
        </w:rPr>
      </w:pPr>
      <w:r w:rsidRPr="00CC1A50">
        <w:rPr>
          <w:b/>
          <w:i/>
        </w:rPr>
        <w:t>Oficina Remota 2:</w:t>
      </w:r>
      <w:r w:rsidRPr="00CC1A50">
        <w:rPr>
          <w:i/>
        </w:rPr>
        <w:t xml:space="preserve"> 10.3.0.0/16.</w:t>
      </w:r>
    </w:p>
    <w:p w:rsidR="00CC1A50" w:rsidRPr="00CC1A50" w:rsidRDefault="00CC1A50" w:rsidP="00CC1A50">
      <w:pPr>
        <w:pStyle w:val="Prrafodelista"/>
        <w:ind w:left="1287" w:firstLine="0"/>
      </w:pPr>
    </w:p>
    <w:p w:rsidR="00CC1A50" w:rsidRPr="001F49AE" w:rsidRDefault="00CC1A50" w:rsidP="001F49AE">
      <w:pPr>
        <w:pStyle w:val="Prrafodelista"/>
        <w:numPr>
          <w:ilvl w:val="0"/>
          <w:numId w:val="10"/>
        </w:numPr>
        <w:rPr>
          <w:i/>
        </w:rPr>
      </w:pPr>
      <w:r w:rsidRPr="00CC1A50">
        <w:rPr>
          <w:i/>
        </w:rPr>
        <w:t>¿Por qué?</w:t>
      </w:r>
    </w:p>
    <w:p w:rsidR="00CC1A50" w:rsidRPr="00CC1A50" w:rsidRDefault="00CC1A50" w:rsidP="00CC1A50">
      <w:pPr>
        <w:pStyle w:val="Prrafodelista"/>
        <w:numPr>
          <w:ilvl w:val="0"/>
          <w:numId w:val="11"/>
        </w:numPr>
      </w:pPr>
      <w:r w:rsidRPr="00CC1A50">
        <w:t>Facilita el enrutamiento entre sedes (VPNs o MPLS).</w:t>
      </w:r>
    </w:p>
    <w:p w:rsidR="00CC1A50" w:rsidRDefault="00CC1A50" w:rsidP="00CC1A50">
      <w:pPr>
        <w:pStyle w:val="Prrafodelista"/>
        <w:numPr>
          <w:ilvl w:val="0"/>
          <w:numId w:val="11"/>
        </w:numPr>
      </w:pPr>
      <w:r w:rsidRPr="00CC1A50">
        <w:t>Permite ide</w:t>
      </w:r>
      <w:r>
        <w:t>ntificar la ubicación por la IP:</w:t>
      </w:r>
    </w:p>
    <w:p w:rsidR="00CC1A50" w:rsidRDefault="00CC1A50" w:rsidP="00CC1A50">
      <w:pPr>
        <w:pStyle w:val="Prrafodelista"/>
        <w:ind w:left="3196" w:firstLine="349"/>
      </w:pPr>
      <w:r w:rsidRPr="00CC1A50">
        <w:t>(ej.: 10.X.Y.Z → X = código de sede).</w:t>
      </w:r>
    </w:p>
    <w:p w:rsidR="001F49AE" w:rsidRDefault="001F49AE" w:rsidP="00CC1A50">
      <w:pPr>
        <w:pStyle w:val="Prrafodelista"/>
        <w:ind w:left="3196" w:firstLine="349"/>
      </w:pPr>
    </w:p>
    <w:p w:rsidR="00CC1A50" w:rsidRPr="00CC1A50" w:rsidRDefault="00CC1A50" w:rsidP="00CC1A50">
      <w:pPr>
        <w:pStyle w:val="Prrafodelista"/>
        <w:numPr>
          <w:ilvl w:val="0"/>
          <w:numId w:val="8"/>
        </w:numPr>
        <w:rPr>
          <w:b/>
          <w:i/>
        </w:rPr>
      </w:pPr>
      <w:r w:rsidRPr="00CC1A50">
        <w:rPr>
          <w:b/>
          <w:i/>
        </w:rPr>
        <w:t>Asigna</w:t>
      </w:r>
      <w:r>
        <w:rPr>
          <w:b/>
          <w:i/>
        </w:rPr>
        <w:t>r</w:t>
      </w:r>
      <w:r w:rsidRPr="00CC1A50">
        <w:rPr>
          <w:b/>
          <w:i/>
        </w:rPr>
        <w:t xml:space="preserve"> subredes por función</w:t>
      </w:r>
      <w:r>
        <w:rPr>
          <w:b/>
          <w:i/>
        </w:rPr>
        <w:t>:</w:t>
      </w:r>
    </w:p>
    <w:p w:rsidR="00CC1A50" w:rsidRPr="00F16F09" w:rsidRDefault="00CC1A50" w:rsidP="00F16F09">
      <w:pPr>
        <w:pStyle w:val="Prrafodelista"/>
        <w:numPr>
          <w:ilvl w:val="0"/>
          <w:numId w:val="10"/>
        </w:numPr>
        <w:rPr>
          <w:i/>
        </w:rPr>
      </w:pPr>
      <w:r w:rsidRPr="00CC1A50">
        <w:rPr>
          <w:i/>
        </w:rPr>
        <w:t>Segmentación lógica:</w:t>
      </w:r>
    </w:p>
    <w:p w:rsidR="00CC1A50" w:rsidRDefault="00CC1A50" w:rsidP="00CC1A50">
      <w:pPr>
        <w:pStyle w:val="Prrafodelista"/>
        <w:numPr>
          <w:ilvl w:val="0"/>
          <w:numId w:val="11"/>
        </w:numPr>
      </w:pPr>
      <w:r>
        <w:t>192.168.1.0/24 → Equipos de usuarios.</w:t>
      </w:r>
    </w:p>
    <w:p w:rsidR="00CC1A50" w:rsidRDefault="00CC1A50" w:rsidP="00CC1A50">
      <w:pPr>
        <w:pStyle w:val="Prrafodelista"/>
        <w:numPr>
          <w:ilvl w:val="0"/>
          <w:numId w:val="11"/>
        </w:numPr>
      </w:pPr>
      <w:r>
        <w:t>192.168.2.0/24 → Servidores.</w:t>
      </w:r>
    </w:p>
    <w:p w:rsidR="001F49AE" w:rsidRDefault="00CC1A50" w:rsidP="00F16F09">
      <w:pPr>
        <w:pStyle w:val="Prrafodelista"/>
        <w:numPr>
          <w:ilvl w:val="0"/>
          <w:numId w:val="11"/>
        </w:numPr>
      </w:pPr>
      <w:r>
        <w:t>192.168.3.0/24 → IoT/Impresoras.</w:t>
      </w:r>
    </w:p>
    <w:p w:rsidR="00F16F09" w:rsidRPr="00F16F09" w:rsidRDefault="00F16F09" w:rsidP="00F16F09">
      <w:pPr>
        <w:pStyle w:val="Prrafodelista"/>
        <w:ind w:left="2487" w:firstLine="0"/>
      </w:pPr>
    </w:p>
    <w:p w:rsidR="00CC1A50" w:rsidRPr="00CC1A50" w:rsidRDefault="00CC1A50" w:rsidP="00CC1A50">
      <w:pPr>
        <w:pStyle w:val="Prrafodelista"/>
        <w:numPr>
          <w:ilvl w:val="0"/>
          <w:numId w:val="10"/>
        </w:numPr>
        <w:rPr>
          <w:i/>
        </w:rPr>
      </w:pPr>
      <w:r w:rsidRPr="00CC1A50">
        <w:rPr>
          <w:i/>
        </w:rPr>
        <w:t>¿Por qué?</w:t>
      </w:r>
    </w:p>
    <w:p w:rsidR="00CC1A50" w:rsidRDefault="00CC1A50" w:rsidP="00CC1A50">
      <w:pPr>
        <w:pStyle w:val="Prrafodelista"/>
        <w:numPr>
          <w:ilvl w:val="0"/>
          <w:numId w:val="11"/>
        </w:numPr>
      </w:pPr>
      <w:r>
        <w:t>Seguridad: Aísla tráfico crítico (ej.: servidores) con reglas de firewall.</w:t>
      </w:r>
    </w:p>
    <w:p w:rsidR="00CC1A50" w:rsidRDefault="00CC1A50" w:rsidP="00CC1A50">
      <w:pPr>
        <w:pStyle w:val="Prrafodelista"/>
        <w:numPr>
          <w:ilvl w:val="0"/>
          <w:numId w:val="11"/>
        </w:numPr>
      </w:pPr>
      <w:r>
        <w:t>Rendimiento: Reduce broadcast innecesarios.</w:t>
      </w:r>
    </w:p>
    <w:p w:rsidR="00F16F09" w:rsidRDefault="00F16F09" w:rsidP="00F16F09">
      <w:pPr>
        <w:pStyle w:val="Prrafodelista"/>
        <w:ind w:left="2487" w:firstLine="0"/>
      </w:pPr>
    </w:p>
    <w:p w:rsidR="003758AF" w:rsidRDefault="003758AF" w:rsidP="003758AF">
      <w:pPr>
        <w:pStyle w:val="Prrafodelista"/>
        <w:ind w:left="2487" w:firstLine="0"/>
      </w:pPr>
    </w:p>
    <w:p w:rsidR="00F16F09" w:rsidRDefault="00F16F09" w:rsidP="00F16F09">
      <w:pPr>
        <w:pStyle w:val="Prrafodelista"/>
        <w:ind w:left="1287" w:firstLine="0"/>
        <w:rPr>
          <w:b/>
          <w:i/>
        </w:rPr>
      </w:pPr>
    </w:p>
    <w:p w:rsidR="00F16F09" w:rsidRDefault="00F16F09" w:rsidP="00F16F09">
      <w:pPr>
        <w:pStyle w:val="Prrafodelista"/>
        <w:ind w:left="1287" w:firstLine="0"/>
        <w:rPr>
          <w:b/>
          <w:i/>
        </w:rPr>
      </w:pPr>
    </w:p>
    <w:p w:rsidR="003758AF" w:rsidRPr="00F16F09" w:rsidRDefault="003758AF" w:rsidP="00F16F09">
      <w:pPr>
        <w:pStyle w:val="Prrafodelista"/>
        <w:numPr>
          <w:ilvl w:val="0"/>
          <w:numId w:val="8"/>
        </w:numPr>
        <w:rPr>
          <w:b/>
          <w:i/>
        </w:rPr>
      </w:pPr>
      <w:r w:rsidRPr="003758AF">
        <w:rPr>
          <w:b/>
          <w:i/>
        </w:rPr>
        <w:t>Evita</w:t>
      </w:r>
      <w:r>
        <w:rPr>
          <w:b/>
          <w:i/>
        </w:rPr>
        <w:t>r</w:t>
      </w:r>
      <w:r w:rsidRPr="003758AF">
        <w:rPr>
          <w:b/>
          <w:i/>
        </w:rPr>
        <w:t xml:space="preserve"> superposiciones</w:t>
      </w:r>
      <w:r>
        <w:rPr>
          <w:b/>
          <w:i/>
        </w:rPr>
        <w:t>:</w:t>
      </w:r>
    </w:p>
    <w:p w:rsidR="003758AF" w:rsidRPr="003758AF" w:rsidRDefault="003758AF" w:rsidP="003758AF">
      <w:pPr>
        <w:pStyle w:val="Prrafodelista"/>
        <w:numPr>
          <w:ilvl w:val="0"/>
          <w:numId w:val="10"/>
        </w:numPr>
        <w:rPr>
          <w:i/>
        </w:rPr>
      </w:pPr>
      <w:r w:rsidRPr="003758AF">
        <w:rPr>
          <w:b/>
        </w:rPr>
        <w:t>Mala práctica:</w:t>
      </w:r>
      <w:r w:rsidRPr="003758AF">
        <w:rPr>
          <w:i/>
        </w:rPr>
        <w:t xml:space="preserve"> Usar 192.168.1.0/24 en todas las oficinas.</w:t>
      </w:r>
    </w:p>
    <w:p w:rsidR="003758AF" w:rsidRDefault="003758AF" w:rsidP="003758AF">
      <w:pPr>
        <w:pStyle w:val="Prrafodelista"/>
        <w:numPr>
          <w:ilvl w:val="0"/>
          <w:numId w:val="10"/>
        </w:numPr>
        <w:rPr>
          <w:i/>
        </w:rPr>
      </w:pPr>
      <w:r w:rsidRPr="003758AF">
        <w:rPr>
          <w:b/>
        </w:rPr>
        <w:t>Buena práctica:</w:t>
      </w:r>
      <w:r w:rsidRPr="003758AF">
        <w:rPr>
          <w:i/>
        </w:rPr>
        <w:t xml:space="preserve"> Asignar rangos únicos por sede</w:t>
      </w:r>
      <w:r>
        <w:rPr>
          <w:i/>
        </w:rPr>
        <w:t>:</w:t>
      </w:r>
    </w:p>
    <w:p w:rsidR="003758AF" w:rsidRPr="003758AF" w:rsidRDefault="003758AF" w:rsidP="003758AF">
      <w:pPr>
        <w:pStyle w:val="Prrafodelista"/>
        <w:numPr>
          <w:ilvl w:val="0"/>
          <w:numId w:val="11"/>
        </w:numPr>
        <w:rPr>
          <w:i/>
        </w:rPr>
      </w:pPr>
      <w:r w:rsidRPr="003758AF">
        <w:rPr>
          <w:i/>
        </w:rPr>
        <w:t xml:space="preserve"> </w:t>
      </w:r>
      <w:r w:rsidRPr="003758AF">
        <w:t>(ej.: 192.168.X.0/24, donde X es el ID de oficina).</w:t>
      </w:r>
    </w:p>
    <w:p w:rsidR="003758AF" w:rsidRPr="003758AF" w:rsidRDefault="003758AF" w:rsidP="003758AF">
      <w:pPr>
        <w:pStyle w:val="Prrafodelista"/>
        <w:ind w:left="2487" w:firstLine="0"/>
        <w:rPr>
          <w:i/>
        </w:rPr>
      </w:pPr>
    </w:p>
    <w:p w:rsidR="003758AF" w:rsidRPr="003758AF" w:rsidRDefault="003758AF" w:rsidP="003758AF">
      <w:pPr>
        <w:pStyle w:val="Prrafodelista"/>
        <w:numPr>
          <w:ilvl w:val="0"/>
          <w:numId w:val="10"/>
        </w:numPr>
        <w:rPr>
          <w:i/>
        </w:rPr>
      </w:pPr>
      <w:r w:rsidRPr="003758AF">
        <w:rPr>
          <w:i/>
        </w:rPr>
        <w:t>¿Por qué?</w:t>
      </w:r>
    </w:p>
    <w:p w:rsidR="003758AF" w:rsidRDefault="003758AF" w:rsidP="003758AF">
      <w:pPr>
        <w:pStyle w:val="Prrafodelista"/>
        <w:numPr>
          <w:ilvl w:val="0"/>
          <w:numId w:val="11"/>
        </w:numPr>
        <w:rPr>
          <w:i/>
        </w:rPr>
      </w:pPr>
      <w:r w:rsidRPr="003758AF">
        <w:rPr>
          <w:i/>
        </w:rPr>
        <w:t>Previene conflictos al conectar redes vía VPN.</w:t>
      </w:r>
    </w:p>
    <w:p w:rsidR="003758AF" w:rsidRDefault="003758AF" w:rsidP="003758AF">
      <w:pPr>
        <w:pStyle w:val="Prrafodelista"/>
        <w:ind w:left="2487" w:firstLine="0"/>
        <w:rPr>
          <w:i/>
        </w:rPr>
      </w:pPr>
    </w:p>
    <w:p w:rsidR="003758AF" w:rsidRPr="00F16F09" w:rsidRDefault="003758AF" w:rsidP="00F16F09">
      <w:pPr>
        <w:pStyle w:val="Prrafodelista"/>
        <w:numPr>
          <w:ilvl w:val="0"/>
          <w:numId w:val="8"/>
        </w:numPr>
        <w:rPr>
          <w:b/>
          <w:i/>
        </w:rPr>
      </w:pPr>
      <w:r w:rsidRPr="003758AF">
        <w:rPr>
          <w:b/>
          <w:i/>
        </w:rPr>
        <w:t>Reserva espacios para crecimiento</w:t>
      </w:r>
    </w:p>
    <w:p w:rsidR="003758AF" w:rsidRPr="003758AF" w:rsidRDefault="003758AF" w:rsidP="003758AF">
      <w:pPr>
        <w:pStyle w:val="Prrafodelista"/>
        <w:numPr>
          <w:ilvl w:val="0"/>
          <w:numId w:val="10"/>
        </w:numPr>
        <w:rPr>
          <w:i/>
        </w:rPr>
      </w:pPr>
      <w:r w:rsidRPr="003758AF">
        <w:rPr>
          <w:i/>
        </w:rPr>
        <w:t>Ejemplo:</w:t>
      </w:r>
    </w:p>
    <w:p w:rsidR="003758AF" w:rsidRDefault="003758AF" w:rsidP="003758AF">
      <w:pPr>
        <w:pStyle w:val="Prrafodelista"/>
        <w:numPr>
          <w:ilvl w:val="0"/>
          <w:numId w:val="11"/>
        </w:numPr>
        <w:rPr>
          <w:i/>
        </w:rPr>
      </w:pPr>
      <w:r w:rsidRPr="003758AF">
        <w:rPr>
          <w:i/>
        </w:rPr>
        <w:t>Usar 10.1.0.0/22 (1022 hosts) aunque hoy solo necesites 100 equipos.</w:t>
      </w:r>
    </w:p>
    <w:p w:rsidR="003758AF" w:rsidRPr="003758AF" w:rsidRDefault="003758AF" w:rsidP="003758AF">
      <w:pPr>
        <w:pStyle w:val="Prrafodelista"/>
        <w:ind w:left="2487" w:firstLine="0"/>
        <w:rPr>
          <w:i/>
        </w:rPr>
      </w:pPr>
    </w:p>
    <w:p w:rsidR="003758AF" w:rsidRPr="003758AF" w:rsidRDefault="003758AF" w:rsidP="003758AF">
      <w:pPr>
        <w:pStyle w:val="Prrafodelista"/>
        <w:numPr>
          <w:ilvl w:val="0"/>
          <w:numId w:val="10"/>
        </w:numPr>
        <w:rPr>
          <w:i/>
        </w:rPr>
      </w:pPr>
      <w:r w:rsidRPr="003758AF">
        <w:rPr>
          <w:i/>
        </w:rPr>
        <w:t>¿Por qué?</w:t>
      </w:r>
    </w:p>
    <w:p w:rsidR="003758AF" w:rsidRDefault="003758AF" w:rsidP="003758AF">
      <w:pPr>
        <w:pStyle w:val="Prrafodelista"/>
        <w:numPr>
          <w:ilvl w:val="0"/>
          <w:numId w:val="11"/>
        </w:numPr>
        <w:rPr>
          <w:i/>
        </w:rPr>
      </w:pPr>
      <w:r w:rsidRPr="003758AF">
        <w:rPr>
          <w:i/>
        </w:rPr>
        <w:t>Evita reconfiguraciones costosas al expandirte.</w:t>
      </w:r>
    </w:p>
    <w:p w:rsidR="003758AF" w:rsidRDefault="003758AF" w:rsidP="003758AF">
      <w:pPr>
        <w:pStyle w:val="Prrafodelista"/>
        <w:ind w:left="2487" w:firstLine="0"/>
        <w:rPr>
          <w:i/>
        </w:rPr>
      </w:pPr>
    </w:p>
    <w:p w:rsidR="003758AF" w:rsidRPr="00F16F09" w:rsidRDefault="003758AF" w:rsidP="00F16F09">
      <w:pPr>
        <w:pStyle w:val="Prrafodelista"/>
        <w:numPr>
          <w:ilvl w:val="0"/>
          <w:numId w:val="8"/>
        </w:numPr>
        <w:rPr>
          <w:b/>
          <w:i/>
        </w:rPr>
      </w:pPr>
      <w:r w:rsidRPr="003758AF">
        <w:rPr>
          <w:b/>
          <w:i/>
        </w:rPr>
        <w:t>Usa</w:t>
      </w:r>
      <w:r>
        <w:rPr>
          <w:b/>
          <w:i/>
        </w:rPr>
        <w:t>r</w:t>
      </w:r>
      <w:r w:rsidRPr="003758AF">
        <w:rPr>
          <w:b/>
          <w:i/>
        </w:rPr>
        <w:t xml:space="preserve"> DHCP con reservas</w:t>
      </w:r>
      <w:r>
        <w:rPr>
          <w:b/>
          <w:i/>
        </w:rPr>
        <w:t>:</w:t>
      </w:r>
    </w:p>
    <w:p w:rsidR="003758AF" w:rsidRPr="003758AF" w:rsidRDefault="003758AF" w:rsidP="003758AF">
      <w:pPr>
        <w:pStyle w:val="Prrafodelista"/>
        <w:numPr>
          <w:ilvl w:val="0"/>
          <w:numId w:val="10"/>
        </w:numPr>
        <w:rPr>
          <w:i/>
        </w:rPr>
      </w:pPr>
      <w:r w:rsidRPr="003758AF">
        <w:rPr>
          <w:i/>
        </w:rPr>
        <w:t>Para equipos estáticos (servidores, impresoras): Reserva IPs fijas en el DHCP.</w:t>
      </w:r>
    </w:p>
    <w:p w:rsidR="003758AF" w:rsidRDefault="003758AF" w:rsidP="003758AF">
      <w:pPr>
        <w:pStyle w:val="Prrafodelista"/>
        <w:numPr>
          <w:ilvl w:val="0"/>
          <w:numId w:val="10"/>
        </w:numPr>
        <w:rPr>
          <w:i/>
        </w:rPr>
      </w:pPr>
      <w:r w:rsidRPr="003758AF">
        <w:rPr>
          <w:i/>
        </w:rPr>
        <w:t>Para usuarios: Asignación dinámica dentro d</w:t>
      </w:r>
      <w:r>
        <w:rPr>
          <w:i/>
        </w:rPr>
        <w:t>e un rango</w:t>
      </w:r>
    </w:p>
    <w:p w:rsidR="003758AF" w:rsidRDefault="003758AF" w:rsidP="003758AF">
      <w:pPr>
        <w:pStyle w:val="Prrafodelista"/>
        <w:numPr>
          <w:ilvl w:val="0"/>
          <w:numId w:val="11"/>
        </w:numPr>
        <w:rPr>
          <w:i/>
        </w:rPr>
      </w:pPr>
      <w:r w:rsidRPr="003758AF">
        <w:rPr>
          <w:i/>
        </w:rPr>
        <w:t>(192.168.1.100-200).</w:t>
      </w:r>
    </w:p>
    <w:p w:rsidR="00F16F09" w:rsidRPr="003758AF" w:rsidRDefault="00F16F09" w:rsidP="00F16F09">
      <w:pPr>
        <w:pStyle w:val="Prrafodelista"/>
        <w:ind w:left="2487" w:firstLine="0"/>
        <w:rPr>
          <w:i/>
        </w:rPr>
      </w:pPr>
    </w:p>
    <w:p w:rsidR="003758AF" w:rsidRPr="003758AF" w:rsidRDefault="003758AF" w:rsidP="003758AF">
      <w:pPr>
        <w:pStyle w:val="Prrafodelista"/>
        <w:numPr>
          <w:ilvl w:val="0"/>
          <w:numId w:val="10"/>
        </w:numPr>
        <w:rPr>
          <w:i/>
        </w:rPr>
      </w:pPr>
      <w:r w:rsidRPr="003758AF">
        <w:rPr>
          <w:i/>
        </w:rPr>
        <w:t>¿Por qué?</w:t>
      </w:r>
    </w:p>
    <w:p w:rsidR="00F16F09" w:rsidRDefault="003758AF" w:rsidP="00F16F09">
      <w:pPr>
        <w:pStyle w:val="Prrafodelista"/>
        <w:numPr>
          <w:ilvl w:val="0"/>
          <w:numId w:val="11"/>
        </w:numPr>
        <w:rPr>
          <w:i/>
        </w:rPr>
      </w:pPr>
      <w:r w:rsidRPr="003758AF">
        <w:rPr>
          <w:i/>
        </w:rPr>
        <w:t>Simplifica la gestión y evita IPs duplicadas.</w:t>
      </w:r>
    </w:p>
    <w:p w:rsidR="00F16F09" w:rsidRPr="00F16F09" w:rsidRDefault="00F16F09" w:rsidP="00F16F09">
      <w:pPr>
        <w:pStyle w:val="Prrafodelista"/>
        <w:ind w:left="2487" w:firstLine="0"/>
        <w:rPr>
          <w:i/>
        </w:rPr>
      </w:pPr>
    </w:p>
    <w:p w:rsidR="003758AF" w:rsidRPr="003758AF" w:rsidRDefault="00103124" w:rsidP="00103124">
      <w:pPr>
        <w:pStyle w:val="Ttulo1"/>
        <w:numPr>
          <w:ilvl w:val="0"/>
          <w:numId w:val="12"/>
        </w:numPr>
        <w:jc w:val="left"/>
      </w:pPr>
      <w:r>
        <w:t>Conclusión</w:t>
      </w:r>
    </w:p>
    <w:p w:rsidR="00FF1437" w:rsidRDefault="00103124" w:rsidP="00F16F09">
      <w:pPr>
        <w:pStyle w:val="Prrafodelista"/>
        <w:numPr>
          <w:ilvl w:val="0"/>
          <w:numId w:val="14"/>
        </w:numPr>
        <w:rPr>
          <w:i/>
        </w:rPr>
      </w:pPr>
      <w:r w:rsidRPr="00A34E73">
        <w:rPr>
          <w:i/>
        </w:rPr>
        <w:t xml:space="preserve">Para definir direcciones de red de manera óptima en una empresa (ya sea una PYME o una organización en crecimiento), se deben seguir los principios mencionados en la pregunta </w:t>
      </w:r>
      <w:r w:rsidR="00A34E73" w:rsidRPr="00A34E73">
        <w:rPr>
          <w:i/>
        </w:rPr>
        <w:t>número</w:t>
      </w:r>
      <w:r w:rsidRPr="00A34E73">
        <w:rPr>
          <w:i/>
        </w:rPr>
        <w:t xml:space="preserve"> tres.</w:t>
      </w:r>
    </w:p>
    <w:p w:rsidR="00F16F09" w:rsidRPr="00F16F09" w:rsidRDefault="00F16F09" w:rsidP="00F16F09"/>
    <w:p w:rsidR="00F16F09" w:rsidRDefault="00A34E73" w:rsidP="00F16F09">
      <w:pPr>
        <w:pStyle w:val="Prrafodelista"/>
        <w:numPr>
          <w:ilvl w:val="0"/>
          <w:numId w:val="14"/>
        </w:numPr>
        <w:rPr>
          <w:i/>
        </w:rPr>
      </w:pPr>
      <w:r w:rsidRPr="00A34E73">
        <w:rPr>
          <w:i/>
        </w:rPr>
        <w:t xml:space="preserve">Si la empresa crece, soluciones como </w:t>
      </w:r>
      <w:r w:rsidRPr="00A34E73">
        <w:rPr>
          <w:b/>
          <w:i/>
        </w:rPr>
        <w:t xml:space="preserve">VPN site-to-site </w:t>
      </w:r>
      <w:r w:rsidRPr="00A34E73">
        <w:rPr>
          <w:i/>
        </w:rPr>
        <w:t>o</w:t>
      </w:r>
      <w:r w:rsidRPr="00A34E73">
        <w:rPr>
          <w:b/>
          <w:i/>
        </w:rPr>
        <w:t xml:space="preserve"> VLANs</w:t>
      </w:r>
      <w:r w:rsidRPr="00A34E73">
        <w:rPr>
          <w:i/>
        </w:rPr>
        <w:t xml:space="preserve"> permitirán integrar nuevas sedes manteniendo una red unificada, segura y eficiente.</w:t>
      </w:r>
    </w:p>
    <w:p w:rsidR="00F16F09" w:rsidRPr="00F16F09" w:rsidRDefault="00F16F09" w:rsidP="00F16F09"/>
    <w:p w:rsidR="00A34E73" w:rsidRPr="00A34E73" w:rsidRDefault="00A34E73" w:rsidP="00F16F09">
      <w:pPr>
        <w:pStyle w:val="Prrafodelista"/>
        <w:numPr>
          <w:ilvl w:val="0"/>
          <w:numId w:val="14"/>
        </w:numPr>
        <w:rPr>
          <w:i/>
        </w:rPr>
      </w:pPr>
      <w:r w:rsidRPr="00A34E73">
        <w:rPr>
          <w:i/>
        </w:rPr>
        <w:t>Una buena planificación de direcciones IP ahorra costes, reduce errores y prepara el terreno para el crecimiento. La estructura clara desde el principio es la clave.</w:t>
      </w:r>
    </w:p>
    <w:sectPr w:rsidR="00A34E73" w:rsidRPr="00A34E73" w:rsidSect="00FF1437">
      <w:headerReference w:type="default" r:id="rId11"/>
      <w:footerReference w:type="default" r:id="rId12"/>
      <w:pgSz w:w="11906" w:h="16838" w:code="9"/>
      <w:pgMar w:top="1418" w:right="1701" w:bottom="1418" w:left="1701" w:header="680" w:footer="68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F54" w:rsidRDefault="000B2F54" w:rsidP="00604736">
      <w:pPr>
        <w:spacing w:before="0" w:after="0" w:line="240" w:lineRule="auto"/>
      </w:pPr>
      <w:r>
        <w:separator/>
      </w:r>
    </w:p>
  </w:endnote>
  <w:endnote w:type="continuationSeparator" w:id="0">
    <w:p w:rsidR="000B2F54" w:rsidRDefault="000B2F54" w:rsidP="006047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AC4" w:rsidRDefault="00EA2AC4">
    <w:pPr>
      <w:pStyle w:val="Piedepgina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posOffset>104775</wp:posOffset>
              </wp:positionV>
              <wp:extent cx="7362825" cy="628650"/>
              <wp:effectExtent l="0" t="0" r="0" b="0"/>
              <wp:wrapNone/>
              <wp:docPr id="155" name="Grupo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62825" cy="628650"/>
                        <a:chOff x="0" y="0"/>
                        <a:chExt cx="5943600" cy="274320"/>
                      </a:xfrm>
                    </wpg:grpSpPr>
                    <wps:wsp>
                      <wps:cNvPr id="156" name="Rectángulo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Cuadro de texto 157"/>
                      <wps:cNvSpPr txBox="1"/>
                      <wps:spPr>
                        <a:xfrm>
                          <a:off x="228600" y="0"/>
                          <a:ext cx="535305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AC4" w:rsidRPr="00EA2AC4" w:rsidRDefault="000B2F54" w:rsidP="00EA2AC4">
                            <w:pPr>
                              <w:pStyle w:val="Piedepgina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alias w:val="Aut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F1437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Francisco Javier Otero Herrero</w:t>
                                </w:r>
                              </w:sdtContent>
                            </w:sdt>
                            <w:r w:rsidR="00EA2AC4" w:rsidRPr="00EA2AC4"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sz w:val="28"/>
                                <w:szCs w:val="28"/>
                              </w:rPr>
                              <w:t> | 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aps/>
                                  <w:sz w:val="28"/>
                                  <w:szCs w:val="28"/>
                                </w:rPr>
                                <w:alias w:val="Escolar"/>
                                <w:tag w:val="Escolar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FF1437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aps/>
                                    <w:sz w:val="28"/>
                                    <w:szCs w:val="28"/>
                                  </w:rPr>
                                  <w:t>Grupo ATU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55" o:spid="_x0000_s1034" style="position:absolute;left:0;text-align:left;margin-left:0;margin-top:8.25pt;width:579.75pt;height:49.5pt;z-index:251662336;mso-position-horizontal:left;mso-position-horizontal-relative:page;mso-position-vertical-relative:bottom-margin-area;mso-width-relative:margin;mso-height-relative:margin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">
              <v:rect id="Rectángulo 156" o:spid="_x0000_s1035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7" o:spid="_x0000_s1036" type="#_x0000_t202" style="position:absolute;left:2286;width:5353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" filled="f" stroked="f" strokeweight=".5pt">
                <v:textbox inset="0,,0">
                  <w:txbxContent>
                    <w:p w:rsidR="00EA2AC4" w:rsidRPr="00EA2AC4" w:rsidRDefault="007B13C7" w:rsidP="00EA2AC4">
                      <w:pPr>
                        <w:pStyle w:val="Piedepgina"/>
                        <w:jc w:val="right"/>
                        <w:rPr>
                          <w:rFonts w:ascii="Times New Roman" w:hAnsi="Times New Roman" w:cs="Times New Roman"/>
                          <w:b/>
                          <w:i/>
                          <w:caps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alias w:val="Aut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FF1437"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Francisco Javier Otero Herrero</w:t>
                          </w:r>
                        </w:sdtContent>
                      </w:sdt>
                      <w:r w:rsidR="00EA2AC4" w:rsidRPr="00EA2AC4">
                        <w:rPr>
                          <w:rFonts w:ascii="Times New Roman" w:hAnsi="Times New Roman" w:cs="Times New Roman"/>
                          <w:b/>
                          <w:i/>
                          <w:caps/>
                          <w:sz w:val="28"/>
                          <w:szCs w:val="28"/>
                        </w:rPr>
                        <w:t> | 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i/>
                            <w:caps/>
                            <w:sz w:val="28"/>
                            <w:szCs w:val="28"/>
                          </w:rPr>
                          <w:alias w:val="Escolar"/>
                          <w:tag w:val="Escolar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FF1437">
                            <w:rPr>
                              <w:rFonts w:ascii="Times New Roman" w:hAnsi="Times New Roman" w:cs="Times New Roman"/>
                              <w:b/>
                              <w:i/>
                              <w:caps/>
                              <w:sz w:val="28"/>
                              <w:szCs w:val="28"/>
                            </w:rPr>
                            <w:t>Grupo ATU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F54" w:rsidRDefault="000B2F54" w:rsidP="00604736">
      <w:pPr>
        <w:spacing w:before="0" w:after="0" w:line="240" w:lineRule="auto"/>
      </w:pPr>
      <w:r>
        <w:separator/>
      </w:r>
    </w:p>
  </w:footnote>
  <w:footnote w:type="continuationSeparator" w:id="0">
    <w:p w:rsidR="000B2F54" w:rsidRDefault="000B2F54" w:rsidP="0060473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736" w:rsidRDefault="00604736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right</wp:align>
              </wp:positionH>
              <wp:positionV relativeFrom="topMargin">
                <wp:posOffset>361950</wp:posOffset>
              </wp:positionV>
              <wp:extent cx="5400675" cy="447675"/>
              <wp:effectExtent l="0" t="0" r="0" b="952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0675" cy="447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i/>
                              <w:sz w:val="44"/>
                              <w:szCs w:val="44"/>
                              <w:u w:val="single"/>
                            </w:r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>
                            <w:rPr>
                              <w:rFonts w:asciiTheme="minorHAnsi" w:hAnsiTheme="minorHAnsi" w:cstheme="minorBidi"/>
                              <w:b w:val="0"/>
                              <w:i w:val="0"/>
                              <w:sz w:val="24"/>
                              <w:szCs w:val="22"/>
                              <w:u w:val="none"/>
                            </w:rPr>
                          </w:sdtEndPr>
                          <w:sdtContent>
                            <w:p w:rsidR="00604736" w:rsidRDefault="00FF1437" w:rsidP="00EA2AC4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44"/>
                                  <w:szCs w:val="44"/>
                                  <w:u w:val="single"/>
                                </w:rPr>
                                <w:t>Creación de una Intranet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32" type="#_x0000_t202" style="position:absolute;left:0;text-align:left;margin-left:374.05pt;margin-top:28.5pt;width:425.25pt;height:35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" o:allowincell="f" filled="f" stroked="f">
              <v:textbox inset=",0,,0">
                <w:txbxContent>
                  <w:sdt>
                    <w:sdtPr>
                      <w:rPr>
                        <w:rFonts w:ascii="Times New Roman" w:hAnsi="Times New Roman" w:cs="Times New Roman"/>
                        <w:b/>
                        <w:i/>
                        <w:sz w:val="44"/>
                        <w:szCs w:val="44"/>
                        <w:u w:val="single"/>
                      </w:r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>
                      <w:rPr>
                        <w:rFonts w:asciiTheme="minorHAnsi" w:hAnsiTheme="minorHAnsi" w:cstheme="minorBidi"/>
                        <w:b w:val="0"/>
                        <w:i w:val="0"/>
                        <w:sz w:val="24"/>
                        <w:szCs w:val="22"/>
                        <w:u w:val="none"/>
                      </w:rPr>
                    </w:sdtEndPr>
                    <w:sdtContent>
                      <w:p w:rsidR="00604736" w:rsidRDefault="00FF1437" w:rsidP="00EA2AC4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44"/>
                            <w:szCs w:val="44"/>
                            <w:u w:val="single"/>
                          </w:rPr>
                          <w:t>Creación de una Intranet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604736" w:rsidRDefault="00604736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F6002F" w:rsidRPr="00F6002F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9" o:spid="_x0000_s1033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PHGxConAgAAOAQAAA4AAAAAAAAAAAAAAAAALgIAAGRycy9lMm9Eb2Mu&#10;eG1sUEsBAi0AFAAGAAgAAAAhAEBxNDjbAAAABAEAAA8AAAAAAAAAAAAAAAAAgQQAAGRycy9kb3du&#10;cmV2LnhtbFBLBQYAAAAABAAEAPMAAACJBQAAAAA=&#10;" o:allowincell="f" fillcolor="#a8d08d [1945]" stroked="f">
              <v:textbox style="mso-fit-shape-to-text:t" inset=",0,,0">
                <w:txbxContent>
                  <w:p w:rsidR="00604736" w:rsidRDefault="00604736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F6002F" w:rsidRPr="00F6002F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41FC2"/>
    <w:multiLevelType w:val="hybridMultilevel"/>
    <w:tmpl w:val="22D0D97E"/>
    <w:lvl w:ilvl="0" w:tplc="0C0A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" w15:restartNumberingAfterBreak="0">
    <w:nsid w:val="0FFE2ABA"/>
    <w:multiLevelType w:val="hybridMultilevel"/>
    <w:tmpl w:val="C04CCB30"/>
    <w:lvl w:ilvl="0" w:tplc="0C0A0013">
      <w:start w:val="1"/>
      <w:numFmt w:val="upperRoman"/>
      <w:lvlText w:val="%1."/>
      <w:lvlJc w:val="right"/>
      <w:pPr>
        <w:ind w:left="1287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D5F6F0A"/>
    <w:multiLevelType w:val="hybridMultilevel"/>
    <w:tmpl w:val="2EEC625A"/>
    <w:lvl w:ilvl="0" w:tplc="8A1E00FE">
      <w:start w:val="1"/>
      <w:numFmt w:val="bullet"/>
      <w:lvlText w:val=""/>
      <w:lvlJc w:val="left"/>
      <w:pPr>
        <w:ind w:left="24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3" w15:restartNumberingAfterBreak="0">
    <w:nsid w:val="3A8418DF"/>
    <w:multiLevelType w:val="hybridMultilevel"/>
    <w:tmpl w:val="D74635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36E19"/>
    <w:multiLevelType w:val="hybridMultilevel"/>
    <w:tmpl w:val="F3606114"/>
    <w:lvl w:ilvl="0" w:tplc="0C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5" w15:restartNumberingAfterBreak="0">
    <w:nsid w:val="49A21E3A"/>
    <w:multiLevelType w:val="hybridMultilevel"/>
    <w:tmpl w:val="79088DD6"/>
    <w:lvl w:ilvl="0" w:tplc="0C0A0011">
      <w:start w:val="1"/>
      <w:numFmt w:val="decimal"/>
      <w:lvlText w:val="%1)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4E4A3F9B"/>
    <w:multiLevelType w:val="hybridMultilevel"/>
    <w:tmpl w:val="D6749E46"/>
    <w:lvl w:ilvl="0" w:tplc="0C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F5B2D72"/>
    <w:multiLevelType w:val="hybridMultilevel"/>
    <w:tmpl w:val="50B8126C"/>
    <w:lvl w:ilvl="0" w:tplc="8A1E00F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2E61A20"/>
    <w:multiLevelType w:val="hybridMultilevel"/>
    <w:tmpl w:val="0A2449DA"/>
    <w:lvl w:ilvl="0" w:tplc="8A1E00FE">
      <w:start w:val="1"/>
      <w:numFmt w:val="bullet"/>
      <w:lvlText w:val=""/>
      <w:lvlJc w:val="left"/>
      <w:pPr>
        <w:ind w:left="256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9" w15:restartNumberingAfterBreak="0">
    <w:nsid w:val="559D20E3"/>
    <w:multiLevelType w:val="hybridMultilevel"/>
    <w:tmpl w:val="BAD07238"/>
    <w:lvl w:ilvl="0" w:tplc="0C0A0011">
      <w:start w:val="1"/>
      <w:numFmt w:val="decimal"/>
      <w:lvlText w:val="%1)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DED252B"/>
    <w:multiLevelType w:val="hybridMultilevel"/>
    <w:tmpl w:val="4D0C5B82"/>
    <w:lvl w:ilvl="0" w:tplc="0C0A0003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</w:abstractNum>
  <w:abstractNum w:abstractNumId="11" w15:restartNumberingAfterBreak="0">
    <w:nsid w:val="63CB2F6B"/>
    <w:multiLevelType w:val="hybridMultilevel"/>
    <w:tmpl w:val="C6C63348"/>
    <w:lvl w:ilvl="0" w:tplc="0C0A0011">
      <w:start w:val="1"/>
      <w:numFmt w:val="decimal"/>
      <w:lvlText w:val="%1)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720203E0"/>
    <w:multiLevelType w:val="hybridMultilevel"/>
    <w:tmpl w:val="A028AD26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74E40EAB"/>
    <w:multiLevelType w:val="hybridMultilevel"/>
    <w:tmpl w:val="E60E4040"/>
    <w:lvl w:ilvl="0" w:tplc="0C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8"/>
  </w:num>
  <w:num w:numId="5">
    <w:abstractNumId w:val="5"/>
  </w:num>
  <w:num w:numId="6">
    <w:abstractNumId w:val="0"/>
  </w:num>
  <w:num w:numId="7">
    <w:abstractNumId w:val="10"/>
  </w:num>
  <w:num w:numId="8">
    <w:abstractNumId w:val="11"/>
  </w:num>
  <w:num w:numId="9">
    <w:abstractNumId w:val="13"/>
  </w:num>
  <w:num w:numId="10">
    <w:abstractNumId w:val="4"/>
  </w:num>
  <w:num w:numId="11">
    <w:abstractNumId w:val="2"/>
  </w:num>
  <w:num w:numId="12">
    <w:abstractNumId w:val="12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437"/>
    <w:rsid w:val="000B2F54"/>
    <w:rsid w:val="00103124"/>
    <w:rsid w:val="00155BF3"/>
    <w:rsid w:val="001C0E7C"/>
    <w:rsid w:val="001F2138"/>
    <w:rsid w:val="001F49AE"/>
    <w:rsid w:val="00266531"/>
    <w:rsid w:val="003758AF"/>
    <w:rsid w:val="004E3763"/>
    <w:rsid w:val="00604736"/>
    <w:rsid w:val="007B13C7"/>
    <w:rsid w:val="008F35F1"/>
    <w:rsid w:val="00950B4B"/>
    <w:rsid w:val="00A04660"/>
    <w:rsid w:val="00A34E73"/>
    <w:rsid w:val="00A80029"/>
    <w:rsid w:val="00B7592D"/>
    <w:rsid w:val="00CC1A50"/>
    <w:rsid w:val="00E203A7"/>
    <w:rsid w:val="00E36AF5"/>
    <w:rsid w:val="00EA2AC4"/>
    <w:rsid w:val="00ED790A"/>
    <w:rsid w:val="00F16F09"/>
    <w:rsid w:val="00F319E3"/>
    <w:rsid w:val="00F6002F"/>
    <w:rsid w:val="00F61F27"/>
    <w:rsid w:val="00FF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A5FFFDD-B529-47B7-B23D-5676DD7B7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AC4"/>
    <w:pPr>
      <w:spacing w:before="120" w:after="120"/>
      <w:ind w:firstLine="567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A2AC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0E7C"/>
    <w:pPr>
      <w:keepNext/>
      <w:keepLines/>
      <w:jc w:val="center"/>
      <w:outlineLvl w:val="1"/>
    </w:pPr>
    <w:rPr>
      <w:rFonts w:eastAsiaTheme="majorEastAsia" w:cstheme="majorBidi"/>
      <w:b/>
      <w:color w:val="7F7F7F" w:themeColor="text1" w:themeTint="8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1A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47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4736"/>
  </w:style>
  <w:style w:type="paragraph" w:styleId="Piedepgina">
    <w:name w:val="footer"/>
    <w:basedOn w:val="Normal"/>
    <w:link w:val="PiedepginaCar"/>
    <w:uiPriority w:val="99"/>
    <w:unhideWhenUsed/>
    <w:rsid w:val="006047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4736"/>
  </w:style>
  <w:style w:type="character" w:customStyle="1" w:styleId="Ttulo1Car">
    <w:name w:val="Título 1 Car"/>
    <w:basedOn w:val="Fuentedeprrafopredeter"/>
    <w:link w:val="Ttulo1"/>
    <w:uiPriority w:val="9"/>
    <w:rsid w:val="00EA2AC4"/>
    <w:rPr>
      <w:rFonts w:eastAsiaTheme="majorEastAsia" w:cstheme="majorBidi"/>
      <w:b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C0E7C"/>
    <w:rPr>
      <w:rFonts w:eastAsiaTheme="majorEastAsia" w:cstheme="majorBidi"/>
      <w:b/>
      <w:color w:val="7F7F7F" w:themeColor="text1" w:themeTint="80"/>
      <w:sz w:val="32"/>
      <w:szCs w:val="26"/>
    </w:rPr>
  </w:style>
  <w:style w:type="paragraph" w:styleId="Sinespaciado">
    <w:name w:val="No Spacing"/>
    <w:link w:val="SinespaciadoCar"/>
    <w:uiPriority w:val="1"/>
    <w:qFormat/>
    <w:rsid w:val="00FF143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F1437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FF1437"/>
    <w:pPr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ES"/>
    </w:rPr>
  </w:style>
  <w:style w:type="character" w:styleId="Hipervnculo">
    <w:name w:val="Hyperlink"/>
    <w:basedOn w:val="Fuentedeprrafopredeter"/>
    <w:uiPriority w:val="99"/>
    <w:unhideWhenUsed/>
    <w:rsid w:val="00FF1437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FF143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F1437"/>
    <w:pPr>
      <w:spacing w:after="100"/>
      <w:ind w:left="240"/>
    </w:pPr>
  </w:style>
  <w:style w:type="paragraph" w:styleId="Prrafodelista">
    <w:name w:val="List Paragraph"/>
    <w:basedOn w:val="Normal"/>
    <w:uiPriority w:val="34"/>
    <w:qFormat/>
    <w:rsid w:val="008F35F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C1A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5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docs.oracle.com/cd/E19957-01/820-2981/ipplan-5/index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lantillas%20personalizadas%20de%20Office\Doc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0C50E9-A938-4E20-B416-526086E50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Doc1.dotx</Template>
  <TotalTime>76</TotalTime>
  <Pages>6</Pages>
  <Words>826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Creación de una Intranet</vt:lpstr>
    </vt:vector>
  </TitlesOfParts>
  <Company>Grupo ATU</Company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Creación de una Intranet</dc:title>
  <dc:subject/>
  <dc:creator>Francisco Javier Otero Herrero</dc:creator>
  <cp:keywords/>
  <dc:description/>
  <cp:lastModifiedBy>Usuario</cp:lastModifiedBy>
  <cp:revision>11</cp:revision>
  <dcterms:created xsi:type="dcterms:W3CDTF">2025-03-28T12:44:00Z</dcterms:created>
  <dcterms:modified xsi:type="dcterms:W3CDTF">2025-03-30T18:31:00Z</dcterms:modified>
</cp:coreProperties>
</file>