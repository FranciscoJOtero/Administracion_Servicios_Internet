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9629510"/>
        <w:docPartObj>
          <w:docPartGallery w:val="Cover Pages"/>
          <w:docPartUnique/>
        </w:docPartObj>
      </w:sdtPr>
      <w:sdtContent>
        <w:p w:rsidR="00A57CD8" w:rsidRDefault="00A57CD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D4BBD" w:rsidRDefault="009D4BBD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7F7F7F" w:themeColor="text1" w:themeTint="80"/>
                                      <w:sz w:val="28"/>
                                      <w:szCs w:val="28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9D4BBD" w:rsidRPr="00A57CD8" w:rsidRDefault="009D4BBD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A57CD8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  <w:szCs w:val="28"/>
                                        </w:rPr>
                                        <w:t>Francisco Javier Otero Herrero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7F7F7F" w:themeColor="text1" w:themeTint="80"/>
                                      <w:sz w:val="28"/>
                                      <w:szCs w:val="28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9D4BBD" w:rsidRPr="00A57CD8" w:rsidRDefault="009D4BBD" w:rsidP="00A57CD8">
                                      <w:pPr>
                                        <w:pStyle w:val="Sinespaciado"/>
                                        <w:spacing w:line="36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A57CD8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  <w:szCs w:val="28"/>
                                        </w:rPr>
                                        <w:t>Grupo ATU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7F7F7F" w:themeColor="text1" w:themeTint="80"/>
                                      <w:sz w:val="28"/>
                                      <w:szCs w:val="28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3-26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9D4BBD" w:rsidRPr="00A57CD8" w:rsidRDefault="009D4BBD" w:rsidP="00A57CD8">
                                      <w:pPr>
                                        <w:pStyle w:val="Sinespaciado"/>
                                        <w:spacing w:line="36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  <w:szCs w:val="28"/>
                                        </w:rPr>
                                        <w:t>26-3-2025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9D4BBD" w:rsidRDefault="009D4BBD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F7F7F" w:themeColor="text1" w:themeTint="80"/>
                                <w:sz w:val="28"/>
                                <w:szCs w:val="28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9D4BBD" w:rsidRPr="00A57CD8" w:rsidRDefault="009D4BBD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  <w:szCs w:val="28"/>
                                  </w:rPr>
                                </w:pPr>
                                <w:r w:rsidRPr="00A57CD8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  <w:szCs w:val="28"/>
                                  </w:rPr>
                                  <w:t>Francisco Javier Otero Herrero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F7F7F" w:themeColor="text1" w:themeTint="80"/>
                                <w:sz w:val="28"/>
                                <w:szCs w:val="28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9D4BBD" w:rsidRPr="00A57CD8" w:rsidRDefault="009D4BBD" w:rsidP="00A57CD8">
                                <w:pPr>
                                  <w:pStyle w:val="Sinespaciado"/>
                                  <w:spacing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  <w:szCs w:val="28"/>
                                  </w:rPr>
                                </w:pPr>
                                <w:r w:rsidRPr="00A57CD8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  <w:szCs w:val="28"/>
                                  </w:rPr>
                                  <w:t>Grupo ATU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F7F7F" w:themeColor="text1" w:themeTint="80"/>
                                <w:sz w:val="28"/>
                                <w:szCs w:val="28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3-26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D4BBD" w:rsidRPr="00A57CD8" w:rsidRDefault="009D4BBD" w:rsidP="00A57CD8">
                                <w:pPr>
                                  <w:pStyle w:val="Sinespaciado"/>
                                  <w:spacing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  <w:szCs w:val="28"/>
                                  </w:rPr>
                                  <w:t>26-3-2025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9D4BBD" w:rsidRDefault="009D4BB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A57CD8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Cómo Funciona un Servidor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left:0;text-align:left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i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9D4BBD" w:rsidRDefault="009D4BBD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A57CD8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FFFFFF" w:themeColor="background1"/>
                                  <w:sz w:val="72"/>
                                  <w:szCs w:val="72"/>
                                </w:rPr>
                                <w:t>Cómo Funciona un Servidor Web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A57CD8" w:rsidRDefault="00A57CD8">
          <w:pPr>
            <w:spacing w:before="0" w:after="160"/>
            <w:ind w:firstLine="0"/>
            <w:jc w:val="left"/>
          </w:pPr>
          <w:r>
            <w:br w:type="page"/>
          </w:r>
        </w:p>
      </w:sdtContent>
    </w:sdt>
    <w:p w:rsidR="00A57CD8" w:rsidRDefault="00A57CD8" w:rsidP="00EA2AC4"/>
    <w:p w:rsidR="00A57CD8" w:rsidRDefault="00A57CD8" w:rsidP="00A57CD8">
      <w:pPr>
        <w:pStyle w:val="Ttulo1"/>
      </w:pPr>
      <w:r>
        <w:br w:type="page"/>
      </w:r>
    </w:p>
    <w:sdt>
      <w:sdtPr>
        <w:id w:val="15308325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:rsidR="00D570CF" w:rsidRDefault="00D570CF">
          <w:pPr>
            <w:pStyle w:val="TtuloTDC"/>
          </w:pPr>
        </w:p>
        <w:p w:rsidR="00A57CD8" w:rsidRPr="00D570CF" w:rsidRDefault="00A57CD8">
          <w:pPr>
            <w:pStyle w:val="TtuloTDC"/>
          </w:pPr>
          <w:r w:rsidRPr="00D570CF">
            <w:rPr>
              <w:rFonts w:ascii="Times New Roman" w:hAnsi="Times New Roman" w:cs="Times New Roman"/>
              <w:b/>
              <w:i/>
              <w:color w:val="auto"/>
            </w:rPr>
            <w:t>Contenido</w:t>
          </w:r>
        </w:p>
        <w:p w:rsidR="00D570CF" w:rsidRPr="00D570CF" w:rsidRDefault="00A57CD8">
          <w:pPr>
            <w:pStyle w:val="TDC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b/>
              <w:i/>
              <w:noProof/>
              <w:szCs w:val="24"/>
              <w:lang w:eastAsia="es-ES"/>
            </w:rPr>
          </w:pPr>
          <w:r w:rsidRPr="00D570CF">
            <w:rPr>
              <w:rFonts w:ascii="Times New Roman" w:hAnsi="Times New Roman" w:cs="Times New Roman"/>
              <w:b/>
              <w:i/>
              <w:szCs w:val="24"/>
            </w:rPr>
            <w:fldChar w:fldCharType="begin"/>
          </w:r>
          <w:r w:rsidRPr="00D570CF">
            <w:rPr>
              <w:rFonts w:ascii="Times New Roman" w:hAnsi="Times New Roman" w:cs="Times New Roman"/>
              <w:b/>
              <w:i/>
              <w:szCs w:val="24"/>
            </w:rPr>
            <w:instrText xml:space="preserve"> TOC \o "1-3" \h \z \u </w:instrText>
          </w:r>
          <w:r w:rsidRPr="00D570CF">
            <w:rPr>
              <w:rFonts w:ascii="Times New Roman" w:hAnsi="Times New Roman" w:cs="Times New Roman"/>
              <w:b/>
              <w:i/>
              <w:szCs w:val="24"/>
            </w:rPr>
            <w:fldChar w:fldCharType="separate"/>
          </w:r>
          <w:hyperlink w:anchor="_Toc193912841" w:history="1">
            <w:r w:rsidR="00D570CF" w:rsidRPr="00D570CF">
              <w:rPr>
                <w:rStyle w:val="Hipervnculo"/>
                <w:rFonts w:ascii="Times New Roman" w:hAnsi="Times New Roman" w:cs="Times New Roman"/>
                <w:b/>
                <w:i/>
                <w:noProof/>
                <w:szCs w:val="24"/>
              </w:rPr>
              <w:t>SERVIDOR WEB, PROTOCOLO HTTP</w:t>
            </w:r>
            <w:r w:rsidR="00D570CF" w:rsidRPr="00D570CF">
              <w:rPr>
                <w:rFonts w:ascii="Times New Roman" w:hAnsi="Times New Roman" w:cs="Times New Roman"/>
                <w:b/>
                <w:i/>
                <w:noProof/>
                <w:webHidden/>
                <w:szCs w:val="24"/>
              </w:rPr>
              <w:tab/>
            </w:r>
            <w:r w:rsidR="00D570CF" w:rsidRPr="00D570CF">
              <w:rPr>
                <w:rFonts w:ascii="Times New Roman" w:hAnsi="Times New Roman" w:cs="Times New Roman"/>
                <w:b/>
                <w:i/>
                <w:noProof/>
                <w:webHidden/>
                <w:szCs w:val="24"/>
              </w:rPr>
              <w:fldChar w:fldCharType="begin"/>
            </w:r>
            <w:r w:rsidR="00D570CF" w:rsidRPr="00D570CF">
              <w:rPr>
                <w:rFonts w:ascii="Times New Roman" w:hAnsi="Times New Roman" w:cs="Times New Roman"/>
                <w:b/>
                <w:i/>
                <w:noProof/>
                <w:webHidden/>
                <w:szCs w:val="24"/>
              </w:rPr>
              <w:instrText xml:space="preserve"> PAGEREF _Toc193912841 \h </w:instrText>
            </w:r>
            <w:r w:rsidR="00D570CF" w:rsidRPr="00D570CF">
              <w:rPr>
                <w:rFonts w:ascii="Times New Roman" w:hAnsi="Times New Roman" w:cs="Times New Roman"/>
                <w:b/>
                <w:i/>
                <w:noProof/>
                <w:webHidden/>
                <w:szCs w:val="24"/>
              </w:rPr>
            </w:r>
            <w:r w:rsidR="00D570CF" w:rsidRPr="00D570CF">
              <w:rPr>
                <w:rFonts w:ascii="Times New Roman" w:hAnsi="Times New Roman" w:cs="Times New Roman"/>
                <w:b/>
                <w:i/>
                <w:noProof/>
                <w:webHidden/>
                <w:szCs w:val="24"/>
              </w:rPr>
              <w:fldChar w:fldCharType="separate"/>
            </w:r>
            <w:r w:rsidR="00927A5C">
              <w:rPr>
                <w:rFonts w:ascii="Times New Roman" w:hAnsi="Times New Roman" w:cs="Times New Roman"/>
                <w:b/>
                <w:i/>
                <w:noProof/>
                <w:webHidden/>
                <w:szCs w:val="24"/>
              </w:rPr>
              <w:t>3</w:t>
            </w:r>
            <w:r w:rsidR="00D570CF" w:rsidRPr="00D570CF">
              <w:rPr>
                <w:rFonts w:ascii="Times New Roman" w:hAnsi="Times New Roman" w:cs="Times New Roman"/>
                <w:b/>
                <w:i/>
                <w:noProof/>
                <w:webHidden/>
                <w:szCs w:val="24"/>
              </w:rPr>
              <w:fldChar w:fldCharType="end"/>
            </w:r>
          </w:hyperlink>
        </w:p>
        <w:p w:rsidR="00D570CF" w:rsidRPr="00D570CF" w:rsidRDefault="00D570CF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b/>
              <w:i/>
              <w:noProof/>
              <w:szCs w:val="24"/>
              <w:lang w:eastAsia="es-ES"/>
            </w:rPr>
          </w:pPr>
          <w:hyperlink w:anchor="_Toc193912842" w:history="1">
            <w:r w:rsidRPr="00D570CF">
              <w:rPr>
                <w:rStyle w:val="Hipervnculo"/>
                <w:rFonts w:ascii="Times New Roman" w:hAnsi="Times New Roman" w:cs="Times New Roman"/>
                <w:b/>
                <w:i/>
                <w:noProof/>
                <w:szCs w:val="24"/>
              </w:rPr>
              <w:t>Actividades</w:t>
            </w:r>
            <w:r w:rsidRPr="00D570CF">
              <w:rPr>
                <w:rFonts w:ascii="Times New Roman" w:hAnsi="Times New Roman" w:cs="Times New Roman"/>
                <w:b/>
                <w:i/>
                <w:noProof/>
                <w:webHidden/>
                <w:szCs w:val="24"/>
              </w:rPr>
              <w:tab/>
            </w:r>
            <w:r w:rsidRPr="00D570CF">
              <w:rPr>
                <w:rFonts w:ascii="Times New Roman" w:hAnsi="Times New Roman" w:cs="Times New Roman"/>
                <w:b/>
                <w:i/>
                <w:noProof/>
                <w:webHidden/>
                <w:szCs w:val="24"/>
              </w:rPr>
              <w:fldChar w:fldCharType="begin"/>
            </w:r>
            <w:r w:rsidRPr="00D570CF">
              <w:rPr>
                <w:rFonts w:ascii="Times New Roman" w:hAnsi="Times New Roman" w:cs="Times New Roman"/>
                <w:b/>
                <w:i/>
                <w:noProof/>
                <w:webHidden/>
                <w:szCs w:val="24"/>
              </w:rPr>
              <w:instrText xml:space="preserve"> PAGEREF _Toc193912842 \h </w:instrText>
            </w:r>
            <w:r w:rsidRPr="00D570CF">
              <w:rPr>
                <w:rFonts w:ascii="Times New Roman" w:hAnsi="Times New Roman" w:cs="Times New Roman"/>
                <w:b/>
                <w:i/>
                <w:noProof/>
                <w:webHidden/>
                <w:szCs w:val="24"/>
              </w:rPr>
            </w:r>
            <w:r w:rsidRPr="00D570CF">
              <w:rPr>
                <w:rFonts w:ascii="Times New Roman" w:hAnsi="Times New Roman" w:cs="Times New Roman"/>
                <w:b/>
                <w:i/>
                <w:noProof/>
                <w:webHidden/>
                <w:szCs w:val="24"/>
              </w:rPr>
              <w:fldChar w:fldCharType="separate"/>
            </w:r>
            <w:r w:rsidR="00927A5C">
              <w:rPr>
                <w:rFonts w:ascii="Times New Roman" w:hAnsi="Times New Roman" w:cs="Times New Roman"/>
                <w:b/>
                <w:i/>
                <w:noProof/>
                <w:webHidden/>
                <w:szCs w:val="24"/>
              </w:rPr>
              <w:t>3</w:t>
            </w:r>
            <w:r w:rsidRPr="00D570CF">
              <w:rPr>
                <w:rFonts w:ascii="Times New Roman" w:hAnsi="Times New Roman" w:cs="Times New Roman"/>
                <w:b/>
                <w:i/>
                <w:noProof/>
                <w:webHidden/>
                <w:szCs w:val="24"/>
              </w:rPr>
              <w:fldChar w:fldCharType="end"/>
            </w:r>
          </w:hyperlink>
        </w:p>
        <w:p w:rsidR="00A57CD8" w:rsidRDefault="00A57CD8">
          <w:r w:rsidRPr="00D570CF">
            <w:rPr>
              <w:rFonts w:ascii="Times New Roman" w:hAnsi="Times New Roman" w:cs="Times New Roman"/>
              <w:b/>
              <w:bCs/>
              <w:i/>
              <w:szCs w:val="24"/>
            </w:rPr>
            <w:fldChar w:fldCharType="end"/>
          </w:r>
        </w:p>
      </w:sdtContent>
    </w:sdt>
    <w:p w:rsidR="004E3763" w:rsidRDefault="004E3763" w:rsidP="00EA2AC4"/>
    <w:p w:rsidR="00A57CD8" w:rsidRDefault="00A57CD8" w:rsidP="00A57CD8">
      <w:pPr>
        <w:spacing w:before="0" w:after="160"/>
        <w:ind w:firstLine="0"/>
        <w:jc w:val="left"/>
      </w:pPr>
      <w:r>
        <w:br w:type="page"/>
      </w:r>
    </w:p>
    <w:p w:rsidR="00A57CD8" w:rsidRDefault="00A57CD8" w:rsidP="00A57CD8">
      <w:pPr>
        <w:pStyle w:val="Ttulo1"/>
        <w:rPr>
          <w:rFonts w:ascii="Times New Roman" w:hAnsi="Times New Roman" w:cs="Times New Roman"/>
          <w:i/>
          <w:sz w:val="40"/>
          <w:szCs w:val="40"/>
        </w:rPr>
      </w:pPr>
    </w:p>
    <w:p w:rsidR="00A57CD8" w:rsidRDefault="00A57CD8" w:rsidP="00A57CD8">
      <w:pPr>
        <w:pStyle w:val="Ttulo1"/>
        <w:jc w:val="left"/>
        <w:rPr>
          <w:rFonts w:ascii="Times New Roman" w:hAnsi="Times New Roman" w:cs="Times New Roman"/>
          <w:i/>
          <w:szCs w:val="36"/>
        </w:rPr>
      </w:pPr>
      <w:bookmarkStart w:id="0" w:name="_Toc193912841"/>
      <w:r w:rsidRPr="00A57CD8">
        <w:rPr>
          <w:rFonts w:ascii="Times New Roman" w:hAnsi="Times New Roman" w:cs="Times New Roman"/>
          <w:i/>
          <w:szCs w:val="36"/>
        </w:rPr>
        <w:t>SERVIDOR WEB, PROTOCOLO HTTP</w:t>
      </w:r>
      <w:bookmarkEnd w:id="0"/>
    </w:p>
    <w:p w:rsidR="00A57CD8" w:rsidRDefault="00A57CD8" w:rsidP="00A57CD8">
      <w:pPr>
        <w:ind w:firstLine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Supongamos que escribimos en el navegador de internet la siguiente URL:</w:t>
      </w:r>
    </w:p>
    <w:p w:rsidR="00A57CD8" w:rsidRDefault="00A57CD8" w:rsidP="00A57CD8">
      <w:pPr>
        <w:ind w:firstLine="0"/>
        <w:jc w:val="center"/>
        <w:rPr>
          <w:rFonts w:ascii="Times New Roman" w:hAnsi="Times New Roman" w:cs="Times New Roman"/>
          <w:i/>
          <w:sz w:val="28"/>
          <w:szCs w:val="28"/>
        </w:rPr>
      </w:pPr>
      <w:hyperlink r:id="rId10" w:history="1">
        <w:r w:rsidRPr="00CF40A1">
          <w:rPr>
            <w:rStyle w:val="Hipervnculo"/>
            <w:rFonts w:ascii="Times New Roman" w:hAnsi="Times New Roman" w:cs="Times New Roman"/>
            <w:i/>
            <w:sz w:val="28"/>
            <w:szCs w:val="28"/>
          </w:rPr>
          <w:t>http://www.cursolnet.es/MF1271/es/index.html</w:t>
        </w:r>
      </w:hyperlink>
    </w:p>
    <w:p w:rsidR="00A57CD8" w:rsidRDefault="00A57CD8" w:rsidP="00A57CD8">
      <w:pPr>
        <w:ind w:firstLine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A57CD8" w:rsidRDefault="00A57CD8" w:rsidP="00A57CD8">
      <w:pPr>
        <w:pStyle w:val="Ttulo2"/>
        <w:jc w:val="left"/>
      </w:pPr>
      <w:bookmarkStart w:id="1" w:name="_Toc193912842"/>
      <w:r>
        <w:t>Actividades</w:t>
      </w:r>
      <w:bookmarkEnd w:id="1"/>
    </w:p>
    <w:p w:rsidR="00A57CD8" w:rsidRDefault="00A57CD8" w:rsidP="00B76C45">
      <w:pPr>
        <w:pStyle w:val="Prrafodelista"/>
        <w:numPr>
          <w:ilvl w:val="0"/>
          <w:numId w:val="1"/>
        </w:numPr>
        <w:spacing w:before="240" w:after="240"/>
        <w:rPr>
          <w:b/>
          <w:i/>
        </w:rPr>
      </w:pPr>
      <w:r w:rsidRPr="00B76C45">
        <w:rPr>
          <w:b/>
          <w:i/>
        </w:rPr>
        <w:t>¿En qué partes se descompone esta dirección URL?</w:t>
      </w:r>
    </w:p>
    <w:p w:rsidR="00391C9D" w:rsidRDefault="00391C9D" w:rsidP="00391C9D">
      <w:r w:rsidRPr="00391C9D">
        <w:t xml:space="preserve">Una </w:t>
      </w:r>
      <w:r w:rsidRPr="00391C9D">
        <w:rPr>
          <w:b/>
          <w:i/>
        </w:rPr>
        <w:t>URL (Uniform Resource Locator)</w:t>
      </w:r>
      <w:r w:rsidRPr="00391C9D">
        <w:t xml:space="preserve"> es una dirección que permite localizar un recurso </w:t>
      </w:r>
      <w:r>
        <w:t>en la web. La URL proporcionada Se puede descomponer en las siguientes partes:</w:t>
      </w:r>
    </w:p>
    <w:p w:rsidR="00391C9D" w:rsidRPr="006A5640" w:rsidRDefault="00391C9D" w:rsidP="00391C9D">
      <w:pPr>
        <w:rPr>
          <w:b/>
          <w:i/>
        </w:rPr>
      </w:pPr>
      <w:r w:rsidRPr="006A5640">
        <w:rPr>
          <w:b/>
          <w:i/>
        </w:rPr>
        <w:t>Esquema o protocolo (http):</w:t>
      </w:r>
    </w:p>
    <w:p w:rsidR="00391C9D" w:rsidRDefault="00391C9D" w:rsidP="00075C9C">
      <w:pPr>
        <w:pStyle w:val="Prrafodelista"/>
        <w:numPr>
          <w:ilvl w:val="0"/>
          <w:numId w:val="2"/>
        </w:numPr>
      </w:pPr>
      <w:r>
        <w:t>Indica el protocolo que se utilizará para acceder al recurso.</w:t>
      </w:r>
    </w:p>
    <w:p w:rsidR="00391C9D" w:rsidRPr="00075C9C" w:rsidRDefault="00391C9D" w:rsidP="00075C9C">
      <w:pPr>
        <w:pStyle w:val="Prrafodelista"/>
        <w:numPr>
          <w:ilvl w:val="0"/>
          <w:numId w:val="2"/>
        </w:numPr>
        <w:rPr>
          <w:b/>
          <w:i/>
        </w:rPr>
      </w:pPr>
      <w:r>
        <w:t xml:space="preserve">En este caso, </w:t>
      </w:r>
      <w:r w:rsidRPr="00075C9C">
        <w:rPr>
          <w:b/>
          <w:i/>
        </w:rPr>
        <w:t>http</w:t>
      </w:r>
      <w:r>
        <w:t xml:space="preserve"> significa que se usará el protocolo </w:t>
      </w:r>
      <w:r w:rsidRPr="00075C9C">
        <w:rPr>
          <w:b/>
          <w:i/>
        </w:rPr>
        <w:t xml:space="preserve">HTTP (HyperText Transfer </w:t>
      </w:r>
      <w:r w:rsidR="006A5640" w:rsidRPr="00075C9C">
        <w:rPr>
          <w:b/>
          <w:i/>
        </w:rPr>
        <w:t>Protocol)</w:t>
      </w:r>
      <w:r w:rsidRPr="00075C9C">
        <w:rPr>
          <w:b/>
          <w:i/>
        </w:rPr>
        <w:t>.</w:t>
      </w:r>
    </w:p>
    <w:p w:rsidR="00391C9D" w:rsidRPr="00075C9C" w:rsidRDefault="00391C9D" w:rsidP="00391C9D">
      <w:pPr>
        <w:rPr>
          <w:b/>
          <w:i/>
        </w:rPr>
      </w:pPr>
      <w:r w:rsidRPr="00075C9C">
        <w:rPr>
          <w:b/>
          <w:i/>
        </w:rPr>
        <w:t>Nombre de dominio (www.cursolnet.es):</w:t>
      </w:r>
    </w:p>
    <w:p w:rsidR="00391C9D" w:rsidRDefault="00391C9D" w:rsidP="00075C9C">
      <w:pPr>
        <w:pStyle w:val="Prrafodelista"/>
        <w:numPr>
          <w:ilvl w:val="0"/>
          <w:numId w:val="3"/>
        </w:numPr>
      </w:pPr>
      <w:r>
        <w:t>Es el nombre del servidor donde se encuentra el recurso.</w:t>
      </w:r>
    </w:p>
    <w:p w:rsidR="00391C9D" w:rsidRPr="00075C9C" w:rsidRDefault="00391C9D" w:rsidP="00075C9C">
      <w:pPr>
        <w:pStyle w:val="Prrafodelista"/>
        <w:numPr>
          <w:ilvl w:val="0"/>
          <w:numId w:val="3"/>
        </w:numPr>
        <w:rPr>
          <w:b/>
          <w:i/>
        </w:rPr>
      </w:pPr>
      <w:r>
        <w:t xml:space="preserve">Este nombre se traduce a una dirección IP mediante un </w:t>
      </w:r>
      <w:r w:rsidRPr="00075C9C">
        <w:rPr>
          <w:b/>
          <w:i/>
        </w:rPr>
        <w:t>DNS (Domain Name System).</w:t>
      </w:r>
    </w:p>
    <w:p w:rsidR="00391C9D" w:rsidRPr="00075C9C" w:rsidRDefault="00391C9D" w:rsidP="00391C9D">
      <w:pPr>
        <w:rPr>
          <w:b/>
          <w:i/>
        </w:rPr>
      </w:pPr>
      <w:r w:rsidRPr="00075C9C">
        <w:rPr>
          <w:b/>
          <w:i/>
        </w:rPr>
        <w:t>Ruta del recurso (/MF1271/es/index.html):</w:t>
      </w:r>
    </w:p>
    <w:p w:rsidR="00391C9D" w:rsidRDefault="00391C9D" w:rsidP="00075C9C">
      <w:pPr>
        <w:pStyle w:val="Prrafodelista"/>
        <w:numPr>
          <w:ilvl w:val="0"/>
          <w:numId w:val="4"/>
        </w:numPr>
      </w:pPr>
      <w:r>
        <w:t>Indica la ubicación específica del recurso dentro del servidor.</w:t>
      </w:r>
    </w:p>
    <w:p w:rsidR="00391C9D" w:rsidRDefault="00391C9D" w:rsidP="00075C9C">
      <w:pPr>
        <w:pStyle w:val="Prrafodelista"/>
        <w:numPr>
          <w:ilvl w:val="0"/>
          <w:numId w:val="5"/>
        </w:numPr>
      </w:pPr>
      <w:r>
        <w:t>Se divide en:</w:t>
      </w:r>
    </w:p>
    <w:p w:rsidR="00391C9D" w:rsidRDefault="00391C9D" w:rsidP="00075C9C">
      <w:pPr>
        <w:pStyle w:val="Prrafodelista"/>
        <w:numPr>
          <w:ilvl w:val="0"/>
          <w:numId w:val="6"/>
        </w:numPr>
      </w:pPr>
      <w:r>
        <w:t>/MF1271: Directorio principal.</w:t>
      </w:r>
    </w:p>
    <w:p w:rsidR="00391C9D" w:rsidRDefault="00391C9D" w:rsidP="00075C9C">
      <w:pPr>
        <w:pStyle w:val="Prrafodelista"/>
        <w:numPr>
          <w:ilvl w:val="0"/>
          <w:numId w:val="6"/>
        </w:numPr>
      </w:pPr>
      <w:r>
        <w:t>/es: Subdirectorio dentro de /MF1271.</w:t>
      </w:r>
    </w:p>
    <w:p w:rsidR="00391C9D" w:rsidRDefault="00391C9D" w:rsidP="00075C9C">
      <w:pPr>
        <w:pStyle w:val="Prrafodelista"/>
        <w:numPr>
          <w:ilvl w:val="0"/>
          <w:numId w:val="6"/>
        </w:numPr>
      </w:pPr>
      <w:r>
        <w:t>/index.html: Archivo HTML que se solicita.</w:t>
      </w:r>
    </w:p>
    <w:p w:rsidR="00391C9D" w:rsidRDefault="00391C9D" w:rsidP="00391C9D">
      <w:r>
        <w:t>Por lo tanto, la URL completa se interpreta como:</w:t>
      </w:r>
    </w:p>
    <w:p w:rsidR="00B76C45" w:rsidRDefault="00391C9D" w:rsidP="00391C9D">
      <w:pPr>
        <w:rPr>
          <w:i/>
        </w:rPr>
      </w:pPr>
      <w:r w:rsidRPr="00075C9C">
        <w:rPr>
          <w:i/>
        </w:rPr>
        <w:t xml:space="preserve">"Utiliza el protocolo HTTP para acceder al archivo index.html, ubicado en el directorio /MF1271/es/ del servidor </w:t>
      </w:r>
      <w:hyperlink r:id="rId11" w:history="1">
        <w:r w:rsidR="00075C9C" w:rsidRPr="00CF40A1">
          <w:rPr>
            <w:rStyle w:val="Hipervnculo"/>
            <w:i/>
          </w:rPr>
          <w:t>www.cursolnet.es</w:t>
        </w:r>
      </w:hyperlink>
      <w:r w:rsidRPr="00075C9C">
        <w:rPr>
          <w:i/>
        </w:rPr>
        <w:t>."</w:t>
      </w:r>
    </w:p>
    <w:p w:rsidR="00075C9C" w:rsidRDefault="00075C9C">
      <w:pPr>
        <w:spacing w:before="0" w:after="160"/>
        <w:ind w:firstLine="0"/>
        <w:jc w:val="left"/>
        <w:rPr>
          <w:i/>
        </w:rPr>
      </w:pPr>
      <w:r>
        <w:rPr>
          <w:i/>
        </w:rPr>
        <w:br w:type="page"/>
      </w:r>
    </w:p>
    <w:p w:rsidR="000C1006" w:rsidRDefault="000C1006">
      <w:pPr>
        <w:spacing w:before="0" w:after="160"/>
        <w:ind w:firstLine="0"/>
        <w:jc w:val="left"/>
        <w:rPr>
          <w:i/>
        </w:rPr>
      </w:pPr>
    </w:p>
    <w:p w:rsidR="000C1006" w:rsidRDefault="000C1006" w:rsidP="000C1006">
      <w:pPr>
        <w:spacing w:after="360"/>
      </w:pPr>
      <w:r>
        <w:t>Adjuntamos la tabla de la descomposición de la URL que nos faci</w:t>
      </w:r>
      <w:r w:rsidR="00EC773B">
        <w:t>litaron para esta actividad:</w:t>
      </w:r>
      <w:bookmarkStart w:id="2" w:name="_GoBack"/>
      <w:bookmarkEnd w:id="2"/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838"/>
        <w:gridCol w:w="2835"/>
        <w:gridCol w:w="3821"/>
      </w:tblGrid>
      <w:tr w:rsidR="006516AF" w:rsidTr="000C1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516AF" w:rsidRDefault="006516AF" w:rsidP="006516AF">
            <w:pPr>
              <w:ind w:firstLine="0"/>
              <w:jc w:val="center"/>
              <w:rPr>
                <w:i/>
              </w:rPr>
            </w:pPr>
            <w:r>
              <w:rPr>
                <w:i/>
              </w:rPr>
              <w:t>Componente</w:t>
            </w:r>
          </w:p>
        </w:tc>
        <w:tc>
          <w:tcPr>
            <w:tcW w:w="2835" w:type="dxa"/>
          </w:tcPr>
          <w:p w:rsidR="006516AF" w:rsidRDefault="006516AF" w:rsidP="006516A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Ejemplo</w:t>
            </w:r>
          </w:p>
        </w:tc>
        <w:tc>
          <w:tcPr>
            <w:tcW w:w="3821" w:type="dxa"/>
          </w:tcPr>
          <w:p w:rsidR="006516AF" w:rsidRDefault="006516AF" w:rsidP="006516A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Descripción</w:t>
            </w:r>
          </w:p>
        </w:tc>
      </w:tr>
      <w:tr w:rsidR="006516AF" w:rsidTr="000C1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516AF" w:rsidRDefault="006516AF" w:rsidP="006516AF">
            <w:pPr>
              <w:ind w:firstLine="0"/>
              <w:jc w:val="left"/>
              <w:rPr>
                <w:i/>
              </w:rPr>
            </w:pPr>
            <w:r>
              <w:rPr>
                <w:i/>
              </w:rPr>
              <w:t>Protocolo</w:t>
            </w:r>
          </w:p>
        </w:tc>
        <w:tc>
          <w:tcPr>
            <w:tcW w:w="2835" w:type="dxa"/>
          </w:tcPr>
          <w:p w:rsidR="006516AF" w:rsidRDefault="000C1006" w:rsidP="006516A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http://</w:t>
            </w:r>
          </w:p>
        </w:tc>
        <w:tc>
          <w:tcPr>
            <w:tcW w:w="3821" w:type="dxa"/>
          </w:tcPr>
          <w:p w:rsidR="006516AF" w:rsidRDefault="000C1006" w:rsidP="006516A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Indica el protocolo de comunicación</w:t>
            </w:r>
          </w:p>
        </w:tc>
      </w:tr>
      <w:tr w:rsidR="006516AF" w:rsidTr="000C1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516AF" w:rsidRDefault="006516AF" w:rsidP="006516AF">
            <w:pPr>
              <w:ind w:firstLine="0"/>
              <w:jc w:val="left"/>
              <w:rPr>
                <w:i/>
              </w:rPr>
            </w:pPr>
            <w:r>
              <w:rPr>
                <w:i/>
              </w:rPr>
              <w:t>Subdominio</w:t>
            </w:r>
          </w:p>
        </w:tc>
        <w:tc>
          <w:tcPr>
            <w:tcW w:w="2835" w:type="dxa"/>
          </w:tcPr>
          <w:p w:rsidR="006516AF" w:rsidRDefault="000C1006" w:rsidP="006516A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www.</w:t>
            </w:r>
          </w:p>
        </w:tc>
        <w:tc>
          <w:tcPr>
            <w:tcW w:w="3821" w:type="dxa"/>
          </w:tcPr>
          <w:p w:rsidR="006516AF" w:rsidRDefault="000C1006" w:rsidP="006516A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Subdominio del servidor(opcional)</w:t>
            </w:r>
          </w:p>
        </w:tc>
      </w:tr>
      <w:tr w:rsidR="006516AF" w:rsidTr="000C1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516AF" w:rsidRDefault="006516AF" w:rsidP="006516AF">
            <w:pPr>
              <w:ind w:firstLine="0"/>
              <w:jc w:val="left"/>
              <w:rPr>
                <w:i/>
              </w:rPr>
            </w:pPr>
            <w:r>
              <w:rPr>
                <w:i/>
              </w:rPr>
              <w:t>Dominio</w:t>
            </w:r>
          </w:p>
        </w:tc>
        <w:tc>
          <w:tcPr>
            <w:tcW w:w="2835" w:type="dxa"/>
          </w:tcPr>
          <w:p w:rsidR="006516AF" w:rsidRDefault="000C1006" w:rsidP="006516A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Cursolnet.es</w:t>
            </w:r>
          </w:p>
        </w:tc>
        <w:tc>
          <w:tcPr>
            <w:tcW w:w="3821" w:type="dxa"/>
          </w:tcPr>
          <w:p w:rsidR="006516AF" w:rsidRDefault="000C1006" w:rsidP="006516A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Nombre del servidor</w:t>
            </w:r>
          </w:p>
        </w:tc>
      </w:tr>
      <w:tr w:rsidR="006516AF" w:rsidTr="000C1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516AF" w:rsidRDefault="006516AF" w:rsidP="006516AF">
            <w:pPr>
              <w:ind w:firstLine="0"/>
              <w:jc w:val="left"/>
              <w:rPr>
                <w:i/>
              </w:rPr>
            </w:pPr>
            <w:r>
              <w:rPr>
                <w:i/>
              </w:rPr>
              <w:t>Ruta del recurso</w:t>
            </w:r>
          </w:p>
        </w:tc>
        <w:tc>
          <w:tcPr>
            <w:tcW w:w="2835" w:type="dxa"/>
          </w:tcPr>
          <w:p w:rsidR="006516AF" w:rsidRDefault="000C1006" w:rsidP="006516A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/MF1271/es/index.html</w:t>
            </w:r>
          </w:p>
        </w:tc>
        <w:tc>
          <w:tcPr>
            <w:tcW w:w="3821" w:type="dxa"/>
          </w:tcPr>
          <w:p w:rsidR="006516AF" w:rsidRDefault="000C1006" w:rsidP="006516A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Ubicación del archivo en el servidor</w:t>
            </w:r>
          </w:p>
        </w:tc>
      </w:tr>
    </w:tbl>
    <w:p w:rsidR="00075C9C" w:rsidRPr="00075C9C" w:rsidRDefault="00075C9C" w:rsidP="00700A16">
      <w:pPr>
        <w:ind w:firstLine="0"/>
        <w:rPr>
          <w:i/>
        </w:rPr>
      </w:pPr>
    </w:p>
    <w:p w:rsidR="00B76C45" w:rsidRPr="009D4BBD" w:rsidRDefault="00A57CD8" w:rsidP="00700A16">
      <w:pPr>
        <w:pStyle w:val="Prrafodelista"/>
        <w:numPr>
          <w:ilvl w:val="0"/>
          <w:numId w:val="1"/>
        </w:numPr>
        <w:spacing w:after="240"/>
        <w:ind w:left="714" w:hanging="357"/>
        <w:rPr>
          <w:b/>
          <w:i/>
        </w:rPr>
      </w:pPr>
      <w:r w:rsidRPr="00B76C45">
        <w:rPr>
          <w:b/>
          <w:i/>
        </w:rPr>
        <w:t xml:space="preserve">Supongamos </w:t>
      </w:r>
      <w:r w:rsidR="00B76C45" w:rsidRPr="00B76C45">
        <w:rPr>
          <w:b/>
          <w:i/>
        </w:rPr>
        <w:t>que,</w:t>
      </w:r>
      <w:r w:rsidRPr="00B76C45">
        <w:rPr>
          <w:b/>
          <w:i/>
        </w:rPr>
        <w:t xml:space="preserve"> en la anterior ruta, la página contuviera referencias a 5 imágenes</w:t>
      </w:r>
      <w:r w:rsidR="00B76C45" w:rsidRPr="00B76C45">
        <w:rPr>
          <w:b/>
          <w:i/>
        </w:rPr>
        <w:t>. ¿Cuál sería la secuencia de comunicación entre nuestro cliente y el servidor?</w:t>
      </w:r>
    </w:p>
    <w:p w:rsidR="00B76C45" w:rsidRDefault="000C1006" w:rsidP="000C1006">
      <w:r w:rsidRPr="000C1006">
        <w:t>Cuando accedes a una página web que contiene múltiples recursos (como imágenes), el navegador realiza varias solicitudes HTTP para obtener todos los elementos necesarios.</w:t>
      </w:r>
      <w:r>
        <w:t xml:space="preserve"> L</w:t>
      </w:r>
      <w:r w:rsidRPr="000C1006">
        <w:t>a comunicación sigue estos pasos:</w:t>
      </w:r>
    </w:p>
    <w:p w:rsidR="000C1006" w:rsidRPr="000C1006" w:rsidRDefault="000C1006" w:rsidP="000C1006">
      <w:pPr>
        <w:pStyle w:val="Prrafodelista"/>
        <w:numPr>
          <w:ilvl w:val="0"/>
          <w:numId w:val="7"/>
        </w:numPr>
        <w:rPr>
          <w:b/>
          <w:i/>
        </w:rPr>
      </w:pPr>
      <w:r w:rsidRPr="000C1006">
        <w:rPr>
          <w:b/>
          <w:i/>
        </w:rPr>
        <w:t>Paso 1: Resolución DNS</w:t>
      </w:r>
    </w:p>
    <w:p w:rsidR="000C1006" w:rsidRDefault="000C1006" w:rsidP="000C1006">
      <w:pPr>
        <w:ind w:left="709" w:firstLine="709"/>
      </w:pPr>
      <w:r>
        <w:t>El navegador consulta el DNS para convertir www.cursolnet.es en una dirección IP.</w:t>
      </w:r>
    </w:p>
    <w:p w:rsidR="000C1006" w:rsidRPr="000C1006" w:rsidRDefault="000C1006" w:rsidP="000C1006">
      <w:pPr>
        <w:pStyle w:val="Prrafodelista"/>
        <w:numPr>
          <w:ilvl w:val="0"/>
          <w:numId w:val="7"/>
        </w:numPr>
        <w:rPr>
          <w:b/>
          <w:i/>
        </w:rPr>
      </w:pPr>
      <w:r w:rsidRPr="000C1006">
        <w:rPr>
          <w:b/>
          <w:i/>
        </w:rPr>
        <w:t>Paso 2: Solicitud HTTP inicial (HTML)</w:t>
      </w:r>
    </w:p>
    <w:p w:rsidR="000C1006" w:rsidRDefault="000C1006" w:rsidP="000C1006">
      <w:pPr>
        <w:ind w:left="709" w:firstLine="709"/>
      </w:pPr>
      <w:r>
        <w:t>El navegador envía una petición HTTP GET al servidor para:</w:t>
      </w:r>
    </w:p>
    <w:p w:rsidR="000C1006" w:rsidRPr="000C1006" w:rsidRDefault="000C1006" w:rsidP="000C1006">
      <w:pPr>
        <w:ind w:left="1418" w:firstLine="709"/>
        <w:jc w:val="left"/>
        <w:rPr>
          <w:i/>
        </w:rPr>
      </w:pPr>
      <w:r w:rsidRPr="000C1006">
        <w:rPr>
          <w:i/>
        </w:rPr>
        <w:t>GET /MF1271/es/index.html HTTP/1.1</w:t>
      </w:r>
    </w:p>
    <w:p w:rsidR="000C1006" w:rsidRDefault="000C1006" w:rsidP="000C1006">
      <w:pPr>
        <w:ind w:left="1418" w:firstLine="709"/>
        <w:jc w:val="left"/>
        <w:rPr>
          <w:i/>
        </w:rPr>
      </w:pPr>
      <w:r w:rsidRPr="000C1006">
        <w:rPr>
          <w:i/>
        </w:rPr>
        <w:t xml:space="preserve">Host: </w:t>
      </w:r>
      <w:hyperlink r:id="rId12" w:history="1">
        <w:r w:rsidR="00337521" w:rsidRPr="00CF40A1">
          <w:rPr>
            <w:rStyle w:val="Hipervnculo"/>
            <w:i/>
          </w:rPr>
          <w:t>www.cursolnet.es</w:t>
        </w:r>
      </w:hyperlink>
    </w:p>
    <w:p w:rsidR="00337521" w:rsidRDefault="00337521" w:rsidP="00337521">
      <w:pPr>
        <w:ind w:firstLine="0"/>
        <w:rPr>
          <w:b/>
          <w:i/>
        </w:rPr>
      </w:pPr>
      <w:r>
        <w:tab/>
        <w:t>Si todo ha ido bien, entonces e</w:t>
      </w:r>
      <w:r w:rsidRPr="00337521">
        <w:t xml:space="preserve">l servidor responde con el </w:t>
      </w:r>
      <w:r w:rsidRPr="00337521">
        <w:rPr>
          <w:b/>
          <w:i/>
        </w:rPr>
        <w:t>código 200 OK</w:t>
      </w:r>
      <w:r w:rsidRPr="00337521">
        <w:t xml:space="preserve"> y el contenido de </w:t>
      </w:r>
      <w:r w:rsidRPr="00337521">
        <w:rPr>
          <w:b/>
          <w:i/>
        </w:rPr>
        <w:t>index.html.</w:t>
      </w:r>
    </w:p>
    <w:p w:rsidR="00337521" w:rsidRDefault="00337521" w:rsidP="00337521">
      <w:pPr>
        <w:pStyle w:val="Prrafodelista"/>
        <w:numPr>
          <w:ilvl w:val="0"/>
          <w:numId w:val="7"/>
        </w:numPr>
        <w:rPr>
          <w:b/>
          <w:i/>
        </w:rPr>
      </w:pPr>
      <w:r w:rsidRPr="00337521">
        <w:rPr>
          <w:b/>
          <w:i/>
        </w:rPr>
        <w:t>Paso 3: Análisis del HTML y descarga de imágenes</w:t>
      </w:r>
    </w:p>
    <w:p w:rsidR="00337521" w:rsidRDefault="00337521" w:rsidP="00337521">
      <w:pPr>
        <w:ind w:left="1418" w:firstLine="0"/>
      </w:pPr>
      <w:r>
        <w:t xml:space="preserve">El navegador analiza el HTML y detecta las 5 imágenes, por ejemplo: </w:t>
      </w:r>
    </w:p>
    <w:p w:rsidR="00337521" w:rsidRPr="00337521" w:rsidRDefault="00337521" w:rsidP="00337521">
      <w:pPr>
        <w:ind w:left="1418" w:firstLine="0"/>
        <w:jc w:val="center"/>
        <w:rPr>
          <w:b/>
          <w:i/>
        </w:rPr>
      </w:pPr>
      <w:r w:rsidRPr="00337521">
        <w:rPr>
          <w:b/>
          <w:i/>
        </w:rPr>
        <w:t>&lt;img src="imagen1.jpg"&gt;</w:t>
      </w:r>
    </w:p>
    <w:p w:rsidR="00337521" w:rsidRDefault="00337521" w:rsidP="00337521">
      <w:pPr>
        <w:ind w:left="1418" w:firstLine="0"/>
      </w:pPr>
      <w:r>
        <w:t>Para cada imagen, el navegador realiza una nueva petición HTTP GET (en paralelo o secuencial, según la configuración)</w:t>
      </w:r>
      <w:r w:rsidR="001D557D">
        <w:t>:</w:t>
      </w:r>
    </w:p>
    <w:p w:rsidR="001D557D" w:rsidRPr="001D557D" w:rsidRDefault="001D557D" w:rsidP="001D557D">
      <w:pPr>
        <w:ind w:left="2836" w:firstLine="0"/>
        <w:rPr>
          <w:i/>
        </w:rPr>
      </w:pPr>
      <w:r w:rsidRPr="001D557D">
        <w:rPr>
          <w:i/>
        </w:rPr>
        <w:t>GET /MF1271/es/imagen1.jpg HTTP/1.1</w:t>
      </w:r>
    </w:p>
    <w:p w:rsidR="001D557D" w:rsidRDefault="001D557D" w:rsidP="001D557D">
      <w:pPr>
        <w:ind w:left="2836" w:firstLine="0"/>
        <w:rPr>
          <w:i/>
        </w:rPr>
      </w:pPr>
      <w:r w:rsidRPr="001D557D">
        <w:rPr>
          <w:i/>
        </w:rPr>
        <w:t xml:space="preserve">Host: </w:t>
      </w:r>
      <w:hyperlink r:id="rId13" w:history="1">
        <w:r w:rsidRPr="00CF40A1">
          <w:rPr>
            <w:rStyle w:val="Hipervnculo"/>
            <w:i/>
          </w:rPr>
          <w:t>www.cursolnet.es</w:t>
        </w:r>
      </w:hyperlink>
    </w:p>
    <w:p w:rsidR="009D4BBD" w:rsidRDefault="009D4BBD" w:rsidP="00700A16">
      <w:pPr>
        <w:ind w:left="1418" w:firstLine="0"/>
      </w:pPr>
      <w:r w:rsidRPr="009D4BBD">
        <w:t>(Se repite para imagen2.jpg, imagen3.jpg, etc.).</w:t>
      </w:r>
    </w:p>
    <w:p w:rsidR="00337521" w:rsidRDefault="00337521" w:rsidP="00EE352B">
      <w:pPr>
        <w:ind w:firstLine="0"/>
      </w:pPr>
    </w:p>
    <w:p w:rsidR="00EE352B" w:rsidRPr="00EE352B" w:rsidRDefault="00EE352B" w:rsidP="00EE352B">
      <w:pPr>
        <w:pStyle w:val="Prrafodelista"/>
        <w:numPr>
          <w:ilvl w:val="0"/>
          <w:numId w:val="7"/>
        </w:numPr>
        <w:rPr>
          <w:b/>
          <w:i/>
        </w:rPr>
      </w:pPr>
      <w:r w:rsidRPr="00EE352B">
        <w:rPr>
          <w:b/>
          <w:i/>
        </w:rPr>
        <w:t>Paso 4: Respuestas del servidor (imágenes)</w:t>
      </w:r>
    </w:p>
    <w:p w:rsidR="00EE352B" w:rsidRDefault="00EE352B" w:rsidP="00EE352B">
      <w:pPr>
        <w:ind w:left="1418" w:firstLine="0"/>
      </w:pPr>
      <w:r>
        <w:t>Si todo ha ido bien, el</w:t>
      </w:r>
      <w:r>
        <w:t xml:space="preserve"> servidor responde con </w:t>
      </w:r>
      <w:r w:rsidRPr="00EE352B">
        <w:rPr>
          <w:b/>
          <w:i/>
        </w:rPr>
        <w:t>200 OK</w:t>
      </w:r>
      <w:r>
        <w:t xml:space="preserve"> y los datos binari</w:t>
      </w:r>
      <w:r>
        <w:t>os de cada imagen (si existen).</w:t>
      </w:r>
    </w:p>
    <w:p w:rsidR="00EE352B" w:rsidRPr="00EE352B" w:rsidRDefault="00EE352B" w:rsidP="00EE352B">
      <w:pPr>
        <w:pStyle w:val="Prrafodelista"/>
        <w:numPr>
          <w:ilvl w:val="0"/>
          <w:numId w:val="7"/>
        </w:numPr>
        <w:rPr>
          <w:b/>
          <w:i/>
        </w:rPr>
      </w:pPr>
      <w:r w:rsidRPr="00EE352B">
        <w:rPr>
          <w:b/>
          <w:i/>
        </w:rPr>
        <w:t>Paso 5: Renderizado final</w:t>
      </w:r>
    </w:p>
    <w:p w:rsidR="00337521" w:rsidRDefault="00EE352B" w:rsidP="00EE352B">
      <w:pPr>
        <w:ind w:left="1418" w:firstLine="0"/>
      </w:pPr>
      <w:r>
        <w:t>El navegador ensambla el HTML con las imágenes y muestra la página completa.</w:t>
      </w:r>
    </w:p>
    <w:p w:rsidR="00EE352B" w:rsidRPr="00EE352B" w:rsidRDefault="00EE352B" w:rsidP="00EE352B">
      <w:pPr>
        <w:pStyle w:val="Prrafodelista"/>
        <w:numPr>
          <w:ilvl w:val="0"/>
          <w:numId w:val="9"/>
        </w:numPr>
        <w:rPr>
          <w:b/>
        </w:rPr>
      </w:pPr>
      <w:r w:rsidRPr="00EE352B">
        <w:rPr>
          <w:b/>
        </w:rPr>
        <w:t>En resumen, la secuencia de comunicación seria:</w:t>
      </w:r>
    </w:p>
    <w:p w:rsidR="00EE352B" w:rsidRPr="00EE352B" w:rsidRDefault="00EE352B" w:rsidP="00EE352B">
      <w:pPr>
        <w:ind w:firstLine="709"/>
      </w:pPr>
    </w:p>
    <w:p w:rsidR="00EE352B" w:rsidRDefault="00EE352B" w:rsidP="00EE352B">
      <w:pPr>
        <w:pStyle w:val="Prrafodelista"/>
        <w:numPr>
          <w:ilvl w:val="0"/>
          <w:numId w:val="8"/>
        </w:numPr>
        <w:rPr>
          <w:i/>
        </w:rPr>
      </w:pPr>
      <w:r w:rsidRPr="00EE352B">
        <w:rPr>
          <w:i/>
        </w:rPr>
        <w:t>El navegador solicita el archivo HTML principal (index.html) al servidor.</w:t>
      </w:r>
    </w:p>
    <w:p w:rsidR="00EE352B" w:rsidRPr="00EE352B" w:rsidRDefault="00EE352B" w:rsidP="00EE352B">
      <w:pPr>
        <w:pStyle w:val="Prrafodelista"/>
        <w:ind w:left="1647" w:firstLine="0"/>
        <w:rPr>
          <w:i/>
        </w:rPr>
      </w:pPr>
    </w:p>
    <w:p w:rsidR="00EE352B" w:rsidRDefault="00EE352B" w:rsidP="00EE352B">
      <w:pPr>
        <w:pStyle w:val="Prrafodelista"/>
        <w:numPr>
          <w:ilvl w:val="0"/>
          <w:numId w:val="8"/>
        </w:numPr>
        <w:rPr>
          <w:i/>
        </w:rPr>
      </w:pPr>
      <w:r w:rsidRPr="00EE352B">
        <w:rPr>
          <w:i/>
        </w:rPr>
        <w:t>El servidor responde con el archivo HTML.</w:t>
      </w:r>
    </w:p>
    <w:p w:rsidR="00EE352B" w:rsidRPr="00EE352B" w:rsidRDefault="00EE352B" w:rsidP="00EE352B">
      <w:pPr>
        <w:ind w:firstLine="0"/>
        <w:rPr>
          <w:i/>
        </w:rPr>
      </w:pPr>
    </w:p>
    <w:p w:rsidR="00EE352B" w:rsidRDefault="00EE352B" w:rsidP="00EE352B">
      <w:pPr>
        <w:pStyle w:val="Prrafodelista"/>
        <w:numPr>
          <w:ilvl w:val="0"/>
          <w:numId w:val="8"/>
        </w:numPr>
        <w:rPr>
          <w:i/>
        </w:rPr>
      </w:pPr>
      <w:r w:rsidRPr="00EE352B">
        <w:rPr>
          <w:i/>
        </w:rPr>
        <w:t>El navegador analiza el HTML y detecta referencias a 5 imágenes.</w:t>
      </w:r>
    </w:p>
    <w:p w:rsidR="00EE352B" w:rsidRPr="00EE352B" w:rsidRDefault="00EE352B" w:rsidP="00EE352B">
      <w:pPr>
        <w:ind w:firstLine="0"/>
        <w:rPr>
          <w:i/>
        </w:rPr>
      </w:pPr>
    </w:p>
    <w:p w:rsidR="00EE352B" w:rsidRDefault="00EE352B" w:rsidP="00EE352B">
      <w:pPr>
        <w:pStyle w:val="Prrafodelista"/>
        <w:numPr>
          <w:ilvl w:val="0"/>
          <w:numId w:val="8"/>
        </w:numPr>
        <w:rPr>
          <w:i/>
        </w:rPr>
      </w:pPr>
      <w:r w:rsidRPr="00EE352B">
        <w:rPr>
          <w:i/>
        </w:rPr>
        <w:t>El navegador envía 5 solicitudes HTTP GET adicionales, una por cada imagen.</w:t>
      </w:r>
    </w:p>
    <w:p w:rsidR="00EE352B" w:rsidRPr="00EE352B" w:rsidRDefault="00EE352B" w:rsidP="00EE352B">
      <w:pPr>
        <w:ind w:firstLine="0"/>
        <w:rPr>
          <w:i/>
        </w:rPr>
      </w:pPr>
    </w:p>
    <w:p w:rsidR="00EE352B" w:rsidRDefault="00EE352B" w:rsidP="00EE352B">
      <w:pPr>
        <w:pStyle w:val="Prrafodelista"/>
        <w:numPr>
          <w:ilvl w:val="0"/>
          <w:numId w:val="8"/>
        </w:numPr>
        <w:rPr>
          <w:i/>
        </w:rPr>
      </w:pPr>
      <w:r w:rsidRPr="00EE352B">
        <w:rPr>
          <w:i/>
        </w:rPr>
        <w:t>El servidor responde con el contenido de cada imagen.</w:t>
      </w:r>
    </w:p>
    <w:p w:rsidR="00EE352B" w:rsidRPr="00EE352B" w:rsidRDefault="00EE352B" w:rsidP="00EE352B">
      <w:pPr>
        <w:ind w:firstLine="0"/>
        <w:rPr>
          <w:i/>
        </w:rPr>
      </w:pPr>
    </w:p>
    <w:p w:rsidR="00EE352B" w:rsidRPr="00EE352B" w:rsidRDefault="00EE352B" w:rsidP="00EE352B">
      <w:pPr>
        <w:pStyle w:val="Prrafodelista"/>
        <w:numPr>
          <w:ilvl w:val="0"/>
          <w:numId w:val="8"/>
        </w:numPr>
      </w:pPr>
      <w:r w:rsidRPr="00EE352B">
        <w:rPr>
          <w:i/>
        </w:rPr>
        <w:t>El navegador renderiza la página completa con el HTML y las imágenes.</w:t>
      </w:r>
    </w:p>
    <w:p w:rsidR="00EE352B" w:rsidRDefault="00EE352B" w:rsidP="00EE352B">
      <w:pPr>
        <w:pStyle w:val="Prrafodelista"/>
      </w:pPr>
    </w:p>
    <w:p w:rsidR="00EE352B" w:rsidRDefault="00EE352B" w:rsidP="00EE352B">
      <w:pPr>
        <w:pStyle w:val="Prrafodelista"/>
        <w:numPr>
          <w:ilvl w:val="0"/>
          <w:numId w:val="9"/>
        </w:numPr>
        <w:rPr>
          <w:b/>
        </w:rPr>
      </w:pPr>
      <w:r w:rsidRPr="00EE352B">
        <w:rPr>
          <w:b/>
        </w:rPr>
        <w:t>Cuestiones a tener en cuenta:</w:t>
      </w:r>
    </w:p>
    <w:p w:rsidR="00EE352B" w:rsidRPr="00EE352B" w:rsidRDefault="00EE352B" w:rsidP="00EE352B">
      <w:pPr>
        <w:pStyle w:val="Prrafodelista"/>
        <w:ind w:firstLine="0"/>
        <w:rPr>
          <w:b/>
        </w:rPr>
      </w:pPr>
    </w:p>
    <w:p w:rsidR="00EE352B" w:rsidRDefault="00EE352B" w:rsidP="00EE352B">
      <w:pPr>
        <w:pStyle w:val="Prrafodelista"/>
        <w:numPr>
          <w:ilvl w:val="0"/>
          <w:numId w:val="10"/>
        </w:numPr>
      </w:pPr>
      <w:r w:rsidRPr="00EE352B">
        <w:rPr>
          <w:b/>
          <w:i/>
        </w:rPr>
        <w:t>Paralelismo</w:t>
      </w:r>
      <w:r>
        <w:t>: Los navegadores modernos suelen enviar varias solicitudes simultáneamente (en paralelo) para mejorar el rendimiento.</w:t>
      </w:r>
    </w:p>
    <w:p w:rsidR="00EE352B" w:rsidRDefault="00EE352B" w:rsidP="00EE352B">
      <w:pPr>
        <w:pStyle w:val="Prrafodelista"/>
        <w:ind w:left="1287" w:firstLine="0"/>
      </w:pPr>
    </w:p>
    <w:p w:rsidR="00EE352B" w:rsidRDefault="00EE352B" w:rsidP="00EE352B">
      <w:pPr>
        <w:pStyle w:val="Prrafodelista"/>
        <w:numPr>
          <w:ilvl w:val="0"/>
          <w:numId w:val="10"/>
        </w:numPr>
      </w:pPr>
      <w:r w:rsidRPr="00EE352B">
        <w:rPr>
          <w:b/>
          <w:i/>
        </w:rPr>
        <w:t>Caché</w:t>
      </w:r>
      <w:r>
        <w:t>: Si algunas imágenes ya están almacenadas en caché en el navegador, no se enviarán nuevas solicitudes para esos recursos.</w:t>
      </w:r>
    </w:p>
    <w:p w:rsidR="00EE352B" w:rsidRDefault="00EE352B" w:rsidP="00EE352B">
      <w:pPr>
        <w:ind w:firstLine="0"/>
      </w:pPr>
    </w:p>
    <w:p w:rsidR="00EE352B" w:rsidRDefault="00EE352B" w:rsidP="00EE352B">
      <w:pPr>
        <w:pStyle w:val="Prrafodelista"/>
        <w:numPr>
          <w:ilvl w:val="0"/>
          <w:numId w:val="10"/>
        </w:numPr>
      </w:pPr>
      <w:r w:rsidRPr="00EE352B">
        <w:rPr>
          <w:b/>
          <w:i/>
        </w:rPr>
        <w:t>Errores</w:t>
      </w:r>
      <w:r>
        <w:t>: Si alguna imagen no está disponible, el servidor responderá con un código de estado de error (por ejemplo, 404 Not Found).</w:t>
      </w:r>
    </w:p>
    <w:p w:rsidR="00EE352B" w:rsidRDefault="00EE352B" w:rsidP="00EE352B">
      <w:pPr>
        <w:ind w:firstLine="0"/>
      </w:pPr>
    </w:p>
    <w:p w:rsidR="00EE352B" w:rsidRPr="00337521" w:rsidRDefault="00EE352B" w:rsidP="00EE352B">
      <w:pPr>
        <w:pStyle w:val="Prrafodelista"/>
        <w:numPr>
          <w:ilvl w:val="0"/>
          <w:numId w:val="10"/>
        </w:numPr>
      </w:pPr>
      <w:r>
        <w:rPr>
          <w:b/>
        </w:rPr>
        <w:t xml:space="preserve">Protocolo: </w:t>
      </w:r>
      <w:r>
        <w:t xml:space="preserve">Si fuera </w:t>
      </w:r>
      <w:r w:rsidRPr="00EE352B">
        <w:rPr>
          <w:b/>
          <w:i/>
        </w:rPr>
        <w:t>HTTPS</w:t>
      </w:r>
      <w:r>
        <w:t xml:space="preserve">, se añadiría un </w:t>
      </w:r>
      <w:r>
        <w:rPr>
          <w:b/>
          <w:i/>
        </w:rPr>
        <w:t xml:space="preserve">handshake TLS </w:t>
      </w:r>
      <w:r>
        <w:t>antes de las peticiones.</w:t>
      </w:r>
    </w:p>
    <w:sectPr w:rsidR="00EE352B" w:rsidRPr="00337521" w:rsidSect="00A57CD8">
      <w:headerReference w:type="default" r:id="rId14"/>
      <w:footerReference w:type="default" r:id="rId15"/>
      <w:pgSz w:w="11906" w:h="16838" w:code="9"/>
      <w:pgMar w:top="1418" w:right="1701" w:bottom="1418" w:left="1701" w:header="680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9D6" w:rsidRDefault="001829D6" w:rsidP="00604736">
      <w:pPr>
        <w:spacing w:before="0" w:after="0" w:line="240" w:lineRule="auto"/>
      </w:pPr>
      <w:r>
        <w:separator/>
      </w:r>
    </w:p>
  </w:endnote>
  <w:endnote w:type="continuationSeparator" w:id="0">
    <w:p w:rsidR="001829D6" w:rsidRDefault="001829D6" w:rsidP="006047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BBD" w:rsidRDefault="009D4BBD">
    <w:pPr>
      <w:pStyle w:val="Piedepgina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posOffset>104775</wp:posOffset>
              </wp:positionV>
              <wp:extent cx="7362825" cy="62865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62825" cy="62865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BBD" w:rsidRPr="00EA2AC4" w:rsidRDefault="009D4BBD" w:rsidP="00EA2AC4">
                            <w:pPr>
                              <w:pStyle w:val="Piedepgina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alias w:val="Aut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Francisco Javier Otero Herrero</w:t>
                                </w:r>
                              </w:sdtContent>
                            </w:sdt>
                            <w:r w:rsidRPr="00EA2AC4"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28"/>
                                <w:szCs w:val="28"/>
                              </w:rPr>
                              <w:t> | 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aps/>
                                  <w:sz w:val="28"/>
                                  <w:szCs w:val="28"/>
                                </w:rPr>
                                <w:alias w:val="Escolar"/>
                                <w:tag w:val="Escolar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aps/>
                                    <w:sz w:val="28"/>
                                    <w:szCs w:val="28"/>
                                  </w:rPr>
                                  <w:t>Grupo ATU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55" o:spid="_x0000_s1034" style="position:absolute;left:0;text-align:left;margin-left:0;margin-top:8.25pt;width:579.75pt;height:49.5pt;z-index:251662336;mso-position-horizontal:left;mso-position-horizontal-relative:page;mso-position-vertical-relative:bottom-margin-area;mso-width-relative:margin;mso-height-relative:margin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">
              <v:rect id="Rectángulo 156" o:spid="_x0000_s1035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36" type="#_x0000_t202" style="position:absolute;left:2286;width:5353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" filled="f" stroked="f" strokeweight=".5pt">
                <v:textbox inset="0,,0">
                  <w:txbxContent>
                    <w:p w:rsidR="009D4BBD" w:rsidRPr="00EA2AC4" w:rsidRDefault="009D4BBD" w:rsidP="00EA2AC4">
                      <w:pPr>
                        <w:pStyle w:val="Piedepgina"/>
                        <w:jc w:val="right"/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alias w:val="Aut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Francisco Javier Otero Herrero</w:t>
                          </w:r>
                        </w:sdtContent>
                      </w:sdt>
                      <w:r w:rsidRPr="00EA2AC4"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28"/>
                          <w:szCs w:val="28"/>
                        </w:rPr>
                        <w:t> | 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i/>
                            <w:caps/>
                            <w:sz w:val="28"/>
                            <w:szCs w:val="28"/>
                          </w:rPr>
                          <w:alias w:val="Escolar"/>
                          <w:tag w:val="Escolar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caps/>
                              <w:sz w:val="28"/>
                              <w:szCs w:val="28"/>
                            </w:rPr>
                            <w:t>Grupo ATU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9D6" w:rsidRDefault="001829D6" w:rsidP="00604736">
      <w:pPr>
        <w:spacing w:before="0" w:after="0" w:line="240" w:lineRule="auto"/>
      </w:pPr>
      <w:r>
        <w:separator/>
      </w:r>
    </w:p>
  </w:footnote>
  <w:footnote w:type="continuationSeparator" w:id="0">
    <w:p w:rsidR="001829D6" w:rsidRDefault="001829D6" w:rsidP="006047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BBD" w:rsidRDefault="009D4BBD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right</wp:align>
              </wp:positionH>
              <wp:positionV relativeFrom="topMargin">
                <wp:posOffset>361950</wp:posOffset>
              </wp:positionV>
              <wp:extent cx="5400675" cy="447675"/>
              <wp:effectExtent l="0" t="0" r="0" b="952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675" cy="447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i/>
                              <w:sz w:val="44"/>
                              <w:szCs w:val="44"/>
                              <w:u w:val="single"/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>
                            <w:rPr>
                              <w:rFonts w:asciiTheme="minorHAnsi" w:hAnsiTheme="minorHAnsi" w:cstheme="minorBidi"/>
                              <w:b w:val="0"/>
                              <w:i w:val="0"/>
                              <w:sz w:val="24"/>
                              <w:szCs w:val="22"/>
                              <w:u w:val="none"/>
                            </w:rPr>
                          </w:sdtEndPr>
                          <w:sdtContent>
                            <w:p w:rsidR="009D4BBD" w:rsidRDefault="009D4BBD" w:rsidP="00EA2AC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44"/>
                                  <w:szCs w:val="44"/>
                                  <w:u w:val="single"/>
                                </w:rPr>
                                <w:t>Cómo Funciona un Servidor Web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32" type="#_x0000_t202" style="position:absolute;left:0;text-align:left;margin-left:374.05pt;margin-top:28.5pt;width:425.25pt;height:35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" o:allowincell="f" filled="f" stroked="f">
              <v:textbox inset=",0,,0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i/>
                        <w:sz w:val="44"/>
                        <w:szCs w:val="44"/>
                        <w:u w:val="single"/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>
                      <w:rPr>
                        <w:rFonts w:asciiTheme="minorHAnsi" w:hAnsiTheme="minorHAnsi" w:cstheme="minorBidi"/>
                        <w:b w:val="0"/>
                        <w:i w:val="0"/>
                        <w:sz w:val="24"/>
                        <w:szCs w:val="22"/>
                        <w:u w:val="none"/>
                      </w:rPr>
                    </w:sdtEndPr>
                    <w:sdtContent>
                      <w:p w:rsidR="009D4BBD" w:rsidRDefault="009D4BBD" w:rsidP="00EA2AC4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44"/>
                            <w:szCs w:val="44"/>
                            <w:u w:val="single"/>
                          </w:rPr>
                          <w:t>Cómo Funciona un Servidor Web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9D4BBD" w:rsidRDefault="009D4BBD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927A5C" w:rsidRPr="00927A5C">
                            <w:rPr>
                              <w:noProof/>
                              <w:color w:val="FFFFFF" w:themeColor="background1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219" o:spid="_x0000_s1033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:rsidR="009D4BBD" w:rsidRDefault="009D4BBD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927A5C" w:rsidRPr="00927A5C">
                      <w:rPr>
                        <w:noProof/>
                        <w:color w:val="FFFFFF" w:themeColor="background1"/>
                      </w:rPr>
                      <w:t>5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A13E2"/>
    <w:multiLevelType w:val="hybridMultilevel"/>
    <w:tmpl w:val="FD3230A8"/>
    <w:lvl w:ilvl="0" w:tplc="0C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C2146C8"/>
    <w:multiLevelType w:val="hybridMultilevel"/>
    <w:tmpl w:val="59AED784"/>
    <w:lvl w:ilvl="0" w:tplc="0C0A001B">
      <w:start w:val="1"/>
      <w:numFmt w:val="lowerRoman"/>
      <w:lvlText w:val="%1."/>
      <w:lvlJc w:val="right"/>
      <w:pPr>
        <w:ind w:left="1647" w:hanging="360"/>
      </w:pPr>
    </w:lvl>
    <w:lvl w:ilvl="1" w:tplc="0C0A0019" w:tentative="1">
      <w:start w:val="1"/>
      <w:numFmt w:val="lowerLetter"/>
      <w:lvlText w:val="%2."/>
      <w:lvlJc w:val="left"/>
      <w:pPr>
        <w:ind w:left="2367" w:hanging="360"/>
      </w:pPr>
    </w:lvl>
    <w:lvl w:ilvl="2" w:tplc="0C0A001B" w:tentative="1">
      <w:start w:val="1"/>
      <w:numFmt w:val="lowerRoman"/>
      <w:lvlText w:val="%3."/>
      <w:lvlJc w:val="right"/>
      <w:pPr>
        <w:ind w:left="3087" w:hanging="180"/>
      </w:pPr>
    </w:lvl>
    <w:lvl w:ilvl="3" w:tplc="0C0A000F" w:tentative="1">
      <w:start w:val="1"/>
      <w:numFmt w:val="decimal"/>
      <w:lvlText w:val="%4."/>
      <w:lvlJc w:val="left"/>
      <w:pPr>
        <w:ind w:left="3807" w:hanging="360"/>
      </w:pPr>
    </w:lvl>
    <w:lvl w:ilvl="4" w:tplc="0C0A0019" w:tentative="1">
      <w:start w:val="1"/>
      <w:numFmt w:val="lowerLetter"/>
      <w:lvlText w:val="%5."/>
      <w:lvlJc w:val="left"/>
      <w:pPr>
        <w:ind w:left="4527" w:hanging="360"/>
      </w:pPr>
    </w:lvl>
    <w:lvl w:ilvl="5" w:tplc="0C0A001B" w:tentative="1">
      <w:start w:val="1"/>
      <w:numFmt w:val="lowerRoman"/>
      <w:lvlText w:val="%6."/>
      <w:lvlJc w:val="right"/>
      <w:pPr>
        <w:ind w:left="5247" w:hanging="180"/>
      </w:pPr>
    </w:lvl>
    <w:lvl w:ilvl="6" w:tplc="0C0A000F" w:tentative="1">
      <w:start w:val="1"/>
      <w:numFmt w:val="decimal"/>
      <w:lvlText w:val="%7."/>
      <w:lvlJc w:val="left"/>
      <w:pPr>
        <w:ind w:left="5967" w:hanging="360"/>
      </w:pPr>
    </w:lvl>
    <w:lvl w:ilvl="7" w:tplc="0C0A0019" w:tentative="1">
      <w:start w:val="1"/>
      <w:numFmt w:val="lowerLetter"/>
      <w:lvlText w:val="%8."/>
      <w:lvlJc w:val="left"/>
      <w:pPr>
        <w:ind w:left="6687" w:hanging="360"/>
      </w:pPr>
    </w:lvl>
    <w:lvl w:ilvl="8" w:tplc="0C0A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 w15:restartNumberingAfterBreak="0">
    <w:nsid w:val="22793ABE"/>
    <w:multiLevelType w:val="hybridMultilevel"/>
    <w:tmpl w:val="ABFA3CD6"/>
    <w:lvl w:ilvl="0" w:tplc="0C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2D7646C"/>
    <w:multiLevelType w:val="hybridMultilevel"/>
    <w:tmpl w:val="82F2E4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45EA6"/>
    <w:multiLevelType w:val="hybridMultilevel"/>
    <w:tmpl w:val="8EDE5A02"/>
    <w:lvl w:ilvl="0" w:tplc="0C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0F223C9"/>
    <w:multiLevelType w:val="hybridMultilevel"/>
    <w:tmpl w:val="0672973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D0851"/>
    <w:multiLevelType w:val="hybridMultilevel"/>
    <w:tmpl w:val="63E6FD18"/>
    <w:lvl w:ilvl="0" w:tplc="0C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E3C44BC"/>
    <w:multiLevelType w:val="hybridMultilevel"/>
    <w:tmpl w:val="3CE820C6"/>
    <w:lvl w:ilvl="0" w:tplc="8A1E00F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6FC700FF"/>
    <w:multiLevelType w:val="hybridMultilevel"/>
    <w:tmpl w:val="C0AE600E"/>
    <w:lvl w:ilvl="0" w:tplc="0C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DBF5573"/>
    <w:multiLevelType w:val="hybridMultilevel"/>
    <w:tmpl w:val="CE842576"/>
    <w:lvl w:ilvl="0" w:tplc="8A1E00F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7"/>
  </w:num>
  <w:num w:numId="7">
    <w:abstractNumId w:val="8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BCE"/>
    <w:rsid w:val="00075C9C"/>
    <w:rsid w:val="000C1006"/>
    <w:rsid w:val="001829D6"/>
    <w:rsid w:val="001C0E7C"/>
    <w:rsid w:val="001D557D"/>
    <w:rsid w:val="00337521"/>
    <w:rsid w:val="00391C9D"/>
    <w:rsid w:val="004E3763"/>
    <w:rsid w:val="00604736"/>
    <w:rsid w:val="006516AF"/>
    <w:rsid w:val="00692BCE"/>
    <w:rsid w:val="00694373"/>
    <w:rsid w:val="006A5640"/>
    <w:rsid w:val="00700A16"/>
    <w:rsid w:val="00927A5C"/>
    <w:rsid w:val="00950B4B"/>
    <w:rsid w:val="009D4BBD"/>
    <w:rsid w:val="00A04660"/>
    <w:rsid w:val="00A57CD8"/>
    <w:rsid w:val="00B76C45"/>
    <w:rsid w:val="00D570CF"/>
    <w:rsid w:val="00E92CFC"/>
    <w:rsid w:val="00EA2AC4"/>
    <w:rsid w:val="00EC773B"/>
    <w:rsid w:val="00EE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B0115C"/>
  <w15:chartTrackingRefBased/>
  <w15:docId w15:val="{3FD2F69F-CDEF-4662-ABD9-B914038C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AC4"/>
    <w:pPr>
      <w:spacing w:before="120" w:after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57CD8"/>
    <w:pPr>
      <w:keepNext/>
      <w:keepLines/>
      <w:spacing w:after="36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0E7C"/>
    <w:pPr>
      <w:keepNext/>
      <w:keepLines/>
      <w:jc w:val="center"/>
      <w:outlineLvl w:val="1"/>
    </w:pPr>
    <w:rPr>
      <w:rFonts w:eastAsiaTheme="majorEastAsia" w:cstheme="majorBidi"/>
      <w:b/>
      <w:color w:val="7F7F7F" w:themeColor="text1" w:themeTint="80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4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736"/>
  </w:style>
  <w:style w:type="paragraph" w:styleId="Piedepgina">
    <w:name w:val="footer"/>
    <w:basedOn w:val="Normal"/>
    <w:link w:val="PiedepginaCar"/>
    <w:uiPriority w:val="99"/>
    <w:unhideWhenUsed/>
    <w:rsid w:val="00604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736"/>
  </w:style>
  <w:style w:type="character" w:customStyle="1" w:styleId="Ttulo1Car">
    <w:name w:val="Título 1 Car"/>
    <w:basedOn w:val="Fuentedeprrafopredeter"/>
    <w:link w:val="Ttulo1"/>
    <w:uiPriority w:val="9"/>
    <w:rsid w:val="00A57CD8"/>
    <w:rPr>
      <w:rFonts w:eastAsiaTheme="majorEastAsia" w:cstheme="majorBidi"/>
      <w:b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0E7C"/>
    <w:rPr>
      <w:rFonts w:eastAsiaTheme="majorEastAsia" w:cstheme="majorBidi"/>
      <w:b/>
      <w:color w:val="7F7F7F" w:themeColor="text1" w:themeTint="80"/>
      <w:sz w:val="32"/>
      <w:szCs w:val="26"/>
    </w:rPr>
  </w:style>
  <w:style w:type="paragraph" w:styleId="Sinespaciado">
    <w:name w:val="No Spacing"/>
    <w:link w:val="SinespaciadoCar"/>
    <w:uiPriority w:val="1"/>
    <w:qFormat/>
    <w:rsid w:val="00A57CD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7CD8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A57CD8"/>
    <w:pPr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ES"/>
    </w:rPr>
  </w:style>
  <w:style w:type="character" w:styleId="Hipervnculo">
    <w:name w:val="Hyperlink"/>
    <w:basedOn w:val="Fuentedeprrafopredeter"/>
    <w:uiPriority w:val="99"/>
    <w:unhideWhenUsed/>
    <w:rsid w:val="00A57CD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76C45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B76C4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6C45"/>
    <w:pPr>
      <w:spacing w:after="100"/>
      <w:ind w:left="240"/>
    </w:pPr>
  </w:style>
  <w:style w:type="table" w:styleId="Tablaconcuadrcula">
    <w:name w:val="Table Grid"/>
    <w:basedOn w:val="Tablanormal"/>
    <w:uiPriority w:val="39"/>
    <w:rsid w:val="00651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7concolores-nfasis1">
    <w:name w:val="List Table 7 Colorful Accent 1"/>
    <w:basedOn w:val="Tablanormal"/>
    <w:uiPriority w:val="52"/>
    <w:rsid w:val="006516A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16A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5oscura-nfasis1">
    <w:name w:val="Grid Table 5 Dark Accent 1"/>
    <w:basedOn w:val="Tablanormal"/>
    <w:uiPriority w:val="50"/>
    <w:rsid w:val="006516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ursolnet.es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cursolnet.e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ursolnet.es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www.cursolnet.es/MF1271/es/index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lantillas%20personalizadas%20de%20Office\Doc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C993E7-854A-44B2-B5DE-E2540C67B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64</TotalTime>
  <Pages>6</Pages>
  <Words>645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Cómo Funciona un Servidor Web</vt:lpstr>
    </vt:vector>
  </TitlesOfParts>
  <Company>Grupo ATU</Company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Cómo Funciona un Servidor Web</dc:title>
  <dc:subject/>
  <dc:creator>Francisco Javier Otero Herrero</dc:creator>
  <cp:keywords/>
  <dc:description/>
  <cp:lastModifiedBy>Usuario</cp:lastModifiedBy>
  <cp:revision>11</cp:revision>
  <cp:lastPrinted>2025-03-26T19:58:00Z</cp:lastPrinted>
  <dcterms:created xsi:type="dcterms:W3CDTF">2025-03-26T18:54:00Z</dcterms:created>
  <dcterms:modified xsi:type="dcterms:W3CDTF">2025-03-26T19:58:00Z</dcterms:modified>
</cp:coreProperties>
</file>