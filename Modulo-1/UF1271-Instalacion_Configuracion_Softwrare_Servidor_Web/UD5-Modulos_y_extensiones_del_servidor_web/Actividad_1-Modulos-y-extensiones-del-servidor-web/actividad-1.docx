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743722"/>
        <w:docPartObj>
          <w:docPartGallery w:val="Cover Pages"/>
          <w:docPartUnique/>
        </w:docPartObj>
      </w:sdtPr>
      <w:sdtContent>
        <w:bookmarkStart w:id="0" w:name="_GoBack" w:displacedByCustomXml="prev"/>
        <w:p w:rsidR="003B77B0" w:rsidRDefault="003B77B0">
          <w:r>
            <w:rPr>
              <w:noProof/>
            </w:rPr>
            <mc:AlternateContent>
              <mc:Choice Requires="wpg">
                <w:drawing>
                  <wp:anchor distT="0" distB="0" distL="114300" distR="114300" simplePos="0" relativeHeight="251659264" behindDoc="0" locked="0" layoutInCell="1" allowOverlap="1" wp14:anchorId="463A41C3" wp14:editId="43F9BA2B">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42EF4" w:rsidRDefault="00042EF4">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42EF4" w:rsidRPr="003B77B0" w:rsidRDefault="00042EF4">
                                      <w:pPr>
                                        <w:pStyle w:val="Sinespaciado"/>
                                        <w:spacing w:line="360" w:lineRule="auto"/>
                                        <w:rPr>
                                          <w:rFonts w:ascii="Times New Roman" w:hAnsi="Times New Roman" w:cs="Times New Roman"/>
                                          <w:b/>
                                          <w:i/>
                                          <w:color w:val="7F7F7F" w:themeColor="text1" w:themeTint="80"/>
                                          <w:sz w:val="28"/>
                                        </w:rPr>
                                      </w:pPr>
                                      <w:r w:rsidRPr="003B77B0">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042EF4" w:rsidRPr="003B77B0" w:rsidRDefault="00042EF4">
                                      <w:pPr>
                                        <w:pStyle w:val="Sinespaciado"/>
                                        <w:spacing w:line="360" w:lineRule="auto"/>
                                        <w:rPr>
                                          <w:rFonts w:ascii="Times New Roman" w:hAnsi="Times New Roman" w:cs="Times New Roman"/>
                                          <w:b/>
                                          <w:i/>
                                          <w:color w:val="7F7F7F" w:themeColor="text1" w:themeTint="80"/>
                                          <w:sz w:val="28"/>
                                        </w:rPr>
                                      </w:pPr>
                                      <w:r w:rsidRPr="003B77B0">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8T00:00:00Z">
                                      <w:dateFormat w:val="d-M-yyyy"/>
                                      <w:lid w:val="es-ES"/>
                                      <w:storeMappedDataAs w:val="dateTime"/>
                                      <w:calendar w:val="gregorian"/>
                                    </w:date>
                                  </w:sdtPr>
                                  <w:sdtContent>
                                    <w:p w:rsidR="00042EF4" w:rsidRPr="003B77B0" w:rsidRDefault="00042EF4">
                                      <w:pPr>
                                        <w:pStyle w:val="Sinespaciado"/>
                                        <w:spacing w:line="360" w:lineRule="auto"/>
                                        <w:rPr>
                                          <w:rFonts w:ascii="Times New Roman" w:hAnsi="Times New Roman" w:cs="Times New Roman"/>
                                          <w:b/>
                                          <w:i/>
                                          <w:color w:val="7F7F7F" w:themeColor="text1" w:themeTint="80"/>
                                          <w:sz w:val="28"/>
                                        </w:rPr>
                                      </w:pPr>
                                      <w:r w:rsidRPr="003B77B0">
                                        <w:rPr>
                                          <w:rFonts w:ascii="Times New Roman" w:hAnsi="Times New Roman" w:cs="Times New Roman"/>
                                          <w:b/>
                                          <w:i/>
                                          <w:color w:val="7F7F7F" w:themeColor="text1" w:themeTint="80"/>
                                          <w:sz w:val="28"/>
                                        </w:rPr>
                                        <w:t>08-04-2025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63A41C3"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042EF4" w:rsidRDefault="00042EF4">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b/>
                                <w:i/>
                                <w:color w:val="7F7F7F" w:themeColor="text1" w:themeTint="80"/>
                                <w:sz w:val="28"/>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042EF4" w:rsidRPr="003B77B0" w:rsidRDefault="00042EF4">
                                <w:pPr>
                                  <w:pStyle w:val="Sinespaciado"/>
                                  <w:spacing w:line="360" w:lineRule="auto"/>
                                  <w:rPr>
                                    <w:rFonts w:ascii="Times New Roman" w:hAnsi="Times New Roman" w:cs="Times New Roman"/>
                                    <w:b/>
                                    <w:i/>
                                    <w:color w:val="7F7F7F" w:themeColor="text1" w:themeTint="80"/>
                                    <w:sz w:val="28"/>
                                  </w:rPr>
                                </w:pPr>
                                <w:r w:rsidRPr="003B77B0">
                                  <w:rPr>
                                    <w:rFonts w:ascii="Times New Roman" w:hAnsi="Times New Roman" w:cs="Times New Roman"/>
                                    <w:b/>
                                    <w:i/>
                                    <w:color w:val="7F7F7F" w:themeColor="text1" w:themeTint="80"/>
                                    <w:sz w:val="28"/>
                                  </w:rPr>
                                  <w:t>Francisco Javier Otero Herrero</w:t>
                                </w:r>
                              </w:p>
                            </w:sdtContent>
                          </w:sdt>
                          <w:sdt>
                            <w:sdtPr>
                              <w:rPr>
                                <w:rFonts w:ascii="Times New Roman" w:hAnsi="Times New Roman" w:cs="Times New Roman"/>
                                <w:b/>
                                <w:i/>
                                <w:color w:val="7F7F7F" w:themeColor="text1" w:themeTint="80"/>
                                <w:sz w:val="28"/>
                              </w:rPr>
                              <w:alias w:val="Compañía"/>
                              <w:id w:val="1760174317"/>
                              <w:dataBinding w:prefixMappings="xmlns:ns0='http://schemas.openxmlformats.org/officeDocument/2006/extended-properties'" w:xpath="/ns0:Properties[1]/ns0:Company[1]" w:storeItemID="{6668398D-A668-4E3E-A5EB-62B293D839F1}"/>
                              <w:text/>
                            </w:sdtPr>
                            <w:sdtContent>
                              <w:p w:rsidR="00042EF4" w:rsidRPr="003B77B0" w:rsidRDefault="00042EF4">
                                <w:pPr>
                                  <w:pStyle w:val="Sinespaciado"/>
                                  <w:spacing w:line="360" w:lineRule="auto"/>
                                  <w:rPr>
                                    <w:rFonts w:ascii="Times New Roman" w:hAnsi="Times New Roman" w:cs="Times New Roman"/>
                                    <w:b/>
                                    <w:i/>
                                    <w:color w:val="7F7F7F" w:themeColor="text1" w:themeTint="80"/>
                                    <w:sz w:val="28"/>
                                  </w:rPr>
                                </w:pPr>
                                <w:r w:rsidRPr="003B77B0">
                                  <w:rPr>
                                    <w:rFonts w:ascii="Times New Roman" w:hAnsi="Times New Roman" w:cs="Times New Roman"/>
                                    <w:b/>
                                    <w:i/>
                                    <w:color w:val="7F7F7F" w:themeColor="text1" w:themeTint="80"/>
                                    <w:sz w:val="28"/>
                                  </w:rPr>
                                  <w:t>Grupo ATU</w:t>
                                </w:r>
                              </w:p>
                            </w:sdtContent>
                          </w:sdt>
                          <w:sdt>
                            <w:sdtPr>
                              <w:rPr>
                                <w:rFonts w:ascii="Times New Roman" w:hAnsi="Times New Roman" w:cs="Times New Roman"/>
                                <w:b/>
                                <w:i/>
                                <w:color w:val="7F7F7F" w:themeColor="text1" w:themeTint="80"/>
                                <w:sz w:val="28"/>
                              </w:rPr>
                              <w:alias w:val="Fecha"/>
                              <w:id w:val="1724480474"/>
                              <w:dataBinding w:prefixMappings="xmlns:ns0='http://schemas.microsoft.com/office/2006/coverPageProps'" w:xpath="/ns0:CoverPageProperties[1]/ns0:PublishDate[1]" w:storeItemID="{55AF091B-3C7A-41E3-B477-F2FDAA23CFDA}"/>
                              <w:date w:fullDate="2025-04-08T00:00:00Z">
                                <w:dateFormat w:val="d-M-yyyy"/>
                                <w:lid w:val="es-ES"/>
                                <w:storeMappedDataAs w:val="dateTime"/>
                                <w:calendar w:val="gregorian"/>
                              </w:date>
                            </w:sdtPr>
                            <w:sdtContent>
                              <w:p w:rsidR="00042EF4" w:rsidRPr="003B77B0" w:rsidRDefault="00042EF4">
                                <w:pPr>
                                  <w:pStyle w:val="Sinespaciado"/>
                                  <w:spacing w:line="360" w:lineRule="auto"/>
                                  <w:rPr>
                                    <w:rFonts w:ascii="Times New Roman" w:hAnsi="Times New Roman" w:cs="Times New Roman"/>
                                    <w:b/>
                                    <w:i/>
                                    <w:color w:val="7F7F7F" w:themeColor="text1" w:themeTint="80"/>
                                    <w:sz w:val="28"/>
                                  </w:rPr>
                                </w:pPr>
                                <w:r w:rsidRPr="003B77B0">
                                  <w:rPr>
                                    <w:rFonts w:ascii="Times New Roman" w:hAnsi="Times New Roman" w:cs="Times New Roman"/>
                                    <w:b/>
                                    <w:i/>
                                    <w:color w:val="7F7F7F" w:themeColor="text1" w:themeTint="80"/>
                                    <w:sz w:val="28"/>
                                  </w:rPr>
                                  <w:t>08-04-2025</w:t>
                                </w:r>
                              </w:p>
                            </w:sdtContent>
                          </w:sdt>
                        </w:txbxContent>
                      </v:textbox>
                    </v:rect>
                    <w10:wrap anchorx="page" anchory="page"/>
                  </v:group>
                </w:pict>
              </mc:Fallback>
            </mc:AlternateContent>
          </w:r>
          <w:bookmarkEnd w:id="0"/>
          <w:r>
            <w:rPr>
              <w:noProof/>
            </w:rPr>
            <mc:AlternateContent>
              <mc:Choice Requires="wps">
                <w:drawing>
                  <wp:anchor distT="0" distB="0" distL="114300" distR="114300" simplePos="0" relativeHeight="251661312" behindDoc="0" locked="0" layoutInCell="0" allowOverlap="1" wp14:anchorId="5E67E5C7" wp14:editId="52E6DB2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i/>
                                    <w:color w:val="FFFFFF" w:themeColor="background1"/>
                                    <w:sz w:val="56"/>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42EF4" w:rsidRPr="003B77B0" w:rsidRDefault="00042EF4" w:rsidP="003B77B0">
                                    <w:pPr>
                                      <w:pStyle w:val="Sinespaciado"/>
                                      <w:rPr>
                                        <w:rFonts w:ascii="Times New Roman" w:hAnsi="Times New Roman" w:cs="Times New Roman"/>
                                        <w:b/>
                                        <w:i/>
                                        <w:color w:val="FFFFFF" w:themeColor="background1"/>
                                        <w:sz w:val="56"/>
                                        <w:szCs w:val="72"/>
                                      </w:rPr>
                                    </w:pPr>
                                    <w:r>
                                      <w:rPr>
                                        <w:rFonts w:ascii="Times New Roman" w:hAnsi="Times New Roman" w:cs="Times New Roman"/>
                                        <w:b/>
                                        <w:i/>
                                        <w:color w:val="FFFFFF" w:themeColor="background1"/>
                                        <w:sz w:val="56"/>
                                        <w:szCs w:val="72"/>
                                      </w:rPr>
                                      <w:t>Lenguajes de Servidores Web</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E67E5C7"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rFonts w:ascii="Times New Roman" w:hAnsi="Times New Roman" w:cs="Times New Roman"/>
                              <w:b/>
                              <w:i/>
                              <w:color w:val="FFFFFF" w:themeColor="background1"/>
                              <w:sz w:val="56"/>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042EF4" w:rsidRPr="003B77B0" w:rsidRDefault="00042EF4" w:rsidP="003B77B0">
                              <w:pPr>
                                <w:pStyle w:val="Sinespaciado"/>
                                <w:rPr>
                                  <w:rFonts w:ascii="Times New Roman" w:hAnsi="Times New Roman" w:cs="Times New Roman"/>
                                  <w:b/>
                                  <w:i/>
                                  <w:color w:val="FFFFFF" w:themeColor="background1"/>
                                  <w:sz w:val="56"/>
                                  <w:szCs w:val="72"/>
                                </w:rPr>
                              </w:pPr>
                              <w:r>
                                <w:rPr>
                                  <w:rFonts w:ascii="Times New Roman" w:hAnsi="Times New Roman" w:cs="Times New Roman"/>
                                  <w:b/>
                                  <w:i/>
                                  <w:color w:val="FFFFFF" w:themeColor="background1"/>
                                  <w:sz w:val="56"/>
                                  <w:szCs w:val="72"/>
                                </w:rPr>
                                <w:t>Lenguajes de Servidores Web</w:t>
                              </w:r>
                            </w:p>
                          </w:sdtContent>
                        </w:sdt>
                      </w:txbxContent>
                    </v:textbox>
                    <w10:wrap anchorx="page" anchory="page"/>
                  </v:rect>
                </w:pict>
              </mc:Fallback>
            </mc:AlternateContent>
          </w:r>
        </w:p>
        <w:p w:rsidR="003B77B0" w:rsidRDefault="00056924">
          <w:pPr>
            <w:spacing w:before="0" w:after="160"/>
            <w:jc w:val="left"/>
          </w:pPr>
          <w:r w:rsidRPr="00056924">
            <w:drawing>
              <wp:anchor distT="0" distB="0" distL="114300" distR="114300" simplePos="0" relativeHeight="251662336" behindDoc="0" locked="0" layoutInCell="1" allowOverlap="1" wp14:anchorId="56B7F811" wp14:editId="6AB485BB">
                <wp:simplePos x="0" y="0"/>
                <wp:positionH relativeFrom="margin">
                  <wp:posOffset>-603885</wp:posOffset>
                </wp:positionH>
                <wp:positionV relativeFrom="paragraph">
                  <wp:posOffset>2223135</wp:posOffset>
                </wp:positionV>
                <wp:extent cx="3801745" cy="2552700"/>
                <wp:effectExtent l="0" t="0" r="8255" b="0"/>
                <wp:wrapThrough wrapText="bothSides">
                  <wp:wrapPolygon edited="0">
                    <wp:start x="0" y="0"/>
                    <wp:lineTo x="0" y="21439"/>
                    <wp:lineTo x="21539" y="21439"/>
                    <wp:lineTo x="2153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1745" cy="2552700"/>
                        </a:xfrm>
                        <a:prstGeom prst="rect">
                          <a:avLst/>
                        </a:prstGeom>
                      </pic:spPr>
                    </pic:pic>
                  </a:graphicData>
                </a:graphic>
                <wp14:sizeRelH relativeFrom="page">
                  <wp14:pctWidth>0</wp14:pctWidth>
                </wp14:sizeRelH>
                <wp14:sizeRelV relativeFrom="page">
                  <wp14:pctHeight>0</wp14:pctHeight>
                </wp14:sizeRelV>
              </wp:anchor>
            </w:drawing>
          </w:r>
          <w:r w:rsidR="003B77B0">
            <w:br w:type="page"/>
          </w:r>
        </w:p>
      </w:sdtContent>
    </w:sdt>
    <w:p w:rsidR="004E3763" w:rsidRDefault="004E3763" w:rsidP="00EA2AC4"/>
    <w:p w:rsidR="003B77B0" w:rsidRDefault="003B77B0" w:rsidP="00EA2AC4"/>
    <w:p w:rsidR="003B77B0" w:rsidRDefault="003B77B0">
      <w:pPr>
        <w:spacing w:before="0" w:after="160"/>
        <w:jc w:val="left"/>
      </w:pPr>
      <w:r>
        <w:br w:type="page"/>
      </w:r>
    </w:p>
    <w:p w:rsidR="003B77B0" w:rsidRDefault="003B77B0" w:rsidP="00EA2AC4"/>
    <w:sdt>
      <w:sdtPr>
        <w:id w:val="892466884"/>
        <w:docPartObj>
          <w:docPartGallery w:val="Table of Contents"/>
          <w:docPartUnique/>
        </w:docPartObj>
      </w:sdtPr>
      <w:sdtEndPr>
        <w:rPr>
          <w:rFonts w:ascii="Times New Roman" w:eastAsiaTheme="minorHAnsi" w:hAnsi="Times New Roman" w:cs="Times New Roman"/>
          <w:b/>
          <w:bCs/>
          <w:color w:val="auto"/>
          <w:sz w:val="28"/>
          <w:szCs w:val="22"/>
          <w:lang w:eastAsia="en-US"/>
        </w:rPr>
      </w:sdtEndPr>
      <w:sdtContent>
        <w:p w:rsidR="003B77B0" w:rsidRDefault="003B77B0" w:rsidP="00F633B0">
          <w:pPr>
            <w:pStyle w:val="TtuloTDC"/>
            <w:numPr>
              <w:ilvl w:val="0"/>
              <w:numId w:val="0"/>
            </w:numPr>
            <w:ind w:left="720"/>
            <w:rPr>
              <w:rFonts w:ascii="Times New Roman" w:hAnsi="Times New Roman" w:cs="Times New Roman"/>
              <w:b/>
              <w:color w:val="auto"/>
              <w:sz w:val="40"/>
            </w:rPr>
          </w:pPr>
          <w:r w:rsidRPr="00F633B0">
            <w:rPr>
              <w:rFonts w:ascii="Times New Roman" w:hAnsi="Times New Roman" w:cs="Times New Roman"/>
              <w:b/>
              <w:color w:val="auto"/>
              <w:sz w:val="40"/>
            </w:rPr>
            <w:t>Contenido</w:t>
          </w:r>
        </w:p>
        <w:p w:rsidR="00F633B0" w:rsidRPr="00F633B0" w:rsidRDefault="00F633B0" w:rsidP="00F633B0">
          <w:pPr>
            <w:rPr>
              <w:lang w:eastAsia="es-ES"/>
            </w:rPr>
          </w:pPr>
        </w:p>
        <w:p w:rsidR="00654CF1" w:rsidRPr="00654CF1" w:rsidRDefault="003B77B0">
          <w:pPr>
            <w:pStyle w:val="TDC1"/>
            <w:tabs>
              <w:tab w:val="left" w:pos="480"/>
              <w:tab w:val="right" w:leader="dot" w:pos="8494"/>
            </w:tabs>
            <w:rPr>
              <w:rFonts w:ascii="Times New Roman" w:eastAsiaTheme="minorEastAsia" w:hAnsi="Times New Roman" w:cs="Times New Roman"/>
              <w:i/>
              <w:noProof/>
              <w:lang w:eastAsia="es-ES"/>
            </w:rPr>
          </w:pPr>
          <w:r w:rsidRPr="00654CF1">
            <w:rPr>
              <w:rFonts w:ascii="Times New Roman" w:hAnsi="Times New Roman" w:cs="Times New Roman"/>
              <w:i/>
              <w:sz w:val="28"/>
            </w:rPr>
            <w:fldChar w:fldCharType="begin"/>
          </w:r>
          <w:r w:rsidRPr="00654CF1">
            <w:rPr>
              <w:rFonts w:ascii="Times New Roman" w:hAnsi="Times New Roman" w:cs="Times New Roman"/>
              <w:i/>
              <w:sz w:val="28"/>
            </w:rPr>
            <w:instrText xml:space="preserve"> TOC \o "1-3" \h \z \u </w:instrText>
          </w:r>
          <w:r w:rsidRPr="00654CF1">
            <w:rPr>
              <w:rFonts w:ascii="Times New Roman" w:hAnsi="Times New Roman" w:cs="Times New Roman"/>
              <w:i/>
              <w:sz w:val="28"/>
            </w:rPr>
            <w:fldChar w:fldCharType="separate"/>
          </w:r>
          <w:hyperlink w:anchor="_Toc195011811" w:history="1">
            <w:r w:rsidR="00654CF1" w:rsidRPr="00654CF1">
              <w:rPr>
                <w:rFonts w:ascii="Times New Roman" w:eastAsiaTheme="minorEastAsia" w:hAnsi="Times New Roman" w:cs="Times New Roman"/>
                <w:i/>
                <w:noProof/>
                <w:lang w:eastAsia="es-ES"/>
              </w:rPr>
              <w:tab/>
            </w:r>
            <w:r w:rsidR="00654CF1" w:rsidRPr="00654CF1">
              <w:rPr>
                <w:rStyle w:val="Hipervnculo"/>
                <w:rFonts w:ascii="Times New Roman" w:hAnsi="Times New Roman" w:cs="Times New Roman"/>
                <w:i/>
                <w:noProof/>
                <w:sz w:val="28"/>
              </w:rPr>
              <w:t>Actividad 1:</w:t>
            </w:r>
            <w:r w:rsidR="00654CF1" w:rsidRPr="00654CF1">
              <w:rPr>
                <w:rFonts w:ascii="Times New Roman" w:hAnsi="Times New Roman" w:cs="Times New Roman"/>
                <w:i/>
                <w:noProof/>
                <w:webHidden/>
                <w:sz w:val="28"/>
              </w:rPr>
              <w:tab/>
            </w:r>
            <w:r w:rsidR="00654CF1" w:rsidRPr="00654CF1">
              <w:rPr>
                <w:rFonts w:ascii="Times New Roman" w:hAnsi="Times New Roman" w:cs="Times New Roman"/>
                <w:i/>
                <w:noProof/>
                <w:webHidden/>
                <w:sz w:val="28"/>
              </w:rPr>
              <w:fldChar w:fldCharType="begin"/>
            </w:r>
            <w:r w:rsidR="00654CF1" w:rsidRPr="00654CF1">
              <w:rPr>
                <w:rFonts w:ascii="Times New Roman" w:hAnsi="Times New Roman" w:cs="Times New Roman"/>
                <w:i/>
                <w:noProof/>
                <w:webHidden/>
                <w:sz w:val="28"/>
              </w:rPr>
              <w:instrText xml:space="preserve"> PAGEREF _Toc195011811 \h </w:instrText>
            </w:r>
            <w:r w:rsidR="00654CF1" w:rsidRPr="00654CF1">
              <w:rPr>
                <w:rFonts w:ascii="Times New Roman" w:hAnsi="Times New Roman" w:cs="Times New Roman"/>
                <w:i/>
                <w:noProof/>
                <w:webHidden/>
                <w:sz w:val="28"/>
              </w:rPr>
            </w:r>
            <w:r w:rsidR="00654CF1"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3</w:t>
            </w:r>
            <w:r w:rsidR="00654CF1" w:rsidRPr="00654CF1">
              <w:rPr>
                <w:rFonts w:ascii="Times New Roman" w:hAnsi="Times New Roman" w:cs="Times New Roman"/>
                <w:i/>
                <w:noProof/>
                <w:webHidden/>
                <w:sz w:val="28"/>
              </w:rPr>
              <w:fldChar w:fldCharType="end"/>
            </w:r>
          </w:hyperlink>
        </w:p>
        <w:p w:rsidR="00654CF1" w:rsidRPr="00654CF1" w:rsidRDefault="00654CF1">
          <w:pPr>
            <w:pStyle w:val="TDC2"/>
            <w:tabs>
              <w:tab w:val="left" w:pos="660"/>
              <w:tab w:val="right" w:leader="dot" w:pos="8494"/>
            </w:tabs>
            <w:rPr>
              <w:rFonts w:ascii="Times New Roman" w:eastAsiaTheme="minorEastAsia" w:hAnsi="Times New Roman" w:cs="Times New Roman"/>
              <w:i/>
              <w:noProof/>
              <w:lang w:eastAsia="es-ES"/>
            </w:rPr>
          </w:pPr>
          <w:hyperlink w:anchor="_Toc195011812"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 xml:space="preserve">Lenguajes del lado del Cliente </w:t>
            </w:r>
            <w:r w:rsidRPr="00654CF1">
              <w:rPr>
                <w:rStyle w:val="Hipervnculo"/>
                <w:rFonts w:ascii="Times New Roman" w:hAnsi="Times New Roman" w:cs="Times New Roman"/>
                <w:i/>
                <w:noProof/>
                <w:sz w:val="28"/>
              </w:rPr>
              <w:sym w:font="Wingdings" w:char="F0E0"/>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_Toc195011812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3</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13"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HTML (HiperText Markup Language):</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_Toc195011813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3</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14"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CSS (Cascading Style Sheets):</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_Toc195011814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4</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15"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JavaScript:</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_Toc195011815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5</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16"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TypeScript:</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_Toc195011816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5</w:t>
            </w:r>
            <w:r w:rsidRPr="00654CF1">
              <w:rPr>
                <w:rFonts w:ascii="Times New Roman" w:hAnsi="Times New Roman" w:cs="Times New Roman"/>
                <w:i/>
                <w:noProof/>
                <w:webHidden/>
                <w:sz w:val="28"/>
              </w:rPr>
              <w:fldChar w:fldCharType="end"/>
            </w:r>
          </w:hyperlink>
        </w:p>
        <w:p w:rsidR="00654CF1" w:rsidRPr="00654CF1" w:rsidRDefault="00654CF1">
          <w:pPr>
            <w:pStyle w:val="TDC2"/>
            <w:tabs>
              <w:tab w:val="left" w:pos="660"/>
              <w:tab w:val="right" w:leader="dot" w:pos="8494"/>
            </w:tabs>
            <w:rPr>
              <w:rFonts w:ascii="Times New Roman" w:eastAsiaTheme="minorEastAsia" w:hAnsi="Times New Roman" w:cs="Times New Roman"/>
              <w:i/>
              <w:noProof/>
              <w:lang w:eastAsia="es-ES"/>
            </w:rPr>
          </w:pPr>
          <w:hyperlink w:anchor="_Toc195011817"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 xml:space="preserve">Lenguajes del lado del Servidor </w:t>
            </w:r>
            <w:r w:rsidRPr="00654CF1">
              <w:rPr>
                <w:rStyle w:val="Hipervnculo"/>
                <w:rFonts w:ascii="Times New Roman" w:hAnsi="Times New Roman" w:cs="Times New Roman"/>
                <w:i/>
                <w:noProof/>
                <w:sz w:val="28"/>
              </w:rPr>
              <w:sym w:font="Wingdings" w:char="F0E0"/>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_Toc195011817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6</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18"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PHP:</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_Toc195011818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6</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19"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Python:</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_Toc195011819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6</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20"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J</w:t>
            </w:r>
            <w:r w:rsidRPr="00654CF1">
              <w:rPr>
                <w:rStyle w:val="Hipervnculo"/>
                <w:rFonts w:ascii="Times New Roman" w:hAnsi="Times New Roman" w:cs="Times New Roman"/>
                <w:i/>
                <w:noProof/>
                <w:sz w:val="28"/>
              </w:rPr>
              <w:t>ava:</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_Toc195011820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7</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21"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Node.js:</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_Toc195011821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7</w:t>
            </w:r>
            <w:r w:rsidRPr="00654CF1">
              <w:rPr>
                <w:rFonts w:ascii="Times New Roman" w:hAnsi="Times New Roman" w:cs="Times New Roman"/>
                <w:i/>
                <w:noProof/>
                <w:webHidden/>
                <w:sz w:val="28"/>
              </w:rPr>
              <w:fldChar w:fldCharType="end"/>
            </w:r>
          </w:hyperlink>
        </w:p>
        <w:p w:rsidR="00654CF1" w:rsidRPr="00654CF1" w:rsidRDefault="00654CF1">
          <w:pPr>
            <w:pStyle w:val="TDC3"/>
            <w:tabs>
              <w:tab w:val="left" w:pos="880"/>
              <w:tab w:val="right" w:leader="dot" w:pos="8494"/>
            </w:tabs>
            <w:rPr>
              <w:rFonts w:ascii="Times New Roman" w:eastAsiaTheme="minorEastAsia" w:hAnsi="Times New Roman" w:cs="Times New Roman"/>
              <w:i/>
              <w:noProof/>
              <w:lang w:eastAsia="es-ES"/>
            </w:rPr>
          </w:pPr>
          <w:hyperlink w:anchor="_Toc195011822" w:history="1">
            <w:r w:rsidRPr="00654CF1">
              <w:rPr>
                <w:rFonts w:ascii="Times New Roman" w:eastAsiaTheme="minorEastAsia" w:hAnsi="Times New Roman" w:cs="Times New Roman"/>
                <w:i/>
                <w:noProof/>
                <w:lang w:eastAsia="es-ES"/>
              </w:rPr>
              <w:tab/>
            </w:r>
            <w:r w:rsidRPr="00654CF1">
              <w:rPr>
                <w:rStyle w:val="Hipervnculo"/>
                <w:rFonts w:ascii="Times New Roman" w:hAnsi="Times New Roman" w:cs="Times New Roman"/>
                <w:i/>
                <w:noProof/>
                <w:sz w:val="28"/>
              </w:rPr>
              <w:t>Ruby:</w:t>
            </w:r>
            <w:r w:rsidRPr="00654CF1">
              <w:rPr>
                <w:rFonts w:ascii="Times New Roman" w:hAnsi="Times New Roman" w:cs="Times New Roman"/>
                <w:i/>
                <w:noProof/>
                <w:webHidden/>
                <w:sz w:val="28"/>
              </w:rPr>
              <w:tab/>
            </w:r>
            <w:r w:rsidRPr="00654CF1">
              <w:rPr>
                <w:rFonts w:ascii="Times New Roman" w:hAnsi="Times New Roman" w:cs="Times New Roman"/>
                <w:i/>
                <w:noProof/>
                <w:webHidden/>
                <w:sz w:val="28"/>
              </w:rPr>
              <w:fldChar w:fldCharType="begin"/>
            </w:r>
            <w:r w:rsidRPr="00654CF1">
              <w:rPr>
                <w:rFonts w:ascii="Times New Roman" w:hAnsi="Times New Roman" w:cs="Times New Roman"/>
                <w:i/>
                <w:noProof/>
                <w:webHidden/>
                <w:sz w:val="28"/>
              </w:rPr>
              <w:instrText xml:space="preserve"> PAGEREF _Toc195011822 \h </w:instrText>
            </w:r>
            <w:r w:rsidRPr="00654CF1">
              <w:rPr>
                <w:rFonts w:ascii="Times New Roman" w:hAnsi="Times New Roman" w:cs="Times New Roman"/>
                <w:i/>
                <w:noProof/>
                <w:webHidden/>
                <w:sz w:val="28"/>
              </w:rPr>
            </w:r>
            <w:r w:rsidRPr="00654CF1">
              <w:rPr>
                <w:rFonts w:ascii="Times New Roman" w:hAnsi="Times New Roman" w:cs="Times New Roman"/>
                <w:i/>
                <w:noProof/>
                <w:webHidden/>
                <w:sz w:val="28"/>
              </w:rPr>
              <w:fldChar w:fldCharType="separate"/>
            </w:r>
            <w:r w:rsidR="00D53C0F">
              <w:rPr>
                <w:rFonts w:ascii="Times New Roman" w:hAnsi="Times New Roman" w:cs="Times New Roman"/>
                <w:i/>
                <w:noProof/>
                <w:webHidden/>
                <w:sz w:val="28"/>
              </w:rPr>
              <w:t>7</w:t>
            </w:r>
            <w:r w:rsidRPr="00654CF1">
              <w:rPr>
                <w:rFonts w:ascii="Times New Roman" w:hAnsi="Times New Roman" w:cs="Times New Roman"/>
                <w:i/>
                <w:noProof/>
                <w:webHidden/>
                <w:sz w:val="28"/>
              </w:rPr>
              <w:fldChar w:fldCharType="end"/>
            </w:r>
          </w:hyperlink>
        </w:p>
        <w:p w:rsidR="003B77B0" w:rsidRPr="00654CF1" w:rsidRDefault="003B77B0">
          <w:pPr>
            <w:rPr>
              <w:rFonts w:ascii="Times New Roman" w:hAnsi="Times New Roman" w:cs="Times New Roman"/>
              <w:i/>
              <w:sz w:val="28"/>
            </w:rPr>
          </w:pPr>
          <w:r w:rsidRPr="00654CF1">
            <w:rPr>
              <w:rFonts w:ascii="Times New Roman" w:hAnsi="Times New Roman" w:cs="Times New Roman"/>
              <w:b/>
              <w:bCs/>
              <w:i/>
              <w:sz w:val="28"/>
            </w:rPr>
            <w:fldChar w:fldCharType="end"/>
          </w:r>
        </w:p>
      </w:sdtContent>
    </w:sdt>
    <w:p w:rsidR="003B77B0" w:rsidRDefault="003B77B0" w:rsidP="00EA2AC4"/>
    <w:p w:rsidR="003B77B0" w:rsidRDefault="003B77B0">
      <w:pPr>
        <w:spacing w:before="0" w:after="160"/>
        <w:jc w:val="left"/>
      </w:pPr>
      <w:r>
        <w:br w:type="page"/>
      </w:r>
    </w:p>
    <w:p w:rsidR="003B77B0" w:rsidRDefault="003B77B0" w:rsidP="00EA2AC4"/>
    <w:p w:rsidR="003B77B0" w:rsidRDefault="003B77B0" w:rsidP="003B77B0">
      <w:pPr>
        <w:pStyle w:val="Ttulo1"/>
      </w:pPr>
      <w:bookmarkStart w:id="1" w:name="_Toc195011811"/>
      <w:r>
        <w:t>Actividad 1:</w:t>
      </w:r>
      <w:bookmarkEnd w:id="1"/>
    </w:p>
    <w:p w:rsidR="00CB7C44" w:rsidRPr="00803350" w:rsidRDefault="00CB7C44" w:rsidP="00CB7C44">
      <w:pPr>
        <w:ind w:left="709"/>
        <w:rPr>
          <w:i/>
          <w:szCs w:val="26"/>
        </w:rPr>
      </w:pPr>
      <w:r w:rsidRPr="00803350">
        <w:rPr>
          <w:i/>
          <w:szCs w:val="26"/>
        </w:rPr>
        <w:t>En esta actividad vamos a definir los principales lenguajes del lado del cliente y del lado del servidor.</w:t>
      </w:r>
    </w:p>
    <w:p w:rsidR="003B77B0" w:rsidRDefault="003B77B0" w:rsidP="003B77B0">
      <w:pPr>
        <w:pStyle w:val="Ttulo2"/>
      </w:pPr>
      <w:bookmarkStart w:id="2" w:name="_Toc195011812"/>
      <w:r>
        <w:t xml:space="preserve">Lenguajes del lado del Cliente </w:t>
      </w:r>
      <w:r>
        <w:sym w:font="Wingdings" w:char="F0E0"/>
      </w:r>
      <w:bookmarkEnd w:id="2"/>
    </w:p>
    <w:p w:rsidR="0046339E" w:rsidRPr="0046339E" w:rsidRDefault="0046339E" w:rsidP="0046339E">
      <w:pPr>
        <w:ind w:left="709"/>
        <w:rPr>
          <w:szCs w:val="26"/>
        </w:rPr>
      </w:pPr>
      <w:r w:rsidRPr="0046339E">
        <w:rPr>
          <w:szCs w:val="26"/>
        </w:rPr>
        <w:t>Estos lenguajes se ejecutan en el navegador del usuario. Son fundamentales para mostrar correctamente una página web, darle diseño visual y permitir interacción con el usuario.</w:t>
      </w:r>
    </w:p>
    <w:p w:rsidR="00CB7C44" w:rsidRDefault="00CB7C44" w:rsidP="003B77B0">
      <w:pPr>
        <w:pStyle w:val="Ttulo3"/>
      </w:pPr>
      <w:bookmarkStart w:id="3" w:name="_Toc195011813"/>
      <w:r>
        <w:t>HTML (HiperText</w:t>
      </w:r>
      <w:r w:rsidR="00DB5A5E">
        <w:t xml:space="preserve"> Markup Language):</w:t>
      </w:r>
      <w:bookmarkEnd w:id="3"/>
      <w:r w:rsidR="00803350">
        <w:t xml:space="preserve"> </w:t>
      </w:r>
    </w:p>
    <w:p w:rsidR="00803350" w:rsidRDefault="00803350" w:rsidP="00803350">
      <w:pPr>
        <w:ind w:left="1211"/>
        <w:rPr>
          <w:szCs w:val="26"/>
        </w:rPr>
      </w:pPr>
      <w:r w:rsidRPr="00803350">
        <w:rPr>
          <w:szCs w:val="26"/>
        </w:rPr>
        <w:t>Lenguaje de marcado que estructura</w:t>
      </w:r>
      <w:r>
        <w:rPr>
          <w:szCs w:val="26"/>
        </w:rPr>
        <w:t xml:space="preserve"> el contenido de una página web. </w:t>
      </w:r>
      <w:r w:rsidRPr="00803350">
        <w:rPr>
          <w:b/>
          <w:i/>
          <w:szCs w:val="26"/>
        </w:rPr>
        <w:t xml:space="preserve">HTML </w:t>
      </w:r>
      <w:r w:rsidRPr="00803350">
        <w:rPr>
          <w:szCs w:val="26"/>
        </w:rPr>
        <w:t>no es un lenguaje de programación, sino un lenguaje de marcado que permite estructurar el contenido de una página web. Define elementos como encabezados, párrafos, imágenes, enlaces, formularios, tablas, etc.</w:t>
      </w:r>
    </w:p>
    <w:p w:rsidR="00803350" w:rsidRPr="00803350" w:rsidRDefault="00803350" w:rsidP="00803350">
      <w:pPr>
        <w:pStyle w:val="Prrafodelista"/>
        <w:numPr>
          <w:ilvl w:val="0"/>
          <w:numId w:val="4"/>
        </w:numPr>
        <w:rPr>
          <w:i/>
          <w:szCs w:val="26"/>
        </w:rPr>
      </w:pPr>
      <w:r w:rsidRPr="00803350">
        <w:rPr>
          <w:i/>
          <w:szCs w:val="26"/>
        </w:rPr>
        <w:t>Es el esqueleto de cualquier página web.</w:t>
      </w:r>
    </w:p>
    <w:p w:rsidR="00803350" w:rsidRPr="00803350" w:rsidRDefault="00803350" w:rsidP="00803350">
      <w:pPr>
        <w:pStyle w:val="Prrafodelista"/>
        <w:numPr>
          <w:ilvl w:val="0"/>
          <w:numId w:val="4"/>
        </w:numPr>
        <w:rPr>
          <w:i/>
          <w:szCs w:val="26"/>
        </w:rPr>
      </w:pPr>
      <w:r w:rsidRPr="00803350">
        <w:rPr>
          <w:i/>
          <w:szCs w:val="26"/>
        </w:rPr>
        <w:t>Funciona junto a CSS y JavaScript para crear páginas completas.</w:t>
      </w:r>
    </w:p>
    <w:p w:rsidR="00803350" w:rsidRDefault="00803350" w:rsidP="00803350">
      <w:pPr>
        <w:pStyle w:val="Prrafodelista"/>
        <w:numPr>
          <w:ilvl w:val="0"/>
          <w:numId w:val="4"/>
        </w:numPr>
        <w:rPr>
          <w:i/>
          <w:szCs w:val="26"/>
        </w:rPr>
      </w:pPr>
      <w:r w:rsidRPr="00803350">
        <w:rPr>
          <w:i/>
          <w:szCs w:val="26"/>
        </w:rPr>
        <w:t>Es interpretado por todos los navegadores web.</w:t>
      </w:r>
    </w:p>
    <w:p w:rsidR="00803350" w:rsidRDefault="00803350" w:rsidP="00803350">
      <w:pPr>
        <w:ind w:left="1211"/>
      </w:pPr>
      <w:r>
        <w:t xml:space="preserve">Es un lenguaje el cual he usado y uso mucho, se podría decir que prácticamente a diario lo utilizo. </w:t>
      </w:r>
    </w:p>
    <w:p w:rsidR="00803350" w:rsidRDefault="00803350" w:rsidP="005E402B">
      <w:pPr>
        <w:spacing w:before="360" w:after="360"/>
        <w:ind w:left="1213"/>
        <w:jc w:val="center"/>
      </w:pPr>
      <w:r w:rsidRPr="00803350">
        <w:drawing>
          <wp:inline distT="0" distB="0" distL="0" distR="0" wp14:anchorId="578609D5" wp14:editId="4C342471">
            <wp:extent cx="4006232" cy="2962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2701" cy="2996635"/>
                    </a:xfrm>
                    <a:prstGeom prst="rect">
                      <a:avLst/>
                    </a:prstGeom>
                  </pic:spPr>
                </pic:pic>
              </a:graphicData>
            </a:graphic>
          </wp:inline>
        </w:drawing>
      </w:r>
    </w:p>
    <w:p w:rsidR="00803350" w:rsidRPr="00803350" w:rsidRDefault="00803350" w:rsidP="00803350">
      <w:pPr>
        <w:spacing w:before="0" w:after="160"/>
        <w:jc w:val="left"/>
      </w:pPr>
      <w:r>
        <w:br w:type="page"/>
      </w:r>
    </w:p>
    <w:p w:rsidR="00B91C6A" w:rsidRDefault="00B91C6A" w:rsidP="00B91C6A"/>
    <w:p w:rsidR="00DB5A5E" w:rsidRDefault="00DB5A5E" w:rsidP="00DB5A5E">
      <w:pPr>
        <w:pStyle w:val="Ttulo3"/>
      </w:pPr>
      <w:bookmarkStart w:id="4" w:name="_Toc195011814"/>
      <w:r>
        <w:t>CSS (Cascading Style Sheets):</w:t>
      </w:r>
      <w:bookmarkEnd w:id="4"/>
    </w:p>
    <w:p w:rsidR="00803350" w:rsidRPr="00803350" w:rsidRDefault="00803350" w:rsidP="00803350">
      <w:pPr>
        <w:ind w:left="1211"/>
        <w:rPr>
          <w:szCs w:val="26"/>
        </w:rPr>
      </w:pPr>
      <w:r w:rsidRPr="00803350">
        <w:rPr>
          <w:b/>
          <w:i/>
          <w:szCs w:val="26"/>
        </w:rPr>
        <w:t>CSS</w:t>
      </w:r>
      <w:r w:rsidRPr="00803350">
        <w:rPr>
          <w:szCs w:val="26"/>
        </w:rPr>
        <w:t xml:space="preserve"> es el lenguaje que se usa para dar estilo y diseño visual a las páginas web construidas en </w:t>
      </w:r>
      <w:r w:rsidRPr="00803350">
        <w:rPr>
          <w:b/>
          <w:i/>
          <w:szCs w:val="26"/>
        </w:rPr>
        <w:t>HTML.</w:t>
      </w:r>
      <w:r w:rsidRPr="00803350">
        <w:rPr>
          <w:szCs w:val="26"/>
        </w:rPr>
        <w:t xml:space="preserve"> Permite definir colores, tamaños, fuentes, márgenes, posiciones de elementos, efectos visuales, animaciones, etc.</w:t>
      </w:r>
    </w:p>
    <w:p w:rsidR="00803350" w:rsidRPr="00803350" w:rsidRDefault="00803350" w:rsidP="00803350">
      <w:pPr>
        <w:ind w:left="1211"/>
        <w:rPr>
          <w:szCs w:val="26"/>
        </w:rPr>
      </w:pPr>
      <w:r w:rsidRPr="00803350">
        <w:rPr>
          <w:szCs w:val="26"/>
        </w:rPr>
        <w:t>Puede escribirse de forma interna (en la misma página), externa (en archivos .css) o en línea (directamente sobre elementos HTML).</w:t>
      </w:r>
    </w:p>
    <w:p w:rsidR="00803350" w:rsidRDefault="00803350" w:rsidP="00803350">
      <w:pPr>
        <w:ind w:left="1211"/>
        <w:rPr>
          <w:szCs w:val="26"/>
        </w:rPr>
      </w:pPr>
      <w:r w:rsidRPr="00803350">
        <w:rPr>
          <w:szCs w:val="26"/>
        </w:rPr>
        <w:t>Es clave para que la web sea atractiva, responsiva y usable en diferentes dispositivos.</w:t>
      </w:r>
    </w:p>
    <w:p w:rsidR="0046339E" w:rsidRDefault="0046339E" w:rsidP="0046339E">
      <w:pPr>
        <w:ind w:left="1211"/>
        <w:rPr>
          <w:szCs w:val="26"/>
        </w:rPr>
      </w:pPr>
      <w:r>
        <w:t>Es un lenguaje el cual también he usado y uso mucho.</w:t>
      </w:r>
    </w:p>
    <w:p w:rsidR="005E402B" w:rsidRDefault="005E402B" w:rsidP="005E402B">
      <w:pPr>
        <w:spacing w:before="360" w:after="360"/>
        <w:ind w:left="1213"/>
        <w:jc w:val="center"/>
        <w:rPr>
          <w:szCs w:val="26"/>
        </w:rPr>
      </w:pPr>
      <w:r w:rsidRPr="005E402B">
        <w:rPr>
          <w:szCs w:val="26"/>
        </w:rPr>
        <w:drawing>
          <wp:inline distT="0" distB="0" distL="0" distR="0" wp14:anchorId="0766EAC1" wp14:editId="1248B094">
            <wp:extent cx="4604385" cy="3362325"/>
            <wp:effectExtent l="0" t="0" r="571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4449" cy="3406186"/>
                    </a:xfrm>
                    <a:prstGeom prst="rect">
                      <a:avLst/>
                    </a:prstGeom>
                  </pic:spPr>
                </pic:pic>
              </a:graphicData>
            </a:graphic>
          </wp:inline>
        </w:drawing>
      </w:r>
    </w:p>
    <w:p w:rsidR="00176418" w:rsidRDefault="00176418" w:rsidP="00176418">
      <w:pPr>
        <w:spacing w:before="0" w:after="160"/>
        <w:jc w:val="left"/>
        <w:rPr>
          <w:szCs w:val="26"/>
        </w:rPr>
      </w:pPr>
      <w:r>
        <w:rPr>
          <w:szCs w:val="26"/>
        </w:rPr>
        <w:br w:type="page"/>
      </w:r>
    </w:p>
    <w:p w:rsidR="00176418" w:rsidRDefault="00176418" w:rsidP="00176418"/>
    <w:p w:rsidR="00DB5A5E" w:rsidRDefault="003B77B0" w:rsidP="00176418">
      <w:pPr>
        <w:pStyle w:val="Ttulo3"/>
        <w:spacing w:before="600"/>
        <w:ind w:left="1208" w:hanging="357"/>
      </w:pPr>
      <w:bookmarkStart w:id="5" w:name="_Toc195011815"/>
      <w:r>
        <w:t>JavaScript:</w:t>
      </w:r>
      <w:bookmarkEnd w:id="5"/>
    </w:p>
    <w:p w:rsidR="00176418" w:rsidRPr="00176418" w:rsidRDefault="00176418" w:rsidP="00176418">
      <w:pPr>
        <w:ind w:left="1211"/>
        <w:rPr>
          <w:szCs w:val="26"/>
        </w:rPr>
      </w:pPr>
      <w:r w:rsidRPr="00176418">
        <w:rPr>
          <w:szCs w:val="26"/>
        </w:rPr>
        <w:t>Lenguaje de programación que permite dotar de dinamismo e interactividad a las páginas web (validación de formularios, menús, sliders, etc.).</w:t>
      </w:r>
    </w:p>
    <w:p w:rsidR="00176418" w:rsidRPr="00176418" w:rsidRDefault="00176418" w:rsidP="00176418">
      <w:pPr>
        <w:ind w:left="1211"/>
        <w:rPr>
          <w:szCs w:val="26"/>
        </w:rPr>
      </w:pPr>
      <w:r w:rsidRPr="00176418">
        <w:rPr>
          <w:b/>
          <w:i/>
          <w:szCs w:val="26"/>
        </w:rPr>
        <w:t>JavaScript</w:t>
      </w:r>
      <w:r w:rsidRPr="00176418">
        <w:rPr>
          <w:szCs w:val="26"/>
        </w:rPr>
        <w:t xml:space="preserve"> es un lenguaje de programación que permite hacer páginas interactivas y dinámicas.</w:t>
      </w:r>
    </w:p>
    <w:p w:rsidR="00176418" w:rsidRPr="00176418" w:rsidRDefault="00176418" w:rsidP="00176418">
      <w:pPr>
        <w:ind w:left="1211"/>
        <w:rPr>
          <w:szCs w:val="26"/>
        </w:rPr>
      </w:pPr>
      <w:r w:rsidRPr="00176418">
        <w:rPr>
          <w:szCs w:val="26"/>
        </w:rPr>
        <w:t>Se ejecuta directamente en el navegador del usuario.</w:t>
      </w:r>
    </w:p>
    <w:p w:rsidR="00176418" w:rsidRPr="00176418" w:rsidRDefault="00176418" w:rsidP="00176418">
      <w:pPr>
        <w:ind w:left="1211"/>
        <w:rPr>
          <w:szCs w:val="26"/>
        </w:rPr>
      </w:pPr>
      <w:r w:rsidRPr="00176418">
        <w:rPr>
          <w:szCs w:val="26"/>
        </w:rPr>
        <w:t>Se utiliza para cosas como validación de formularios, menús dinámicos, sliders, carritos de compra, efectos interactivos, etc.</w:t>
      </w:r>
    </w:p>
    <w:p w:rsidR="005E402B" w:rsidRDefault="00176418" w:rsidP="00176418">
      <w:pPr>
        <w:ind w:left="1211"/>
        <w:rPr>
          <w:b/>
          <w:i/>
          <w:szCs w:val="26"/>
        </w:rPr>
      </w:pPr>
      <w:r w:rsidRPr="00176418">
        <w:rPr>
          <w:szCs w:val="26"/>
        </w:rPr>
        <w:t xml:space="preserve">Puede trabajar junto a HTML y CSS, y hoy en día también se usa en el servidor mediante </w:t>
      </w:r>
      <w:r w:rsidRPr="0046339E">
        <w:rPr>
          <w:b/>
          <w:i/>
          <w:szCs w:val="26"/>
        </w:rPr>
        <w:t>Node.js.</w:t>
      </w:r>
    </w:p>
    <w:p w:rsidR="0046339E" w:rsidRPr="0046339E" w:rsidRDefault="0046339E" w:rsidP="0046339E">
      <w:pPr>
        <w:ind w:left="1211"/>
        <w:rPr>
          <w:szCs w:val="26"/>
        </w:rPr>
      </w:pPr>
      <w:r>
        <w:t>Es un lenguaje el cual también he usado y uso mucho.</w:t>
      </w:r>
    </w:p>
    <w:p w:rsidR="0046339E" w:rsidRPr="00176418" w:rsidRDefault="0046339E" w:rsidP="0046339E">
      <w:pPr>
        <w:spacing w:before="360" w:after="360"/>
        <w:ind w:left="1213"/>
        <w:jc w:val="center"/>
        <w:rPr>
          <w:szCs w:val="26"/>
        </w:rPr>
      </w:pPr>
      <w:r w:rsidRPr="0046339E">
        <w:rPr>
          <w:szCs w:val="26"/>
        </w:rPr>
        <w:drawing>
          <wp:inline distT="0" distB="0" distL="0" distR="0" wp14:anchorId="09AAD5AA" wp14:editId="79D3A190">
            <wp:extent cx="3956631" cy="2219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103" cy="2240904"/>
                    </a:xfrm>
                    <a:prstGeom prst="rect">
                      <a:avLst/>
                    </a:prstGeom>
                  </pic:spPr>
                </pic:pic>
              </a:graphicData>
            </a:graphic>
          </wp:inline>
        </w:drawing>
      </w:r>
    </w:p>
    <w:p w:rsidR="00CB7C44" w:rsidRDefault="00DB5A5E" w:rsidP="00DB5A5E">
      <w:pPr>
        <w:pStyle w:val="Ttulo3"/>
      </w:pPr>
      <w:bookmarkStart w:id="6" w:name="_Toc195011816"/>
      <w:r>
        <w:t>TypeScript:</w:t>
      </w:r>
      <w:bookmarkEnd w:id="6"/>
    </w:p>
    <w:p w:rsidR="0046339E" w:rsidRPr="0046339E" w:rsidRDefault="0046339E" w:rsidP="0046339E">
      <w:pPr>
        <w:ind w:left="1211"/>
        <w:rPr>
          <w:szCs w:val="26"/>
        </w:rPr>
      </w:pPr>
      <w:r w:rsidRPr="0046339E">
        <w:rPr>
          <w:szCs w:val="26"/>
        </w:rPr>
        <w:t>Superset de JavaScript que añade tipado estático y características de programación orientada a objetos</w:t>
      </w:r>
      <w:r>
        <w:rPr>
          <w:szCs w:val="26"/>
        </w:rPr>
        <w:t xml:space="preserve"> </w:t>
      </w:r>
      <w:r w:rsidRPr="0046339E">
        <w:rPr>
          <w:szCs w:val="26"/>
        </w:rPr>
        <w:t>desarrollado por Microsoft. Se compila a JavaScript para ser usado en el navegador.</w:t>
      </w:r>
      <w:r>
        <w:rPr>
          <w:szCs w:val="26"/>
        </w:rPr>
        <w:t xml:space="preserve"> </w:t>
      </w:r>
      <w:r w:rsidRPr="0046339E">
        <w:rPr>
          <w:szCs w:val="26"/>
        </w:rPr>
        <w:t>Muy utilizado en grandes aplicaciones web modernas, como las hechas con Angular.</w:t>
      </w:r>
      <w:r>
        <w:rPr>
          <w:szCs w:val="26"/>
        </w:rPr>
        <w:t xml:space="preserve"> Lenguaje que desconozco.</w:t>
      </w:r>
    </w:p>
    <w:p w:rsidR="0046339E" w:rsidRDefault="0046339E">
      <w:pPr>
        <w:spacing w:before="0" w:after="160"/>
        <w:jc w:val="left"/>
        <w:rPr>
          <w:szCs w:val="26"/>
        </w:rPr>
      </w:pPr>
      <w:r>
        <w:rPr>
          <w:szCs w:val="26"/>
        </w:rPr>
        <w:br w:type="page"/>
      </w:r>
    </w:p>
    <w:p w:rsidR="0046339E" w:rsidRPr="0046339E" w:rsidRDefault="0046339E" w:rsidP="0046339E"/>
    <w:p w:rsidR="0046339E" w:rsidRDefault="0046339E" w:rsidP="0046339E"/>
    <w:p w:rsidR="003B77B0" w:rsidRDefault="003B77B0" w:rsidP="003B77B0">
      <w:pPr>
        <w:pStyle w:val="Ttulo2"/>
      </w:pPr>
      <w:bookmarkStart w:id="7" w:name="_Toc195011817"/>
      <w:r>
        <w:t xml:space="preserve">Lenguajes del lado del Servidor </w:t>
      </w:r>
      <w:r>
        <w:sym w:font="Wingdings" w:char="F0E0"/>
      </w:r>
      <w:bookmarkEnd w:id="7"/>
    </w:p>
    <w:p w:rsidR="005F3086" w:rsidRPr="005F3086" w:rsidRDefault="005F3086" w:rsidP="005F3086">
      <w:pPr>
        <w:ind w:left="709"/>
      </w:pPr>
      <w:r w:rsidRPr="005F3086">
        <w:t>Estos lenguajes no son visibles para el usuario. Se ejecutan en el servidor y se encargan de la lógica interna, gestión de datos y generación dinámica del contenido antes de enviarlo al navegador.</w:t>
      </w:r>
    </w:p>
    <w:p w:rsidR="003B77B0" w:rsidRDefault="003B77B0" w:rsidP="003B77B0">
      <w:pPr>
        <w:pStyle w:val="Ttulo3"/>
      </w:pPr>
      <w:bookmarkStart w:id="8" w:name="_Toc195011818"/>
      <w:r>
        <w:t>PHP</w:t>
      </w:r>
      <w:r w:rsidR="00525F3F">
        <w:t xml:space="preserve"> (Hypertext Prepocessor)</w:t>
      </w:r>
      <w:r>
        <w:t>:</w:t>
      </w:r>
      <w:bookmarkEnd w:id="8"/>
    </w:p>
    <w:p w:rsidR="00525F3F" w:rsidRDefault="00525F3F" w:rsidP="00525F3F">
      <w:pPr>
        <w:ind w:left="1211"/>
      </w:pPr>
      <w:r w:rsidRPr="00525F3F">
        <w:rPr>
          <w:b/>
          <w:i/>
        </w:rPr>
        <w:t>PHP</w:t>
      </w:r>
      <w:r>
        <w:t xml:space="preserve"> es uno de los lenguajes de servidor más populares y usados. Está especialmente diseñado para el desarrollo web. Se integra muy bien con bases de datos como </w:t>
      </w:r>
      <w:r w:rsidRPr="00525F3F">
        <w:rPr>
          <w:b/>
          <w:i/>
        </w:rPr>
        <w:t>MySQL.</w:t>
      </w:r>
      <w:r>
        <w:t xml:space="preserve"> Es fácil de aprender y muy extendido en alojamientos web. Es el lenguaje detrás de gestores de contenido como </w:t>
      </w:r>
      <w:r w:rsidRPr="00525F3F">
        <w:rPr>
          <w:b/>
          <w:i/>
        </w:rPr>
        <w:t>WordPress, Joomla, Moodle,</w:t>
      </w:r>
      <w:r w:rsidRPr="00525F3F">
        <w:t xml:space="preserve"> etc.</w:t>
      </w:r>
    </w:p>
    <w:p w:rsidR="00525F3F" w:rsidRPr="00525F3F" w:rsidRDefault="00525F3F" w:rsidP="00525F3F">
      <w:pPr>
        <w:ind w:left="1211"/>
      </w:pPr>
      <w:r w:rsidRPr="00525F3F">
        <w:t>Es</w:t>
      </w:r>
      <w:r>
        <w:t xml:space="preserve"> un lenguaje que he utilizado en el pasado, el cual hace bastante que no practico, por lo tanto, se puede decir que estoy algo desactualizado.</w:t>
      </w:r>
      <w:r w:rsidRPr="00525F3F">
        <w:t xml:space="preserve"> </w:t>
      </w:r>
    </w:p>
    <w:p w:rsidR="00DB5A5E" w:rsidRDefault="00DB5A5E" w:rsidP="00DB5A5E">
      <w:pPr>
        <w:pStyle w:val="Ttulo3"/>
      </w:pPr>
      <w:bookmarkStart w:id="9" w:name="_Toc195011819"/>
      <w:r>
        <w:t>Python:</w:t>
      </w:r>
      <w:bookmarkEnd w:id="9"/>
    </w:p>
    <w:p w:rsidR="00525F3F" w:rsidRDefault="00525F3F" w:rsidP="00525F3F">
      <w:pPr>
        <w:ind w:left="1211"/>
      </w:pPr>
      <w:r w:rsidRPr="00525F3F">
        <w:rPr>
          <w:b/>
          <w:i/>
        </w:rPr>
        <w:t>Python</w:t>
      </w:r>
      <w:r>
        <w:t xml:space="preserve"> es un lenguaje versátil, claro y fácil de leer, cada vez más usado en desarrollo web. Tiene frameworks potentes como </w:t>
      </w:r>
      <w:r w:rsidRPr="00525F3F">
        <w:rPr>
          <w:b/>
          <w:i/>
        </w:rPr>
        <w:t>Django o Flask</w:t>
      </w:r>
      <w:r>
        <w:t xml:space="preserve"> que permiten crear aplicaciones web completas y seguras. Ideal para combinar con análisis de datos, inteligencia artificial y automatizaciones. Muy apreciado en proyectos donde se requiere rapidez y limpieza en el código. </w:t>
      </w:r>
    </w:p>
    <w:p w:rsidR="00525F3F" w:rsidRDefault="00525F3F" w:rsidP="00525F3F">
      <w:pPr>
        <w:ind w:left="1211"/>
        <w:rPr>
          <w:b/>
          <w:i/>
        </w:rPr>
      </w:pPr>
      <w:r w:rsidRPr="00525F3F">
        <w:t>Po</w:t>
      </w:r>
      <w:r>
        <w:t xml:space="preserve">r culpa de Python es que estoy algo desactualizado en PHP, ya que llevo unos meses haciendo formación en este lenguaje. Ya aprobé el certificado de iniciación, ahora estoy empezando el de nivel avanzado, todo ello con </w:t>
      </w:r>
      <w:r w:rsidRPr="00525F3F">
        <w:rPr>
          <w:b/>
          <w:i/>
        </w:rPr>
        <w:t>IBM y SkillBuild</w:t>
      </w:r>
      <w:r>
        <w:rPr>
          <w:b/>
          <w:i/>
        </w:rPr>
        <w:t>.</w:t>
      </w:r>
    </w:p>
    <w:p w:rsidR="00525F3F" w:rsidRDefault="00525F3F" w:rsidP="00525F3F">
      <w:pPr>
        <w:ind w:left="1211"/>
        <w:jc w:val="center"/>
      </w:pPr>
      <w:r w:rsidRPr="00525F3F">
        <w:drawing>
          <wp:inline distT="0" distB="0" distL="0" distR="0" wp14:anchorId="18A50A8D" wp14:editId="2436C12C">
            <wp:extent cx="3800475" cy="243116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8929" cy="2436568"/>
                    </a:xfrm>
                    <a:prstGeom prst="rect">
                      <a:avLst/>
                    </a:prstGeom>
                  </pic:spPr>
                </pic:pic>
              </a:graphicData>
            </a:graphic>
          </wp:inline>
        </w:drawing>
      </w:r>
    </w:p>
    <w:p w:rsidR="00525F3F" w:rsidRDefault="00525F3F" w:rsidP="00525F3F">
      <w:pPr>
        <w:ind w:left="1211"/>
        <w:jc w:val="center"/>
      </w:pPr>
    </w:p>
    <w:p w:rsidR="00525F3F" w:rsidRPr="00525F3F" w:rsidRDefault="00525F3F" w:rsidP="00525F3F"/>
    <w:p w:rsidR="00DB5A5E" w:rsidRDefault="00DB5A5E" w:rsidP="00DB5A5E">
      <w:pPr>
        <w:pStyle w:val="Ttulo3"/>
      </w:pPr>
      <w:bookmarkStart w:id="10" w:name="_Toc195011820"/>
      <w:r>
        <w:t>Java:</w:t>
      </w:r>
      <w:bookmarkEnd w:id="10"/>
    </w:p>
    <w:p w:rsidR="00042EF4" w:rsidRDefault="00042EF4" w:rsidP="002D47D1">
      <w:pPr>
        <w:ind w:left="1211"/>
      </w:pPr>
      <w:r w:rsidRPr="00042EF4">
        <w:rPr>
          <w:b/>
          <w:i/>
        </w:rPr>
        <w:t xml:space="preserve">Java </w:t>
      </w:r>
      <w:r>
        <w:t xml:space="preserve">es un lenguaje muy robusto, orientado a objetos y multiplataforma. Usado en entornos empresariales de gran escala. Tiene frameworks como </w:t>
      </w:r>
      <w:r w:rsidRPr="00042EF4">
        <w:rPr>
          <w:b/>
          <w:i/>
        </w:rPr>
        <w:t>Spring</w:t>
      </w:r>
      <w:r>
        <w:t xml:space="preserve"> que permiten crear aplicaciones web potentes, seguras y escalables. Aunque requiere más configuración, es ideal para aplicaciones críticas y de alto rendimiento.</w:t>
      </w:r>
    </w:p>
    <w:p w:rsidR="00042EF4" w:rsidRPr="00042EF4" w:rsidRDefault="00042EF4" w:rsidP="002D47D1">
      <w:pPr>
        <w:ind w:left="1211"/>
      </w:pPr>
      <w:r>
        <w:t xml:space="preserve">Lenguaje el cual practique durante el primer año que curse el módulo de grado superior de </w:t>
      </w:r>
      <w:r w:rsidRPr="00042EF4">
        <w:rPr>
          <w:b/>
          <w:i/>
        </w:rPr>
        <w:t>Desarrollo</w:t>
      </w:r>
      <w:r>
        <w:rPr>
          <w:b/>
          <w:i/>
        </w:rPr>
        <w:t xml:space="preserve"> de Aplicaciones Web.</w:t>
      </w:r>
      <w:r>
        <w:t xml:space="preserve"> No fue un lenguaje al cual </w:t>
      </w:r>
      <w:r w:rsidR="002D47D1">
        <w:t>guarde</w:t>
      </w:r>
      <w:r>
        <w:t xml:space="preserve"> especial cariño, ya que me costó mucho aprenderlo y </w:t>
      </w:r>
      <w:r w:rsidR="002D47D1">
        <w:t>fue el culpable de que estuviera a punto de dejar el curso, por suerte no lo hice.</w:t>
      </w:r>
    </w:p>
    <w:p w:rsidR="00DB5A5E" w:rsidRDefault="00DB5A5E" w:rsidP="00DB5A5E">
      <w:pPr>
        <w:pStyle w:val="Ttulo3"/>
      </w:pPr>
      <w:bookmarkStart w:id="11" w:name="_Toc195011821"/>
      <w:r>
        <w:t>Node.js:</w:t>
      </w:r>
      <w:bookmarkEnd w:id="11"/>
    </w:p>
    <w:p w:rsidR="002D47D1" w:rsidRPr="002D47D1" w:rsidRDefault="002D47D1" w:rsidP="002D47D1">
      <w:pPr>
        <w:ind w:left="1211"/>
      </w:pPr>
      <w:r w:rsidRPr="002D47D1">
        <w:rPr>
          <w:b/>
          <w:i/>
        </w:rPr>
        <w:t>Node.js</w:t>
      </w:r>
      <w:r>
        <w:t xml:space="preserve"> permite utilizar </w:t>
      </w:r>
      <w:r w:rsidRPr="002D47D1">
        <w:rPr>
          <w:b/>
          <w:i/>
        </w:rPr>
        <w:t>JavaScript</w:t>
      </w:r>
      <w:r>
        <w:t xml:space="preserve"> en el servidor, lo que permite unificar el </w:t>
      </w:r>
      <w:r>
        <w:t xml:space="preserve">lenguaje en cliente y servidor. </w:t>
      </w:r>
      <w:r>
        <w:t>Basado en un modelo asincrónico muy eficiente par</w:t>
      </w:r>
      <w:r>
        <w:t xml:space="preserve">a aplicaciones en tiempo real. </w:t>
      </w:r>
      <w:r>
        <w:t>Ideal para chats, serv</w:t>
      </w:r>
      <w:r>
        <w:t xml:space="preserve">icios de streaming o APIs REST. </w:t>
      </w:r>
      <w:r>
        <w:t xml:space="preserve">Usado junto a frameworks como </w:t>
      </w:r>
      <w:r w:rsidRPr="002D47D1">
        <w:rPr>
          <w:b/>
          <w:i/>
        </w:rPr>
        <w:t>Express.</w:t>
      </w:r>
    </w:p>
    <w:p w:rsidR="00DB5A5E" w:rsidRPr="00DB5A5E" w:rsidRDefault="00DB5A5E" w:rsidP="00DB5A5E">
      <w:pPr>
        <w:pStyle w:val="Ttulo3"/>
      </w:pPr>
      <w:bookmarkStart w:id="12" w:name="_Toc195011822"/>
      <w:r>
        <w:t>Ruby:</w:t>
      </w:r>
      <w:bookmarkEnd w:id="12"/>
    </w:p>
    <w:p w:rsidR="003B77B0" w:rsidRDefault="002D47D1" w:rsidP="002D47D1">
      <w:pPr>
        <w:ind w:left="1211"/>
      </w:pPr>
      <w:r w:rsidRPr="002D47D1">
        <w:rPr>
          <w:b/>
          <w:i/>
        </w:rPr>
        <w:t>Ruby</w:t>
      </w:r>
      <w:r>
        <w:t xml:space="preserve"> es un lenguaje dinámico y elegante, y su framewor</w:t>
      </w:r>
      <w:r>
        <w:t xml:space="preserve">k </w:t>
      </w:r>
      <w:r w:rsidRPr="002D47D1">
        <w:rPr>
          <w:b/>
          <w:i/>
        </w:rPr>
        <w:t>Ruby on Rails</w:t>
      </w:r>
      <w:r>
        <w:t xml:space="preserve"> es muy popular. </w:t>
      </w:r>
      <w:r>
        <w:t>Facilita el desarrollo rápido de aplicacione</w:t>
      </w:r>
      <w:r>
        <w:t xml:space="preserve">s web. </w:t>
      </w:r>
      <w:r>
        <w:t>Famoso por su filosofía de “c</w:t>
      </w:r>
      <w:r>
        <w:t xml:space="preserve">onvención sobre configuración”. </w:t>
      </w:r>
      <w:r>
        <w:t>Menos usado que otros hoy en día, pero aún vigente para proyectos web bien estructurados.</w:t>
      </w:r>
    </w:p>
    <w:p w:rsidR="00156678" w:rsidRDefault="00156678" w:rsidP="00156678"/>
    <w:p w:rsidR="00156678" w:rsidRDefault="00156678" w:rsidP="00156678">
      <w:pPr>
        <w:ind w:left="705"/>
      </w:pPr>
      <w:r>
        <w:t xml:space="preserve">Para finalizar esta práctica, voy a dejar un enlace a </w:t>
      </w:r>
      <w:r w:rsidRPr="00156678">
        <w:rPr>
          <w:b/>
          <w:i/>
        </w:rPr>
        <w:t>GitHub</w:t>
      </w:r>
      <w:r>
        <w:t>,</w:t>
      </w:r>
      <w:r>
        <w:rPr>
          <w:b/>
          <w:i/>
        </w:rPr>
        <w:t xml:space="preserve"> </w:t>
      </w:r>
      <w:r>
        <w:t>en la cual tengo algunas prácticas y pequeños proyectos realizados con algunos de los lenguajes mencionados en esta actividad.</w:t>
      </w:r>
    </w:p>
    <w:p w:rsidR="00156678" w:rsidRPr="00156678" w:rsidRDefault="00156678" w:rsidP="00156678">
      <w:pPr>
        <w:spacing w:before="600"/>
        <w:ind w:left="703"/>
        <w:jc w:val="center"/>
        <w:rPr>
          <w:rStyle w:val="Hipervnculo"/>
          <w:rFonts w:ascii="Times New Roman" w:hAnsi="Times New Roman" w:cs="Times New Roman"/>
          <w:b/>
          <w:i/>
          <w:sz w:val="26"/>
          <w:szCs w:val="26"/>
          <w:u w:val="none"/>
        </w:rPr>
      </w:pPr>
      <w:r w:rsidRPr="00156678">
        <w:rPr>
          <w:rStyle w:val="Hipervnculo"/>
          <w:rFonts w:ascii="Times New Roman" w:hAnsi="Times New Roman" w:cs="Times New Roman"/>
          <w:b/>
          <w:i/>
          <w:sz w:val="26"/>
          <w:szCs w:val="26"/>
          <w:u w:val="none"/>
        </w:rPr>
        <w:t>https://github.com/FranciscoJOtero/Curso-IBM-Iniciacion-Python</w:t>
      </w:r>
    </w:p>
    <w:sectPr w:rsidR="00156678" w:rsidRPr="00156678" w:rsidSect="003B77B0">
      <w:headerReference w:type="default" r:id="rId15"/>
      <w:footerReference w:type="default" r:id="rId16"/>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F2F" w:rsidRDefault="00B45F2F" w:rsidP="00604736">
      <w:pPr>
        <w:spacing w:before="0" w:after="0" w:line="240" w:lineRule="auto"/>
      </w:pPr>
      <w:r>
        <w:separator/>
      </w:r>
    </w:p>
  </w:endnote>
  <w:endnote w:type="continuationSeparator" w:id="0">
    <w:p w:rsidR="00B45F2F" w:rsidRDefault="00B45F2F"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F4" w:rsidRDefault="00042EF4">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EF4" w:rsidRPr="00EA2AC4" w:rsidRDefault="00042EF4"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b/>
                                    <w:i/>
                                    <w:sz w:val="28"/>
                                    <w:szCs w:val="28"/>
                                  </w:rPr>
                                  <w:t>Francisco Javier Otero Herrero</w:t>
                                </w:r>
                              </w:sdtContent>
                            </w:sdt>
                            <w:r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34"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">
              <v:rect id="Rectángulo 156" o:spid="_x0000_s1035"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6"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042EF4" w:rsidRPr="00EA2AC4" w:rsidRDefault="00042EF4"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b/>
                              <w:i/>
                              <w:sz w:val="28"/>
                              <w:szCs w:val="28"/>
                            </w:rPr>
                            <w:t>Francisco Javier Otero Herrero</w:t>
                          </w:r>
                        </w:sdtContent>
                      </w:sdt>
                      <w:r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F2F" w:rsidRDefault="00B45F2F" w:rsidP="00604736">
      <w:pPr>
        <w:spacing w:before="0" w:after="0" w:line="240" w:lineRule="auto"/>
      </w:pPr>
      <w:r>
        <w:separator/>
      </w:r>
    </w:p>
  </w:footnote>
  <w:footnote w:type="continuationSeparator" w:id="0">
    <w:p w:rsidR="00B45F2F" w:rsidRDefault="00B45F2F"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F4" w:rsidRDefault="00042EF4">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042EF4" w:rsidRDefault="00042EF4" w:rsidP="00EA2AC4">
                              <w:pPr>
                                <w:spacing w:after="0" w:line="240" w:lineRule="auto"/>
                                <w:jc w:val="center"/>
                              </w:pPr>
                              <w:r>
                                <w:rPr>
                                  <w:rFonts w:ascii="Times New Roman" w:hAnsi="Times New Roman" w:cs="Times New Roman"/>
                                  <w:b/>
                                  <w:i/>
                                  <w:sz w:val="44"/>
                                  <w:szCs w:val="44"/>
                                  <w:u w:val="single"/>
                                </w:rPr>
                                <w:t>Lenguajes de Servidores Web</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042EF4" w:rsidRDefault="00042EF4" w:rsidP="00EA2AC4">
                        <w:pPr>
                          <w:spacing w:after="0" w:line="240" w:lineRule="auto"/>
                          <w:jc w:val="center"/>
                        </w:pPr>
                        <w:r>
                          <w:rPr>
                            <w:rFonts w:ascii="Times New Roman" w:hAnsi="Times New Roman" w:cs="Times New Roman"/>
                            <w:b/>
                            <w:i/>
                            <w:sz w:val="44"/>
                            <w:szCs w:val="44"/>
                            <w:u w:val="single"/>
                          </w:rPr>
                          <w:t>Lenguajes de Servidores Web</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42EF4" w:rsidRDefault="00042EF4">
                          <w:pPr>
                            <w:spacing w:after="0" w:line="240" w:lineRule="auto"/>
                            <w:jc w:val="right"/>
                            <w:rPr>
                              <w:color w:val="FFFFFF" w:themeColor="background1"/>
                            </w:rPr>
                          </w:pPr>
                          <w:r>
                            <w:fldChar w:fldCharType="begin"/>
                          </w:r>
                          <w:r>
                            <w:instrText>PAGE   \* MERGEFORMAT</w:instrText>
                          </w:r>
                          <w:r>
                            <w:fldChar w:fldCharType="separate"/>
                          </w:r>
                          <w:r w:rsidR="00D53C0F" w:rsidRPr="00D53C0F">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33"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042EF4" w:rsidRDefault="00042EF4">
                    <w:pPr>
                      <w:spacing w:after="0" w:line="240" w:lineRule="auto"/>
                      <w:jc w:val="right"/>
                      <w:rPr>
                        <w:color w:val="FFFFFF" w:themeColor="background1"/>
                      </w:rPr>
                    </w:pPr>
                    <w:r>
                      <w:fldChar w:fldCharType="begin"/>
                    </w:r>
                    <w:r>
                      <w:instrText>PAGE   \* MERGEFORMAT</w:instrText>
                    </w:r>
                    <w:r>
                      <w:fldChar w:fldCharType="separate"/>
                    </w:r>
                    <w:r w:rsidR="00D53C0F" w:rsidRPr="00D53C0F">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65215"/>
    <w:multiLevelType w:val="hybridMultilevel"/>
    <w:tmpl w:val="5C56B03E"/>
    <w:lvl w:ilvl="0" w:tplc="D7765BB2">
      <w:start w:val="1"/>
      <w:numFmt w:val="bullet"/>
      <w:pStyle w:val="Ttulo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DB0B95"/>
    <w:multiLevelType w:val="hybridMultilevel"/>
    <w:tmpl w:val="29B4285E"/>
    <w:lvl w:ilvl="0" w:tplc="D7EE49AA">
      <w:start w:val="1"/>
      <w:numFmt w:val="bullet"/>
      <w:pStyle w:val="Ttulo2"/>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9D439C"/>
    <w:multiLevelType w:val="hybridMultilevel"/>
    <w:tmpl w:val="F3A49638"/>
    <w:lvl w:ilvl="0" w:tplc="8A1E00FE">
      <w:start w:val="1"/>
      <w:numFmt w:val="bullet"/>
      <w:lvlText w:val=""/>
      <w:lvlJc w:val="left"/>
      <w:pPr>
        <w:ind w:left="1931" w:hanging="360"/>
      </w:pPr>
      <w:rPr>
        <w:rFonts w:ascii="Symbol" w:hAnsi="Symbol" w:hint="default"/>
      </w:rPr>
    </w:lvl>
    <w:lvl w:ilvl="1" w:tplc="0C0A0003" w:tentative="1">
      <w:start w:val="1"/>
      <w:numFmt w:val="bullet"/>
      <w:lvlText w:val="o"/>
      <w:lvlJc w:val="left"/>
      <w:pPr>
        <w:ind w:left="2651" w:hanging="360"/>
      </w:pPr>
      <w:rPr>
        <w:rFonts w:ascii="Courier New" w:hAnsi="Courier New" w:cs="Courier New" w:hint="default"/>
      </w:rPr>
    </w:lvl>
    <w:lvl w:ilvl="2" w:tplc="0C0A0005" w:tentative="1">
      <w:start w:val="1"/>
      <w:numFmt w:val="bullet"/>
      <w:lvlText w:val=""/>
      <w:lvlJc w:val="left"/>
      <w:pPr>
        <w:ind w:left="3371" w:hanging="360"/>
      </w:pPr>
      <w:rPr>
        <w:rFonts w:ascii="Wingdings" w:hAnsi="Wingdings" w:hint="default"/>
      </w:rPr>
    </w:lvl>
    <w:lvl w:ilvl="3" w:tplc="0C0A0001" w:tentative="1">
      <w:start w:val="1"/>
      <w:numFmt w:val="bullet"/>
      <w:lvlText w:val=""/>
      <w:lvlJc w:val="left"/>
      <w:pPr>
        <w:ind w:left="4091" w:hanging="360"/>
      </w:pPr>
      <w:rPr>
        <w:rFonts w:ascii="Symbol" w:hAnsi="Symbol" w:hint="default"/>
      </w:rPr>
    </w:lvl>
    <w:lvl w:ilvl="4" w:tplc="0C0A0003" w:tentative="1">
      <w:start w:val="1"/>
      <w:numFmt w:val="bullet"/>
      <w:lvlText w:val="o"/>
      <w:lvlJc w:val="left"/>
      <w:pPr>
        <w:ind w:left="4811" w:hanging="360"/>
      </w:pPr>
      <w:rPr>
        <w:rFonts w:ascii="Courier New" w:hAnsi="Courier New" w:cs="Courier New" w:hint="default"/>
      </w:rPr>
    </w:lvl>
    <w:lvl w:ilvl="5" w:tplc="0C0A0005" w:tentative="1">
      <w:start w:val="1"/>
      <w:numFmt w:val="bullet"/>
      <w:lvlText w:val=""/>
      <w:lvlJc w:val="left"/>
      <w:pPr>
        <w:ind w:left="5531" w:hanging="360"/>
      </w:pPr>
      <w:rPr>
        <w:rFonts w:ascii="Wingdings" w:hAnsi="Wingdings" w:hint="default"/>
      </w:rPr>
    </w:lvl>
    <w:lvl w:ilvl="6" w:tplc="0C0A0001" w:tentative="1">
      <w:start w:val="1"/>
      <w:numFmt w:val="bullet"/>
      <w:lvlText w:val=""/>
      <w:lvlJc w:val="left"/>
      <w:pPr>
        <w:ind w:left="6251" w:hanging="360"/>
      </w:pPr>
      <w:rPr>
        <w:rFonts w:ascii="Symbol" w:hAnsi="Symbol" w:hint="default"/>
      </w:rPr>
    </w:lvl>
    <w:lvl w:ilvl="7" w:tplc="0C0A0003" w:tentative="1">
      <w:start w:val="1"/>
      <w:numFmt w:val="bullet"/>
      <w:lvlText w:val="o"/>
      <w:lvlJc w:val="left"/>
      <w:pPr>
        <w:ind w:left="6971" w:hanging="360"/>
      </w:pPr>
      <w:rPr>
        <w:rFonts w:ascii="Courier New" w:hAnsi="Courier New" w:cs="Courier New" w:hint="default"/>
      </w:rPr>
    </w:lvl>
    <w:lvl w:ilvl="8" w:tplc="0C0A0005" w:tentative="1">
      <w:start w:val="1"/>
      <w:numFmt w:val="bullet"/>
      <w:lvlText w:val=""/>
      <w:lvlJc w:val="left"/>
      <w:pPr>
        <w:ind w:left="7691" w:hanging="360"/>
      </w:pPr>
      <w:rPr>
        <w:rFonts w:ascii="Wingdings" w:hAnsi="Wingdings" w:hint="default"/>
      </w:rPr>
    </w:lvl>
  </w:abstractNum>
  <w:abstractNum w:abstractNumId="3" w15:restartNumberingAfterBreak="0">
    <w:nsid w:val="668A0579"/>
    <w:multiLevelType w:val="hybridMultilevel"/>
    <w:tmpl w:val="23EEB580"/>
    <w:lvl w:ilvl="0" w:tplc="96ACF288">
      <w:start w:val="1"/>
      <w:numFmt w:val="bullet"/>
      <w:pStyle w:val="Ttulo3"/>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B0"/>
    <w:rsid w:val="00042EF4"/>
    <w:rsid w:val="00056924"/>
    <w:rsid w:val="000F12F8"/>
    <w:rsid w:val="00156678"/>
    <w:rsid w:val="00176418"/>
    <w:rsid w:val="001C0E7C"/>
    <w:rsid w:val="002D47D1"/>
    <w:rsid w:val="003B77B0"/>
    <w:rsid w:val="0046339E"/>
    <w:rsid w:val="004E3763"/>
    <w:rsid w:val="00525F3F"/>
    <w:rsid w:val="005E402B"/>
    <w:rsid w:val="005F3086"/>
    <w:rsid w:val="00604736"/>
    <w:rsid w:val="00654CF1"/>
    <w:rsid w:val="0075037C"/>
    <w:rsid w:val="00803350"/>
    <w:rsid w:val="00825CE3"/>
    <w:rsid w:val="00950B4B"/>
    <w:rsid w:val="00A04660"/>
    <w:rsid w:val="00B45F2F"/>
    <w:rsid w:val="00B91C6A"/>
    <w:rsid w:val="00CB7C44"/>
    <w:rsid w:val="00D53C0F"/>
    <w:rsid w:val="00DB5A5E"/>
    <w:rsid w:val="00EA2AC4"/>
    <w:rsid w:val="00F63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4C3FE"/>
  <w15:chartTrackingRefBased/>
  <w15:docId w15:val="{F3BC4DCD-A6A1-49F7-AA78-FED8A757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44"/>
    <w:pPr>
      <w:spacing w:before="120" w:after="120"/>
      <w:jc w:val="both"/>
    </w:pPr>
    <w:rPr>
      <w:sz w:val="24"/>
    </w:rPr>
  </w:style>
  <w:style w:type="paragraph" w:styleId="Ttulo1">
    <w:name w:val="heading 1"/>
    <w:basedOn w:val="Normal"/>
    <w:next w:val="Normal"/>
    <w:link w:val="Ttulo1Car"/>
    <w:uiPriority w:val="9"/>
    <w:qFormat/>
    <w:rsid w:val="003B77B0"/>
    <w:pPr>
      <w:keepNext/>
      <w:keepLines/>
      <w:numPr>
        <w:numId w:val="1"/>
      </w:numPr>
      <w:spacing w:before="240" w:after="240"/>
      <w:jc w:val="left"/>
      <w:outlineLvl w:val="0"/>
    </w:pPr>
    <w:rPr>
      <w:rFonts w:eastAsiaTheme="majorEastAsia" w:cstheme="majorBidi"/>
      <w:b/>
      <w:i/>
      <w:sz w:val="48"/>
      <w:szCs w:val="32"/>
    </w:rPr>
  </w:style>
  <w:style w:type="paragraph" w:styleId="Ttulo2">
    <w:name w:val="heading 2"/>
    <w:basedOn w:val="Normal"/>
    <w:next w:val="Normal"/>
    <w:link w:val="Ttulo2Car"/>
    <w:uiPriority w:val="9"/>
    <w:unhideWhenUsed/>
    <w:qFormat/>
    <w:rsid w:val="000F12F8"/>
    <w:pPr>
      <w:keepNext/>
      <w:keepLines/>
      <w:numPr>
        <w:numId w:val="2"/>
      </w:numPr>
      <w:jc w:val="left"/>
      <w:outlineLvl w:val="1"/>
    </w:pPr>
    <w:rPr>
      <w:rFonts w:eastAsiaTheme="majorEastAsia" w:cstheme="majorBidi"/>
      <w:b/>
      <w:i/>
      <w:sz w:val="36"/>
      <w:szCs w:val="26"/>
    </w:rPr>
  </w:style>
  <w:style w:type="paragraph" w:styleId="Ttulo3">
    <w:name w:val="heading 3"/>
    <w:basedOn w:val="Normal"/>
    <w:next w:val="Normal"/>
    <w:link w:val="Ttulo3Car"/>
    <w:uiPriority w:val="9"/>
    <w:unhideWhenUsed/>
    <w:qFormat/>
    <w:rsid w:val="003B77B0"/>
    <w:pPr>
      <w:keepNext/>
      <w:keepLines/>
      <w:numPr>
        <w:numId w:val="3"/>
      </w:numPr>
      <w:spacing w:before="240" w:after="240"/>
      <w:jc w:val="left"/>
      <w:outlineLvl w:val="2"/>
    </w:pPr>
    <w:rPr>
      <w:rFonts w:asciiTheme="majorHAnsi" w:eastAsiaTheme="majorEastAsia" w:hAnsiTheme="majorHAnsi" w:cstheme="majorBidi"/>
      <w:b/>
      <w:i/>
      <w:color w:val="7F7F7F" w:themeColor="text1" w:themeTint="80"/>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3B77B0"/>
    <w:rPr>
      <w:rFonts w:eastAsiaTheme="majorEastAsia" w:cstheme="majorBidi"/>
      <w:b/>
      <w:i/>
      <w:sz w:val="48"/>
      <w:szCs w:val="32"/>
    </w:rPr>
  </w:style>
  <w:style w:type="character" w:customStyle="1" w:styleId="Ttulo2Car">
    <w:name w:val="Título 2 Car"/>
    <w:basedOn w:val="Fuentedeprrafopredeter"/>
    <w:link w:val="Ttulo2"/>
    <w:uiPriority w:val="9"/>
    <w:rsid w:val="000F12F8"/>
    <w:rPr>
      <w:rFonts w:eastAsiaTheme="majorEastAsia" w:cstheme="majorBidi"/>
      <w:b/>
      <w:i/>
      <w:sz w:val="36"/>
      <w:szCs w:val="26"/>
    </w:rPr>
  </w:style>
  <w:style w:type="paragraph" w:styleId="Sinespaciado">
    <w:name w:val="No Spacing"/>
    <w:link w:val="SinespaciadoCar"/>
    <w:uiPriority w:val="1"/>
    <w:qFormat/>
    <w:rsid w:val="003B77B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B77B0"/>
    <w:rPr>
      <w:rFonts w:eastAsiaTheme="minorEastAsia"/>
      <w:lang w:eastAsia="es-ES"/>
    </w:rPr>
  </w:style>
  <w:style w:type="paragraph" w:styleId="TtuloTDC">
    <w:name w:val="TOC Heading"/>
    <w:basedOn w:val="Ttulo1"/>
    <w:next w:val="Normal"/>
    <w:uiPriority w:val="39"/>
    <w:unhideWhenUsed/>
    <w:qFormat/>
    <w:rsid w:val="003B77B0"/>
    <w:pPr>
      <w:ind w:firstLine="0"/>
      <w:outlineLvl w:val="9"/>
    </w:pPr>
    <w:rPr>
      <w:rFonts w:asciiTheme="majorHAnsi" w:hAnsiTheme="majorHAnsi"/>
      <w:b w:val="0"/>
      <w:color w:val="2E74B5" w:themeColor="accent1" w:themeShade="BF"/>
      <w:sz w:val="32"/>
      <w:lang w:eastAsia="es-ES"/>
    </w:rPr>
  </w:style>
  <w:style w:type="character" w:customStyle="1" w:styleId="Ttulo3Car">
    <w:name w:val="Título 3 Car"/>
    <w:basedOn w:val="Fuentedeprrafopredeter"/>
    <w:link w:val="Ttulo3"/>
    <w:uiPriority w:val="9"/>
    <w:rsid w:val="003B77B0"/>
    <w:rPr>
      <w:rFonts w:asciiTheme="majorHAnsi" w:eastAsiaTheme="majorEastAsia" w:hAnsiTheme="majorHAnsi" w:cstheme="majorBidi"/>
      <w:b/>
      <w:i/>
      <w:color w:val="7F7F7F" w:themeColor="text1" w:themeTint="80"/>
      <w:sz w:val="32"/>
      <w:szCs w:val="24"/>
    </w:rPr>
  </w:style>
  <w:style w:type="paragraph" w:styleId="TDC1">
    <w:name w:val="toc 1"/>
    <w:basedOn w:val="Normal"/>
    <w:next w:val="Normal"/>
    <w:autoRedefine/>
    <w:uiPriority w:val="39"/>
    <w:unhideWhenUsed/>
    <w:rsid w:val="00CB7C44"/>
    <w:pPr>
      <w:spacing w:after="100"/>
    </w:pPr>
  </w:style>
  <w:style w:type="paragraph" w:styleId="TDC2">
    <w:name w:val="toc 2"/>
    <w:basedOn w:val="Normal"/>
    <w:next w:val="Normal"/>
    <w:autoRedefine/>
    <w:uiPriority w:val="39"/>
    <w:unhideWhenUsed/>
    <w:rsid w:val="00CB7C44"/>
    <w:pPr>
      <w:spacing w:after="100"/>
      <w:ind w:left="240"/>
    </w:pPr>
  </w:style>
  <w:style w:type="paragraph" w:styleId="TDC3">
    <w:name w:val="toc 3"/>
    <w:basedOn w:val="Normal"/>
    <w:next w:val="Normal"/>
    <w:autoRedefine/>
    <w:uiPriority w:val="39"/>
    <w:unhideWhenUsed/>
    <w:rsid w:val="00CB7C44"/>
    <w:pPr>
      <w:spacing w:after="100"/>
      <w:ind w:left="480"/>
    </w:pPr>
  </w:style>
  <w:style w:type="character" w:styleId="Hipervnculo">
    <w:name w:val="Hyperlink"/>
    <w:basedOn w:val="Fuentedeprrafopredeter"/>
    <w:uiPriority w:val="99"/>
    <w:unhideWhenUsed/>
    <w:rsid w:val="00CB7C44"/>
    <w:rPr>
      <w:color w:val="0563C1" w:themeColor="hyperlink"/>
      <w:u w:val="single"/>
    </w:rPr>
  </w:style>
  <w:style w:type="paragraph" w:styleId="Prrafodelista">
    <w:name w:val="List Paragraph"/>
    <w:basedOn w:val="Normal"/>
    <w:uiPriority w:val="34"/>
    <w:qFormat/>
    <w:rsid w:val="0080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70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23464-247B-42B6-B3D0-632B299A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Doc1.dotx</Template>
  <TotalTime>68</TotalTime>
  <Pages>8</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Lenguajes de Servidores Web</vt:lpstr>
    </vt:vector>
  </TitlesOfParts>
  <Company>Grupo ATU</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de Servidores Web</dc:title>
  <dc:subject/>
  <dc:creator>Francisco Javier Otero Herrero</dc:creator>
  <cp:keywords/>
  <dc:description/>
  <cp:lastModifiedBy>Usuario</cp:lastModifiedBy>
  <cp:revision>18</cp:revision>
  <cp:lastPrinted>2025-04-08T12:03:00Z</cp:lastPrinted>
  <dcterms:created xsi:type="dcterms:W3CDTF">2025-04-08T10:55:00Z</dcterms:created>
  <dcterms:modified xsi:type="dcterms:W3CDTF">2025-04-08T12:03:00Z</dcterms:modified>
</cp:coreProperties>
</file>