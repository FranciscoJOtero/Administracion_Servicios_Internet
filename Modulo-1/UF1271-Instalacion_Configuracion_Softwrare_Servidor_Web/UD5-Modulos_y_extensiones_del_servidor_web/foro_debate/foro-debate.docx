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1864973"/>
        <w:docPartObj>
          <w:docPartGallery w:val="Cover Pages"/>
          <w:docPartUnique/>
        </w:docPartObj>
      </w:sdtPr>
      <w:sdtContent>
        <w:p w:rsidR="009C71E4" w:rsidRDefault="009C71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C71E4" w:rsidRDefault="009C71E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7F7F7F" w:themeColor="text1" w:themeTint="80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9C71E4" w:rsidRPr="009C71E4" w:rsidRDefault="009C71E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9C71E4">
                                        <w:rPr>
                                          <w:rFonts w:ascii="Times New Roman" w:hAnsi="Times New Roman" w:cs="Times New Roman"/>
                                          <w:color w:val="7F7F7F" w:themeColor="text1" w:themeTint="80"/>
                                          <w:sz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7F7F7F" w:themeColor="text1" w:themeTint="80"/>
                                      <w:sz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9C71E4" w:rsidRPr="009C71E4" w:rsidRDefault="009C71E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9C71E4">
                                        <w:rPr>
                                          <w:rFonts w:ascii="Times New Roman" w:hAnsi="Times New Roman" w:cs="Times New Roman"/>
                                          <w:color w:val="7F7F7F" w:themeColor="text1" w:themeTint="80"/>
                                          <w:sz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7F7F7F" w:themeColor="text1" w:themeTint="80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4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C71E4" w:rsidRDefault="009C71E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9C71E4">
                                        <w:rPr>
                                          <w:rFonts w:ascii="Times New Roman" w:hAnsi="Times New Roman" w:cs="Times New Roman"/>
                                          <w:color w:val="7F7F7F" w:themeColor="text1" w:themeTint="80"/>
                                          <w:sz w:val="28"/>
                                        </w:rPr>
                                        <w:t>08-04-2025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C71E4" w:rsidRDefault="009C71E4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9C71E4" w:rsidRPr="009C71E4" w:rsidRDefault="009C71E4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9C71E4"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9C71E4" w:rsidRPr="009C71E4" w:rsidRDefault="009C71E4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9C71E4"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4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C71E4" w:rsidRDefault="009C71E4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9C71E4"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  <w:sz w:val="28"/>
                                  </w:rPr>
                                  <w:t>08-04-2025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C71E4" w:rsidRPr="009C71E4" w:rsidRDefault="009C71E4" w:rsidP="009C71E4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9C71E4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Foro debate Unidad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C71E4" w:rsidRPr="009C71E4" w:rsidRDefault="009C71E4" w:rsidP="009C71E4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9C71E4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>Foro debate Unidad 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C71E4" w:rsidRDefault="009C71E4">
          <w:pPr>
            <w:spacing w:before="0" w:after="160"/>
            <w:ind w:firstLine="0"/>
            <w:jc w:val="left"/>
          </w:pPr>
          <w:r>
            <w:br w:type="page"/>
          </w:r>
        </w:p>
      </w:sdtContent>
    </w:sdt>
    <w:p w:rsidR="004E3763" w:rsidRDefault="004E3763" w:rsidP="00EA2AC4"/>
    <w:p w:rsidR="008428A9" w:rsidRDefault="008428A9" w:rsidP="009C71E4">
      <w:pPr>
        <w:ind w:firstLine="0"/>
        <w:rPr>
          <w:i/>
          <w:sz w:val="28"/>
        </w:rPr>
      </w:pPr>
    </w:p>
    <w:p w:rsidR="008428A9" w:rsidRDefault="008428A9">
      <w:pPr>
        <w:spacing w:before="0" w:after="160"/>
        <w:ind w:firstLine="0"/>
        <w:jc w:val="left"/>
        <w:rPr>
          <w:i/>
          <w:sz w:val="28"/>
        </w:rPr>
      </w:pPr>
      <w:r>
        <w:rPr>
          <w:i/>
          <w:sz w:val="28"/>
        </w:rPr>
        <w:br w:type="page"/>
      </w:r>
    </w:p>
    <w:p w:rsidR="008428A9" w:rsidRDefault="008428A9">
      <w:pPr>
        <w:spacing w:before="0" w:after="160"/>
        <w:ind w:firstLine="0"/>
        <w:jc w:val="left"/>
        <w:rPr>
          <w:i/>
          <w:sz w:val="28"/>
        </w:rPr>
      </w:pPr>
    </w:p>
    <w:p w:rsidR="009C71E4" w:rsidRDefault="009C71E4" w:rsidP="009C71E4">
      <w:pPr>
        <w:ind w:firstLine="0"/>
        <w:rPr>
          <w:i/>
          <w:sz w:val="28"/>
        </w:rPr>
      </w:pPr>
      <w:r>
        <w:rPr>
          <w:i/>
          <w:sz w:val="28"/>
        </w:rPr>
        <w:t>Revisa el siguiente cuadro comparativo de los lenguajes de programación para web:</w:t>
      </w:r>
    </w:p>
    <w:p w:rsidR="009C71E4" w:rsidRDefault="009C71E4" w:rsidP="009C71E4">
      <w:pPr>
        <w:jc w:val="center"/>
        <w:rPr>
          <w:b/>
          <w:i/>
          <w:sz w:val="20"/>
        </w:rPr>
      </w:pPr>
      <w:hyperlink r:id="rId9" w:history="1">
        <w:r w:rsidRPr="005A748C">
          <w:rPr>
            <w:rStyle w:val="Hipervnculo"/>
            <w:b/>
            <w:i/>
            <w:sz w:val="20"/>
          </w:rPr>
          <w:t>https://deprofesoramaestro.blogspot.com/2012/11/comparativa-de-lenguajes-web.html</w:t>
        </w:r>
      </w:hyperlink>
    </w:p>
    <w:p w:rsidR="008428A9" w:rsidRDefault="008428A9" w:rsidP="009C71E4">
      <w:pPr>
        <w:jc w:val="center"/>
        <w:rPr>
          <w:b/>
          <w:i/>
          <w:sz w:val="20"/>
        </w:rPr>
      </w:pPr>
    </w:p>
    <w:p w:rsidR="009C71E4" w:rsidRPr="00131ABB" w:rsidRDefault="009C71E4" w:rsidP="009C71E4">
      <w:pPr>
        <w:pStyle w:val="Prrafodelista"/>
        <w:numPr>
          <w:ilvl w:val="0"/>
          <w:numId w:val="1"/>
        </w:numPr>
        <w:rPr>
          <w:b/>
          <w:i/>
        </w:rPr>
      </w:pPr>
      <w:r w:rsidRPr="00131ABB">
        <w:rPr>
          <w:b/>
          <w:i/>
        </w:rPr>
        <w:t>¿Por qué crees que se utilizan servidores que suponen un alto costo habiendo gratuitos?</w:t>
      </w:r>
    </w:p>
    <w:p w:rsidR="009C71E4" w:rsidRDefault="00131ABB" w:rsidP="00131ABB">
      <w:pPr>
        <w:ind w:left="502" w:firstLine="0"/>
      </w:pPr>
      <w:r w:rsidRPr="00131ABB">
        <w:t>Aunque existen servidores gratuitos y de código abierto como Apache o Nginx, muchas empresas eligen servidores de pago por una serie de razones estratégicas, técnicas y comerciales:</w:t>
      </w:r>
    </w:p>
    <w:p w:rsidR="00131ABB" w:rsidRDefault="00131ABB" w:rsidP="008428A9">
      <w:pPr>
        <w:pStyle w:val="Prrafodelista"/>
        <w:numPr>
          <w:ilvl w:val="0"/>
          <w:numId w:val="2"/>
        </w:numPr>
        <w:spacing w:before="360" w:after="240"/>
        <w:ind w:left="1219" w:hanging="357"/>
        <w:rPr>
          <w:b/>
          <w:i/>
        </w:rPr>
      </w:pPr>
      <w:r w:rsidRPr="008428A9">
        <w:rPr>
          <w:b/>
          <w:i/>
        </w:rPr>
        <w:t>Soporte técnico profesional</w:t>
      </w:r>
      <w:r w:rsidR="008428A9">
        <w:rPr>
          <w:b/>
          <w:i/>
        </w:rPr>
        <w:t>:</w:t>
      </w:r>
    </w:p>
    <w:p w:rsidR="008428A9" w:rsidRPr="008428A9" w:rsidRDefault="008428A9" w:rsidP="008428A9">
      <w:pPr>
        <w:pStyle w:val="Prrafodelista"/>
        <w:spacing w:before="360" w:after="240"/>
        <w:ind w:left="1219" w:firstLine="0"/>
        <w:rPr>
          <w:b/>
          <w:i/>
        </w:rPr>
      </w:pPr>
    </w:p>
    <w:p w:rsidR="00131ABB" w:rsidRDefault="00131ABB" w:rsidP="008428A9">
      <w:pPr>
        <w:pStyle w:val="Prrafodelista"/>
        <w:numPr>
          <w:ilvl w:val="1"/>
          <w:numId w:val="4"/>
        </w:numPr>
        <w:spacing w:before="240"/>
        <w:ind w:left="1434" w:hanging="357"/>
      </w:pPr>
      <w:r>
        <w:t>Los servidores de pago suelen incluir soporte 24/7, algo fundamental para empresas que no pueden pe</w:t>
      </w:r>
      <w:r>
        <w:t>rmitirse caídas en el servicio.</w:t>
      </w:r>
    </w:p>
    <w:p w:rsidR="00131ABB" w:rsidRDefault="00131ABB" w:rsidP="008428A9">
      <w:pPr>
        <w:pStyle w:val="Prrafodelista"/>
        <w:numPr>
          <w:ilvl w:val="1"/>
          <w:numId w:val="4"/>
        </w:numPr>
        <w:spacing w:before="240"/>
        <w:ind w:left="1434" w:hanging="357"/>
      </w:pPr>
      <w:r>
        <w:t>En caso de fallo, tienen un equipo detrás</w:t>
      </w:r>
      <w:r>
        <w:t xml:space="preserve"> que ofrece soluciones rápidas.</w:t>
      </w:r>
    </w:p>
    <w:p w:rsidR="0070109A" w:rsidRDefault="0070109A" w:rsidP="0070109A">
      <w:pPr>
        <w:pStyle w:val="Prrafodelista"/>
        <w:spacing w:before="240"/>
        <w:ind w:left="1434" w:firstLine="0"/>
      </w:pPr>
    </w:p>
    <w:p w:rsidR="00131ABB" w:rsidRDefault="00131ABB" w:rsidP="008428A9">
      <w:pPr>
        <w:pStyle w:val="Prrafodelista"/>
        <w:numPr>
          <w:ilvl w:val="0"/>
          <w:numId w:val="2"/>
        </w:numPr>
        <w:spacing w:before="360" w:after="240"/>
        <w:ind w:left="1219" w:hanging="357"/>
        <w:rPr>
          <w:b/>
          <w:i/>
        </w:rPr>
      </w:pPr>
      <w:r w:rsidRPr="008428A9">
        <w:rPr>
          <w:b/>
          <w:i/>
        </w:rPr>
        <w:t>Actualizaciones y mantenimiento garantizados</w:t>
      </w:r>
      <w:r w:rsidR="008428A9">
        <w:rPr>
          <w:b/>
          <w:i/>
        </w:rPr>
        <w:t>:</w:t>
      </w:r>
    </w:p>
    <w:p w:rsidR="008428A9" w:rsidRPr="008428A9" w:rsidRDefault="008428A9" w:rsidP="008428A9">
      <w:pPr>
        <w:pStyle w:val="Prrafodelista"/>
        <w:spacing w:before="360" w:after="240"/>
        <w:ind w:left="1219" w:firstLine="0"/>
        <w:rPr>
          <w:b/>
          <w:i/>
        </w:rPr>
      </w:pPr>
    </w:p>
    <w:p w:rsidR="00131ABB" w:rsidRDefault="00131ABB" w:rsidP="008428A9">
      <w:pPr>
        <w:pStyle w:val="Prrafodelista"/>
        <w:numPr>
          <w:ilvl w:val="1"/>
          <w:numId w:val="4"/>
        </w:numPr>
        <w:spacing w:before="240"/>
        <w:ind w:left="1434" w:hanging="357"/>
      </w:pPr>
      <w:r>
        <w:t>Mientras que en servidores gratuitos las actualizaciones pueden depender de la comunidad, los de pago tienen ciclos de mantenimiento y actualizaciones bien definidos, lo que da más confianza en entornos c</w:t>
      </w:r>
      <w:r>
        <w:t>ríticos.</w:t>
      </w:r>
    </w:p>
    <w:p w:rsidR="008428A9" w:rsidRDefault="008428A9" w:rsidP="008428A9">
      <w:pPr>
        <w:pStyle w:val="Prrafodelista"/>
        <w:spacing w:before="240"/>
        <w:ind w:left="1434" w:firstLine="0"/>
      </w:pPr>
    </w:p>
    <w:p w:rsidR="00131ABB" w:rsidRDefault="00131ABB" w:rsidP="008428A9">
      <w:pPr>
        <w:pStyle w:val="Prrafodelista"/>
        <w:numPr>
          <w:ilvl w:val="0"/>
          <w:numId w:val="2"/>
        </w:numPr>
        <w:spacing w:before="360" w:after="240"/>
        <w:ind w:left="1219" w:hanging="357"/>
        <w:rPr>
          <w:b/>
          <w:i/>
        </w:rPr>
      </w:pPr>
      <w:r w:rsidRPr="008428A9">
        <w:rPr>
          <w:b/>
          <w:i/>
        </w:rPr>
        <w:t>Mayor seguridad integrada</w:t>
      </w:r>
      <w:r w:rsidR="008428A9">
        <w:rPr>
          <w:b/>
          <w:i/>
        </w:rPr>
        <w:t>:</w:t>
      </w:r>
    </w:p>
    <w:p w:rsidR="008428A9" w:rsidRPr="008428A9" w:rsidRDefault="008428A9" w:rsidP="008428A9">
      <w:pPr>
        <w:pStyle w:val="Prrafodelista"/>
        <w:spacing w:before="360" w:after="240"/>
        <w:ind w:left="1219" w:firstLine="0"/>
        <w:rPr>
          <w:b/>
          <w:i/>
        </w:rPr>
      </w:pPr>
    </w:p>
    <w:p w:rsidR="00131ABB" w:rsidRDefault="00131ABB" w:rsidP="008428A9">
      <w:pPr>
        <w:pStyle w:val="Prrafodelista"/>
        <w:numPr>
          <w:ilvl w:val="1"/>
          <w:numId w:val="4"/>
        </w:numPr>
        <w:spacing w:before="240"/>
        <w:ind w:left="1434" w:hanging="357"/>
      </w:pPr>
      <w:r>
        <w:t>Algunos servidores comerciales (como Microsoft IIS o servicios en la nube como AWS o Azure Web Services) integran medidas avanzadas de seguridad, audi</w:t>
      </w:r>
      <w:r>
        <w:t>toría, control de accesos, etc.</w:t>
      </w:r>
    </w:p>
    <w:p w:rsidR="008428A9" w:rsidRDefault="008428A9" w:rsidP="008428A9">
      <w:pPr>
        <w:pStyle w:val="Prrafodelista"/>
        <w:spacing w:before="240"/>
        <w:ind w:left="1434" w:firstLine="0"/>
      </w:pPr>
    </w:p>
    <w:p w:rsidR="00131ABB" w:rsidRDefault="00131ABB" w:rsidP="008428A9">
      <w:pPr>
        <w:pStyle w:val="Prrafodelista"/>
        <w:numPr>
          <w:ilvl w:val="0"/>
          <w:numId w:val="2"/>
        </w:numPr>
        <w:spacing w:before="360" w:after="240"/>
        <w:ind w:left="1219" w:hanging="357"/>
        <w:rPr>
          <w:b/>
          <w:i/>
        </w:rPr>
      </w:pPr>
      <w:r w:rsidRPr="008428A9">
        <w:rPr>
          <w:b/>
          <w:i/>
        </w:rPr>
        <w:t>Escalabilidad y rendimiento optimizado</w:t>
      </w:r>
    </w:p>
    <w:p w:rsidR="008428A9" w:rsidRPr="008428A9" w:rsidRDefault="008428A9" w:rsidP="008428A9">
      <w:pPr>
        <w:pStyle w:val="Prrafodelista"/>
        <w:spacing w:before="360" w:after="240"/>
        <w:ind w:left="1219" w:firstLine="0"/>
        <w:rPr>
          <w:b/>
          <w:i/>
        </w:rPr>
      </w:pPr>
    </w:p>
    <w:p w:rsidR="00131ABB" w:rsidRDefault="00131ABB" w:rsidP="008428A9">
      <w:pPr>
        <w:pStyle w:val="Prrafodelista"/>
        <w:numPr>
          <w:ilvl w:val="1"/>
          <w:numId w:val="4"/>
        </w:numPr>
        <w:spacing w:before="240"/>
        <w:ind w:left="1434" w:hanging="357"/>
      </w:pPr>
      <w:r>
        <w:t>Los servidores de pago suelen estar preparados para altas cargas de tráfico, integrando herramientas que facilitan el balanceo de carga, clustering y</w:t>
      </w:r>
      <w:r>
        <w:t xml:space="preserve"> otras funciones profesionales.</w:t>
      </w:r>
    </w:p>
    <w:p w:rsidR="008428A9" w:rsidRDefault="008428A9" w:rsidP="008428A9">
      <w:pPr>
        <w:pStyle w:val="Prrafodelista"/>
        <w:spacing w:before="240"/>
        <w:ind w:left="1434" w:firstLine="0"/>
      </w:pPr>
    </w:p>
    <w:p w:rsidR="00131ABB" w:rsidRDefault="00131ABB" w:rsidP="008428A9">
      <w:pPr>
        <w:pStyle w:val="Prrafodelista"/>
        <w:numPr>
          <w:ilvl w:val="0"/>
          <w:numId w:val="2"/>
        </w:numPr>
        <w:spacing w:before="360" w:after="240"/>
        <w:ind w:left="1219" w:hanging="357"/>
        <w:rPr>
          <w:b/>
          <w:i/>
        </w:rPr>
      </w:pPr>
      <w:r w:rsidRPr="008428A9">
        <w:rPr>
          <w:b/>
          <w:i/>
        </w:rPr>
        <w:t>Integración con otros servicios empresariales</w:t>
      </w:r>
    </w:p>
    <w:p w:rsidR="008428A9" w:rsidRPr="008428A9" w:rsidRDefault="008428A9" w:rsidP="008428A9">
      <w:pPr>
        <w:pStyle w:val="Prrafodelista"/>
        <w:spacing w:before="360" w:after="240"/>
        <w:ind w:left="1219" w:firstLine="0"/>
        <w:rPr>
          <w:b/>
          <w:i/>
        </w:rPr>
      </w:pPr>
    </w:p>
    <w:p w:rsidR="00131ABB" w:rsidRDefault="00131ABB" w:rsidP="008428A9">
      <w:pPr>
        <w:pStyle w:val="Prrafodelista"/>
        <w:numPr>
          <w:ilvl w:val="1"/>
          <w:numId w:val="4"/>
        </w:numPr>
        <w:spacing w:before="240"/>
        <w:ind w:left="1434" w:hanging="357"/>
      </w:pPr>
      <w:r>
        <w:t>Muchas empresas utilizan ecosistemas como Microsoft (Active Directory, Exchange, etc.) y prefieren usar</w:t>
      </w:r>
      <w:r>
        <w:t xml:space="preserve"> IIS por su integración nativa.</w:t>
      </w:r>
    </w:p>
    <w:p w:rsidR="008428A9" w:rsidRDefault="008428A9" w:rsidP="008428A9">
      <w:pPr>
        <w:spacing w:before="240"/>
      </w:pPr>
    </w:p>
    <w:p w:rsidR="008428A9" w:rsidRDefault="008428A9" w:rsidP="0070109A">
      <w:pPr>
        <w:spacing w:before="240"/>
        <w:ind w:firstLine="0"/>
      </w:pPr>
      <w:bookmarkStart w:id="0" w:name="_GoBack"/>
      <w:bookmarkEnd w:id="0"/>
    </w:p>
    <w:p w:rsidR="00131ABB" w:rsidRDefault="00131ABB" w:rsidP="008428A9">
      <w:pPr>
        <w:pStyle w:val="Prrafodelista"/>
        <w:numPr>
          <w:ilvl w:val="0"/>
          <w:numId w:val="2"/>
        </w:numPr>
        <w:spacing w:before="360" w:after="240"/>
        <w:ind w:left="1219" w:hanging="357"/>
        <w:rPr>
          <w:b/>
          <w:i/>
        </w:rPr>
      </w:pPr>
      <w:r w:rsidRPr="008428A9">
        <w:rPr>
          <w:b/>
          <w:i/>
        </w:rPr>
        <w:t>Requisitos legales y certificaciones</w:t>
      </w:r>
    </w:p>
    <w:p w:rsidR="008428A9" w:rsidRPr="008428A9" w:rsidRDefault="008428A9" w:rsidP="008428A9">
      <w:pPr>
        <w:pStyle w:val="Prrafodelista"/>
        <w:spacing w:before="360" w:after="240"/>
        <w:ind w:left="1219" w:firstLine="0"/>
        <w:rPr>
          <w:b/>
          <w:i/>
        </w:rPr>
      </w:pPr>
    </w:p>
    <w:p w:rsidR="00131ABB" w:rsidRDefault="00131ABB" w:rsidP="008428A9">
      <w:pPr>
        <w:pStyle w:val="Prrafodelista"/>
        <w:numPr>
          <w:ilvl w:val="1"/>
          <w:numId w:val="4"/>
        </w:numPr>
        <w:spacing w:before="240"/>
        <w:ind w:left="1434" w:hanging="357"/>
      </w:pPr>
      <w:r>
        <w:t>En sectores como el bancario, sanitario o gubernamental, se exige a veces usar plataformas que cuenten con soporte oficial, trazabilidad y determinadas certificaciones.</w:t>
      </w:r>
    </w:p>
    <w:p w:rsidR="008428A9" w:rsidRPr="009C71E4" w:rsidRDefault="008428A9" w:rsidP="008428A9">
      <w:pPr>
        <w:pStyle w:val="Prrafodelista"/>
        <w:spacing w:before="240"/>
        <w:ind w:left="1434" w:firstLine="0"/>
      </w:pPr>
    </w:p>
    <w:p w:rsidR="009C71E4" w:rsidRPr="00131ABB" w:rsidRDefault="009C71E4">
      <w:pPr>
        <w:pStyle w:val="Prrafodelista"/>
        <w:numPr>
          <w:ilvl w:val="0"/>
          <w:numId w:val="1"/>
        </w:numPr>
        <w:rPr>
          <w:b/>
          <w:i/>
        </w:rPr>
      </w:pPr>
      <w:r w:rsidRPr="00131ABB">
        <w:rPr>
          <w:b/>
          <w:i/>
        </w:rPr>
        <w:t>¿Para qué utilizarías unos y otros?</w:t>
      </w:r>
    </w:p>
    <w:p w:rsidR="009C71E4" w:rsidRPr="009C71E4" w:rsidRDefault="009C71E4" w:rsidP="009C71E4">
      <w:pPr>
        <w:pStyle w:val="Prrafodelista"/>
        <w:rPr>
          <w:i/>
        </w:rPr>
      </w:pPr>
    </w:p>
    <w:p w:rsidR="008428A9" w:rsidRDefault="008428A9" w:rsidP="008428A9">
      <w:pPr>
        <w:pStyle w:val="Prrafodelista"/>
        <w:numPr>
          <w:ilvl w:val="0"/>
          <w:numId w:val="5"/>
        </w:numPr>
        <w:rPr>
          <w:b/>
          <w:i/>
        </w:rPr>
      </w:pPr>
      <w:r w:rsidRPr="008428A9">
        <w:rPr>
          <w:b/>
          <w:i/>
        </w:rPr>
        <w:t>Servidores gratuitos (como Apache, Nginx, Lighttpd, etc.)</w:t>
      </w:r>
      <w:r>
        <w:rPr>
          <w:b/>
          <w:i/>
        </w:rPr>
        <w:t>:</w:t>
      </w:r>
    </w:p>
    <w:p w:rsidR="008428A9" w:rsidRPr="008428A9" w:rsidRDefault="008428A9" w:rsidP="008428A9">
      <w:pPr>
        <w:pStyle w:val="Prrafodelista"/>
        <w:ind w:left="785" w:firstLine="0"/>
        <w:rPr>
          <w:b/>
          <w:i/>
        </w:rPr>
      </w:pPr>
    </w:p>
    <w:p w:rsidR="008428A9" w:rsidRDefault="008428A9" w:rsidP="008428A9">
      <w:pPr>
        <w:pStyle w:val="Prrafodelista"/>
        <w:numPr>
          <w:ilvl w:val="0"/>
          <w:numId w:val="6"/>
        </w:numPr>
      </w:pPr>
      <w:r>
        <w:t xml:space="preserve">Proyectos personales, educativos </w:t>
      </w:r>
      <w:r>
        <w:t>o de bajo presupuesto.</w:t>
      </w:r>
    </w:p>
    <w:p w:rsidR="008428A9" w:rsidRDefault="008428A9" w:rsidP="008428A9">
      <w:pPr>
        <w:pStyle w:val="Prrafodelista"/>
        <w:numPr>
          <w:ilvl w:val="0"/>
          <w:numId w:val="6"/>
        </w:numPr>
      </w:pPr>
      <w:r>
        <w:t>Pequeñas y medianas empresas (Pymes) con personal técnico que</w:t>
      </w:r>
      <w:r>
        <w:t xml:space="preserve"> pueda administrar el servidor.</w:t>
      </w:r>
    </w:p>
    <w:p w:rsidR="008428A9" w:rsidRDefault="008428A9" w:rsidP="008428A9">
      <w:pPr>
        <w:pStyle w:val="Prrafodelista"/>
        <w:numPr>
          <w:ilvl w:val="0"/>
          <w:numId w:val="6"/>
        </w:numPr>
      </w:pPr>
      <w:r>
        <w:t>Desarrollo y pruebas, donde no hace falta un ento</w:t>
      </w:r>
      <w:r>
        <w:t>rno altamente profesionalizado.</w:t>
      </w:r>
    </w:p>
    <w:p w:rsidR="008428A9" w:rsidRDefault="008428A9" w:rsidP="008428A9">
      <w:pPr>
        <w:pStyle w:val="Prrafodelista"/>
        <w:numPr>
          <w:ilvl w:val="0"/>
          <w:numId w:val="6"/>
        </w:numPr>
      </w:pPr>
      <w:r>
        <w:t>Cuando se quiere tener control total sobre el servidor, su c</w:t>
      </w:r>
      <w:r>
        <w:t>onfiguración y personalización.</w:t>
      </w:r>
    </w:p>
    <w:p w:rsidR="008428A9" w:rsidRDefault="008428A9" w:rsidP="008428A9">
      <w:pPr>
        <w:pStyle w:val="Prrafodelista"/>
        <w:numPr>
          <w:ilvl w:val="0"/>
          <w:numId w:val="6"/>
        </w:numPr>
      </w:pPr>
      <w:r>
        <w:t>Ideal para empresas con conocimientos técnicos internos o</w:t>
      </w:r>
      <w:r>
        <w:t xml:space="preserve"> con soporte externo económico.</w:t>
      </w:r>
    </w:p>
    <w:p w:rsidR="008428A9" w:rsidRPr="008428A9" w:rsidRDefault="008428A9" w:rsidP="008428A9">
      <w:pPr>
        <w:ind w:firstLine="709"/>
        <w:rPr>
          <w:b/>
          <w:i/>
        </w:rPr>
      </w:pPr>
      <w:r w:rsidRPr="008428A9">
        <w:rPr>
          <w:b/>
          <w:i/>
        </w:rPr>
        <w:t>Ejemplo de uso:</w:t>
      </w:r>
    </w:p>
    <w:p w:rsidR="008428A9" w:rsidRDefault="008428A9" w:rsidP="008428A9">
      <w:pPr>
        <w:pStyle w:val="Prrafodelista"/>
        <w:numPr>
          <w:ilvl w:val="0"/>
          <w:numId w:val="7"/>
        </w:numPr>
      </w:pPr>
      <w:r>
        <w:t xml:space="preserve">Una web </w:t>
      </w:r>
      <w:r>
        <w:t>corporativa sencilla o un blog.</w:t>
      </w:r>
    </w:p>
    <w:p w:rsidR="008428A9" w:rsidRDefault="008428A9" w:rsidP="008428A9">
      <w:pPr>
        <w:pStyle w:val="Prrafodelista"/>
        <w:numPr>
          <w:ilvl w:val="0"/>
          <w:numId w:val="7"/>
        </w:numPr>
      </w:pPr>
      <w:r>
        <w:t xml:space="preserve">Un sistema de gestión </w:t>
      </w:r>
      <w:r>
        <w:t>interno con acceso restringido.</w:t>
      </w:r>
    </w:p>
    <w:p w:rsidR="009C71E4" w:rsidRDefault="008428A9" w:rsidP="008428A9">
      <w:pPr>
        <w:pStyle w:val="Prrafodelista"/>
        <w:numPr>
          <w:ilvl w:val="0"/>
          <w:numId w:val="7"/>
        </w:numPr>
      </w:pPr>
      <w:r>
        <w:t>Servidores de pruebas para desarrolladores.</w:t>
      </w:r>
    </w:p>
    <w:p w:rsidR="008428A9" w:rsidRDefault="008428A9" w:rsidP="008428A9">
      <w:pPr>
        <w:pStyle w:val="Prrafodelista"/>
        <w:ind w:left="1647" w:firstLine="0"/>
      </w:pPr>
    </w:p>
    <w:p w:rsidR="008428A9" w:rsidRDefault="008428A9" w:rsidP="008428A9">
      <w:pPr>
        <w:pStyle w:val="Prrafodelista"/>
        <w:numPr>
          <w:ilvl w:val="0"/>
          <w:numId w:val="5"/>
        </w:numPr>
        <w:rPr>
          <w:b/>
          <w:i/>
        </w:rPr>
      </w:pPr>
      <w:r w:rsidRPr="008428A9">
        <w:rPr>
          <w:b/>
          <w:i/>
        </w:rPr>
        <w:t>S</w:t>
      </w:r>
      <w:r w:rsidRPr="008428A9">
        <w:rPr>
          <w:b/>
          <w:i/>
        </w:rPr>
        <w:t>ervidores de pago (como Microsoft IIS, AWS, Azure, Google Cloud, etc.)</w:t>
      </w:r>
      <w:r>
        <w:rPr>
          <w:b/>
          <w:i/>
        </w:rPr>
        <w:t>:</w:t>
      </w:r>
    </w:p>
    <w:p w:rsidR="008428A9" w:rsidRPr="008428A9" w:rsidRDefault="008428A9" w:rsidP="008428A9">
      <w:pPr>
        <w:pStyle w:val="Prrafodelista"/>
        <w:ind w:left="785" w:firstLine="0"/>
        <w:rPr>
          <w:b/>
          <w:i/>
        </w:rPr>
      </w:pPr>
    </w:p>
    <w:p w:rsidR="008428A9" w:rsidRDefault="008428A9" w:rsidP="008428A9">
      <w:pPr>
        <w:pStyle w:val="Prrafodelista"/>
        <w:numPr>
          <w:ilvl w:val="0"/>
          <w:numId w:val="6"/>
        </w:numPr>
      </w:pPr>
      <w:r>
        <w:t>En entornos empresariales críticos donde la dis</w:t>
      </w:r>
      <w:r>
        <w:t>ponibilidad debe ser del 99,9%.</w:t>
      </w:r>
    </w:p>
    <w:p w:rsidR="008428A9" w:rsidRDefault="008428A9" w:rsidP="008428A9">
      <w:pPr>
        <w:pStyle w:val="Prrafodelista"/>
        <w:numPr>
          <w:ilvl w:val="0"/>
          <w:numId w:val="6"/>
        </w:numPr>
      </w:pPr>
      <w:r>
        <w:t>Cuando se requiere soporte técnico profesion</w:t>
      </w:r>
      <w:r>
        <w:t>al y mantenimiento garantizado.</w:t>
      </w:r>
    </w:p>
    <w:p w:rsidR="008428A9" w:rsidRDefault="008428A9" w:rsidP="008428A9">
      <w:pPr>
        <w:pStyle w:val="Prrafodelista"/>
        <w:numPr>
          <w:ilvl w:val="0"/>
          <w:numId w:val="6"/>
        </w:numPr>
      </w:pPr>
      <w:r>
        <w:t>Si el proyecto necesita alta escalabilidad, integración con otros servicios o cumplimie</w:t>
      </w:r>
      <w:r>
        <w:t>nto de normativas de seguridad.</w:t>
      </w:r>
    </w:p>
    <w:p w:rsidR="008428A9" w:rsidRDefault="008428A9" w:rsidP="008428A9">
      <w:pPr>
        <w:pStyle w:val="Prrafodelista"/>
        <w:numPr>
          <w:ilvl w:val="0"/>
          <w:numId w:val="6"/>
        </w:numPr>
      </w:pPr>
      <w:r>
        <w:t xml:space="preserve">En empresas grandes que utilizan plataformas cerradas (por ejemplo, entornos Windows con Active </w:t>
      </w:r>
      <w:r>
        <w:t>Directory, Exchange...).</w:t>
      </w:r>
    </w:p>
    <w:p w:rsidR="008428A9" w:rsidRDefault="008428A9" w:rsidP="008428A9"/>
    <w:p w:rsidR="008428A9" w:rsidRDefault="008428A9" w:rsidP="008428A9"/>
    <w:p w:rsidR="008428A9" w:rsidRDefault="008428A9" w:rsidP="008428A9"/>
    <w:p w:rsidR="008428A9" w:rsidRDefault="008428A9" w:rsidP="008428A9"/>
    <w:p w:rsidR="008428A9" w:rsidRPr="008428A9" w:rsidRDefault="008428A9" w:rsidP="008428A9">
      <w:pPr>
        <w:ind w:firstLine="709"/>
        <w:rPr>
          <w:b/>
          <w:i/>
        </w:rPr>
      </w:pPr>
      <w:r w:rsidRPr="008428A9">
        <w:rPr>
          <w:b/>
          <w:i/>
        </w:rPr>
        <w:lastRenderedPageBreak/>
        <w:t>Ejemplo de uso:</w:t>
      </w:r>
    </w:p>
    <w:p w:rsidR="008428A9" w:rsidRDefault="008428A9" w:rsidP="008428A9">
      <w:pPr>
        <w:pStyle w:val="Prrafodelista"/>
        <w:numPr>
          <w:ilvl w:val="0"/>
          <w:numId w:val="7"/>
        </w:numPr>
      </w:pPr>
      <w:r>
        <w:t>Una tienda onli</w:t>
      </w:r>
      <w:r>
        <w:t>ne con gran volumen de tráfico.</w:t>
      </w:r>
    </w:p>
    <w:p w:rsidR="008428A9" w:rsidRDefault="008428A9" w:rsidP="008428A9">
      <w:pPr>
        <w:pStyle w:val="Prrafodelista"/>
        <w:numPr>
          <w:ilvl w:val="0"/>
          <w:numId w:val="7"/>
        </w:numPr>
      </w:pPr>
      <w:r>
        <w:t>Plataformas de gestión de clientes (CRM) o datos sensib</w:t>
      </w:r>
      <w:r>
        <w:t>les (como historiales médicos).</w:t>
      </w:r>
    </w:p>
    <w:p w:rsidR="008428A9" w:rsidRDefault="008428A9" w:rsidP="008428A9">
      <w:pPr>
        <w:pStyle w:val="Prrafodelista"/>
        <w:numPr>
          <w:ilvl w:val="0"/>
          <w:numId w:val="7"/>
        </w:numPr>
      </w:pPr>
      <w:r>
        <w:t>Aplicaciones de uso público masivo (como portales gubernamentales o bancarios).</w:t>
      </w:r>
    </w:p>
    <w:p w:rsidR="008428A9" w:rsidRPr="008428A9" w:rsidRDefault="008428A9" w:rsidP="008428A9">
      <w:pPr>
        <w:ind w:left="709" w:firstLine="0"/>
        <w:rPr>
          <w:i/>
        </w:rPr>
      </w:pPr>
      <w:r w:rsidRPr="008428A9">
        <w:rPr>
          <w:i/>
        </w:rPr>
        <w:t>Elegir entre un servidor gratuito o uno de pago depende del tamaño del proyecto, los recursos disponibles y la criticidad del servicio.</w:t>
      </w:r>
    </w:p>
    <w:p w:rsidR="008428A9" w:rsidRDefault="008428A9" w:rsidP="008428A9">
      <w:pPr>
        <w:ind w:left="709" w:firstLine="0"/>
      </w:pPr>
      <w:r w:rsidRPr="008428A9">
        <w:rPr>
          <w:i/>
        </w:rPr>
        <w:t>Los gratuitos son perfectos para comenzar o para entornos controlados, mientras que los de pago ofrecen garantías y herramientas que muchas empresas necesitan para crecer con seguridad.</w:t>
      </w:r>
    </w:p>
    <w:p w:rsidR="008428A9" w:rsidRDefault="008428A9" w:rsidP="008428A9"/>
    <w:p w:rsidR="009C71E4" w:rsidRPr="005319A9" w:rsidRDefault="009C71E4" w:rsidP="005319A9">
      <w:pPr>
        <w:pStyle w:val="Prrafodelista"/>
        <w:numPr>
          <w:ilvl w:val="0"/>
          <w:numId w:val="1"/>
        </w:numPr>
        <w:rPr>
          <w:b/>
          <w:i/>
        </w:rPr>
      </w:pPr>
      <w:r w:rsidRPr="00131ABB">
        <w:rPr>
          <w:b/>
          <w:i/>
        </w:rPr>
        <w:t>Según la información mostrada, ¿por cuál te decantarías si tuvieras que emprender un proyecto de desarrollo de módulos para apache o nginx.</w:t>
      </w:r>
    </w:p>
    <w:p w:rsidR="008428A9" w:rsidRDefault="008428A9" w:rsidP="005319A9">
      <w:pPr>
        <w:ind w:left="502" w:firstLine="0"/>
      </w:pPr>
      <w:r w:rsidRPr="008428A9">
        <w:t xml:space="preserve">Me decantaría por </w:t>
      </w:r>
      <w:r w:rsidRPr="005319A9">
        <w:rPr>
          <w:b/>
          <w:i/>
        </w:rPr>
        <w:t>Apache,</w:t>
      </w:r>
      <w:r w:rsidRPr="008428A9">
        <w:t xml:space="preserve"> especialmente si estoy comenzando en el desarrollo</w:t>
      </w:r>
      <w:r w:rsidR="005319A9">
        <w:t xml:space="preserve"> de módulos para servidores web, como es mi caso y porque estoy más familiarizado con él. Razones:</w:t>
      </w:r>
    </w:p>
    <w:p w:rsidR="005319A9" w:rsidRPr="00844E42" w:rsidRDefault="005319A9" w:rsidP="00844E42">
      <w:pPr>
        <w:pStyle w:val="Prrafodelista"/>
        <w:numPr>
          <w:ilvl w:val="1"/>
          <w:numId w:val="9"/>
        </w:numPr>
        <w:rPr>
          <w:b/>
          <w:i/>
        </w:rPr>
      </w:pPr>
      <w:r w:rsidRPr="005319A9">
        <w:rPr>
          <w:b/>
          <w:i/>
        </w:rPr>
        <w:t>Documentació</w:t>
      </w:r>
      <w:r w:rsidRPr="005319A9">
        <w:rPr>
          <w:b/>
          <w:i/>
        </w:rPr>
        <w:t>n abundante y comunidad activa:</w:t>
      </w:r>
    </w:p>
    <w:p w:rsidR="005319A9" w:rsidRDefault="005319A9" w:rsidP="005319A9">
      <w:pPr>
        <w:pStyle w:val="Prrafodelista"/>
        <w:numPr>
          <w:ilvl w:val="1"/>
          <w:numId w:val="10"/>
        </w:numPr>
      </w:pPr>
      <w:r>
        <w:t>Apache tiene una comunidad muy g</w:t>
      </w:r>
      <w:r>
        <w:t>rande y activa desde hace años.</w:t>
      </w:r>
    </w:p>
    <w:p w:rsidR="005319A9" w:rsidRDefault="005319A9" w:rsidP="005319A9">
      <w:pPr>
        <w:pStyle w:val="Prrafodelista"/>
        <w:numPr>
          <w:ilvl w:val="1"/>
          <w:numId w:val="10"/>
        </w:numPr>
      </w:pPr>
      <w:r>
        <w:t>Hay muchísima documentación, ejemplos de módulos y tutoriales accesibles para principiant</w:t>
      </w:r>
      <w:r>
        <w:t>es y desarrolladores avanzados.</w:t>
      </w:r>
    </w:p>
    <w:p w:rsidR="005319A9" w:rsidRDefault="005319A9" w:rsidP="005319A9">
      <w:pPr>
        <w:pStyle w:val="Prrafodelista"/>
        <w:ind w:left="1942" w:firstLine="0"/>
      </w:pPr>
    </w:p>
    <w:p w:rsidR="005319A9" w:rsidRPr="00844E42" w:rsidRDefault="005319A9" w:rsidP="00844E42">
      <w:pPr>
        <w:pStyle w:val="Prrafodelista"/>
        <w:numPr>
          <w:ilvl w:val="1"/>
          <w:numId w:val="9"/>
        </w:numPr>
        <w:rPr>
          <w:b/>
          <w:i/>
        </w:rPr>
      </w:pPr>
      <w:r w:rsidRPr="005319A9">
        <w:rPr>
          <w:b/>
          <w:i/>
        </w:rPr>
        <w:t>Modularidad clara y flexible:</w:t>
      </w:r>
    </w:p>
    <w:p w:rsidR="005319A9" w:rsidRDefault="005319A9" w:rsidP="005319A9">
      <w:pPr>
        <w:pStyle w:val="Prrafodelista"/>
        <w:numPr>
          <w:ilvl w:val="1"/>
          <w:numId w:val="10"/>
        </w:numPr>
      </w:pPr>
      <w:r>
        <w:t>Apache fue diseñado desde el prin</w:t>
      </w:r>
      <w:r>
        <w:t>cipio como un servidor modular.</w:t>
      </w:r>
    </w:p>
    <w:p w:rsidR="005319A9" w:rsidRDefault="005319A9" w:rsidP="005319A9">
      <w:pPr>
        <w:pStyle w:val="Prrafodelista"/>
        <w:numPr>
          <w:ilvl w:val="1"/>
          <w:numId w:val="10"/>
        </w:numPr>
      </w:pPr>
      <w:r>
        <w:t>Es muy sencillo habilitar, deshabilitar y cargar módulos desde su archivo de configuraci</w:t>
      </w:r>
      <w:r>
        <w:t>ón (httpd.conf o apache2.conf).</w:t>
      </w:r>
    </w:p>
    <w:p w:rsidR="005319A9" w:rsidRDefault="005319A9" w:rsidP="005319A9">
      <w:pPr>
        <w:pStyle w:val="Prrafodelista"/>
        <w:ind w:left="1942" w:firstLine="0"/>
      </w:pPr>
    </w:p>
    <w:p w:rsidR="005319A9" w:rsidRPr="00844E42" w:rsidRDefault="005319A9" w:rsidP="00844E42">
      <w:pPr>
        <w:pStyle w:val="Prrafodelista"/>
        <w:numPr>
          <w:ilvl w:val="1"/>
          <w:numId w:val="9"/>
        </w:numPr>
        <w:rPr>
          <w:b/>
          <w:i/>
        </w:rPr>
      </w:pPr>
      <w:r w:rsidRPr="005319A9">
        <w:rPr>
          <w:b/>
          <w:i/>
        </w:rPr>
        <w:t>Mayor facilidad</w:t>
      </w:r>
      <w:r w:rsidRPr="005319A9">
        <w:rPr>
          <w:b/>
          <w:i/>
        </w:rPr>
        <w:t xml:space="preserve"> para desarrollo personalizado:</w:t>
      </w:r>
    </w:p>
    <w:p w:rsidR="005319A9" w:rsidRDefault="005319A9" w:rsidP="005319A9">
      <w:pPr>
        <w:pStyle w:val="Prrafodelista"/>
        <w:numPr>
          <w:ilvl w:val="1"/>
          <w:numId w:val="10"/>
        </w:numPr>
      </w:pPr>
      <w:r>
        <w:t>Los módulos de Apache pueden escribirse en C y también hay formas de interactuar con otros lenguajes como Perl o Python usando mó</w:t>
      </w:r>
      <w:r>
        <w:t>dulos como mod_perl o mod_wsgi.</w:t>
      </w:r>
    </w:p>
    <w:p w:rsidR="005319A9" w:rsidRDefault="005319A9" w:rsidP="005319A9">
      <w:pPr>
        <w:pStyle w:val="Prrafodelista"/>
        <w:numPr>
          <w:ilvl w:val="1"/>
          <w:numId w:val="10"/>
        </w:numPr>
      </w:pPr>
      <w:r>
        <w:t>Es ideal para hacer pruebas, extender funciona</w:t>
      </w:r>
      <w:r>
        <w:t>lidades y experimentar.</w:t>
      </w:r>
    </w:p>
    <w:p w:rsidR="005319A9" w:rsidRDefault="005319A9" w:rsidP="005319A9">
      <w:pPr>
        <w:pStyle w:val="Prrafodelista"/>
        <w:ind w:left="1942" w:firstLine="0"/>
      </w:pPr>
    </w:p>
    <w:p w:rsidR="005319A9" w:rsidRPr="005319A9" w:rsidRDefault="005319A9" w:rsidP="005319A9">
      <w:pPr>
        <w:pStyle w:val="Prrafodelista"/>
        <w:numPr>
          <w:ilvl w:val="1"/>
          <w:numId w:val="9"/>
        </w:numPr>
        <w:rPr>
          <w:b/>
          <w:i/>
        </w:rPr>
      </w:pPr>
      <w:r w:rsidRPr="005319A9">
        <w:rPr>
          <w:b/>
          <w:i/>
        </w:rPr>
        <w:t>Compatible con</w:t>
      </w:r>
      <w:r w:rsidRPr="005319A9">
        <w:rPr>
          <w:b/>
          <w:i/>
        </w:rPr>
        <w:t xml:space="preserve"> múltiples sistemas operativos:</w:t>
      </w:r>
    </w:p>
    <w:p w:rsidR="005319A9" w:rsidRPr="009C71E4" w:rsidRDefault="005319A9" w:rsidP="005319A9">
      <w:pPr>
        <w:pStyle w:val="Prrafodelista"/>
        <w:numPr>
          <w:ilvl w:val="1"/>
          <w:numId w:val="10"/>
        </w:numPr>
      </w:pPr>
      <w:r>
        <w:t>Apache funciona perfectamente en Windows, Linux y macOS, lo cual facilita mucho las pruebas y el desarrollo multiplataforma.</w:t>
      </w:r>
    </w:p>
    <w:sectPr w:rsidR="005319A9" w:rsidRPr="009C71E4" w:rsidSect="009C71E4">
      <w:headerReference w:type="default" r:id="rId10"/>
      <w:footerReference w:type="default" r:id="rId11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EC7" w:rsidRDefault="00160EC7" w:rsidP="00604736">
      <w:pPr>
        <w:spacing w:before="0" w:after="0" w:line="240" w:lineRule="auto"/>
      </w:pPr>
      <w:r>
        <w:separator/>
      </w:r>
    </w:p>
  </w:endnote>
  <w:endnote w:type="continuationSeparator" w:id="0">
    <w:p w:rsidR="00160EC7" w:rsidRDefault="00160EC7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160EC7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C71E4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C71E4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160EC7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C71E4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C71E4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EC7" w:rsidRDefault="00160EC7" w:rsidP="00604736">
      <w:pPr>
        <w:spacing w:before="0" w:after="0" w:line="240" w:lineRule="auto"/>
      </w:pPr>
      <w:r>
        <w:separator/>
      </w:r>
    </w:p>
  </w:footnote>
  <w:footnote w:type="continuationSeparator" w:id="0">
    <w:p w:rsidR="00160EC7" w:rsidRDefault="00160EC7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9C71E4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 xml:space="preserve"> Foro debate Unidad 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9C71E4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 xml:space="preserve"> Foro debate Unidad 5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0109A" w:rsidRPr="0070109A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0109A" w:rsidRPr="0070109A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B5D1C"/>
    <w:multiLevelType w:val="hybridMultilevel"/>
    <w:tmpl w:val="9B98BF7C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A1E00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869E2"/>
    <w:multiLevelType w:val="hybridMultilevel"/>
    <w:tmpl w:val="ACF6F76C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B921061"/>
    <w:multiLevelType w:val="hybridMultilevel"/>
    <w:tmpl w:val="25905D48"/>
    <w:lvl w:ilvl="0" w:tplc="0C0A0013">
      <w:start w:val="1"/>
      <w:numFmt w:val="upperRoman"/>
      <w:lvlText w:val="%1."/>
      <w:lvlJc w:val="righ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EBE03B8"/>
    <w:multiLevelType w:val="hybridMultilevel"/>
    <w:tmpl w:val="D03C30E2"/>
    <w:lvl w:ilvl="0" w:tplc="8A1E00FE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207C7D04"/>
    <w:multiLevelType w:val="hybridMultilevel"/>
    <w:tmpl w:val="EB62A4A8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7914AF0"/>
    <w:multiLevelType w:val="hybridMultilevel"/>
    <w:tmpl w:val="42F41E80"/>
    <w:lvl w:ilvl="0" w:tplc="8A1E00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6E4740"/>
    <w:multiLevelType w:val="hybridMultilevel"/>
    <w:tmpl w:val="6890FBE0"/>
    <w:lvl w:ilvl="0" w:tplc="0C0A000F">
      <w:start w:val="1"/>
      <w:numFmt w:val="decimal"/>
      <w:lvlText w:val="%1."/>
      <w:lvlJc w:val="left"/>
      <w:pPr>
        <w:ind w:left="1222" w:hanging="360"/>
      </w:pPr>
    </w:lvl>
    <w:lvl w:ilvl="1" w:tplc="0C0A0019" w:tentative="1">
      <w:start w:val="1"/>
      <w:numFmt w:val="lowerLetter"/>
      <w:lvlText w:val="%2."/>
      <w:lvlJc w:val="left"/>
      <w:pPr>
        <w:ind w:left="1942" w:hanging="360"/>
      </w:pPr>
    </w:lvl>
    <w:lvl w:ilvl="2" w:tplc="0C0A001B" w:tentative="1">
      <w:start w:val="1"/>
      <w:numFmt w:val="lowerRoman"/>
      <w:lvlText w:val="%3."/>
      <w:lvlJc w:val="right"/>
      <w:pPr>
        <w:ind w:left="2662" w:hanging="180"/>
      </w:pPr>
    </w:lvl>
    <w:lvl w:ilvl="3" w:tplc="0C0A000F" w:tentative="1">
      <w:start w:val="1"/>
      <w:numFmt w:val="decimal"/>
      <w:lvlText w:val="%4."/>
      <w:lvlJc w:val="left"/>
      <w:pPr>
        <w:ind w:left="3382" w:hanging="360"/>
      </w:pPr>
    </w:lvl>
    <w:lvl w:ilvl="4" w:tplc="0C0A0019" w:tentative="1">
      <w:start w:val="1"/>
      <w:numFmt w:val="lowerLetter"/>
      <w:lvlText w:val="%5."/>
      <w:lvlJc w:val="left"/>
      <w:pPr>
        <w:ind w:left="4102" w:hanging="360"/>
      </w:pPr>
    </w:lvl>
    <w:lvl w:ilvl="5" w:tplc="0C0A001B" w:tentative="1">
      <w:start w:val="1"/>
      <w:numFmt w:val="lowerRoman"/>
      <w:lvlText w:val="%6."/>
      <w:lvlJc w:val="right"/>
      <w:pPr>
        <w:ind w:left="4822" w:hanging="180"/>
      </w:pPr>
    </w:lvl>
    <w:lvl w:ilvl="6" w:tplc="0C0A000F" w:tentative="1">
      <w:start w:val="1"/>
      <w:numFmt w:val="decimal"/>
      <w:lvlText w:val="%7."/>
      <w:lvlJc w:val="left"/>
      <w:pPr>
        <w:ind w:left="5542" w:hanging="360"/>
      </w:pPr>
    </w:lvl>
    <w:lvl w:ilvl="7" w:tplc="0C0A0019" w:tentative="1">
      <w:start w:val="1"/>
      <w:numFmt w:val="lowerLetter"/>
      <w:lvlText w:val="%8."/>
      <w:lvlJc w:val="left"/>
      <w:pPr>
        <w:ind w:left="6262" w:hanging="360"/>
      </w:pPr>
    </w:lvl>
    <w:lvl w:ilvl="8" w:tplc="0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6125164C"/>
    <w:multiLevelType w:val="hybridMultilevel"/>
    <w:tmpl w:val="236AEC0E"/>
    <w:lvl w:ilvl="0" w:tplc="0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61F24385"/>
    <w:multiLevelType w:val="hybridMultilevel"/>
    <w:tmpl w:val="086C95F4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42CF4"/>
    <w:multiLevelType w:val="hybridMultilevel"/>
    <w:tmpl w:val="9D8A2DEC"/>
    <w:lvl w:ilvl="0" w:tplc="0C0A0013">
      <w:start w:val="1"/>
      <w:numFmt w:val="upperRoman"/>
      <w:lvlText w:val="%1."/>
      <w:lvlJc w:val="right"/>
      <w:pPr>
        <w:ind w:left="502" w:hanging="360"/>
      </w:pPr>
    </w:lvl>
    <w:lvl w:ilvl="1" w:tplc="0C0A0013">
      <w:start w:val="1"/>
      <w:numFmt w:val="upperRoman"/>
      <w:lvlText w:val="%2."/>
      <w:lvlJc w:val="righ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E4"/>
    <w:rsid w:val="00131ABB"/>
    <w:rsid w:val="00160EC7"/>
    <w:rsid w:val="001C0E7C"/>
    <w:rsid w:val="004E3763"/>
    <w:rsid w:val="005319A9"/>
    <w:rsid w:val="00604736"/>
    <w:rsid w:val="0070109A"/>
    <w:rsid w:val="008428A9"/>
    <w:rsid w:val="00844E42"/>
    <w:rsid w:val="00950B4B"/>
    <w:rsid w:val="009C71E4"/>
    <w:rsid w:val="00A04660"/>
    <w:rsid w:val="00EA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5E04C"/>
  <w15:chartTrackingRefBased/>
  <w15:docId w15:val="{A2F4B03D-2553-4F57-A15B-9B73E4D7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C4"/>
    <w:pPr>
      <w:spacing w:before="120" w:after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9C71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71E4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9C71E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profesoramaestro.blogspot.com/2012/11/comparativa-de-lenguajes-web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26</TotalTime>
  <Pages>5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Foro debate Unidad 5</vt:lpstr>
    </vt:vector>
  </TitlesOfParts>
  <Company>Grupo ATU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Foro debate Unidad 5</dc:title>
  <dc:subject/>
  <dc:creator>Francisco Javier Otero Herrero</dc:creator>
  <cp:keywords/>
  <dc:description/>
  <cp:lastModifiedBy>Usuario</cp:lastModifiedBy>
  <cp:revision>4</cp:revision>
  <cp:lastPrinted>2025-04-08T18:02:00Z</cp:lastPrinted>
  <dcterms:created xsi:type="dcterms:W3CDTF">2025-04-08T17:37:00Z</dcterms:created>
  <dcterms:modified xsi:type="dcterms:W3CDTF">2025-04-08T18:03:00Z</dcterms:modified>
</cp:coreProperties>
</file>