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79440973"/>
        <w:docPartObj>
          <w:docPartGallery w:val="Cover Pages"/>
          <w:docPartUnique/>
        </w:docPartObj>
      </w:sdtPr>
      <w:sdtContent>
        <w:p w:rsidR="00C47316" w:rsidRDefault="00C473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47316" w:rsidRDefault="00C47316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C47316" w:rsidRPr="00C47316" w:rsidRDefault="00C47316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  <w:t>Francisco Javier Otero Herrero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C47316" w:rsidRPr="00C47316" w:rsidRDefault="00C47316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</w:pPr>
                                      <w:r w:rsidRPr="00C47316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  <w:t>Grupo ATU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4-0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C47316" w:rsidRPr="00C47316" w:rsidRDefault="00E2506B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  <w:t>08-04-2025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C47316" w:rsidRDefault="00C47316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F7F7F" w:themeColor="text1" w:themeTint="80"/>
                                <w:sz w:val="28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C47316" w:rsidRPr="00C47316" w:rsidRDefault="00C47316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  <w:t>Francisco Javier Otero Herrero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F7F7F" w:themeColor="text1" w:themeTint="80"/>
                                <w:sz w:val="28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C47316" w:rsidRPr="00C47316" w:rsidRDefault="00C47316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</w:pPr>
                                <w:r w:rsidRPr="00C47316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  <w:t>Grupo ATU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F7F7F" w:themeColor="text1" w:themeTint="80"/>
                                <w:sz w:val="28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4-0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47316" w:rsidRPr="00C47316" w:rsidRDefault="00E2506B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  <w:t>08-04-2025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C47316" w:rsidRPr="00C47316" w:rsidRDefault="00C47316" w:rsidP="00C47316">
                                    <w:pPr>
                                      <w:pStyle w:val="Sinespaciado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C47316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Extensiones de Apache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47316" w:rsidRPr="00C47316" w:rsidRDefault="00C47316" w:rsidP="00C47316">
                              <w:pPr>
                                <w:pStyle w:val="Sinespaciado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C47316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2"/>
                                  <w:szCs w:val="72"/>
                                </w:rPr>
                                <w:t>Extensiones de Apache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C47316" w:rsidRDefault="00C47316">
          <w:pPr>
            <w:spacing w:before="0" w:after="160"/>
            <w:ind w:firstLine="0"/>
            <w:jc w:val="left"/>
          </w:pPr>
          <w:r>
            <w:br w:type="page"/>
          </w:r>
        </w:p>
      </w:sdtContent>
    </w:sdt>
    <w:p w:rsidR="00D032C7" w:rsidRDefault="00D032C7" w:rsidP="00C47316">
      <w:pPr>
        <w:pStyle w:val="Ttulo1"/>
      </w:pPr>
    </w:p>
    <w:p w:rsidR="00D032C7" w:rsidRDefault="00D032C7">
      <w:pPr>
        <w:spacing w:before="0" w:after="160"/>
        <w:ind w:firstLine="0"/>
        <w:jc w:val="left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:rsidR="004E3763" w:rsidRDefault="004E3763" w:rsidP="00C47316">
      <w:pPr>
        <w:pStyle w:val="Ttulo1"/>
      </w:pPr>
      <w:bookmarkStart w:id="0" w:name="_GoBack"/>
      <w:bookmarkEnd w:id="0"/>
    </w:p>
    <w:p w:rsidR="00C47316" w:rsidRDefault="00C47316" w:rsidP="00C47316">
      <w:pPr>
        <w:pStyle w:val="Ttulo1"/>
        <w:numPr>
          <w:ilvl w:val="0"/>
          <w:numId w:val="1"/>
        </w:numPr>
        <w:spacing w:before="480" w:after="240"/>
        <w:jc w:val="left"/>
        <w:rPr>
          <w:sz w:val="44"/>
        </w:rPr>
      </w:pPr>
      <w:r w:rsidRPr="00C47316">
        <w:rPr>
          <w:sz w:val="44"/>
        </w:rPr>
        <w:t>Actividad 3:</w:t>
      </w:r>
    </w:p>
    <w:p w:rsidR="00C47316" w:rsidRDefault="00C47316" w:rsidP="00C47316">
      <w:pPr>
        <w:pStyle w:val="Prrafodelista"/>
        <w:numPr>
          <w:ilvl w:val="0"/>
          <w:numId w:val="2"/>
        </w:numPr>
        <w:rPr>
          <w:b/>
          <w:i/>
          <w:sz w:val="26"/>
          <w:szCs w:val="26"/>
        </w:rPr>
      </w:pPr>
      <w:r w:rsidRPr="00C47316">
        <w:rPr>
          <w:b/>
          <w:i/>
          <w:sz w:val="26"/>
          <w:szCs w:val="26"/>
        </w:rPr>
        <w:t>¿Cuáles son los módulos/extensiones más habituales del servidor web Apache? Enuméralas y explica brevemente en qué consisten</w:t>
      </w:r>
      <w:r w:rsidR="00C80AE2">
        <w:rPr>
          <w:b/>
          <w:i/>
          <w:sz w:val="26"/>
          <w:szCs w:val="26"/>
        </w:rPr>
        <w:t>.</w:t>
      </w:r>
    </w:p>
    <w:p w:rsidR="00D25DF4" w:rsidRDefault="00D25DF4" w:rsidP="00D25DF4">
      <w:pPr>
        <w:pStyle w:val="Prrafodelista"/>
        <w:ind w:firstLine="0"/>
        <w:rPr>
          <w:b/>
          <w:i/>
          <w:sz w:val="26"/>
          <w:szCs w:val="26"/>
        </w:rPr>
      </w:pPr>
    </w:p>
    <w:p w:rsidR="00F96112" w:rsidRPr="00D25DF4" w:rsidRDefault="00F96112" w:rsidP="00D25DF4">
      <w:pPr>
        <w:pStyle w:val="Prrafodelista"/>
        <w:numPr>
          <w:ilvl w:val="0"/>
          <w:numId w:val="3"/>
        </w:numPr>
        <w:rPr>
          <w:b/>
          <w:i/>
          <w:sz w:val="28"/>
          <w:szCs w:val="26"/>
        </w:rPr>
      </w:pPr>
      <w:r w:rsidRPr="00D25DF4">
        <w:rPr>
          <w:b/>
          <w:i/>
          <w:sz w:val="28"/>
          <w:szCs w:val="26"/>
        </w:rPr>
        <w:t>mod_ssl</w:t>
      </w:r>
    </w:p>
    <w:p w:rsidR="00F96112" w:rsidRDefault="00F96112" w:rsidP="00D25DF4">
      <w:pPr>
        <w:ind w:left="1418" w:firstLine="0"/>
      </w:pPr>
      <w:r w:rsidRPr="00D25DF4">
        <w:rPr>
          <w:b/>
          <w:i/>
        </w:rPr>
        <w:t>Función:</w:t>
      </w:r>
      <w:r>
        <w:t xml:space="preserve"> Permite habilitar la comunicación segura mediante el prot</w:t>
      </w:r>
      <w:r>
        <w:t xml:space="preserve">ocolo </w:t>
      </w:r>
      <w:r w:rsidRPr="00D25DF4">
        <w:rPr>
          <w:b/>
          <w:i/>
        </w:rPr>
        <w:t>HTTPS utilizando SSL/TLS.</w:t>
      </w:r>
    </w:p>
    <w:p w:rsidR="00F96112" w:rsidRDefault="00F96112" w:rsidP="00D25DF4">
      <w:pPr>
        <w:ind w:left="1418" w:firstLine="0"/>
      </w:pPr>
      <w:r w:rsidRPr="00D25DF4">
        <w:rPr>
          <w:b/>
          <w:i/>
        </w:rPr>
        <w:t>Importancia:</w:t>
      </w:r>
      <w:r>
        <w:t xml:space="preserve"> Es esencial para cifrar los datos </w:t>
      </w:r>
      <w:r>
        <w:t>entre el cliente y el servidor.</w:t>
      </w:r>
    </w:p>
    <w:p w:rsidR="00D25DF4" w:rsidRDefault="00D25DF4" w:rsidP="00D25DF4">
      <w:pPr>
        <w:ind w:left="1418" w:firstLine="0"/>
      </w:pPr>
    </w:p>
    <w:p w:rsidR="00F96112" w:rsidRPr="00D25DF4" w:rsidRDefault="00F96112" w:rsidP="00D25DF4">
      <w:pPr>
        <w:pStyle w:val="Prrafodelista"/>
        <w:numPr>
          <w:ilvl w:val="0"/>
          <w:numId w:val="3"/>
        </w:numPr>
        <w:rPr>
          <w:b/>
          <w:i/>
          <w:sz w:val="28"/>
          <w:szCs w:val="26"/>
        </w:rPr>
      </w:pPr>
      <w:r w:rsidRPr="00D25DF4">
        <w:rPr>
          <w:b/>
          <w:i/>
          <w:sz w:val="28"/>
          <w:szCs w:val="26"/>
        </w:rPr>
        <w:t>mod_rewrite</w:t>
      </w:r>
    </w:p>
    <w:p w:rsidR="00F96112" w:rsidRDefault="00F96112" w:rsidP="00D25DF4">
      <w:pPr>
        <w:ind w:left="1418" w:firstLine="0"/>
      </w:pPr>
      <w:r w:rsidRPr="00D25DF4">
        <w:rPr>
          <w:b/>
          <w:i/>
        </w:rPr>
        <w:t>Función:</w:t>
      </w:r>
      <w:r>
        <w:t xml:space="preserve"> Permite reescribir URLs en tiem</w:t>
      </w:r>
      <w:r>
        <w:t>po real según reglas definidas.</w:t>
      </w:r>
    </w:p>
    <w:p w:rsidR="00F96112" w:rsidRDefault="00F96112" w:rsidP="00D25DF4">
      <w:pPr>
        <w:ind w:left="1418" w:firstLine="0"/>
      </w:pPr>
      <w:r w:rsidRPr="00D25DF4">
        <w:rPr>
          <w:b/>
          <w:i/>
        </w:rPr>
        <w:t xml:space="preserve">Importancia: </w:t>
      </w:r>
      <w:r>
        <w:t>Muy útil para hacer URLs más</w:t>
      </w:r>
      <w:r>
        <w:t xml:space="preserve"> amigables o redirigir páginas.</w:t>
      </w:r>
    </w:p>
    <w:p w:rsidR="00D25DF4" w:rsidRDefault="00D25DF4" w:rsidP="00D25DF4">
      <w:pPr>
        <w:ind w:left="1418" w:firstLine="0"/>
      </w:pPr>
    </w:p>
    <w:p w:rsidR="00F96112" w:rsidRPr="00D25DF4" w:rsidRDefault="00F96112" w:rsidP="00D25DF4">
      <w:pPr>
        <w:pStyle w:val="Prrafodelista"/>
        <w:numPr>
          <w:ilvl w:val="0"/>
          <w:numId w:val="3"/>
        </w:numPr>
        <w:rPr>
          <w:b/>
          <w:i/>
          <w:sz w:val="28"/>
          <w:szCs w:val="26"/>
        </w:rPr>
      </w:pPr>
      <w:r w:rsidRPr="00D25DF4">
        <w:rPr>
          <w:b/>
          <w:i/>
          <w:sz w:val="28"/>
          <w:szCs w:val="26"/>
        </w:rPr>
        <w:t>mod_php</w:t>
      </w:r>
    </w:p>
    <w:p w:rsidR="00F96112" w:rsidRDefault="00F96112" w:rsidP="00D25DF4">
      <w:pPr>
        <w:ind w:left="1418" w:firstLine="0"/>
      </w:pPr>
      <w:r w:rsidRPr="00D25DF4">
        <w:rPr>
          <w:b/>
          <w:i/>
        </w:rPr>
        <w:t>Función:</w:t>
      </w:r>
      <w:r>
        <w:t xml:space="preserve"> Integra el lenguaje PHP en Apache para procesar </w:t>
      </w:r>
      <w:r>
        <w:t>páginas con contenido dinámico.</w:t>
      </w:r>
    </w:p>
    <w:p w:rsidR="00F96112" w:rsidRDefault="00F96112" w:rsidP="00D25DF4">
      <w:pPr>
        <w:ind w:left="1418" w:firstLine="0"/>
      </w:pPr>
      <w:r w:rsidRPr="00D25DF4">
        <w:rPr>
          <w:b/>
          <w:i/>
        </w:rPr>
        <w:t xml:space="preserve">Importancia: </w:t>
      </w:r>
      <w:r>
        <w:t xml:space="preserve">Fundamental para sitios desarrollados </w:t>
      </w:r>
      <w:r>
        <w:t>en PHP como WordPress o Joomla.</w:t>
      </w:r>
    </w:p>
    <w:p w:rsidR="00D25DF4" w:rsidRDefault="00D25DF4" w:rsidP="00D25DF4">
      <w:pPr>
        <w:ind w:left="1418" w:firstLine="0"/>
      </w:pPr>
    </w:p>
    <w:p w:rsidR="00F96112" w:rsidRPr="00D25DF4" w:rsidRDefault="00F96112" w:rsidP="00D25DF4">
      <w:pPr>
        <w:pStyle w:val="Prrafodelista"/>
        <w:numPr>
          <w:ilvl w:val="0"/>
          <w:numId w:val="3"/>
        </w:numPr>
        <w:rPr>
          <w:b/>
          <w:i/>
          <w:sz w:val="28"/>
          <w:szCs w:val="26"/>
        </w:rPr>
      </w:pPr>
      <w:r w:rsidRPr="00D25DF4">
        <w:rPr>
          <w:b/>
          <w:i/>
          <w:sz w:val="28"/>
          <w:szCs w:val="26"/>
        </w:rPr>
        <w:t>mod_deflate</w:t>
      </w:r>
    </w:p>
    <w:p w:rsidR="00F96112" w:rsidRDefault="00F96112" w:rsidP="00D25DF4">
      <w:pPr>
        <w:ind w:left="1418" w:firstLine="0"/>
      </w:pPr>
      <w:r w:rsidRPr="00D25DF4">
        <w:rPr>
          <w:b/>
          <w:i/>
        </w:rPr>
        <w:t>Función:</w:t>
      </w:r>
      <w:r>
        <w:t xml:space="preserve"> Comprime archivos antes de en</w:t>
      </w:r>
      <w:r>
        <w:t>viarlos al cliente usando gzip.</w:t>
      </w:r>
    </w:p>
    <w:p w:rsidR="00F96112" w:rsidRDefault="00F96112" w:rsidP="00D25DF4">
      <w:pPr>
        <w:ind w:left="1418" w:firstLine="0"/>
      </w:pPr>
      <w:r w:rsidRPr="00D25DF4">
        <w:rPr>
          <w:b/>
          <w:i/>
        </w:rPr>
        <w:t>Importancia:</w:t>
      </w:r>
      <w:r>
        <w:t xml:space="preserve"> Mejora l</w:t>
      </w:r>
      <w:r>
        <w:t>a velocidad de carga de la web.</w:t>
      </w:r>
    </w:p>
    <w:p w:rsidR="00D25DF4" w:rsidRDefault="00D25DF4" w:rsidP="00D25DF4">
      <w:pPr>
        <w:ind w:left="1418" w:firstLine="0"/>
      </w:pPr>
    </w:p>
    <w:p w:rsidR="00F96112" w:rsidRPr="00D25DF4" w:rsidRDefault="00F96112" w:rsidP="00D25DF4">
      <w:pPr>
        <w:pStyle w:val="Prrafodelista"/>
        <w:numPr>
          <w:ilvl w:val="0"/>
          <w:numId w:val="3"/>
        </w:numPr>
        <w:rPr>
          <w:b/>
          <w:i/>
          <w:sz w:val="28"/>
          <w:szCs w:val="26"/>
        </w:rPr>
      </w:pPr>
      <w:r w:rsidRPr="00D25DF4">
        <w:rPr>
          <w:b/>
          <w:i/>
          <w:sz w:val="28"/>
          <w:szCs w:val="26"/>
        </w:rPr>
        <w:t>mod_headers</w:t>
      </w:r>
    </w:p>
    <w:p w:rsidR="00F96112" w:rsidRDefault="00F96112" w:rsidP="00D25DF4">
      <w:pPr>
        <w:ind w:left="1418" w:firstLine="0"/>
      </w:pPr>
      <w:r w:rsidRPr="00D25DF4">
        <w:rPr>
          <w:b/>
          <w:i/>
        </w:rPr>
        <w:t>Función:</w:t>
      </w:r>
      <w:r>
        <w:t xml:space="preserve"> Permite mod</w:t>
      </w:r>
      <w:r>
        <w:t>ificar o añadir cabeceras HTTP.</w:t>
      </w:r>
    </w:p>
    <w:p w:rsidR="00F96112" w:rsidRDefault="00F96112" w:rsidP="00D25DF4">
      <w:pPr>
        <w:ind w:left="1418" w:firstLine="0"/>
      </w:pPr>
      <w:r w:rsidRPr="00D25DF4">
        <w:rPr>
          <w:b/>
          <w:i/>
        </w:rPr>
        <w:t>Importancia:</w:t>
      </w:r>
      <w:r>
        <w:t xml:space="preserve"> Se usa para temas de seguridad, con</w:t>
      </w:r>
      <w:r>
        <w:t>trol de caché o políticas CORS.</w:t>
      </w:r>
    </w:p>
    <w:p w:rsidR="00D25DF4" w:rsidRDefault="00D25DF4" w:rsidP="00D25DF4">
      <w:pPr>
        <w:ind w:left="1418" w:firstLine="0"/>
      </w:pPr>
    </w:p>
    <w:p w:rsidR="00D25DF4" w:rsidRDefault="00D25DF4" w:rsidP="00D25DF4">
      <w:pPr>
        <w:ind w:left="1418" w:firstLine="0"/>
      </w:pPr>
    </w:p>
    <w:p w:rsidR="00D25DF4" w:rsidRDefault="00D25DF4" w:rsidP="00D25DF4">
      <w:pPr>
        <w:ind w:left="1418" w:firstLine="0"/>
      </w:pPr>
    </w:p>
    <w:p w:rsidR="00D25DF4" w:rsidRDefault="00D25DF4" w:rsidP="00D25DF4">
      <w:pPr>
        <w:ind w:left="1418" w:firstLine="0"/>
      </w:pPr>
    </w:p>
    <w:p w:rsidR="00F96112" w:rsidRPr="00D25DF4" w:rsidRDefault="00F96112" w:rsidP="00D25DF4">
      <w:pPr>
        <w:pStyle w:val="Prrafodelista"/>
        <w:numPr>
          <w:ilvl w:val="0"/>
          <w:numId w:val="3"/>
        </w:numPr>
        <w:rPr>
          <w:b/>
          <w:i/>
          <w:sz w:val="28"/>
          <w:szCs w:val="26"/>
        </w:rPr>
      </w:pPr>
      <w:r w:rsidRPr="00D25DF4">
        <w:rPr>
          <w:b/>
          <w:i/>
          <w:sz w:val="28"/>
          <w:szCs w:val="26"/>
        </w:rPr>
        <w:t>mod_proxy</w:t>
      </w:r>
    </w:p>
    <w:p w:rsidR="00F96112" w:rsidRDefault="00F96112" w:rsidP="00D25DF4">
      <w:pPr>
        <w:ind w:left="1418" w:firstLine="0"/>
      </w:pPr>
      <w:r w:rsidRPr="00D25DF4">
        <w:rPr>
          <w:b/>
          <w:i/>
        </w:rPr>
        <w:t>Función:</w:t>
      </w:r>
      <w:r>
        <w:t xml:space="preserve"> Habilita la funcionalidad de proxy y redirección de</w:t>
      </w:r>
      <w:r>
        <w:t xml:space="preserve"> peticiones a otros servidores.</w:t>
      </w:r>
    </w:p>
    <w:p w:rsidR="00F96112" w:rsidRDefault="00F96112" w:rsidP="00D25DF4">
      <w:pPr>
        <w:ind w:left="1418" w:firstLine="0"/>
      </w:pPr>
      <w:r w:rsidRPr="00D25DF4">
        <w:rPr>
          <w:b/>
          <w:i/>
        </w:rPr>
        <w:t>Importancia:</w:t>
      </w:r>
      <w:r>
        <w:t xml:space="preserve"> Útil para balanceo de </w:t>
      </w:r>
      <w:r>
        <w:t>carga o servidores intermedios.</w:t>
      </w:r>
    </w:p>
    <w:p w:rsidR="00D25DF4" w:rsidRDefault="00D25DF4" w:rsidP="00D25DF4">
      <w:pPr>
        <w:ind w:left="1418" w:firstLine="0"/>
      </w:pPr>
    </w:p>
    <w:p w:rsidR="00F96112" w:rsidRPr="00D25DF4" w:rsidRDefault="00F96112" w:rsidP="00D25DF4">
      <w:pPr>
        <w:pStyle w:val="Prrafodelista"/>
        <w:numPr>
          <w:ilvl w:val="0"/>
          <w:numId w:val="3"/>
        </w:numPr>
        <w:rPr>
          <w:b/>
          <w:i/>
          <w:sz w:val="28"/>
          <w:szCs w:val="26"/>
        </w:rPr>
      </w:pPr>
      <w:r w:rsidRPr="00D25DF4">
        <w:rPr>
          <w:b/>
          <w:i/>
          <w:sz w:val="28"/>
          <w:szCs w:val="26"/>
        </w:rPr>
        <w:t>mod_security</w:t>
      </w:r>
    </w:p>
    <w:p w:rsidR="00F96112" w:rsidRDefault="00F96112" w:rsidP="00D25DF4">
      <w:pPr>
        <w:ind w:left="1418" w:firstLine="0"/>
      </w:pPr>
      <w:r w:rsidRPr="00D25DF4">
        <w:rPr>
          <w:b/>
          <w:i/>
        </w:rPr>
        <w:t>Función:</w:t>
      </w:r>
      <w:r>
        <w:t xml:space="preserve"> Actúa como un firewa</w:t>
      </w:r>
      <w:r>
        <w:t>ll para aplicaciones web (WAF).</w:t>
      </w:r>
    </w:p>
    <w:p w:rsidR="00F96112" w:rsidRDefault="00F96112" w:rsidP="00D25DF4">
      <w:pPr>
        <w:ind w:left="1418" w:firstLine="0"/>
      </w:pPr>
      <w:r w:rsidRPr="00D25DF4">
        <w:rPr>
          <w:b/>
          <w:i/>
        </w:rPr>
        <w:t>Importancia:</w:t>
      </w:r>
      <w:r>
        <w:t xml:space="preserve"> Detecta y bloquea ataq</w:t>
      </w:r>
      <w:r>
        <w:t>ues como inyecciones SQL o XSS.</w:t>
      </w:r>
    </w:p>
    <w:p w:rsidR="00D25DF4" w:rsidRDefault="00D25DF4" w:rsidP="00D25DF4">
      <w:pPr>
        <w:ind w:left="1418" w:firstLine="0"/>
      </w:pPr>
    </w:p>
    <w:p w:rsidR="00F96112" w:rsidRPr="00D25DF4" w:rsidRDefault="00F96112" w:rsidP="00D25DF4">
      <w:pPr>
        <w:pStyle w:val="Prrafodelista"/>
        <w:numPr>
          <w:ilvl w:val="0"/>
          <w:numId w:val="3"/>
        </w:numPr>
        <w:rPr>
          <w:b/>
          <w:i/>
          <w:sz w:val="28"/>
          <w:szCs w:val="26"/>
        </w:rPr>
      </w:pPr>
      <w:r w:rsidRPr="00D25DF4">
        <w:rPr>
          <w:b/>
          <w:i/>
          <w:sz w:val="28"/>
          <w:szCs w:val="26"/>
        </w:rPr>
        <w:t>mod_autoindex</w:t>
      </w:r>
    </w:p>
    <w:p w:rsidR="00F96112" w:rsidRDefault="00F96112" w:rsidP="00D25DF4">
      <w:pPr>
        <w:ind w:left="1418" w:firstLine="0"/>
      </w:pPr>
      <w:r w:rsidRPr="00D25DF4">
        <w:rPr>
          <w:b/>
          <w:i/>
        </w:rPr>
        <w:t>Función:</w:t>
      </w:r>
      <w:r>
        <w:t xml:space="preserve"> Muestra un listado de archivos en un directorio cuando no hay una página de índice.</w:t>
      </w:r>
    </w:p>
    <w:p w:rsidR="00F96112" w:rsidRDefault="00F96112" w:rsidP="00D25DF4">
      <w:pPr>
        <w:ind w:left="1418" w:firstLine="0"/>
      </w:pPr>
      <w:r w:rsidRPr="00D25DF4">
        <w:rPr>
          <w:b/>
          <w:i/>
        </w:rPr>
        <w:t>Importancia:</w:t>
      </w:r>
      <w:r>
        <w:t xml:space="preserve"> Útil para compartir archivos, aunque no siempre recomendable por motivos de seguridad</w:t>
      </w:r>
      <w:r w:rsidR="00D25DF4">
        <w:t>.</w:t>
      </w:r>
    </w:p>
    <w:p w:rsidR="00D25DF4" w:rsidRDefault="00D25DF4" w:rsidP="00D25DF4">
      <w:pPr>
        <w:ind w:left="1418" w:firstLine="0"/>
      </w:pPr>
    </w:p>
    <w:p w:rsidR="00F96112" w:rsidRPr="00D25DF4" w:rsidRDefault="00F96112" w:rsidP="00D25DF4">
      <w:pPr>
        <w:pStyle w:val="Prrafodelista"/>
        <w:numPr>
          <w:ilvl w:val="0"/>
          <w:numId w:val="3"/>
        </w:numPr>
        <w:rPr>
          <w:b/>
          <w:i/>
          <w:sz w:val="28"/>
          <w:szCs w:val="26"/>
        </w:rPr>
      </w:pPr>
      <w:r w:rsidRPr="00D25DF4">
        <w:rPr>
          <w:b/>
          <w:i/>
          <w:sz w:val="28"/>
          <w:szCs w:val="26"/>
        </w:rPr>
        <w:t>mod_alias</w:t>
      </w:r>
    </w:p>
    <w:p w:rsidR="00F96112" w:rsidRDefault="00F96112" w:rsidP="00D25DF4">
      <w:pPr>
        <w:ind w:left="1418" w:firstLine="0"/>
      </w:pPr>
      <w:r w:rsidRPr="00D25DF4">
        <w:rPr>
          <w:b/>
          <w:i/>
        </w:rPr>
        <w:t>Función:</w:t>
      </w:r>
      <w:r>
        <w:t xml:space="preserve"> Permite redirigir o mapear rutas URL a directorios del sistema.</w:t>
      </w:r>
    </w:p>
    <w:p w:rsidR="00F96112" w:rsidRDefault="00F96112" w:rsidP="00D25DF4">
      <w:pPr>
        <w:ind w:left="1418" w:firstLine="0"/>
      </w:pPr>
      <w:r w:rsidRPr="00D25DF4">
        <w:rPr>
          <w:b/>
          <w:i/>
        </w:rPr>
        <w:t>Importancia:</w:t>
      </w:r>
      <w:r>
        <w:t xml:space="preserve"> Par</w:t>
      </w:r>
      <w:r w:rsidR="00D25DF4">
        <w:t>a personalizar rutas de acceso.</w:t>
      </w:r>
    </w:p>
    <w:p w:rsidR="00D25DF4" w:rsidRDefault="00D25DF4" w:rsidP="00D25DF4">
      <w:pPr>
        <w:ind w:left="1418" w:firstLine="0"/>
      </w:pPr>
    </w:p>
    <w:p w:rsidR="00F96112" w:rsidRPr="00D25DF4" w:rsidRDefault="00F96112" w:rsidP="00D25DF4">
      <w:pPr>
        <w:pStyle w:val="Prrafodelista"/>
        <w:numPr>
          <w:ilvl w:val="0"/>
          <w:numId w:val="3"/>
        </w:numPr>
        <w:rPr>
          <w:b/>
          <w:i/>
          <w:sz w:val="28"/>
          <w:szCs w:val="26"/>
        </w:rPr>
      </w:pPr>
      <w:r w:rsidRPr="00D25DF4">
        <w:rPr>
          <w:b/>
          <w:i/>
          <w:sz w:val="28"/>
          <w:szCs w:val="26"/>
        </w:rPr>
        <w:t>mod_cgi</w:t>
      </w:r>
    </w:p>
    <w:p w:rsidR="00F96112" w:rsidRDefault="00F96112" w:rsidP="00D25DF4">
      <w:pPr>
        <w:ind w:left="1418" w:firstLine="0"/>
      </w:pPr>
      <w:r w:rsidRPr="00D25DF4">
        <w:rPr>
          <w:b/>
          <w:i/>
        </w:rPr>
        <w:t>Función:</w:t>
      </w:r>
      <w:r>
        <w:t xml:space="preserve"> Ejecuta scripts CGI como Perl, Python, etc.</w:t>
      </w:r>
    </w:p>
    <w:p w:rsidR="00C80AE2" w:rsidRDefault="00F96112" w:rsidP="00D25DF4">
      <w:pPr>
        <w:ind w:left="1418" w:firstLine="0"/>
      </w:pPr>
      <w:r w:rsidRPr="00D25DF4">
        <w:rPr>
          <w:b/>
          <w:i/>
        </w:rPr>
        <w:t>Importancia:</w:t>
      </w:r>
      <w:r>
        <w:t xml:space="preserve"> Aunque menos usado hoy en día, permite la ejecución de scripts tradicionales.</w:t>
      </w:r>
    </w:p>
    <w:p w:rsidR="00C47316" w:rsidRPr="00C47316" w:rsidRDefault="00C47316" w:rsidP="00C47316">
      <w:pPr>
        <w:ind w:left="142"/>
      </w:pPr>
    </w:p>
    <w:sectPr w:rsidR="00C47316" w:rsidRPr="00C47316" w:rsidSect="00C47316">
      <w:headerReference w:type="default" r:id="rId9"/>
      <w:footerReference w:type="default" r:id="rId10"/>
      <w:pgSz w:w="11906" w:h="16838" w:code="9"/>
      <w:pgMar w:top="1418" w:right="1701" w:bottom="1418" w:left="1701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085" w:rsidRDefault="00756085" w:rsidP="00604736">
      <w:pPr>
        <w:spacing w:before="0" w:after="0" w:line="240" w:lineRule="auto"/>
      </w:pPr>
      <w:r>
        <w:separator/>
      </w:r>
    </w:p>
  </w:endnote>
  <w:endnote w:type="continuationSeparator" w:id="0">
    <w:p w:rsidR="00756085" w:rsidRDefault="00756085" w:rsidP="006047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AC4" w:rsidRDefault="00EA2AC4">
    <w:pPr>
      <w:pStyle w:val="Piedepgina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posOffset>104775</wp:posOffset>
              </wp:positionV>
              <wp:extent cx="7362825" cy="62865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2825" cy="62865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AC4" w:rsidRPr="00EA2AC4" w:rsidRDefault="00756085" w:rsidP="00EA2AC4">
                            <w:pPr>
                              <w:pStyle w:val="Piedepgina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alias w:val="Aut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47316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Francisco Javier Otero Herrero</w:t>
                                </w:r>
                              </w:sdtContent>
                            </w:sdt>
                            <w:r w:rsidR="00EA2AC4" w:rsidRPr="00EA2AC4"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aps/>
                                  <w:sz w:val="28"/>
                                  <w:szCs w:val="28"/>
                                </w:rPr>
                                <w:alias w:val="Escolar"/>
                                <w:tag w:val="Escolar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47316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aps/>
                                    <w:sz w:val="28"/>
                                    <w:szCs w:val="28"/>
                                  </w:rPr>
                                  <w:t>Grupo ATU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5" o:spid="_x0000_s1034" style="position:absolute;left:0;text-align:left;margin-left:0;margin-top:8.25pt;width:579.75pt;height:49.5pt;z-index:251662336;mso-position-horizontal:left;mso-position-horizontal-relative:page;mso-position-vertical-relative:bottom-margin-area;mso-width-relative:margin;mso-height-relative:margin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">
              <v:rect id="Rectángulo 156" o:spid="_x0000_s1035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36" type="#_x0000_t202" style="position:absolute;left:2286;width:535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" filled="f" stroked="f" strokeweight=".5pt">
                <v:textbox inset="0,,0">
                  <w:txbxContent>
                    <w:p w:rsidR="00EA2AC4" w:rsidRPr="00EA2AC4" w:rsidRDefault="00756085" w:rsidP="00EA2AC4">
                      <w:pPr>
                        <w:pStyle w:val="Piedepgina"/>
                        <w:jc w:val="right"/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alias w:val="Aut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C47316"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Francisco Javier Otero Herrero</w:t>
                          </w:r>
                        </w:sdtContent>
                      </w:sdt>
                      <w:r w:rsidR="00EA2AC4" w:rsidRPr="00EA2AC4"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  <w:t> | 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caps/>
                            <w:sz w:val="28"/>
                            <w:szCs w:val="28"/>
                          </w:rPr>
                          <w:alias w:val="Escolar"/>
                          <w:tag w:val="Escolar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C47316">
                            <w:rPr>
                              <w:rFonts w:ascii="Times New Roman" w:hAnsi="Times New Roman" w:cs="Times New Roman"/>
                              <w:b/>
                              <w:i/>
                              <w:caps/>
                              <w:sz w:val="28"/>
                              <w:szCs w:val="28"/>
                            </w:rPr>
                            <w:t>Grupo ATU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085" w:rsidRDefault="00756085" w:rsidP="00604736">
      <w:pPr>
        <w:spacing w:before="0" w:after="0" w:line="240" w:lineRule="auto"/>
      </w:pPr>
      <w:r>
        <w:separator/>
      </w:r>
    </w:p>
  </w:footnote>
  <w:footnote w:type="continuationSeparator" w:id="0">
    <w:p w:rsidR="00756085" w:rsidRDefault="00756085" w:rsidP="006047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736" w:rsidRDefault="00604736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right</wp:align>
              </wp:positionH>
              <wp:positionV relativeFrom="topMargin">
                <wp:posOffset>361950</wp:posOffset>
              </wp:positionV>
              <wp:extent cx="5400675" cy="447675"/>
              <wp:effectExtent l="0" t="0" r="0" b="952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675" cy="447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sz w:val="44"/>
                              <w:szCs w:val="44"/>
                              <w:u w:val="single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rFonts w:asciiTheme="minorHAnsi" w:hAnsiTheme="minorHAnsi" w:cstheme="minorBidi"/>
                              <w:b w:val="0"/>
                              <w:i w:val="0"/>
                              <w:sz w:val="24"/>
                              <w:szCs w:val="22"/>
                              <w:u w:val="none"/>
                            </w:rPr>
                          </w:sdtEndPr>
                          <w:sdtContent>
                            <w:p w:rsidR="00604736" w:rsidRDefault="00C47316" w:rsidP="00EA2AC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44"/>
                                  <w:szCs w:val="44"/>
                                  <w:u w:val="single"/>
                                </w:rPr>
                                <w:t>Extensiones de Apache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32" type="#_x0000_t202" style="position:absolute;left:0;text-align:left;margin-left:374.05pt;margin-top:28.5pt;width:425.25pt;height:35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" o:allowincell="f" filled="f" stroked="f">
              <v:textbox inset=",0,,0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i/>
                        <w:sz w:val="44"/>
                        <w:szCs w:val="44"/>
                        <w:u w:val="single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>
                      <w:rPr>
                        <w:rFonts w:asciiTheme="minorHAnsi" w:hAnsiTheme="minorHAnsi" w:cstheme="minorBidi"/>
                        <w:b w:val="0"/>
                        <w:i w:val="0"/>
                        <w:sz w:val="24"/>
                        <w:szCs w:val="22"/>
                        <w:u w:val="none"/>
                      </w:rPr>
                    </w:sdtEndPr>
                    <w:sdtContent>
                      <w:p w:rsidR="00604736" w:rsidRDefault="00C47316" w:rsidP="00EA2AC4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44"/>
                            <w:szCs w:val="44"/>
                            <w:u w:val="single"/>
                          </w:rPr>
                          <w:t>Extensiones de Apache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04736" w:rsidRDefault="0060473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032C7" w:rsidRPr="00D032C7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19" o:spid="_x0000_s1033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604736" w:rsidRDefault="0060473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032C7" w:rsidRPr="00D032C7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E4F5B"/>
    <w:multiLevelType w:val="hybridMultilevel"/>
    <w:tmpl w:val="5308AB2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B543FFD"/>
    <w:multiLevelType w:val="hybridMultilevel"/>
    <w:tmpl w:val="03284F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63FD3"/>
    <w:multiLevelType w:val="hybridMultilevel"/>
    <w:tmpl w:val="6622878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316"/>
    <w:rsid w:val="001C0E7C"/>
    <w:rsid w:val="004E3763"/>
    <w:rsid w:val="00604736"/>
    <w:rsid w:val="00756085"/>
    <w:rsid w:val="00950B4B"/>
    <w:rsid w:val="00A04660"/>
    <w:rsid w:val="00C47316"/>
    <w:rsid w:val="00C80AE2"/>
    <w:rsid w:val="00D032C7"/>
    <w:rsid w:val="00D25DF4"/>
    <w:rsid w:val="00E2506B"/>
    <w:rsid w:val="00EA2AC4"/>
    <w:rsid w:val="00F9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DE36D3"/>
  <w15:chartTrackingRefBased/>
  <w15:docId w15:val="{B0681828-5FC3-44A0-AAF6-614E9803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AC4"/>
    <w:pPr>
      <w:spacing w:before="120" w:after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A2AC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0E7C"/>
    <w:pPr>
      <w:keepNext/>
      <w:keepLines/>
      <w:jc w:val="center"/>
      <w:outlineLvl w:val="1"/>
    </w:pPr>
    <w:rPr>
      <w:rFonts w:eastAsiaTheme="majorEastAsia" w:cstheme="majorBidi"/>
      <w:b/>
      <w:color w:val="7F7F7F" w:themeColor="text1" w:themeTint="80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736"/>
  </w:style>
  <w:style w:type="paragraph" w:styleId="Piedepgina">
    <w:name w:val="footer"/>
    <w:basedOn w:val="Normal"/>
    <w:link w:val="Piedepgina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736"/>
  </w:style>
  <w:style w:type="character" w:customStyle="1" w:styleId="Ttulo1Car">
    <w:name w:val="Título 1 Car"/>
    <w:basedOn w:val="Fuentedeprrafopredeter"/>
    <w:link w:val="Ttulo1"/>
    <w:uiPriority w:val="9"/>
    <w:rsid w:val="00EA2AC4"/>
    <w:rPr>
      <w:rFonts w:eastAsiaTheme="majorEastAsia" w:cstheme="majorBidi"/>
      <w:b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0E7C"/>
    <w:rPr>
      <w:rFonts w:eastAsiaTheme="majorEastAsia" w:cstheme="majorBidi"/>
      <w:b/>
      <w:color w:val="7F7F7F" w:themeColor="text1" w:themeTint="80"/>
      <w:sz w:val="32"/>
      <w:szCs w:val="26"/>
    </w:rPr>
  </w:style>
  <w:style w:type="paragraph" w:styleId="Sinespaciado">
    <w:name w:val="No Spacing"/>
    <w:link w:val="SinespaciadoCar"/>
    <w:uiPriority w:val="1"/>
    <w:qFormat/>
    <w:rsid w:val="00C4731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7316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C47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lantillas%20personalizadas%20de%20Office\Doc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22</TotalTime>
  <Pages>4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Extensiones de Apache</vt:lpstr>
    </vt:vector>
  </TitlesOfParts>
  <Company>Grupo ATU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Extensiones de Apache</dc:title>
  <dc:subject/>
  <dc:creator>Francisco Javier Otero Herrero</dc:creator>
  <cp:keywords/>
  <dc:description/>
  <cp:lastModifiedBy>Usuario</cp:lastModifiedBy>
  <cp:revision>6</cp:revision>
  <dcterms:created xsi:type="dcterms:W3CDTF">2025-04-08T17:13:00Z</dcterms:created>
  <dcterms:modified xsi:type="dcterms:W3CDTF">2025-04-08T17:35:00Z</dcterms:modified>
</cp:coreProperties>
</file>