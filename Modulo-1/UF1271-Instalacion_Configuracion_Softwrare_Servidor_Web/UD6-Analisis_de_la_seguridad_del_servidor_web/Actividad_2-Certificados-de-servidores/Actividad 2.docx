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0910680"/>
        <w:docPartObj>
          <w:docPartGallery w:val="Cover Pages"/>
          <w:docPartUnique/>
        </w:docPartObj>
      </w:sdtPr>
      <w:sdtEndPr/>
      <w:sdtContent>
        <w:p w:rsidR="00335933" w:rsidRDefault="00335933" w:rsidP="00335933">
          <w:pPr>
            <w:jc w:val="left"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35933" w:rsidRDefault="0033593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35933" w:rsidRPr="00335933" w:rsidRDefault="00335933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335933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Francisco Javier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335933" w:rsidRPr="00335933" w:rsidRDefault="00335933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</w:pPr>
                                      <w:r w:rsidRPr="00335933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4-1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35933" w:rsidRDefault="007C768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</w:rPr>
                                        <w:t>10-4-2025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335933" w:rsidRDefault="00335933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35933" w:rsidRPr="00335933" w:rsidRDefault="00335933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335933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Francisco Javier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335933" w:rsidRPr="00335933" w:rsidRDefault="00335933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</w:pPr>
                                <w:r w:rsidRPr="00335933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4-1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35933" w:rsidRDefault="007C7680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</w:rPr>
                                  <w:t>10-4-2025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6"/>
                                    <w:szCs w:val="7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35933" w:rsidRPr="00335933" w:rsidRDefault="00335933" w:rsidP="00335933">
                                    <w:pPr>
                                      <w:pStyle w:val="Sinespaciado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</w:pPr>
                                    <w:r w:rsidRPr="00335933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t>Certificados de Servidores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76"/>
                              <w:szCs w:val="7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335933" w:rsidRPr="00335933" w:rsidRDefault="00335933" w:rsidP="00335933">
                              <w:pPr>
                                <w:pStyle w:val="Sinespaciado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6"/>
                                  <w:szCs w:val="76"/>
                                </w:rPr>
                              </w:pPr>
                              <w:r w:rsidRPr="0033593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6"/>
                                  <w:szCs w:val="76"/>
                                </w:rPr>
                                <w:t>Certificados de Servidores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35933" w:rsidRDefault="00335933">
          <w:pPr>
            <w:spacing w:before="0" w:after="160"/>
            <w:ind w:firstLine="0"/>
            <w:jc w:val="left"/>
          </w:pPr>
          <w:r>
            <w:br w:type="page"/>
          </w:r>
        </w:p>
      </w:sdtContent>
    </w:sdt>
    <w:p w:rsidR="00335933" w:rsidRDefault="00335933" w:rsidP="00EA2AC4"/>
    <w:p w:rsidR="001D57E9" w:rsidRDefault="00335933">
      <w:pPr>
        <w:spacing w:before="0" w:after="160"/>
        <w:ind w:firstLine="0"/>
        <w:jc w:val="left"/>
      </w:pPr>
      <w:r>
        <w:br w:type="page"/>
      </w:r>
      <w:bookmarkStart w:id="0" w:name="_GoBack"/>
      <w:bookmarkEnd w:id="0"/>
    </w:p>
    <w:p w:rsidR="00335933" w:rsidRDefault="00335933">
      <w:pPr>
        <w:spacing w:before="0" w:after="160"/>
        <w:ind w:firstLine="0"/>
        <w:jc w:val="left"/>
      </w:pPr>
    </w:p>
    <w:p w:rsidR="004E3763" w:rsidRDefault="004E3763" w:rsidP="00EA2AC4"/>
    <w:p w:rsidR="00335933" w:rsidRDefault="00335933" w:rsidP="00335933">
      <w:pPr>
        <w:pStyle w:val="Ttulo1"/>
        <w:rPr>
          <w:sz w:val="48"/>
        </w:rPr>
      </w:pPr>
      <w:bookmarkStart w:id="1" w:name="_Toc195184208"/>
      <w:r w:rsidRPr="00335933">
        <w:rPr>
          <w:sz w:val="48"/>
        </w:rPr>
        <w:t>Actividad 2:</w:t>
      </w:r>
      <w:bookmarkEnd w:id="1"/>
    </w:p>
    <w:p w:rsidR="00335933" w:rsidRDefault="00335933" w:rsidP="00335933">
      <w:pPr>
        <w:pStyle w:val="Ttulo2"/>
        <w:spacing w:before="240" w:after="240"/>
        <w:jc w:val="left"/>
        <w:rPr>
          <w:sz w:val="36"/>
        </w:rPr>
      </w:pPr>
      <w:bookmarkStart w:id="2" w:name="_Toc195184209"/>
      <w:r>
        <w:rPr>
          <w:sz w:val="36"/>
        </w:rPr>
        <w:t>Responder a las siguientes preguntas:</w:t>
      </w:r>
      <w:bookmarkEnd w:id="2"/>
    </w:p>
    <w:p w:rsidR="00335933" w:rsidRDefault="00335933" w:rsidP="00335933">
      <w:pPr>
        <w:pStyle w:val="Ttulo3"/>
        <w:numPr>
          <w:ilvl w:val="0"/>
          <w:numId w:val="2"/>
        </w:numPr>
        <w:rPr>
          <w:rFonts w:asciiTheme="minorHAnsi" w:hAnsiTheme="minorHAnsi" w:cstheme="minorHAnsi"/>
          <w:b/>
          <w:i/>
          <w:color w:val="7F7F7F" w:themeColor="text1" w:themeTint="80"/>
        </w:rPr>
      </w:pPr>
      <w:bookmarkStart w:id="3" w:name="_Toc195184210"/>
      <w:r>
        <w:rPr>
          <w:rFonts w:asciiTheme="minorHAnsi" w:hAnsiTheme="minorHAnsi" w:cstheme="minorHAnsi"/>
          <w:b/>
          <w:i/>
          <w:color w:val="7F7F7F" w:themeColor="text1" w:themeTint="80"/>
        </w:rPr>
        <w:t>¿Qué son los certificados de servidores seguros? ¿Para qué sirven? Indica sus principales características.</w:t>
      </w:r>
      <w:bookmarkEnd w:id="3"/>
    </w:p>
    <w:p w:rsidR="007C7680" w:rsidRPr="007C7680" w:rsidRDefault="007C7680" w:rsidP="007C7680"/>
    <w:p w:rsidR="007C7680" w:rsidRDefault="007C7680" w:rsidP="007C7680">
      <w:r w:rsidRPr="007C7680">
        <w:rPr>
          <w:b/>
          <w:i/>
        </w:rPr>
        <w:t>Un certificado de servidor seguro</w:t>
      </w:r>
      <w:r>
        <w:t xml:space="preserve"> es un archivo digital que se utiliza en la comunicación cifrada entre un cliente (por ejemplo, un navegador web) y un servidor (por ejemplo, un sitio web). Este certificado actúa como una </w:t>
      </w:r>
      <w:r w:rsidRPr="007C7680">
        <w:rPr>
          <w:b/>
          <w:i/>
        </w:rPr>
        <w:t>"credencial"</w:t>
      </w:r>
      <w:r>
        <w:t xml:space="preserve"> que verifica la identidad del servidor y habilita el uso de conexiones seguras mediante </w:t>
      </w:r>
      <w:r>
        <w:t xml:space="preserve">el protocolo </w:t>
      </w:r>
      <w:r>
        <w:rPr>
          <w:b/>
          <w:i/>
        </w:rPr>
        <w:t>HTTPS</w:t>
      </w:r>
      <w:r w:rsidRPr="007C7680">
        <w:rPr>
          <w:b/>
          <w:i/>
        </w:rPr>
        <w:t>.</w:t>
      </w:r>
    </w:p>
    <w:p w:rsidR="00335933" w:rsidRDefault="007C7680" w:rsidP="007C7680">
      <w:r>
        <w:t xml:space="preserve">Estos certificados son emitidos por entidades de confianza </w:t>
      </w:r>
      <w:r w:rsidRPr="007C7680">
        <w:rPr>
          <w:b/>
          <w:i/>
        </w:rPr>
        <w:t>llamadas Au</w:t>
      </w:r>
      <w:r w:rsidRPr="007C7680">
        <w:rPr>
          <w:b/>
          <w:i/>
        </w:rPr>
        <w:t>toridades de Certificación (CA)</w:t>
      </w:r>
      <w:r w:rsidRPr="007C7680">
        <w:rPr>
          <w:b/>
          <w:i/>
        </w:rPr>
        <w:t>,</w:t>
      </w:r>
      <w:r>
        <w:t xml:space="preserve"> que validan la identidad del propietario del servidor antes de emitir el certificado.</w:t>
      </w:r>
    </w:p>
    <w:p w:rsidR="007C7680" w:rsidRDefault="007C7680" w:rsidP="007C7680">
      <w:r>
        <w:t>Los certificados de servidores seguros tienen</w:t>
      </w:r>
      <w:r>
        <w:t xml:space="preserve"> dos funciones principales:</w:t>
      </w:r>
    </w:p>
    <w:p w:rsidR="007C7680" w:rsidRPr="007C7680" w:rsidRDefault="007C7680" w:rsidP="007C7680">
      <w:pPr>
        <w:rPr>
          <w:b/>
          <w:i/>
        </w:rPr>
      </w:pPr>
      <w:r w:rsidRPr="007C7680">
        <w:rPr>
          <w:b/>
          <w:i/>
        </w:rPr>
        <w:t>Autenticación</w:t>
      </w:r>
      <w:r>
        <w:rPr>
          <w:b/>
          <w:i/>
        </w:rPr>
        <w:t>:</w:t>
      </w:r>
    </w:p>
    <w:p w:rsidR="007C7680" w:rsidRDefault="007C7680" w:rsidP="007C7680">
      <w:pPr>
        <w:pStyle w:val="Prrafodelista"/>
        <w:numPr>
          <w:ilvl w:val="1"/>
          <w:numId w:val="4"/>
        </w:numPr>
      </w:pPr>
      <w:r>
        <w:t>Verifican que el servidor al que te estás conectando es quien dice ser.</w:t>
      </w:r>
    </w:p>
    <w:p w:rsidR="007C7680" w:rsidRDefault="007C7680" w:rsidP="007C7680">
      <w:pPr>
        <w:pStyle w:val="Prrafodelista"/>
        <w:numPr>
          <w:ilvl w:val="1"/>
          <w:numId w:val="4"/>
        </w:numPr>
      </w:pPr>
      <w:r>
        <w:t>Esto pr</w:t>
      </w:r>
      <w:r>
        <w:t xml:space="preserve">eviene ataques como el </w:t>
      </w:r>
      <w:r w:rsidRPr="007C7680">
        <w:rPr>
          <w:b/>
          <w:i/>
        </w:rPr>
        <w:t>phishing</w:t>
      </w:r>
      <w:r w:rsidRPr="007C7680">
        <w:rPr>
          <w:b/>
          <w:i/>
        </w:rPr>
        <w:t>,</w:t>
      </w:r>
      <w:r>
        <w:t xml:space="preserve"> donde un atacante podría suplantar la identidad de un sitio web legítimo.</w:t>
      </w:r>
    </w:p>
    <w:p w:rsidR="007C7680" w:rsidRDefault="007C7680" w:rsidP="007C7680">
      <w:pPr>
        <w:pStyle w:val="Prrafodelista"/>
        <w:ind w:left="1440" w:firstLine="0"/>
      </w:pPr>
    </w:p>
    <w:p w:rsidR="007C7680" w:rsidRPr="007C7680" w:rsidRDefault="007C7680" w:rsidP="007C7680">
      <w:pPr>
        <w:rPr>
          <w:b/>
          <w:i/>
        </w:rPr>
      </w:pPr>
      <w:r w:rsidRPr="007C7680">
        <w:rPr>
          <w:b/>
          <w:i/>
        </w:rPr>
        <w:t>Cifrado</w:t>
      </w:r>
      <w:r>
        <w:rPr>
          <w:b/>
          <w:i/>
        </w:rPr>
        <w:t>:</w:t>
      </w:r>
    </w:p>
    <w:p w:rsidR="007C7680" w:rsidRDefault="007C7680" w:rsidP="007C7680">
      <w:pPr>
        <w:pStyle w:val="Prrafodelista"/>
        <w:numPr>
          <w:ilvl w:val="1"/>
          <w:numId w:val="4"/>
        </w:numPr>
      </w:pPr>
      <w:r>
        <w:t>Habilitan el uso de cifrado en las comunicaciones entre el cliente y el servidor.</w:t>
      </w:r>
    </w:p>
    <w:p w:rsidR="007C7680" w:rsidRDefault="007C7680" w:rsidP="007C7680">
      <w:pPr>
        <w:pStyle w:val="Prrafodelista"/>
        <w:numPr>
          <w:ilvl w:val="1"/>
          <w:numId w:val="4"/>
        </w:numPr>
      </w:pPr>
      <w:r>
        <w:t xml:space="preserve">Esto asegura que los datos </w:t>
      </w:r>
      <w:r w:rsidRPr="007C7680">
        <w:t>intercambiados</w:t>
      </w:r>
      <w:r w:rsidRPr="007C7680">
        <w:rPr>
          <w:b/>
          <w:i/>
        </w:rPr>
        <w:t xml:space="preserve"> (como contraseñas, información personal o detalles de pago)</w:t>
      </w:r>
      <w:r>
        <w:t xml:space="preserve"> no puedan ser interceptados ni leídos por terceros.</w:t>
      </w:r>
    </w:p>
    <w:p w:rsidR="007C7680" w:rsidRDefault="007C7680" w:rsidP="007C7680">
      <w:pPr>
        <w:pStyle w:val="Prrafodelista"/>
        <w:ind w:left="1440" w:firstLine="0"/>
      </w:pPr>
    </w:p>
    <w:p w:rsidR="007C7680" w:rsidRDefault="007C7680" w:rsidP="007C7680">
      <w:r>
        <w:t>En resumen, los certificados gar</w:t>
      </w:r>
      <w:r>
        <w:t>antizan que:</w:t>
      </w:r>
    </w:p>
    <w:p w:rsidR="007C7680" w:rsidRDefault="007C7680" w:rsidP="007C7680">
      <w:pPr>
        <w:pStyle w:val="Prrafodelista"/>
        <w:numPr>
          <w:ilvl w:val="0"/>
          <w:numId w:val="5"/>
        </w:numPr>
      </w:pPr>
      <w:r>
        <w:t>El servidor es auténtico.</w:t>
      </w:r>
    </w:p>
    <w:p w:rsidR="007C7680" w:rsidRDefault="007C7680" w:rsidP="007C7680">
      <w:pPr>
        <w:pStyle w:val="Prrafodelista"/>
        <w:numPr>
          <w:ilvl w:val="0"/>
          <w:numId w:val="5"/>
        </w:numPr>
      </w:pPr>
      <w:r>
        <w:t>La comunicación entre el cliente y el servidor es segura.</w:t>
      </w:r>
    </w:p>
    <w:p w:rsidR="007C7680" w:rsidRDefault="007C7680" w:rsidP="007C7680"/>
    <w:p w:rsidR="007C7680" w:rsidRDefault="007C7680" w:rsidP="007C7680"/>
    <w:p w:rsidR="007C7680" w:rsidRDefault="007C7680" w:rsidP="007C7680"/>
    <w:p w:rsidR="007C7680" w:rsidRDefault="007C7680" w:rsidP="007C7680"/>
    <w:p w:rsidR="007C7680" w:rsidRDefault="007C7680" w:rsidP="007C7680"/>
    <w:p w:rsidR="007C7680" w:rsidRDefault="005F0DD4" w:rsidP="007C7680">
      <w:r>
        <w:t>Sus características principales son:</w:t>
      </w:r>
    </w:p>
    <w:p w:rsidR="005F0DD4" w:rsidRPr="005F0DD4" w:rsidRDefault="005F0DD4" w:rsidP="005F0DD4">
      <w:pPr>
        <w:pStyle w:val="Prrafodelista"/>
        <w:numPr>
          <w:ilvl w:val="0"/>
          <w:numId w:val="6"/>
        </w:numPr>
        <w:rPr>
          <w:b/>
          <w:i/>
        </w:rPr>
      </w:pPr>
      <w:r w:rsidRPr="005F0DD4">
        <w:rPr>
          <w:b/>
          <w:i/>
        </w:rPr>
        <w:t>Basados en criptografía asimétrica</w:t>
      </w:r>
    </w:p>
    <w:p w:rsidR="005F0DD4" w:rsidRDefault="005F0DD4" w:rsidP="009E6598">
      <w:pPr>
        <w:pStyle w:val="Prrafodelista"/>
        <w:numPr>
          <w:ilvl w:val="0"/>
          <w:numId w:val="7"/>
        </w:numPr>
      </w:pPr>
      <w:r>
        <w:t xml:space="preserve">Los certificados utilizan un par de claves: una clave pública y una clave </w:t>
      </w:r>
      <w:r w:rsidR="009E6598">
        <w:t>privada</w:t>
      </w:r>
      <w:r>
        <w:t>.</w:t>
      </w:r>
    </w:p>
    <w:p w:rsidR="005F0DD4" w:rsidRDefault="005F0DD4" w:rsidP="009E6598">
      <w:pPr>
        <w:pStyle w:val="Prrafodelista"/>
        <w:numPr>
          <w:ilvl w:val="0"/>
          <w:numId w:val="7"/>
        </w:numPr>
      </w:pPr>
      <w:r>
        <w:t>La clave pública está incluida en el certificado y se utiliza para cifrar los datos.</w:t>
      </w:r>
    </w:p>
    <w:p w:rsidR="005F0DD4" w:rsidRDefault="005F0DD4" w:rsidP="009E6598">
      <w:pPr>
        <w:pStyle w:val="Prrafodelista"/>
        <w:numPr>
          <w:ilvl w:val="0"/>
          <w:numId w:val="7"/>
        </w:numPr>
      </w:pPr>
      <w:r>
        <w:t>La clave privada se mantiene en secreto en el servidor y se utiliza para descifrar los datos.</w:t>
      </w:r>
    </w:p>
    <w:p w:rsidR="009E6598" w:rsidRDefault="009E6598" w:rsidP="009E6598">
      <w:pPr>
        <w:pStyle w:val="Prrafodelista"/>
        <w:ind w:left="1647" w:firstLine="0"/>
      </w:pPr>
    </w:p>
    <w:p w:rsidR="005F0DD4" w:rsidRPr="005F0DD4" w:rsidRDefault="005F0DD4" w:rsidP="005F0DD4">
      <w:pPr>
        <w:pStyle w:val="Prrafodelista"/>
        <w:numPr>
          <w:ilvl w:val="0"/>
          <w:numId w:val="6"/>
        </w:numPr>
        <w:rPr>
          <w:b/>
          <w:i/>
        </w:rPr>
      </w:pPr>
      <w:r w:rsidRPr="005F0DD4">
        <w:rPr>
          <w:b/>
          <w:i/>
        </w:rPr>
        <w:t>Estructura jerárquica</w:t>
      </w:r>
    </w:p>
    <w:p w:rsidR="005F0DD4" w:rsidRDefault="005F0DD4" w:rsidP="009E6598">
      <w:pPr>
        <w:ind w:left="578" w:firstLine="709"/>
      </w:pPr>
      <w:r>
        <w:t xml:space="preserve">Los certificados están organizados en una </w:t>
      </w:r>
      <w:r w:rsidR="009E6598">
        <w:t>cadena de confianza</w:t>
      </w:r>
      <w:r>
        <w:t>:</w:t>
      </w:r>
    </w:p>
    <w:p w:rsidR="005F0DD4" w:rsidRDefault="005F0DD4" w:rsidP="009E6598">
      <w:pPr>
        <w:pStyle w:val="Prrafodelista"/>
        <w:numPr>
          <w:ilvl w:val="0"/>
          <w:numId w:val="7"/>
        </w:numPr>
      </w:pPr>
      <w:r>
        <w:t>Certificado raíz: Emitido por una Autoridad de Certificación (CA) de confianza.</w:t>
      </w:r>
    </w:p>
    <w:p w:rsidR="005F0DD4" w:rsidRDefault="005F0DD4" w:rsidP="009E6598">
      <w:pPr>
        <w:pStyle w:val="Prrafodelista"/>
        <w:numPr>
          <w:ilvl w:val="0"/>
          <w:numId w:val="7"/>
        </w:numPr>
      </w:pPr>
      <w:r>
        <w:t>Certificado intermedio: Actúa como intermediario entre el certificado raíz y el certificado del servidor.</w:t>
      </w:r>
    </w:p>
    <w:p w:rsidR="005F0DD4" w:rsidRDefault="005F0DD4" w:rsidP="009E6598">
      <w:pPr>
        <w:pStyle w:val="Prrafodelista"/>
        <w:numPr>
          <w:ilvl w:val="0"/>
          <w:numId w:val="7"/>
        </w:numPr>
      </w:pPr>
      <w:r>
        <w:t>Certificado del servidor: Específico para el dominio del servidor.</w:t>
      </w:r>
    </w:p>
    <w:p w:rsidR="009E6598" w:rsidRDefault="009E6598" w:rsidP="009E6598">
      <w:pPr>
        <w:pStyle w:val="Prrafodelista"/>
        <w:ind w:left="1647" w:firstLine="0"/>
      </w:pPr>
    </w:p>
    <w:p w:rsidR="005F0DD4" w:rsidRPr="005F0DD4" w:rsidRDefault="005F0DD4" w:rsidP="005F0DD4">
      <w:pPr>
        <w:pStyle w:val="Prrafodelista"/>
        <w:numPr>
          <w:ilvl w:val="0"/>
          <w:numId w:val="6"/>
        </w:numPr>
        <w:rPr>
          <w:b/>
          <w:i/>
        </w:rPr>
      </w:pPr>
      <w:r w:rsidRPr="005F0DD4">
        <w:rPr>
          <w:b/>
          <w:i/>
        </w:rPr>
        <w:t>Protocolo SSL/TLS</w:t>
      </w:r>
    </w:p>
    <w:p w:rsidR="005F0DD4" w:rsidRDefault="005F0DD4" w:rsidP="009E6598">
      <w:pPr>
        <w:pStyle w:val="Prrafodelista"/>
        <w:numPr>
          <w:ilvl w:val="0"/>
          <w:numId w:val="7"/>
        </w:numPr>
      </w:pPr>
      <w:r>
        <w:t xml:space="preserve">Los certificados son fundamentales para implementar los protocolos SSL (Secure Sockets Layer) y su sucesor, </w:t>
      </w:r>
      <w:r w:rsidR="009E6598">
        <w:t xml:space="preserve">TLS (Transport Layer Security) </w:t>
      </w:r>
    </w:p>
    <w:p w:rsidR="005F0DD4" w:rsidRDefault="005F0DD4" w:rsidP="009E6598">
      <w:pPr>
        <w:pStyle w:val="Prrafodelista"/>
        <w:numPr>
          <w:ilvl w:val="0"/>
          <w:numId w:val="7"/>
        </w:numPr>
      </w:pPr>
      <w:r>
        <w:t>Estos protocolos permiten establecer una conexión cifrada entre el cliente y el servidor.</w:t>
      </w:r>
    </w:p>
    <w:p w:rsidR="009E6598" w:rsidRDefault="009E6598" w:rsidP="009E6598">
      <w:pPr>
        <w:pStyle w:val="Prrafodelista"/>
        <w:ind w:left="1647" w:firstLine="0"/>
      </w:pPr>
    </w:p>
    <w:p w:rsidR="009E6598" w:rsidRPr="009E6598" w:rsidRDefault="009E6598" w:rsidP="009E6598">
      <w:pPr>
        <w:pStyle w:val="Prrafodelista"/>
        <w:numPr>
          <w:ilvl w:val="0"/>
          <w:numId w:val="6"/>
        </w:numPr>
        <w:rPr>
          <w:b/>
          <w:i/>
        </w:rPr>
      </w:pPr>
      <w:r w:rsidRPr="009E6598">
        <w:rPr>
          <w:b/>
          <w:i/>
        </w:rPr>
        <w:t>Vida útil limitada</w:t>
      </w:r>
    </w:p>
    <w:p w:rsidR="009E6598" w:rsidRDefault="009E6598" w:rsidP="009E6598">
      <w:pPr>
        <w:pStyle w:val="Prrafodelista"/>
        <w:numPr>
          <w:ilvl w:val="0"/>
          <w:numId w:val="7"/>
        </w:numPr>
      </w:pPr>
      <w:r>
        <w:t>Los certificados tienen una fecha de vencimiento (generalmente de 1 a 2 años).</w:t>
      </w:r>
    </w:p>
    <w:p w:rsidR="009E6598" w:rsidRDefault="009E6598" w:rsidP="009E6598">
      <w:pPr>
        <w:pStyle w:val="Prrafodelista"/>
        <w:numPr>
          <w:ilvl w:val="0"/>
          <w:numId w:val="7"/>
        </w:numPr>
      </w:pPr>
      <w:r>
        <w:t>Una vez vencido, el certificado debe renovarse para seguir siendo válido.</w:t>
      </w:r>
    </w:p>
    <w:p w:rsidR="009E6598" w:rsidRDefault="009E6598" w:rsidP="009E6598">
      <w:pPr>
        <w:pStyle w:val="Prrafodelista"/>
        <w:ind w:left="1647" w:firstLine="0"/>
      </w:pPr>
    </w:p>
    <w:p w:rsidR="009E6598" w:rsidRPr="009E6598" w:rsidRDefault="009E6598" w:rsidP="009E6598">
      <w:pPr>
        <w:pStyle w:val="Prrafodelista"/>
        <w:numPr>
          <w:ilvl w:val="0"/>
          <w:numId w:val="6"/>
        </w:numPr>
        <w:rPr>
          <w:b/>
          <w:i/>
        </w:rPr>
      </w:pPr>
      <w:r w:rsidRPr="009E6598">
        <w:rPr>
          <w:b/>
          <w:i/>
        </w:rPr>
        <w:t>Validación de identidad</w:t>
      </w:r>
    </w:p>
    <w:p w:rsidR="009E6598" w:rsidRDefault="009E6598" w:rsidP="009E6598">
      <w:pPr>
        <w:ind w:left="578" w:firstLine="709"/>
      </w:pPr>
      <w:r>
        <w:t>Existen diferentes niveles de validación según el tipo de certificado:</w:t>
      </w:r>
    </w:p>
    <w:p w:rsidR="009E6598" w:rsidRDefault="009E6598" w:rsidP="009E6598">
      <w:pPr>
        <w:pStyle w:val="Prrafodelista"/>
        <w:numPr>
          <w:ilvl w:val="0"/>
          <w:numId w:val="7"/>
        </w:numPr>
      </w:pPr>
      <w:r w:rsidRPr="009E6598">
        <w:rPr>
          <w:b/>
          <w:i/>
        </w:rPr>
        <w:t xml:space="preserve">DV (Domain Validation): </w:t>
      </w:r>
      <w:r>
        <w:t>Verifica solo que el solicitante tiene control sobre el dominio.</w:t>
      </w:r>
    </w:p>
    <w:p w:rsidR="009E6598" w:rsidRDefault="009E6598" w:rsidP="009E6598">
      <w:pPr>
        <w:pStyle w:val="Prrafodelista"/>
        <w:numPr>
          <w:ilvl w:val="0"/>
          <w:numId w:val="7"/>
        </w:numPr>
      </w:pPr>
      <w:r w:rsidRPr="009E6598">
        <w:rPr>
          <w:b/>
          <w:i/>
        </w:rPr>
        <w:t xml:space="preserve">OV (Organization Validation): </w:t>
      </w:r>
      <w:r>
        <w:t>Verifica la identidad de la organización que solicita el certificado.</w:t>
      </w:r>
    </w:p>
    <w:p w:rsidR="007C7680" w:rsidRDefault="009E6598" w:rsidP="009E6598">
      <w:pPr>
        <w:pStyle w:val="Prrafodelista"/>
        <w:numPr>
          <w:ilvl w:val="0"/>
          <w:numId w:val="7"/>
        </w:numPr>
      </w:pPr>
      <w:r w:rsidRPr="009E6598">
        <w:rPr>
          <w:b/>
          <w:i/>
        </w:rPr>
        <w:t>EV (Extended Validation):</w:t>
      </w:r>
      <w:r>
        <w:t xml:space="preserve"> Ofrece la validación más rigurosa, incluyendo auditorías exhaustivas.</w:t>
      </w:r>
    </w:p>
    <w:p w:rsidR="009E6598" w:rsidRDefault="009E6598" w:rsidP="009E6598">
      <w:pPr>
        <w:pStyle w:val="Prrafodelista"/>
        <w:ind w:left="1647" w:firstLine="0"/>
      </w:pPr>
    </w:p>
    <w:p w:rsidR="009E6598" w:rsidRDefault="009E6598" w:rsidP="009E6598">
      <w:pPr>
        <w:pStyle w:val="Prrafodelista"/>
        <w:ind w:left="1647" w:firstLine="0"/>
      </w:pPr>
    </w:p>
    <w:p w:rsidR="009E6598" w:rsidRDefault="009E6598" w:rsidP="009E6598">
      <w:pPr>
        <w:pStyle w:val="Prrafodelista"/>
        <w:ind w:left="1647" w:firstLine="0"/>
      </w:pPr>
    </w:p>
    <w:p w:rsidR="009E6598" w:rsidRDefault="009E6598" w:rsidP="009E6598">
      <w:pPr>
        <w:pStyle w:val="Prrafodelista"/>
        <w:ind w:left="1647" w:firstLine="0"/>
      </w:pPr>
    </w:p>
    <w:p w:rsidR="009E6598" w:rsidRPr="009E6598" w:rsidRDefault="009E6598" w:rsidP="009E6598">
      <w:pPr>
        <w:pStyle w:val="Prrafodelista"/>
        <w:numPr>
          <w:ilvl w:val="0"/>
          <w:numId w:val="6"/>
        </w:numPr>
        <w:rPr>
          <w:b/>
          <w:i/>
        </w:rPr>
      </w:pPr>
      <w:r w:rsidRPr="009E6598">
        <w:rPr>
          <w:b/>
          <w:i/>
        </w:rPr>
        <w:t>Formato estándar</w:t>
      </w:r>
    </w:p>
    <w:p w:rsidR="009E6598" w:rsidRDefault="009E6598" w:rsidP="009E6598">
      <w:pPr>
        <w:pStyle w:val="Prrafodelista"/>
        <w:numPr>
          <w:ilvl w:val="0"/>
          <w:numId w:val="7"/>
        </w:numPr>
      </w:pPr>
      <w:r>
        <w:t xml:space="preserve">Los certificados generalmente siguen el estándar </w:t>
      </w:r>
      <w:r w:rsidRPr="009E6598">
        <w:rPr>
          <w:b/>
          <w:i/>
        </w:rPr>
        <w:t>X.509,</w:t>
      </w:r>
      <w:r>
        <w:t xml:space="preserve"> que define su estructura y contenido.</w:t>
      </w:r>
    </w:p>
    <w:p w:rsidR="009E6598" w:rsidRDefault="009E6598" w:rsidP="009E6598">
      <w:pPr>
        <w:pStyle w:val="Prrafodelista"/>
        <w:ind w:left="1287" w:firstLine="0"/>
        <w:rPr>
          <w:b/>
          <w:i/>
        </w:rPr>
      </w:pPr>
    </w:p>
    <w:p w:rsidR="009E6598" w:rsidRPr="009E6598" w:rsidRDefault="009E6598" w:rsidP="009E6598">
      <w:pPr>
        <w:pStyle w:val="Prrafodelista"/>
        <w:numPr>
          <w:ilvl w:val="0"/>
          <w:numId w:val="6"/>
        </w:numPr>
        <w:rPr>
          <w:b/>
          <w:i/>
        </w:rPr>
      </w:pPr>
      <w:r w:rsidRPr="009E6598">
        <w:rPr>
          <w:b/>
          <w:i/>
        </w:rPr>
        <w:t>Información contenida</w:t>
      </w:r>
    </w:p>
    <w:p w:rsidR="009E6598" w:rsidRDefault="009E6598" w:rsidP="009E6598">
      <w:pPr>
        <w:ind w:left="578" w:firstLine="709"/>
      </w:pPr>
      <w:r>
        <w:t>Un certificado incluye los siguientes datos:</w:t>
      </w:r>
    </w:p>
    <w:p w:rsidR="009E6598" w:rsidRDefault="009E6598" w:rsidP="009E6598">
      <w:pPr>
        <w:pStyle w:val="Prrafodelista"/>
        <w:numPr>
          <w:ilvl w:val="0"/>
          <w:numId w:val="7"/>
        </w:numPr>
      </w:pPr>
      <w:r w:rsidRPr="009E6598">
        <w:rPr>
          <w:b/>
          <w:i/>
        </w:rPr>
        <w:t>Nombre del titular:</w:t>
      </w:r>
      <w:r>
        <w:t xml:space="preserve"> Identidad del propietario del certificado (por ejemplo, el nombre del dominio).</w:t>
      </w:r>
    </w:p>
    <w:p w:rsidR="009E6598" w:rsidRDefault="009E6598" w:rsidP="009E6598">
      <w:pPr>
        <w:pStyle w:val="Prrafodelista"/>
        <w:numPr>
          <w:ilvl w:val="0"/>
          <w:numId w:val="7"/>
        </w:numPr>
      </w:pPr>
      <w:r w:rsidRPr="009E6598">
        <w:rPr>
          <w:b/>
          <w:i/>
        </w:rPr>
        <w:t>Clave pública:</w:t>
      </w:r>
      <w:r>
        <w:t xml:space="preserve"> La clave pública del servidor.</w:t>
      </w:r>
    </w:p>
    <w:p w:rsidR="009E6598" w:rsidRDefault="009E6598" w:rsidP="009E6598">
      <w:pPr>
        <w:pStyle w:val="Prrafodelista"/>
        <w:numPr>
          <w:ilvl w:val="0"/>
          <w:numId w:val="7"/>
        </w:numPr>
      </w:pPr>
      <w:r w:rsidRPr="009E6598">
        <w:rPr>
          <w:b/>
          <w:i/>
        </w:rPr>
        <w:t>Fecha de emisión y expiración:</w:t>
      </w:r>
      <w:r>
        <w:t xml:space="preserve"> Período de validez del certificado.</w:t>
      </w:r>
    </w:p>
    <w:p w:rsidR="009E6598" w:rsidRDefault="009E6598" w:rsidP="009E6598">
      <w:pPr>
        <w:pStyle w:val="Prrafodelista"/>
        <w:numPr>
          <w:ilvl w:val="0"/>
          <w:numId w:val="7"/>
        </w:numPr>
      </w:pPr>
      <w:r w:rsidRPr="009E6598">
        <w:rPr>
          <w:b/>
          <w:i/>
        </w:rPr>
        <w:t>Firma digital:</w:t>
      </w:r>
      <w:r>
        <w:t xml:space="preserve"> Emitida por la Autoridad de Certificación (CA) para verificar la autenticidad del certificado.</w:t>
      </w:r>
    </w:p>
    <w:p w:rsidR="009E6598" w:rsidRPr="00335933" w:rsidRDefault="009E6598" w:rsidP="009E6598">
      <w:pPr>
        <w:pStyle w:val="Prrafodelista"/>
        <w:ind w:left="1647" w:firstLine="0"/>
      </w:pPr>
    </w:p>
    <w:p w:rsidR="00335933" w:rsidRDefault="00335933" w:rsidP="00335933">
      <w:pPr>
        <w:pStyle w:val="Ttulo3"/>
        <w:numPr>
          <w:ilvl w:val="0"/>
          <w:numId w:val="2"/>
        </w:numPr>
        <w:rPr>
          <w:rFonts w:asciiTheme="minorHAnsi" w:hAnsiTheme="minorHAnsi" w:cstheme="minorHAnsi"/>
          <w:b/>
          <w:i/>
          <w:color w:val="7F7F7F" w:themeColor="text1" w:themeTint="80"/>
        </w:rPr>
      </w:pPr>
      <w:bookmarkStart w:id="4" w:name="_Toc195184211"/>
      <w:r w:rsidRPr="00335933">
        <w:rPr>
          <w:rFonts w:asciiTheme="minorHAnsi" w:hAnsiTheme="minorHAnsi" w:cstheme="minorHAnsi"/>
          <w:b/>
          <w:i/>
          <w:color w:val="7F7F7F" w:themeColor="text1" w:themeTint="80"/>
        </w:rPr>
        <w:t>¿En qué circunstancias debemos utilizar un certificado SSL?</w:t>
      </w:r>
      <w:bookmarkEnd w:id="4"/>
    </w:p>
    <w:p w:rsidR="00335933" w:rsidRDefault="009E6598" w:rsidP="00335933">
      <w:pPr>
        <w:rPr>
          <w:b/>
          <w:i/>
        </w:rPr>
      </w:pPr>
      <w:r w:rsidRPr="009E6598">
        <w:rPr>
          <w:b/>
          <w:i/>
        </w:rPr>
        <w:t>Los certificados SSL (Secure Sockets Layer), o sus sucesores TLS (Transport Layer Security),</w:t>
      </w:r>
      <w:r w:rsidRPr="009E6598">
        <w:t xml:space="preserve"> son esenciales en cualquier situación donde la seguridad de las comunicaciones entre un cliente y un servidor sea imp</w:t>
      </w:r>
      <w:r>
        <w:t>ortante. A continuación, detallamos</w:t>
      </w:r>
      <w:r w:rsidRPr="009E6598">
        <w:t xml:space="preserve"> las circunstancias clave en las que</w:t>
      </w:r>
      <w:r>
        <w:t xml:space="preserve"> se debe </w:t>
      </w:r>
      <w:r w:rsidRPr="009E6598">
        <w:t xml:space="preserve">utilizar un certificado </w:t>
      </w:r>
      <w:r w:rsidRPr="009E6598">
        <w:rPr>
          <w:b/>
          <w:i/>
        </w:rPr>
        <w:t>SSL:</w:t>
      </w:r>
    </w:p>
    <w:p w:rsidR="009E6598" w:rsidRDefault="009E6598" w:rsidP="009E6598">
      <w:pPr>
        <w:pStyle w:val="Prrafodelista"/>
        <w:numPr>
          <w:ilvl w:val="0"/>
          <w:numId w:val="8"/>
        </w:numPr>
        <w:ind w:left="284" w:firstLine="0"/>
        <w:rPr>
          <w:b/>
          <w:i/>
        </w:rPr>
      </w:pPr>
      <w:r w:rsidRPr="009E6598">
        <w:rPr>
          <w:b/>
          <w:i/>
        </w:rPr>
        <w:t>Sitios web con transmisión de datos sensibles</w:t>
      </w:r>
      <w:r w:rsidR="00182AB4">
        <w:rPr>
          <w:b/>
          <w:i/>
        </w:rPr>
        <w:t>:</w:t>
      </w:r>
    </w:p>
    <w:p w:rsidR="00182AB4" w:rsidRPr="009E6598" w:rsidRDefault="00182AB4" w:rsidP="00182AB4">
      <w:pPr>
        <w:pStyle w:val="Prrafodelista"/>
        <w:ind w:left="284" w:firstLine="0"/>
        <w:rPr>
          <w:b/>
          <w:i/>
        </w:rPr>
      </w:pPr>
    </w:p>
    <w:p w:rsidR="009E6598" w:rsidRDefault="009E6598" w:rsidP="00182AB4">
      <w:pPr>
        <w:pStyle w:val="Prrafodelista"/>
        <w:numPr>
          <w:ilvl w:val="0"/>
          <w:numId w:val="9"/>
        </w:numPr>
      </w:pPr>
      <w:r w:rsidRPr="00182AB4">
        <w:rPr>
          <w:b/>
          <w:i/>
        </w:rPr>
        <w:t>Circunstancia:</w:t>
      </w:r>
      <w:r>
        <w:t xml:space="preserve"> Si tu sitio web maneja información sensible, como contraseñas, números de tarjetas de crédito, datos personales o información médica.</w:t>
      </w:r>
    </w:p>
    <w:p w:rsidR="00182AB4" w:rsidRDefault="00182AB4" w:rsidP="00182AB4">
      <w:pPr>
        <w:pStyle w:val="Prrafodelista"/>
        <w:ind w:left="1287" w:firstLine="0"/>
      </w:pPr>
    </w:p>
    <w:p w:rsidR="009E6598" w:rsidRDefault="009E6598" w:rsidP="00182AB4">
      <w:pPr>
        <w:pStyle w:val="Prrafodelista"/>
        <w:numPr>
          <w:ilvl w:val="0"/>
          <w:numId w:val="10"/>
        </w:numPr>
        <w:rPr>
          <w:b/>
          <w:i/>
        </w:rPr>
      </w:pPr>
      <w:r w:rsidRPr="00182AB4">
        <w:rPr>
          <w:b/>
          <w:i/>
        </w:rPr>
        <w:t>Ejemplo:</w:t>
      </w:r>
    </w:p>
    <w:p w:rsidR="00182AB4" w:rsidRPr="00182AB4" w:rsidRDefault="00182AB4" w:rsidP="00182AB4">
      <w:pPr>
        <w:pStyle w:val="Prrafodelista"/>
        <w:ind w:left="1287" w:firstLine="0"/>
        <w:rPr>
          <w:b/>
          <w:i/>
        </w:rPr>
      </w:pPr>
    </w:p>
    <w:p w:rsidR="009E6598" w:rsidRDefault="009E6598" w:rsidP="00182AB4">
      <w:pPr>
        <w:pStyle w:val="Prrafodelista"/>
        <w:numPr>
          <w:ilvl w:val="0"/>
          <w:numId w:val="11"/>
        </w:numPr>
      </w:pPr>
      <w:r>
        <w:t>Tiendas en línea (ecommerce) que procesan pagos.</w:t>
      </w:r>
    </w:p>
    <w:p w:rsidR="009E6598" w:rsidRDefault="009E6598" w:rsidP="00182AB4">
      <w:pPr>
        <w:pStyle w:val="Prrafodelista"/>
        <w:numPr>
          <w:ilvl w:val="0"/>
          <w:numId w:val="11"/>
        </w:numPr>
      </w:pPr>
      <w:r>
        <w:t>Plataformas de banca en línea.</w:t>
      </w:r>
    </w:p>
    <w:p w:rsidR="009E6598" w:rsidRDefault="009E6598" w:rsidP="00182AB4">
      <w:pPr>
        <w:pStyle w:val="Prrafodelista"/>
        <w:numPr>
          <w:ilvl w:val="0"/>
          <w:numId w:val="11"/>
        </w:numPr>
      </w:pPr>
      <w:r>
        <w:t>Formularios de registro o inicio de sesión.</w:t>
      </w:r>
    </w:p>
    <w:p w:rsidR="00182AB4" w:rsidRDefault="00182AB4" w:rsidP="00182AB4">
      <w:pPr>
        <w:pStyle w:val="Prrafodelista"/>
        <w:ind w:left="1647" w:firstLine="0"/>
      </w:pPr>
    </w:p>
    <w:p w:rsidR="009E6598" w:rsidRPr="00182AB4" w:rsidRDefault="009E6598" w:rsidP="00182AB4">
      <w:pPr>
        <w:ind w:firstLine="0"/>
        <w:rPr>
          <w:i/>
        </w:rPr>
      </w:pPr>
      <w:r w:rsidRPr="00182AB4">
        <w:rPr>
          <w:i/>
        </w:rPr>
        <w:t>Razón: El cifrado SSL/TLS garantiza que los datos no puedan ser interceptados ni leídos por terceros malintencionados.</w:t>
      </w:r>
    </w:p>
    <w:p w:rsidR="009E6598" w:rsidRDefault="009E6598" w:rsidP="009E6598">
      <w:pPr>
        <w:pStyle w:val="Prrafodelista"/>
        <w:numPr>
          <w:ilvl w:val="0"/>
          <w:numId w:val="8"/>
        </w:numPr>
        <w:ind w:left="284" w:firstLine="0"/>
        <w:rPr>
          <w:b/>
          <w:i/>
        </w:rPr>
      </w:pPr>
      <w:r w:rsidRPr="009E6598">
        <w:rPr>
          <w:b/>
          <w:i/>
        </w:rPr>
        <w:t>Sitios web públicos para generar confianza</w:t>
      </w:r>
      <w:r w:rsidR="00182AB4">
        <w:rPr>
          <w:b/>
          <w:i/>
        </w:rPr>
        <w:t>:</w:t>
      </w:r>
    </w:p>
    <w:p w:rsidR="00182AB4" w:rsidRPr="009E6598" w:rsidRDefault="00182AB4" w:rsidP="00182AB4">
      <w:pPr>
        <w:pStyle w:val="Prrafodelista"/>
        <w:ind w:left="284" w:firstLine="0"/>
        <w:rPr>
          <w:b/>
          <w:i/>
        </w:rPr>
      </w:pPr>
    </w:p>
    <w:p w:rsidR="009E6598" w:rsidRDefault="009E6598" w:rsidP="00182AB4">
      <w:pPr>
        <w:pStyle w:val="Prrafodelista"/>
        <w:numPr>
          <w:ilvl w:val="0"/>
          <w:numId w:val="9"/>
        </w:numPr>
      </w:pPr>
      <w:r w:rsidRPr="00182AB4">
        <w:rPr>
          <w:b/>
          <w:i/>
        </w:rPr>
        <w:t xml:space="preserve">Circunstancia: </w:t>
      </w:r>
      <w:r w:rsidRPr="00182AB4">
        <w:t>Si deseas que los usuarios confíen en tu sitio web, incluso si no manejas datos sensibles.</w:t>
      </w:r>
    </w:p>
    <w:p w:rsidR="00182AB4" w:rsidRDefault="00182AB4" w:rsidP="00182AB4">
      <w:pPr>
        <w:pStyle w:val="Prrafodelista"/>
        <w:ind w:left="1287" w:firstLine="0"/>
        <w:rPr>
          <w:b/>
          <w:i/>
        </w:rPr>
      </w:pPr>
    </w:p>
    <w:p w:rsidR="00182AB4" w:rsidRDefault="00182AB4" w:rsidP="00182AB4">
      <w:pPr>
        <w:pStyle w:val="Prrafodelista"/>
        <w:ind w:left="1287" w:firstLine="0"/>
        <w:rPr>
          <w:b/>
          <w:i/>
        </w:rPr>
      </w:pPr>
    </w:p>
    <w:p w:rsidR="00182AB4" w:rsidRDefault="00182AB4" w:rsidP="00182AB4">
      <w:pPr>
        <w:pStyle w:val="Prrafodelista"/>
        <w:ind w:left="1287" w:firstLine="0"/>
        <w:rPr>
          <w:b/>
          <w:i/>
        </w:rPr>
      </w:pPr>
    </w:p>
    <w:p w:rsidR="00182AB4" w:rsidRDefault="00182AB4" w:rsidP="00182AB4">
      <w:pPr>
        <w:pStyle w:val="Prrafodelista"/>
        <w:ind w:left="1287" w:firstLine="0"/>
        <w:rPr>
          <w:b/>
          <w:i/>
        </w:rPr>
      </w:pPr>
    </w:p>
    <w:p w:rsidR="00182AB4" w:rsidRPr="00182AB4" w:rsidRDefault="00182AB4" w:rsidP="00182AB4">
      <w:pPr>
        <w:pStyle w:val="Prrafodelista"/>
        <w:ind w:left="1287" w:firstLine="0"/>
      </w:pPr>
    </w:p>
    <w:p w:rsidR="009E6598" w:rsidRDefault="009E6598" w:rsidP="00182AB4">
      <w:pPr>
        <w:pStyle w:val="Prrafodelista"/>
        <w:numPr>
          <w:ilvl w:val="0"/>
          <w:numId w:val="10"/>
        </w:numPr>
        <w:rPr>
          <w:b/>
          <w:i/>
        </w:rPr>
      </w:pPr>
      <w:r w:rsidRPr="00182AB4">
        <w:rPr>
          <w:b/>
          <w:i/>
        </w:rPr>
        <w:t>Ejemplo:</w:t>
      </w:r>
    </w:p>
    <w:p w:rsidR="00182AB4" w:rsidRPr="00182AB4" w:rsidRDefault="00182AB4" w:rsidP="00182AB4">
      <w:pPr>
        <w:pStyle w:val="Prrafodelista"/>
        <w:ind w:left="1287" w:firstLine="0"/>
        <w:rPr>
          <w:b/>
          <w:i/>
        </w:rPr>
      </w:pPr>
    </w:p>
    <w:p w:rsidR="009E6598" w:rsidRDefault="009E6598" w:rsidP="00182AB4">
      <w:pPr>
        <w:pStyle w:val="Prrafodelista"/>
        <w:numPr>
          <w:ilvl w:val="0"/>
          <w:numId w:val="11"/>
        </w:numPr>
      </w:pPr>
      <w:r>
        <w:t>Blogs, portafolios o sitios informativos.</w:t>
      </w:r>
    </w:p>
    <w:p w:rsidR="009E6598" w:rsidRDefault="009E6598" w:rsidP="00182AB4">
      <w:pPr>
        <w:pStyle w:val="Prrafodelista"/>
        <w:numPr>
          <w:ilvl w:val="0"/>
          <w:numId w:val="11"/>
        </w:numPr>
      </w:pPr>
      <w:r>
        <w:t>Cualquier sitio que busque mejorar su reputación y profesionalidad.</w:t>
      </w:r>
    </w:p>
    <w:p w:rsidR="00182AB4" w:rsidRDefault="00182AB4" w:rsidP="00182AB4">
      <w:pPr>
        <w:pStyle w:val="Prrafodelista"/>
        <w:ind w:left="1647" w:firstLine="0"/>
      </w:pPr>
    </w:p>
    <w:p w:rsidR="00182AB4" w:rsidRDefault="00182AB4" w:rsidP="00182AB4">
      <w:pPr>
        <w:pStyle w:val="Prrafodelista"/>
        <w:numPr>
          <w:ilvl w:val="0"/>
          <w:numId w:val="8"/>
        </w:numPr>
        <w:ind w:left="284" w:firstLine="0"/>
        <w:rPr>
          <w:b/>
          <w:i/>
        </w:rPr>
      </w:pPr>
      <w:r w:rsidRPr="00182AB4">
        <w:rPr>
          <w:b/>
          <w:i/>
        </w:rPr>
        <w:t>Cumplimiento legal y normativo</w:t>
      </w:r>
      <w:r>
        <w:rPr>
          <w:b/>
          <w:i/>
        </w:rPr>
        <w:t>:</w:t>
      </w:r>
    </w:p>
    <w:p w:rsidR="00182AB4" w:rsidRPr="00182AB4" w:rsidRDefault="00182AB4" w:rsidP="00182AB4">
      <w:pPr>
        <w:pStyle w:val="Prrafodelista"/>
        <w:ind w:left="284" w:firstLine="0"/>
        <w:rPr>
          <w:b/>
          <w:i/>
        </w:rPr>
      </w:pPr>
    </w:p>
    <w:p w:rsidR="00182AB4" w:rsidRDefault="00182AB4" w:rsidP="00182AB4">
      <w:pPr>
        <w:pStyle w:val="Prrafodelista"/>
        <w:numPr>
          <w:ilvl w:val="0"/>
          <w:numId w:val="9"/>
        </w:numPr>
      </w:pPr>
      <w:r w:rsidRPr="00182AB4">
        <w:rPr>
          <w:b/>
          <w:i/>
        </w:rPr>
        <w:t xml:space="preserve">Circunstancia: </w:t>
      </w:r>
      <w:r w:rsidRPr="00182AB4">
        <w:t>Si tu sitio debe cumplir con regulaciones legales o estándares de seguridad específicos.</w:t>
      </w:r>
    </w:p>
    <w:p w:rsidR="00182AB4" w:rsidRPr="00182AB4" w:rsidRDefault="00182AB4" w:rsidP="00182AB4">
      <w:pPr>
        <w:pStyle w:val="Prrafodelista"/>
        <w:ind w:left="1287" w:firstLine="0"/>
      </w:pPr>
    </w:p>
    <w:p w:rsidR="00182AB4" w:rsidRDefault="00182AB4" w:rsidP="00182AB4">
      <w:pPr>
        <w:pStyle w:val="Prrafodelista"/>
        <w:numPr>
          <w:ilvl w:val="0"/>
          <w:numId w:val="12"/>
        </w:numPr>
        <w:rPr>
          <w:b/>
          <w:i/>
        </w:rPr>
      </w:pPr>
      <w:r w:rsidRPr="00182AB4">
        <w:rPr>
          <w:b/>
          <w:i/>
        </w:rPr>
        <w:t>Ejemplo:</w:t>
      </w:r>
    </w:p>
    <w:p w:rsidR="00182AB4" w:rsidRPr="00182AB4" w:rsidRDefault="00182AB4" w:rsidP="00182AB4">
      <w:pPr>
        <w:pStyle w:val="Prrafodelista"/>
        <w:ind w:left="1287" w:firstLine="0"/>
        <w:rPr>
          <w:b/>
          <w:i/>
        </w:rPr>
      </w:pPr>
    </w:p>
    <w:p w:rsidR="00182AB4" w:rsidRDefault="00182AB4" w:rsidP="00182AB4">
      <w:pPr>
        <w:pStyle w:val="Prrafodelista"/>
        <w:numPr>
          <w:ilvl w:val="0"/>
          <w:numId w:val="11"/>
        </w:numPr>
      </w:pPr>
      <w:r w:rsidRPr="00182AB4">
        <w:rPr>
          <w:b/>
          <w:i/>
        </w:rPr>
        <w:t>GDPR (Reglamento General de Protección de Datos):</w:t>
      </w:r>
      <w:r>
        <w:t xml:space="preserve"> Obliga a proteger los datos personales de los usuarios europeos.</w:t>
      </w:r>
    </w:p>
    <w:p w:rsidR="00182AB4" w:rsidRDefault="00182AB4" w:rsidP="00182AB4">
      <w:pPr>
        <w:pStyle w:val="Prrafodelista"/>
        <w:numPr>
          <w:ilvl w:val="0"/>
          <w:numId w:val="11"/>
        </w:numPr>
      </w:pPr>
      <w:r w:rsidRPr="00182AB4">
        <w:rPr>
          <w:b/>
          <w:i/>
        </w:rPr>
        <w:t>PCI DSS (Payment Card Industry Data Security Standard):</w:t>
      </w:r>
      <w:r>
        <w:t xml:space="preserve"> Requiere cifrado para sitios que manejan pagos con tarjetas de crédito.</w:t>
      </w:r>
    </w:p>
    <w:p w:rsidR="00182AB4" w:rsidRDefault="00182AB4" w:rsidP="00182AB4">
      <w:pPr>
        <w:pStyle w:val="Prrafodelista"/>
        <w:numPr>
          <w:ilvl w:val="0"/>
          <w:numId w:val="11"/>
        </w:numPr>
      </w:pPr>
      <w:r w:rsidRPr="00182AB4">
        <w:rPr>
          <w:b/>
          <w:i/>
        </w:rPr>
        <w:t>HIPAA (Health Insurance Portability and Accountability Act):</w:t>
      </w:r>
      <w:r>
        <w:t xml:space="preserve"> Exige protección de datos médicos en EE. UU.</w:t>
      </w:r>
    </w:p>
    <w:p w:rsidR="00182AB4" w:rsidRDefault="00182AB4" w:rsidP="00182AB4">
      <w:pPr>
        <w:pStyle w:val="Prrafodelista"/>
        <w:ind w:left="1647" w:firstLine="0"/>
      </w:pPr>
    </w:p>
    <w:p w:rsidR="00182AB4" w:rsidRDefault="00182AB4" w:rsidP="00182AB4">
      <w:pPr>
        <w:ind w:firstLine="0"/>
        <w:rPr>
          <w:i/>
        </w:rPr>
      </w:pPr>
      <w:r w:rsidRPr="00182AB4">
        <w:rPr>
          <w:i/>
        </w:rPr>
        <w:t>Razón: El uso de SSL/TLS es obligatorio para cumplir con estas regulaciones y evitar multas o sanciones.</w:t>
      </w:r>
    </w:p>
    <w:p w:rsidR="00182AB4" w:rsidRDefault="00182AB4" w:rsidP="00182AB4">
      <w:pPr>
        <w:pStyle w:val="Prrafodelista"/>
        <w:numPr>
          <w:ilvl w:val="0"/>
          <w:numId w:val="8"/>
        </w:numPr>
        <w:ind w:left="284" w:firstLine="0"/>
        <w:rPr>
          <w:b/>
          <w:i/>
        </w:rPr>
      </w:pPr>
      <w:r w:rsidRPr="00182AB4">
        <w:rPr>
          <w:b/>
          <w:i/>
        </w:rPr>
        <w:t>Mejora del SEO (Posicionamiento en buscadores)</w:t>
      </w:r>
      <w:r>
        <w:rPr>
          <w:b/>
          <w:i/>
        </w:rPr>
        <w:t>:</w:t>
      </w:r>
    </w:p>
    <w:p w:rsidR="00182AB4" w:rsidRPr="00182AB4" w:rsidRDefault="00182AB4" w:rsidP="00182AB4">
      <w:pPr>
        <w:pStyle w:val="Prrafodelista"/>
        <w:ind w:left="284" w:firstLine="0"/>
        <w:rPr>
          <w:b/>
          <w:i/>
        </w:rPr>
      </w:pPr>
    </w:p>
    <w:p w:rsidR="00182AB4" w:rsidRDefault="00182AB4" w:rsidP="00182AB4">
      <w:pPr>
        <w:pStyle w:val="Prrafodelista"/>
        <w:numPr>
          <w:ilvl w:val="0"/>
          <w:numId w:val="9"/>
        </w:numPr>
      </w:pPr>
      <w:r w:rsidRPr="00182AB4">
        <w:rPr>
          <w:b/>
          <w:i/>
        </w:rPr>
        <w:t xml:space="preserve">Circunstancia: </w:t>
      </w:r>
      <w:r w:rsidRPr="00182AB4">
        <w:t>Si deseas mejorar el posicionamiento de tu sitio en los motores de búsqueda.</w:t>
      </w:r>
    </w:p>
    <w:p w:rsidR="00182AB4" w:rsidRPr="00182AB4" w:rsidRDefault="00182AB4" w:rsidP="00182AB4">
      <w:pPr>
        <w:pStyle w:val="Prrafodelista"/>
        <w:ind w:left="1287" w:firstLine="0"/>
      </w:pPr>
    </w:p>
    <w:p w:rsidR="00182AB4" w:rsidRDefault="00182AB4" w:rsidP="00182AB4">
      <w:pPr>
        <w:pStyle w:val="Prrafodelista"/>
        <w:numPr>
          <w:ilvl w:val="0"/>
          <w:numId w:val="12"/>
        </w:numPr>
        <w:rPr>
          <w:b/>
          <w:i/>
        </w:rPr>
      </w:pPr>
      <w:r w:rsidRPr="00182AB4">
        <w:rPr>
          <w:b/>
          <w:i/>
        </w:rPr>
        <w:t>Ejemplo:</w:t>
      </w:r>
    </w:p>
    <w:p w:rsidR="00182AB4" w:rsidRPr="00182AB4" w:rsidRDefault="00182AB4" w:rsidP="00182AB4">
      <w:pPr>
        <w:pStyle w:val="Prrafodelista"/>
        <w:ind w:left="1287" w:firstLine="0"/>
        <w:rPr>
          <w:b/>
          <w:i/>
        </w:rPr>
      </w:pPr>
    </w:p>
    <w:p w:rsidR="00182AB4" w:rsidRDefault="00182AB4" w:rsidP="00182AB4">
      <w:pPr>
        <w:pStyle w:val="Prrafodelista"/>
        <w:numPr>
          <w:ilvl w:val="0"/>
          <w:numId w:val="11"/>
        </w:numPr>
      </w:pPr>
      <w:r w:rsidRPr="00182AB4">
        <w:t>Google prioriza los sitios con HTTPS en sus resultados de búsqueda.</w:t>
      </w:r>
    </w:p>
    <w:p w:rsidR="00182AB4" w:rsidRPr="00182AB4" w:rsidRDefault="00182AB4" w:rsidP="00211575">
      <w:pPr>
        <w:pStyle w:val="Prrafodelista"/>
        <w:ind w:left="1647" w:firstLine="0"/>
      </w:pPr>
    </w:p>
    <w:p w:rsidR="00182AB4" w:rsidRDefault="00182AB4" w:rsidP="00182AB4">
      <w:pPr>
        <w:ind w:firstLine="0"/>
        <w:rPr>
          <w:i/>
        </w:rPr>
      </w:pPr>
      <w:r w:rsidRPr="00182AB4">
        <w:rPr>
          <w:i/>
        </w:rPr>
        <w:t>Razón: Los certificados SSL/TLS no solo aumentan la seguridad, sino que también son un factor de ranking para los algoritmos de búsqueda.</w:t>
      </w:r>
    </w:p>
    <w:p w:rsidR="00182AB4" w:rsidRDefault="00182AB4" w:rsidP="00182AB4">
      <w:pPr>
        <w:ind w:firstLine="0"/>
        <w:rPr>
          <w:i/>
        </w:rPr>
      </w:pPr>
    </w:p>
    <w:p w:rsidR="00211575" w:rsidRDefault="00211575" w:rsidP="00182AB4">
      <w:pPr>
        <w:ind w:firstLine="0"/>
        <w:rPr>
          <w:i/>
        </w:rPr>
      </w:pPr>
    </w:p>
    <w:p w:rsidR="00211575" w:rsidRDefault="00211575" w:rsidP="00182AB4">
      <w:pPr>
        <w:ind w:firstLine="0"/>
        <w:rPr>
          <w:i/>
        </w:rPr>
      </w:pPr>
    </w:p>
    <w:p w:rsidR="00211575" w:rsidRDefault="00211575" w:rsidP="00182AB4">
      <w:pPr>
        <w:ind w:firstLine="0"/>
        <w:rPr>
          <w:i/>
        </w:rPr>
      </w:pPr>
    </w:p>
    <w:p w:rsidR="00211575" w:rsidRDefault="00211575" w:rsidP="00182AB4">
      <w:pPr>
        <w:ind w:firstLine="0"/>
        <w:rPr>
          <w:i/>
        </w:rPr>
      </w:pPr>
    </w:p>
    <w:p w:rsidR="00211575" w:rsidRDefault="00211575" w:rsidP="00182AB4">
      <w:pPr>
        <w:ind w:firstLine="0"/>
        <w:rPr>
          <w:i/>
        </w:rPr>
      </w:pPr>
    </w:p>
    <w:p w:rsidR="00211575" w:rsidRDefault="00211575" w:rsidP="00182AB4">
      <w:pPr>
        <w:ind w:firstLine="0"/>
        <w:rPr>
          <w:i/>
        </w:rPr>
      </w:pPr>
    </w:p>
    <w:p w:rsidR="00211575" w:rsidRPr="00182AB4" w:rsidRDefault="00211575" w:rsidP="00182AB4">
      <w:pPr>
        <w:ind w:firstLine="0"/>
        <w:rPr>
          <w:i/>
        </w:rPr>
      </w:pPr>
    </w:p>
    <w:p w:rsidR="00182AB4" w:rsidRDefault="00182AB4" w:rsidP="00182AB4">
      <w:pPr>
        <w:pStyle w:val="Prrafodelista"/>
        <w:numPr>
          <w:ilvl w:val="0"/>
          <w:numId w:val="8"/>
        </w:numPr>
        <w:ind w:left="284" w:firstLine="0"/>
        <w:rPr>
          <w:b/>
          <w:i/>
        </w:rPr>
      </w:pPr>
      <w:r w:rsidRPr="00182AB4">
        <w:rPr>
          <w:b/>
          <w:i/>
        </w:rPr>
        <w:t>Comunicación entre servidores</w:t>
      </w:r>
    </w:p>
    <w:p w:rsidR="00211575" w:rsidRPr="00182AB4" w:rsidRDefault="00211575" w:rsidP="00211575">
      <w:pPr>
        <w:pStyle w:val="Prrafodelista"/>
        <w:ind w:left="284" w:firstLine="0"/>
        <w:rPr>
          <w:b/>
          <w:i/>
        </w:rPr>
      </w:pPr>
    </w:p>
    <w:p w:rsidR="00211575" w:rsidRPr="0034796A" w:rsidRDefault="00182AB4" w:rsidP="0034796A">
      <w:pPr>
        <w:pStyle w:val="Prrafodelista"/>
        <w:numPr>
          <w:ilvl w:val="0"/>
          <w:numId w:val="9"/>
        </w:numPr>
        <w:rPr>
          <w:b/>
          <w:i/>
        </w:rPr>
      </w:pPr>
      <w:r w:rsidRPr="00211575">
        <w:rPr>
          <w:b/>
          <w:i/>
        </w:rPr>
        <w:t xml:space="preserve">Circunstancia: </w:t>
      </w:r>
      <w:r w:rsidRPr="00211575">
        <w:t>Si necesitas asegurar las conexiones entre servidores, APIs o aplicaciones backend.</w:t>
      </w:r>
    </w:p>
    <w:p w:rsidR="0034796A" w:rsidRPr="0034796A" w:rsidRDefault="0034796A" w:rsidP="0034796A">
      <w:pPr>
        <w:pStyle w:val="Prrafodelista"/>
        <w:ind w:left="1287" w:firstLine="0"/>
        <w:rPr>
          <w:b/>
          <w:i/>
        </w:rPr>
      </w:pPr>
    </w:p>
    <w:p w:rsidR="00182AB4" w:rsidRDefault="00182AB4" w:rsidP="00211575">
      <w:pPr>
        <w:pStyle w:val="Prrafodelista"/>
        <w:numPr>
          <w:ilvl w:val="0"/>
          <w:numId w:val="12"/>
        </w:numPr>
        <w:rPr>
          <w:b/>
          <w:i/>
        </w:rPr>
      </w:pPr>
      <w:r w:rsidRPr="00211575">
        <w:rPr>
          <w:b/>
          <w:i/>
        </w:rPr>
        <w:t>Ejemplo:</w:t>
      </w:r>
    </w:p>
    <w:p w:rsidR="00211575" w:rsidRPr="00211575" w:rsidRDefault="00211575" w:rsidP="00211575">
      <w:pPr>
        <w:pStyle w:val="Prrafodelista"/>
        <w:ind w:left="1287" w:firstLine="0"/>
        <w:rPr>
          <w:b/>
          <w:i/>
        </w:rPr>
      </w:pPr>
    </w:p>
    <w:p w:rsidR="00182AB4" w:rsidRPr="00211575" w:rsidRDefault="00182AB4" w:rsidP="00211575">
      <w:pPr>
        <w:pStyle w:val="Prrafodelista"/>
        <w:numPr>
          <w:ilvl w:val="0"/>
          <w:numId w:val="11"/>
        </w:numPr>
      </w:pPr>
      <w:r w:rsidRPr="00211575">
        <w:t>Servicios en la nube que se comunican entre sí.</w:t>
      </w:r>
    </w:p>
    <w:p w:rsidR="00182AB4" w:rsidRDefault="00182AB4" w:rsidP="00211575">
      <w:pPr>
        <w:pStyle w:val="Prrafodelista"/>
        <w:numPr>
          <w:ilvl w:val="0"/>
          <w:numId w:val="11"/>
        </w:numPr>
      </w:pPr>
      <w:r w:rsidRPr="00211575">
        <w:t>APIs RESTful o GraphQL que transmiten datos sensibles.</w:t>
      </w:r>
    </w:p>
    <w:p w:rsidR="00211575" w:rsidRPr="00211575" w:rsidRDefault="00211575" w:rsidP="00211575">
      <w:pPr>
        <w:pStyle w:val="Prrafodelista"/>
        <w:ind w:left="1647" w:firstLine="0"/>
      </w:pPr>
    </w:p>
    <w:p w:rsidR="00182AB4" w:rsidRDefault="00182AB4" w:rsidP="00182AB4">
      <w:pPr>
        <w:ind w:firstLine="0"/>
        <w:rPr>
          <w:i/>
        </w:rPr>
      </w:pPr>
      <w:r w:rsidRPr="00182AB4">
        <w:rPr>
          <w:i/>
        </w:rPr>
        <w:t>Razón: El cifrado SSL/TLS protege las comunicaciones internas de ataques como el espionaje o la manipulación de datos.</w:t>
      </w:r>
    </w:p>
    <w:p w:rsidR="000638E0" w:rsidRDefault="000638E0" w:rsidP="00182AB4">
      <w:pPr>
        <w:ind w:firstLine="0"/>
        <w:rPr>
          <w:i/>
        </w:rPr>
      </w:pPr>
    </w:p>
    <w:p w:rsidR="000934B1" w:rsidRDefault="000934B1" w:rsidP="000638E0">
      <w:pPr>
        <w:pStyle w:val="Prrafodelista"/>
        <w:numPr>
          <w:ilvl w:val="0"/>
          <w:numId w:val="8"/>
        </w:numPr>
        <w:ind w:left="284" w:firstLine="0"/>
        <w:rPr>
          <w:b/>
          <w:i/>
        </w:rPr>
      </w:pPr>
      <w:r w:rsidRPr="000638E0">
        <w:rPr>
          <w:b/>
          <w:i/>
        </w:rPr>
        <w:t>Acceso remoto seguro</w:t>
      </w:r>
      <w:r w:rsidR="001E41D1">
        <w:rPr>
          <w:b/>
          <w:i/>
        </w:rPr>
        <w:t>:</w:t>
      </w:r>
    </w:p>
    <w:p w:rsidR="000638E0" w:rsidRPr="000638E0" w:rsidRDefault="000638E0" w:rsidP="000638E0">
      <w:pPr>
        <w:pStyle w:val="Prrafodelista"/>
        <w:ind w:left="284" w:firstLine="0"/>
        <w:rPr>
          <w:b/>
          <w:i/>
        </w:rPr>
      </w:pPr>
    </w:p>
    <w:p w:rsidR="000934B1" w:rsidRDefault="000934B1" w:rsidP="000638E0">
      <w:pPr>
        <w:pStyle w:val="Prrafodelista"/>
        <w:numPr>
          <w:ilvl w:val="0"/>
          <w:numId w:val="9"/>
        </w:numPr>
      </w:pPr>
      <w:r w:rsidRPr="000638E0">
        <w:rPr>
          <w:b/>
          <w:i/>
        </w:rPr>
        <w:t xml:space="preserve">Circunstancia: </w:t>
      </w:r>
      <w:r w:rsidRPr="000638E0">
        <w:t>Si proporcionas acceso remoto a sistemas o aplicaciones.</w:t>
      </w:r>
    </w:p>
    <w:p w:rsidR="000638E0" w:rsidRPr="000638E0" w:rsidRDefault="000638E0" w:rsidP="000638E0">
      <w:pPr>
        <w:pStyle w:val="Prrafodelista"/>
        <w:ind w:left="1287" w:firstLine="0"/>
      </w:pPr>
    </w:p>
    <w:p w:rsidR="000934B1" w:rsidRDefault="000934B1" w:rsidP="000638E0">
      <w:pPr>
        <w:pStyle w:val="Prrafodelista"/>
        <w:numPr>
          <w:ilvl w:val="0"/>
          <w:numId w:val="12"/>
        </w:numPr>
        <w:rPr>
          <w:b/>
          <w:i/>
        </w:rPr>
      </w:pPr>
      <w:r w:rsidRPr="000638E0">
        <w:rPr>
          <w:b/>
          <w:i/>
        </w:rPr>
        <w:t>Ejemplo:</w:t>
      </w:r>
    </w:p>
    <w:p w:rsidR="000638E0" w:rsidRPr="000638E0" w:rsidRDefault="000638E0" w:rsidP="000638E0">
      <w:pPr>
        <w:pStyle w:val="Prrafodelista"/>
        <w:ind w:left="1287" w:firstLine="0"/>
        <w:rPr>
          <w:b/>
          <w:i/>
        </w:rPr>
      </w:pPr>
    </w:p>
    <w:p w:rsidR="000934B1" w:rsidRPr="000638E0" w:rsidRDefault="000934B1" w:rsidP="000638E0">
      <w:pPr>
        <w:pStyle w:val="Prrafodelista"/>
        <w:numPr>
          <w:ilvl w:val="0"/>
          <w:numId w:val="11"/>
        </w:numPr>
      </w:pPr>
      <w:r w:rsidRPr="000638E0">
        <w:t>Conexiones a servidores mediante SSH o RDP.</w:t>
      </w:r>
    </w:p>
    <w:p w:rsidR="000934B1" w:rsidRDefault="000934B1" w:rsidP="000638E0">
      <w:pPr>
        <w:pStyle w:val="Prrafodelista"/>
        <w:numPr>
          <w:ilvl w:val="0"/>
          <w:numId w:val="11"/>
        </w:numPr>
      </w:pPr>
      <w:r w:rsidRPr="000638E0">
        <w:t>Acceso a intranets o extranets corporativas.</w:t>
      </w:r>
    </w:p>
    <w:p w:rsidR="000638E0" w:rsidRPr="000638E0" w:rsidRDefault="000638E0" w:rsidP="000638E0">
      <w:pPr>
        <w:pStyle w:val="Prrafodelista"/>
        <w:ind w:left="1647" w:firstLine="0"/>
      </w:pPr>
    </w:p>
    <w:p w:rsidR="000934B1" w:rsidRDefault="000934B1" w:rsidP="000934B1">
      <w:pPr>
        <w:ind w:firstLine="0"/>
        <w:rPr>
          <w:i/>
        </w:rPr>
      </w:pPr>
      <w:r w:rsidRPr="000934B1">
        <w:rPr>
          <w:i/>
        </w:rPr>
        <w:t>Razón: El cifrado SSL/TLS asegura que las credenciales y los datos transmitidos durante el acceso remoto no sean interceptados.</w:t>
      </w:r>
    </w:p>
    <w:p w:rsidR="001E41D1" w:rsidRPr="000934B1" w:rsidRDefault="001E41D1" w:rsidP="000934B1">
      <w:pPr>
        <w:ind w:firstLine="0"/>
        <w:rPr>
          <w:i/>
        </w:rPr>
      </w:pPr>
    </w:p>
    <w:p w:rsidR="000934B1" w:rsidRDefault="000934B1" w:rsidP="001E41D1">
      <w:pPr>
        <w:pStyle w:val="Prrafodelista"/>
        <w:numPr>
          <w:ilvl w:val="0"/>
          <w:numId w:val="8"/>
        </w:numPr>
        <w:ind w:left="284" w:firstLine="0"/>
        <w:rPr>
          <w:b/>
          <w:i/>
        </w:rPr>
      </w:pPr>
      <w:r w:rsidRPr="001E41D1">
        <w:rPr>
          <w:b/>
          <w:i/>
        </w:rPr>
        <w:t>Correo electrónico seguro</w:t>
      </w:r>
      <w:r w:rsidR="001E41D1">
        <w:rPr>
          <w:b/>
          <w:i/>
        </w:rPr>
        <w:t>:</w:t>
      </w:r>
    </w:p>
    <w:p w:rsidR="001E41D1" w:rsidRPr="001E41D1" w:rsidRDefault="001E41D1" w:rsidP="001E41D1">
      <w:pPr>
        <w:pStyle w:val="Prrafodelista"/>
        <w:ind w:left="284" w:firstLine="0"/>
        <w:rPr>
          <w:b/>
          <w:i/>
        </w:rPr>
      </w:pPr>
    </w:p>
    <w:p w:rsidR="000934B1" w:rsidRDefault="000934B1" w:rsidP="001E41D1">
      <w:pPr>
        <w:pStyle w:val="Prrafodelista"/>
        <w:numPr>
          <w:ilvl w:val="0"/>
          <w:numId w:val="9"/>
        </w:numPr>
      </w:pPr>
      <w:r w:rsidRPr="001E41D1">
        <w:rPr>
          <w:b/>
          <w:i/>
        </w:rPr>
        <w:t xml:space="preserve">Circunstancia: </w:t>
      </w:r>
      <w:r w:rsidRPr="001E41D1">
        <w:t>Si manejas correos electrónicos que contienen información confidencial.</w:t>
      </w:r>
    </w:p>
    <w:p w:rsidR="001E41D1" w:rsidRPr="001E41D1" w:rsidRDefault="001E41D1" w:rsidP="001E41D1">
      <w:pPr>
        <w:pStyle w:val="Prrafodelista"/>
        <w:ind w:left="1287" w:firstLine="0"/>
      </w:pPr>
    </w:p>
    <w:p w:rsidR="000934B1" w:rsidRDefault="000934B1" w:rsidP="001E41D1">
      <w:pPr>
        <w:pStyle w:val="Prrafodelista"/>
        <w:numPr>
          <w:ilvl w:val="0"/>
          <w:numId w:val="12"/>
        </w:numPr>
        <w:rPr>
          <w:b/>
          <w:i/>
        </w:rPr>
      </w:pPr>
      <w:r w:rsidRPr="001E41D1">
        <w:rPr>
          <w:b/>
          <w:i/>
        </w:rPr>
        <w:t>Ejemplo:</w:t>
      </w:r>
    </w:p>
    <w:p w:rsidR="001E41D1" w:rsidRPr="001E41D1" w:rsidRDefault="001E41D1" w:rsidP="001E41D1">
      <w:pPr>
        <w:pStyle w:val="Prrafodelista"/>
        <w:ind w:left="1287" w:firstLine="0"/>
        <w:rPr>
          <w:b/>
          <w:i/>
        </w:rPr>
      </w:pPr>
    </w:p>
    <w:p w:rsidR="000934B1" w:rsidRPr="001E41D1" w:rsidRDefault="000934B1" w:rsidP="001E41D1">
      <w:pPr>
        <w:pStyle w:val="Prrafodelista"/>
        <w:numPr>
          <w:ilvl w:val="0"/>
          <w:numId w:val="11"/>
        </w:numPr>
      </w:pPr>
      <w:r w:rsidRPr="001E41D1">
        <w:t>Servidores de correo (SMTP, IMAP, POP3) que utilizan cifrado SSL/TLS.</w:t>
      </w:r>
    </w:p>
    <w:p w:rsidR="000934B1" w:rsidRDefault="000934B1" w:rsidP="001E41D1">
      <w:pPr>
        <w:pStyle w:val="Prrafodelista"/>
        <w:numPr>
          <w:ilvl w:val="0"/>
          <w:numId w:val="11"/>
        </w:numPr>
      </w:pPr>
      <w:r w:rsidRPr="001E41D1">
        <w:t>Servicios de correo web (como Gmail o Outlook) que requieren HTTPS.</w:t>
      </w:r>
    </w:p>
    <w:p w:rsidR="001E41D1" w:rsidRPr="001E41D1" w:rsidRDefault="001E41D1" w:rsidP="001E41D1">
      <w:pPr>
        <w:pStyle w:val="Prrafodelista"/>
        <w:ind w:left="1647" w:firstLine="0"/>
      </w:pPr>
    </w:p>
    <w:p w:rsidR="000934B1" w:rsidRDefault="000934B1" w:rsidP="000934B1">
      <w:pPr>
        <w:ind w:firstLine="0"/>
        <w:rPr>
          <w:i/>
        </w:rPr>
      </w:pPr>
      <w:r w:rsidRPr="000934B1">
        <w:rPr>
          <w:i/>
        </w:rPr>
        <w:t>Razón: El cifrado evita que los correos sean interceptados o manipulados durante la transmisión.</w:t>
      </w:r>
    </w:p>
    <w:p w:rsidR="001E41D1" w:rsidRDefault="001E41D1" w:rsidP="000934B1">
      <w:pPr>
        <w:ind w:firstLine="0"/>
        <w:rPr>
          <w:i/>
        </w:rPr>
      </w:pPr>
    </w:p>
    <w:p w:rsidR="001E41D1" w:rsidRDefault="001E41D1" w:rsidP="000934B1">
      <w:pPr>
        <w:ind w:firstLine="0"/>
        <w:rPr>
          <w:i/>
        </w:rPr>
      </w:pPr>
    </w:p>
    <w:p w:rsidR="001E41D1" w:rsidRDefault="001E41D1" w:rsidP="000934B1">
      <w:pPr>
        <w:ind w:firstLine="0"/>
        <w:rPr>
          <w:i/>
        </w:rPr>
      </w:pPr>
    </w:p>
    <w:p w:rsidR="000934B1" w:rsidRDefault="000934B1" w:rsidP="00990370">
      <w:pPr>
        <w:pStyle w:val="Prrafodelista"/>
        <w:numPr>
          <w:ilvl w:val="0"/>
          <w:numId w:val="8"/>
        </w:numPr>
        <w:ind w:left="284" w:firstLine="0"/>
        <w:rPr>
          <w:b/>
          <w:i/>
        </w:rPr>
      </w:pPr>
      <w:r w:rsidRPr="00990370">
        <w:rPr>
          <w:b/>
          <w:i/>
        </w:rPr>
        <w:t>Redes Wi-Fi públicas</w:t>
      </w:r>
      <w:r w:rsidR="00B64F94">
        <w:rPr>
          <w:b/>
          <w:i/>
        </w:rPr>
        <w:t>:</w:t>
      </w:r>
    </w:p>
    <w:p w:rsidR="00B64F94" w:rsidRPr="00990370" w:rsidRDefault="00B64F94" w:rsidP="00B64F94">
      <w:pPr>
        <w:pStyle w:val="Prrafodelista"/>
        <w:ind w:left="284" w:firstLine="0"/>
        <w:rPr>
          <w:b/>
          <w:i/>
        </w:rPr>
      </w:pPr>
    </w:p>
    <w:p w:rsidR="000934B1" w:rsidRDefault="000934B1" w:rsidP="00B64F94">
      <w:pPr>
        <w:pStyle w:val="Prrafodelista"/>
        <w:numPr>
          <w:ilvl w:val="0"/>
          <w:numId w:val="9"/>
        </w:numPr>
      </w:pPr>
      <w:r w:rsidRPr="00B64F94">
        <w:rPr>
          <w:b/>
          <w:i/>
        </w:rPr>
        <w:t xml:space="preserve">Circunstancia: </w:t>
      </w:r>
      <w:r w:rsidRPr="00B64F94">
        <w:t>Si ofreces acceso a una red Wi-Fi pública o privada.</w:t>
      </w:r>
    </w:p>
    <w:p w:rsidR="00B64F94" w:rsidRPr="00B64F94" w:rsidRDefault="00B64F94" w:rsidP="00B64F94">
      <w:pPr>
        <w:pStyle w:val="Prrafodelista"/>
        <w:ind w:left="1287" w:firstLine="0"/>
      </w:pPr>
    </w:p>
    <w:p w:rsidR="000934B1" w:rsidRDefault="000934B1" w:rsidP="00B64F94">
      <w:pPr>
        <w:pStyle w:val="Prrafodelista"/>
        <w:numPr>
          <w:ilvl w:val="0"/>
          <w:numId w:val="12"/>
        </w:numPr>
        <w:rPr>
          <w:b/>
          <w:i/>
        </w:rPr>
      </w:pPr>
      <w:r w:rsidRPr="00B64F94">
        <w:rPr>
          <w:b/>
          <w:i/>
        </w:rPr>
        <w:t>Ejemplo:</w:t>
      </w:r>
    </w:p>
    <w:p w:rsidR="00B64F94" w:rsidRPr="00B64F94" w:rsidRDefault="00B64F94" w:rsidP="00B64F94">
      <w:pPr>
        <w:pStyle w:val="Prrafodelista"/>
        <w:ind w:left="1287" w:firstLine="0"/>
        <w:rPr>
          <w:b/>
          <w:i/>
        </w:rPr>
      </w:pPr>
    </w:p>
    <w:p w:rsidR="000934B1" w:rsidRPr="00B64F94" w:rsidRDefault="000934B1" w:rsidP="00B64F94">
      <w:pPr>
        <w:pStyle w:val="Prrafodelista"/>
        <w:numPr>
          <w:ilvl w:val="0"/>
          <w:numId w:val="11"/>
        </w:numPr>
      </w:pPr>
      <w:r w:rsidRPr="00B64F94">
        <w:t>Cafeterías, aeropuertos o hoteles que ofrecen Wi-Fi a clientes.</w:t>
      </w:r>
    </w:p>
    <w:p w:rsidR="000934B1" w:rsidRDefault="000934B1" w:rsidP="00B64F94">
      <w:pPr>
        <w:pStyle w:val="Prrafodelista"/>
        <w:numPr>
          <w:ilvl w:val="0"/>
          <w:numId w:val="11"/>
        </w:numPr>
      </w:pPr>
      <w:r w:rsidRPr="00B64F94">
        <w:t>Redes corporativas que permiten acceso a invitados.</w:t>
      </w:r>
    </w:p>
    <w:p w:rsidR="00B64F94" w:rsidRPr="00B64F94" w:rsidRDefault="00B64F94" w:rsidP="00B64F94">
      <w:pPr>
        <w:pStyle w:val="Prrafodelista"/>
        <w:ind w:left="1647" w:firstLine="0"/>
      </w:pPr>
    </w:p>
    <w:p w:rsidR="000934B1" w:rsidRDefault="000934B1" w:rsidP="000934B1">
      <w:pPr>
        <w:ind w:firstLine="0"/>
        <w:rPr>
          <w:i/>
        </w:rPr>
      </w:pPr>
      <w:r w:rsidRPr="000934B1">
        <w:rPr>
          <w:i/>
        </w:rPr>
        <w:t>Razón: El cifrado SSL/TLS protege a los usuarios de ataques como el Man-in-the-Middle (MitM) en redes inseguras.</w:t>
      </w:r>
    </w:p>
    <w:p w:rsidR="00B64F94" w:rsidRPr="000934B1" w:rsidRDefault="00B64F94" w:rsidP="000934B1">
      <w:pPr>
        <w:ind w:firstLine="0"/>
        <w:rPr>
          <w:i/>
        </w:rPr>
      </w:pPr>
    </w:p>
    <w:p w:rsidR="000934B1" w:rsidRPr="00990370" w:rsidRDefault="000934B1" w:rsidP="00990370">
      <w:pPr>
        <w:pStyle w:val="Prrafodelista"/>
        <w:numPr>
          <w:ilvl w:val="0"/>
          <w:numId w:val="8"/>
        </w:numPr>
        <w:ind w:left="284" w:firstLine="0"/>
        <w:rPr>
          <w:b/>
          <w:i/>
        </w:rPr>
      </w:pPr>
      <w:r w:rsidRPr="00990370">
        <w:rPr>
          <w:b/>
          <w:i/>
        </w:rPr>
        <w:t>Aplicaciones móviles</w:t>
      </w:r>
    </w:p>
    <w:p w:rsidR="000934B1" w:rsidRPr="00B64F94" w:rsidRDefault="000934B1" w:rsidP="00B64F94">
      <w:pPr>
        <w:pStyle w:val="Prrafodelista"/>
        <w:numPr>
          <w:ilvl w:val="0"/>
          <w:numId w:val="9"/>
        </w:numPr>
        <w:rPr>
          <w:b/>
          <w:i/>
        </w:rPr>
      </w:pPr>
      <w:r w:rsidRPr="00B64F94">
        <w:rPr>
          <w:b/>
          <w:i/>
        </w:rPr>
        <w:t xml:space="preserve">Circunstancia: </w:t>
      </w:r>
      <w:r w:rsidRPr="00B64F94">
        <w:t>Si desarrollas aplicaciones móviles que se conectan a servidores backend.</w:t>
      </w:r>
    </w:p>
    <w:p w:rsidR="00B64F94" w:rsidRPr="00B64F94" w:rsidRDefault="00B64F94" w:rsidP="00B64F94">
      <w:pPr>
        <w:pStyle w:val="Prrafodelista"/>
        <w:ind w:left="1287" w:firstLine="0"/>
        <w:rPr>
          <w:b/>
          <w:i/>
        </w:rPr>
      </w:pPr>
    </w:p>
    <w:p w:rsidR="000934B1" w:rsidRDefault="000934B1" w:rsidP="00B64F94">
      <w:pPr>
        <w:pStyle w:val="Prrafodelista"/>
        <w:numPr>
          <w:ilvl w:val="0"/>
          <w:numId w:val="12"/>
        </w:numPr>
        <w:rPr>
          <w:b/>
          <w:i/>
        </w:rPr>
      </w:pPr>
      <w:r w:rsidRPr="00B64F94">
        <w:rPr>
          <w:b/>
          <w:i/>
        </w:rPr>
        <w:t>Ejemplo:</w:t>
      </w:r>
    </w:p>
    <w:p w:rsidR="00B64F94" w:rsidRPr="00B64F94" w:rsidRDefault="00B64F94" w:rsidP="00B64F94">
      <w:pPr>
        <w:pStyle w:val="Prrafodelista"/>
        <w:ind w:left="1287" w:firstLine="0"/>
        <w:rPr>
          <w:b/>
          <w:i/>
        </w:rPr>
      </w:pPr>
    </w:p>
    <w:p w:rsidR="000934B1" w:rsidRPr="00B64F94" w:rsidRDefault="000934B1" w:rsidP="00B64F94">
      <w:pPr>
        <w:pStyle w:val="Prrafodelista"/>
        <w:numPr>
          <w:ilvl w:val="0"/>
          <w:numId w:val="11"/>
        </w:numPr>
      </w:pPr>
      <w:r w:rsidRPr="00B64F94">
        <w:t>Aplicaciones de banca móvil.</w:t>
      </w:r>
    </w:p>
    <w:p w:rsidR="000934B1" w:rsidRDefault="000934B1" w:rsidP="00B64F94">
      <w:pPr>
        <w:pStyle w:val="Prrafodelista"/>
        <w:numPr>
          <w:ilvl w:val="0"/>
          <w:numId w:val="11"/>
        </w:numPr>
      </w:pPr>
      <w:r w:rsidRPr="00B64F94">
        <w:t>Apps de mensajería instantánea.</w:t>
      </w:r>
    </w:p>
    <w:p w:rsidR="00B64F94" w:rsidRPr="00B64F94" w:rsidRDefault="00B64F94" w:rsidP="00B64F94">
      <w:pPr>
        <w:pStyle w:val="Prrafodelista"/>
        <w:ind w:left="1647" w:firstLine="0"/>
      </w:pPr>
    </w:p>
    <w:p w:rsidR="00B64F94" w:rsidRDefault="000934B1" w:rsidP="000934B1">
      <w:pPr>
        <w:ind w:firstLine="0"/>
        <w:rPr>
          <w:i/>
        </w:rPr>
      </w:pPr>
      <w:r w:rsidRPr="000934B1">
        <w:rPr>
          <w:i/>
        </w:rPr>
        <w:t>Razón: El cifrado SSL/TLS asegura que los datos enviados desde la app al servidor estén protegidos.</w:t>
      </w:r>
    </w:p>
    <w:p w:rsidR="00B64F94" w:rsidRDefault="00B64F94" w:rsidP="000934B1">
      <w:pPr>
        <w:ind w:firstLine="0"/>
        <w:rPr>
          <w:i/>
        </w:rPr>
      </w:pPr>
    </w:p>
    <w:p w:rsidR="000934B1" w:rsidRDefault="000934B1" w:rsidP="00990370">
      <w:pPr>
        <w:pStyle w:val="Prrafodelista"/>
        <w:numPr>
          <w:ilvl w:val="0"/>
          <w:numId w:val="8"/>
        </w:numPr>
        <w:ind w:left="284" w:firstLine="0"/>
        <w:rPr>
          <w:b/>
          <w:i/>
        </w:rPr>
      </w:pPr>
      <w:r w:rsidRPr="00990370">
        <w:rPr>
          <w:b/>
          <w:i/>
        </w:rPr>
        <w:t>Sitios con autenticación de usuarios</w:t>
      </w:r>
      <w:r w:rsidR="00B64F94">
        <w:rPr>
          <w:b/>
          <w:i/>
        </w:rPr>
        <w:t>:</w:t>
      </w:r>
    </w:p>
    <w:p w:rsidR="00B64F94" w:rsidRPr="00990370" w:rsidRDefault="00B64F94" w:rsidP="00B64F94">
      <w:pPr>
        <w:pStyle w:val="Prrafodelista"/>
        <w:ind w:left="284" w:firstLine="0"/>
        <w:rPr>
          <w:b/>
          <w:i/>
        </w:rPr>
      </w:pPr>
    </w:p>
    <w:p w:rsidR="000934B1" w:rsidRPr="00B64F94" w:rsidRDefault="000934B1" w:rsidP="00B64F94">
      <w:pPr>
        <w:pStyle w:val="Prrafodelista"/>
        <w:numPr>
          <w:ilvl w:val="0"/>
          <w:numId w:val="9"/>
        </w:numPr>
      </w:pPr>
      <w:r w:rsidRPr="00B64F94">
        <w:rPr>
          <w:b/>
          <w:i/>
        </w:rPr>
        <w:t xml:space="preserve">Circunstancia: </w:t>
      </w:r>
      <w:r w:rsidRPr="00B64F94">
        <w:t>Si tu sitio permite a los usuarios iniciar sesión o crear cuentas.</w:t>
      </w:r>
    </w:p>
    <w:p w:rsidR="000934B1" w:rsidRDefault="000934B1" w:rsidP="00B64F94">
      <w:pPr>
        <w:pStyle w:val="Prrafodelista"/>
        <w:numPr>
          <w:ilvl w:val="0"/>
          <w:numId w:val="12"/>
        </w:numPr>
        <w:rPr>
          <w:b/>
          <w:i/>
        </w:rPr>
      </w:pPr>
      <w:r w:rsidRPr="00B64F94">
        <w:rPr>
          <w:b/>
          <w:i/>
        </w:rPr>
        <w:t>Ejemplo:</w:t>
      </w:r>
    </w:p>
    <w:p w:rsidR="00B64F94" w:rsidRPr="00B64F94" w:rsidRDefault="00B64F94" w:rsidP="00B64F94">
      <w:pPr>
        <w:pStyle w:val="Prrafodelista"/>
        <w:ind w:left="1287" w:firstLine="0"/>
        <w:rPr>
          <w:b/>
          <w:i/>
        </w:rPr>
      </w:pPr>
    </w:p>
    <w:p w:rsidR="000934B1" w:rsidRPr="00B64F94" w:rsidRDefault="000934B1" w:rsidP="00B64F94">
      <w:pPr>
        <w:pStyle w:val="Prrafodelista"/>
        <w:numPr>
          <w:ilvl w:val="0"/>
          <w:numId w:val="11"/>
        </w:numPr>
      </w:pPr>
      <w:r w:rsidRPr="00B64F94">
        <w:t>Plataformas educativas.</w:t>
      </w:r>
    </w:p>
    <w:p w:rsidR="000934B1" w:rsidRPr="00B64F94" w:rsidRDefault="000934B1" w:rsidP="00B64F94">
      <w:pPr>
        <w:pStyle w:val="Prrafodelista"/>
        <w:numPr>
          <w:ilvl w:val="0"/>
          <w:numId w:val="11"/>
        </w:numPr>
      </w:pPr>
      <w:r w:rsidRPr="00B64F94">
        <w:t>Redes sociales.</w:t>
      </w:r>
    </w:p>
    <w:p w:rsidR="000934B1" w:rsidRDefault="000934B1" w:rsidP="00B64F94">
      <w:pPr>
        <w:pStyle w:val="Prrafodelista"/>
        <w:numPr>
          <w:ilvl w:val="0"/>
          <w:numId w:val="11"/>
        </w:numPr>
      </w:pPr>
      <w:r w:rsidRPr="00B64F94">
        <w:t>Foros o comunidades en línea.</w:t>
      </w:r>
    </w:p>
    <w:p w:rsidR="00B64F94" w:rsidRPr="00B64F94" w:rsidRDefault="00B64F94" w:rsidP="00B64F94">
      <w:pPr>
        <w:pStyle w:val="Prrafodelista"/>
        <w:ind w:left="1647" w:firstLine="0"/>
      </w:pPr>
    </w:p>
    <w:p w:rsidR="000934B1" w:rsidRDefault="000934B1" w:rsidP="000934B1">
      <w:pPr>
        <w:ind w:firstLine="0"/>
        <w:rPr>
          <w:i/>
        </w:rPr>
      </w:pPr>
      <w:r w:rsidRPr="000934B1">
        <w:rPr>
          <w:i/>
        </w:rPr>
        <w:t>Razón: El cifrado protege las credenciales de los usuarios y evita accesos no autorizados.</w:t>
      </w:r>
    </w:p>
    <w:p w:rsidR="009B49AD" w:rsidRDefault="009B49AD" w:rsidP="000934B1">
      <w:pPr>
        <w:ind w:firstLine="0"/>
        <w:rPr>
          <w:i/>
        </w:rPr>
      </w:pPr>
    </w:p>
    <w:p w:rsidR="009B49AD" w:rsidRDefault="009B49AD" w:rsidP="000934B1">
      <w:pPr>
        <w:ind w:firstLine="0"/>
        <w:rPr>
          <w:i/>
        </w:rPr>
      </w:pPr>
    </w:p>
    <w:p w:rsidR="009B49AD" w:rsidRDefault="009B49AD" w:rsidP="000934B1">
      <w:pPr>
        <w:ind w:firstLine="0"/>
        <w:rPr>
          <w:i/>
        </w:rPr>
      </w:pPr>
    </w:p>
    <w:p w:rsidR="009B49AD" w:rsidRDefault="009B49AD" w:rsidP="000934B1">
      <w:pPr>
        <w:ind w:firstLine="0"/>
        <w:rPr>
          <w:i/>
        </w:rPr>
      </w:pPr>
    </w:p>
    <w:p w:rsidR="009B49AD" w:rsidRDefault="009B49AD" w:rsidP="009B49AD">
      <w:pPr>
        <w:ind w:firstLine="0"/>
      </w:pPr>
      <w:r w:rsidRPr="009B49AD">
        <w:t xml:space="preserve">Se debe </w:t>
      </w:r>
      <w:r w:rsidRPr="009B49AD">
        <w:t>utilizar un certificado</w:t>
      </w:r>
      <w:r w:rsidRPr="009B49AD">
        <w:rPr>
          <w:i/>
        </w:rPr>
        <w:t xml:space="preserve"> </w:t>
      </w:r>
      <w:r w:rsidRPr="009B49AD">
        <w:rPr>
          <w:b/>
          <w:i/>
        </w:rPr>
        <w:t>SSL/TLS</w:t>
      </w:r>
      <w:r w:rsidRPr="009B49AD">
        <w:rPr>
          <w:i/>
        </w:rPr>
        <w:t xml:space="preserve"> </w:t>
      </w:r>
      <w:r>
        <w:t>siempre que:</w:t>
      </w:r>
    </w:p>
    <w:p w:rsidR="009B49AD" w:rsidRPr="009B49AD" w:rsidRDefault="009B49AD" w:rsidP="009B49AD">
      <w:pPr>
        <w:ind w:firstLine="0"/>
      </w:pPr>
    </w:p>
    <w:p w:rsidR="009B49AD" w:rsidRPr="009B49AD" w:rsidRDefault="009B49AD" w:rsidP="009B49AD">
      <w:pPr>
        <w:pStyle w:val="Prrafodelista"/>
        <w:numPr>
          <w:ilvl w:val="0"/>
          <w:numId w:val="13"/>
        </w:numPr>
        <w:rPr>
          <w:i/>
        </w:rPr>
      </w:pPr>
      <w:r w:rsidRPr="009B49AD">
        <w:rPr>
          <w:i/>
        </w:rPr>
        <w:t>Manejes datos sensibles.</w:t>
      </w:r>
    </w:p>
    <w:p w:rsidR="009B49AD" w:rsidRPr="009B49AD" w:rsidRDefault="009B49AD" w:rsidP="009B49AD">
      <w:pPr>
        <w:pStyle w:val="Prrafodelista"/>
        <w:numPr>
          <w:ilvl w:val="0"/>
          <w:numId w:val="13"/>
        </w:numPr>
        <w:rPr>
          <w:i/>
        </w:rPr>
      </w:pPr>
      <w:r w:rsidRPr="009B49AD">
        <w:rPr>
          <w:i/>
        </w:rPr>
        <w:t>Quieras generar confianza en tus usuarios.</w:t>
      </w:r>
    </w:p>
    <w:p w:rsidR="009B49AD" w:rsidRPr="009B49AD" w:rsidRDefault="009B49AD" w:rsidP="009B49AD">
      <w:pPr>
        <w:pStyle w:val="Prrafodelista"/>
        <w:numPr>
          <w:ilvl w:val="0"/>
          <w:numId w:val="13"/>
        </w:numPr>
        <w:rPr>
          <w:i/>
        </w:rPr>
      </w:pPr>
      <w:r w:rsidRPr="009B49AD">
        <w:rPr>
          <w:i/>
        </w:rPr>
        <w:t>Necesites cumplir con regulaciones legales.</w:t>
      </w:r>
    </w:p>
    <w:p w:rsidR="009B49AD" w:rsidRPr="009B49AD" w:rsidRDefault="009B49AD" w:rsidP="009B49AD">
      <w:pPr>
        <w:pStyle w:val="Prrafodelista"/>
        <w:numPr>
          <w:ilvl w:val="0"/>
          <w:numId w:val="13"/>
        </w:numPr>
        <w:rPr>
          <w:i/>
        </w:rPr>
      </w:pPr>
      <w:r w:rsidRPr="009B49AD">
        <w:rPr>
          <w:i/>
        </w:rPr>
        <w:t>Desees mejorar el SEO de tu sitio.</w:t>
      </w:r>
    </w:p>
    <w:p w:rsidR="009B49AD" w:rsidRDefault="009B49AD" w:rsidP="009B49AD">
      <w:pPr>
        <w:pStyle w:val="Prrafodelista"/>
        <w:numPr>
          <w:ilvl w:val="0"/>
          <w:numId w:val="13"/>
        </w:numPr>
      </w:pPr>
      <w:r w:rsidRPr="009B49AD">
        <w:rPr>
          <w:i/>
        </w:rPr>
        <w:t>Asegures comunicaciones entre sistemas</w:t>
      </w:r>
      <w:r w:rsidRPr="009B49AD">
        <w:t>.</w:t>
      </w:r>
    </w:p>
    <w:p w:rsidR="009B49AD" w:rsidRPr="009B49AD" w:rsidRDefault="009B49AD" w:rsidP="009B49AD">
      <w:pPr>
        <w:pStyle w:val="Prrafodelista"/>
        <w:ind w:firstLine="0"/>
      </w:pPr>
    </w:p>
    <w:p w:rsidR="009B49AD" w:rsidRPr="009B49AD" w:rsidRDefault="009B49AD" w:rsidP="009B49AD">
      <w:pPr>
        <w:ind w:firstLine="0"/>
      </w:pPr>
      <w:r w:rsidRPr="009B49AD">
        <w:t xml:space="preserve">En resumen, el uso de certificados </w:t>
      </w:r>
      <w:r w:rsidRPr="009B49AD">
        <w:rPr>
          <w:b/>
          <w:i/>
        </w:rPr>
        <w:t>SSL/TLS</w:t>
      </w:r>
      <w:r w:rsidRPr="009B49AD">
        <w:t xml:space="preserve"> es prácticamente obligatorio en la mayoría de los </w:t>
      </w:r>
      <w:r>
        <w:t>escenarios modernos de internet</w:t>
      </w:r>
      <w:r w:rsidRPr="009B49AD">
        <w:t>, ya que garantizan la seguridad, la privacidad y la confianza en las interacciones digitales.</w:t>
      </w:r>
    </w:p>
    <w:sectPr w:rsidR="009B49AD" w:rsidRPr="009B49AD" w:rsidSect="00335933">
      <w:headerReference w:type="default" r:id="rId10"/>
      <w:footerReference w:type="default" r:id="rId11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7A11" w:rsidRDefault="00AA7A11" w:rsidP="00604736">
      <w:pPr>
        <w:spacing w:before="0" w:after="0" w:line="240" w:lineRule="auto"/>
      </w:pPr>
      <w:r>
        <w:separator/>
      </w:r>
    </w:p>
  </w:endnote>
  <w:endnote w:type="continuationSeparator" w:id="0">
    <w:p w:rsidR="00AA7A11" w:rsidRDefault="00AA7A11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A2AC4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AA7A11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35933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35933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AA7A11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335933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35933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7A11" w:rsidRDefault="00AA7A11" w:rsidP="00604736">
      <w:pPr>
        <w:spacing w:before="0" w:after="0" w:line="240" w:lineRule="auto"/>
      </w:pPr>
      <w:r>
        <w:separator/>
      </w:r>
    </w:p>
  </w:footnote>
  <w:footnote w:type="continuationSeparator" w:id="0">
    <w:p w:rsidR="00AA7A11" w:rsidRDefault="00AA7A11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335933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Certificados de Servidores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335933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Certificados de Servidores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04736" w:rsidRDefault="0060473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D57E9" w:rsidRPr="001D57E9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604736" w:rsidRDefault="0060473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D57E9" w:rsidRPr="001D57E9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291F"/>
    <w:multiLevelType w:val="hybridMultilevel"/>
    <w:tmpl w:val="9CF4A4FA"/>
    <w:lvl w:ilvl="0" w:tplc="0C0A0013">
      <w:start w:val="1"/>
      <w:numFmt w:val="upperRoman"/>
      <w:lvlText w:val="%1."/>
      <w:lvlJc w:val="righ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52E2AAD"/>
    <w:multiLevelType w:val="hybridMultilevel"/>
    <w:tmpl w:val="B1AED8A0"/>
    <w:lvl w:ilvl="0" w:tplc="8A1E00FE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55C0C55"/>
    <w:multiLevelType w:val="hybridMultilevel"/>
    <w:tmpl w:val="9EDCD94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661053"/>
    <w:multiLevelType w:val="hybridMultilevel"/>
    <w:tmpl w:val="EE8029FC"/>
    <w:lvl w:ilvl="0" w:tplc="0C0A000F">
      <w:start w:val="1"/>
      <w:numFmt w:val="decimal"/>
      <w:lvlText w:val="%1."/>
      <w:lvlJc w:val="left"/>
      <w:pPr>
        <w:ind w:left="785" w:hanging="360"/>
      </w:p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48461FB"/>
    <w:multiLevelType w:val="hybridMultilevel"/>
    <w:tmpl w:val="30D47DD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8025CD5"/>
    <w:multiLevelType w:val="hybridMultilevel"/>
    <w:tmpl w:val="3A1C966C"/>
    <w:lvl w:ilvl="0" w:tplc="41EEC296">
      <w:start w:val="1"/>
      <w:numFmt w:val="bullet"/>
      <w:pStyle w:val="Ttulo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B2309"/>
    <w:multiLevelType w:val="hybridMultilevel"/>
    <w:tmpl w:val="73BEA9FA"/>
    <w:lvl w:ilvl="0" w:tplc="8A1E0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A1E00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861DB"/>
    <w:multiLevelType w:val="hybridMultilevel"/>
    <w:tmpl w:val="D2F24806"/>
    <w:lvl w:ilvl="0" w:tplc="8A1E00FE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49E05765"/>
    <w:multiLevelType w:val="hybridMultilevel"/>
    <w:tmpl w:val="05A85458"/>
    <w:lvl w:ilvl="0" w:tplc="8A1E00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83FFC"/>
    <w:multiLevelType w:val="hybridMultilevel"/>
    <w:tmpl w:val="B3D80AEA"/>
    <w:lvl w:ilvl="0" w:tplc="8A1E00FE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5F8829C9"/>
    <w:multiLevelType w:val="hybridMultilevel"/>
    <w:tmpl w:val="8F74F684"/>
    <w:lvl w:ilvl="0" w:tplc="0C0A0017">
      <w:start w:val="1"/>
      <w:numFmt w:val="lowerLetter"/>
      <w:lvlText w:val="%1)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36A1C91"/>
    <w:multiLevelType w:val="hybridMultilevel"/>
    <w:tmpl w:val="2E1E85C4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440F1"/>
    <w:multiLevelType w:val="hybridMultilevel"/>
    <w:tmpl w:val="1B62E72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9"/>
  </w:num>
  <w:num w:numId="6">
    <w:abstractNumId w:val="10"/>
  </w:num>
  <w:num w:numId="7">
    <w:abstractNumId w:val="1"/>
  </w:num>
  <w:num w:numId="8">
    <w:abstractNumId w:val="0"/>
  </w:num>
  <w:num w:numId="9">
    <w:abstractNumId w:val="4"/>
  </w:num>
  <w:num w:numId="10">
    <w:abstractNumId w:val="12"/>
  </w:num>
  <w:num w:numId="11">
    <w:abstractNumId w:val="7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33"/>
    <w:rsid w:val="000638E0"/>
    <w:rsid w:val="000934B1"/>
    <w:rsid w:val="00182AB4"/>
    <w:rsid w:val="001C0E7C"/>
    <w:rsid w:val="001D57E9"/>
    <w:rsid w:val="001E41D1"/>
    <w:rsid w:val="00211575"/>
    <w:rsid w:val="00335933"/>
    <w:rsid w:val="0034796A"/>
    <w:rsid w:val="004E3763"/>
    <w:rsid w:val="005F0DD4"/>
    <w:rsid w:val="00604736"/>
    <w:rsid w:val="006A2736"/>
    <w:rsid w:val="007C7680"/>
    <w:rsid w:val="008D5F4B"/>
    <w:rsid w:val="00950B4B"/>
    <w:rsid w:val="00990370"/>
    <w:rsid w:val="009B49AD"/>
    <w:rsid w:val="009E6598"/>
    <w:rsid w:val="00A04660"/>
    <w:rsid w:val="00AA7A11"/>
    <w:rsid w:val="00B64F94"/>
    <w:rsid w:val="00CD17C7"/>
    <w:rsid w:val="00CE0ED4"/>
    <w:rsid w:val="00EA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F39AB1"/>
  <w15:chartTrackingRefBased/>
  <w15:docId w15:val="{CE73762A-C931-4547-9361-43954C88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AC4"/>
    <w:pPr>
      <w:spacing w:before="120" w:after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35933"/>
    <w:pPr>
      <w:keepNext/>
      <w:keepLines/>
      <w:numPr>
        <w:numId w:val="1"/>
      </w:numPr>
      <w:spacing w:before="360" w:after="24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335933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33593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5933"/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3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C768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D57E9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D57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D57E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D57E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D57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91005B-B3A3-48D9-97BC-5F3A99158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47</TotalTime>
  <Pages>9</Pages>
  <Words>1207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Certificados de Servidores</vt:lpstr>
    </vt:vector>
  </TitlesOfParts>
  <Company>Grupo ATU</Company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Certificados de Servidores</dc:title>
  <dc:subject/>
  <dc:creator>Francisco Javier Otero Herrero</dc:creator>
  <cp:keywords/>
  <dc:description/>
  <cp:lastModifiedBy>Usuario</cp:lastModifiedBy>
  <cp:revision>19</cp:revision>
  <dcterms:created xsi:type="dcterms:W3CDTF">2025-04-09T12:00:00Z</dcterms:created>
  <dcterms:modified xsi:type="dcterms:W3CDTF">2025-04-10T11:31:00Z</dcterms:modified>
</cp:coreProperties>
</file>