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20006647"/>
        <w:docPartObj>
          <w:docPartGallery w:val="Cover Pages"/>
          <w:docPartUnique/>
        </w:docPartObj>
      </w:sdtPr>
      <w:sdtContent>
        <w:p w:rsidR="00B43A91" w:rsidRDefault="00B43A9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43A91" w:rsidRDefault="00B43A91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7F7F7F" w:themeColor="text1" w:themeTint="80"/>
                                      <w:sz w:val="28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B43A91" w:rsidRPr="00B43A91" w:rsidRDefault="00B43A91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</w:pPr>
                                      <w:r w:rsidRPr="00B43A91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  <w:t>Francisco Javier Otero Herrero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7F7F7F" w:themeColor="text1" w:themeTint="80"/>
                                      <w:sz w:val="28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B43A91" w:rsidRPr="00B43A91" w:rsidRDefault="00B43A91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</w:pPr>
                                      <w:r w:rsidRPr="00B43A91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  <w:t>Grupo ATU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7F7F7F" w:themeColor="text1" w:themeTint="80"/>
                                      <w:sz w:val="28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4-1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B43A91" w:rsidRPr="00B43A91" w:rsidRDefault="00B43A91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  <w:t>10-04-2025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left:0;text-align:left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B43A91" w:rsidRDefault="00B43A91">
                            <w:pPr>
                              <w:pStyle w:val="Sinespaciado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F7F7F" w:themeColor="text1" w:themeTint="80"/>
                                <w:sz w:val="28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B43A91" w:rsidRPr="00B43A91" w:rsidRDefault="00B43A91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</w:pPr>
                                <w:r w:rsidRPr="00B43A91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  <w:t>Francisco Javier Otero Herrero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F7F7F" w:themeColor="text1" w:themeTint="80"/>
                                <w:sz w:val="28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B43A91" w:rsidRPr="00B43A91" w:rsidRDefault="00B43A91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</w:pPr>
                                <w:r w:rsidRPr="00B43A91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  <w:t>Grupo ATU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F7F7F" w:themeColor="text1" w:themeTint="80"/>
                                <w:sz w:val="28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4-1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43A91" w:rsidRPr="00B43A91" w:rsidRDefault="00B43A91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  <w:t>10-04-2025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FFFFFF" w:themeColor="background1"/>
                                    <w:sz w:val="68"/>
                                    <w:szCs w:val="68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B43A91" w:rsidRPr="00B43A91" w:rsidRDefault="00B43A91" w:rsidP="00B43A91">
                                    <w:pPr>
                                      <w:pStyle w:val="Sinespaciado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FFFFFF" w:themeColor="background1"/>
                                        <w:sz w:val="68"/>
                                        <w:szCs w:val="68"/>
                                      </w:rPr>
                                    </w:pPr>
                                    <w:r w:rsidRPr="00B43A91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FFFFFF" w:themeColor="background1"/>
                                        <w:sz w:val="68"/>
                                        <w:szCs w:val="68"/>
                                      </w:rPr>
                                      <w:t>Instalación de Certificados Seguros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left:0;text-align:left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i/>
                              <w:color w:val="FFFFFF" w:themeColor="background1"/>
                              <w:sz w:val="68"/>
                              <w:szCs w:val="68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B43A91" w:rsidRPr="00B43A91" w:rsidRDefault="00B43A91" w:rsidP="00B43A91">
                              <w:pPr>
                                <w:pStyle w:val="Sinespaciado"/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FFFFFF" w:themeColor="background1"/>
                                  <w:sz w:val="68"/>
                                  <w:szCs w:val="68"/>
                                </w:rPr>
                              </w:pPr>
                              <w:r w:rsidRPr="00B43A91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FFFFFF" w:themeColor="background1"/>
                                  <w:sz w:val="68"/>
                                  <w:szCs w:val="68"/>
                                </w:rPr>
                                <w:t>Instalación de Certificados Seguros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B43A91" w:rsidRDefault="00B43A91">
          <w:pPr>
            <w:spacing w:before="0" w:after="160"/>
            <w:jc w:val="left"/>
          </w:pPr>
          <w:r>
            <w:br w:type="page"/>
          </w:r>
        </w:p>
      </w:sdtContent>
    </w:sdt>
    <w:p w:rsidR="004E3763" w:rsidRDefault="004E3763" w:rsidP="00EA2AC4"/>
    <w:p w:rsidR="00B43A91" w:rsidRDefault="00B43A91" w:rsidP="00EA2AC4"/>
    <w:p w:rsidR="00B43A91" w:rsidRDefault="00B43A91">
      <w:pPr>
        <w:spacing w:before="0" w:after="160"/>
        <w:jc w:val="left"/>
      </w:pPr>
      <w:r>
        <w:br w:type="page"/>
      </w:r>
    </w:p>
    <w:p w:rsidR="00B43A91" w:rsidRDefault="00B43A91" w:rsidP="00EA2AC4"/>
    <w:p w:rsidR="00B43A91" w:rsidRDefault="00B43A91" w:rsidP="00EA2AC4"/>
    <w:p w:rsidR="00B43A91" w:rsidRPr="00B43A91" w:rsidRDefault="00B43A91" w:rsidP="00B43A91">
      <w:pPr>
        <w:pStyle w:val="Ttulo1"/>
        <w:spacing w:after="360"/>
        <w:jc w:val="left"/>
        <w:rPr>
          <w:i/>
          <w:sz w:val="48"/>
        </w:rPr>
      </w:pPr>
      <w:r w:rsidRPr="00B43A91">
        <w:rPr>
          <w:i/>
          <w:sz w:val="48"/>
        </w:rPr>
        <w:t>Actividad 4:</w:t>
      </w:r>
    </w:p>
    <w:p w:rsidR="00A02185" w:rsidRPr="00D83E76" w:rsidRDefault="00B43A91" w:rsidP="00D83E76">
      <w:pPr>
        <w:pStyle w:val="Ttulo2"/>
        <w:numPr>
          <w:ilvl w:val="0"/>
          <w:numId w:val="1"/>
        </w:numPr>
        <w:jc w:val="left"/>
        <w:rPr>
          <w:sz w:val="24"/>
        </w:rPr>
      </w:pPr>
      <w:r w:rsidRPr="00B43A91">
        <w:rPr>
          <w:sz w:val="24"/>
        </w:rPr>
        <w:t>Tenemos un servidor recién instalado y queremos instalarle un certificado de seguridad, ¿Qué debemos hacer?</w:t>
      </w:r>
      <w:r w:rsidR="00D83E76" w:rsidRPr="00D83E76">
        <w:rPr>
          <w:sz w:val="24"/>
        </w:rPr>
        <w:t xml:space="preserve"> </w:t>
      </w:r>
      <w:r w:rsidR="00D83E76" w:rsidRPr="00B43A91">
        <w:rPr>
          <w:sz w:val="24"/>
        </w:rPr>
        <w:t>Explicar los pasos a seguir para solicitar e instalar un certificado de seguridad.</w:t>
      </w:r>
    </w:p>
    <w:p w:rsidR="00A02185" w:rsidRDefault="00A02185" w:rsidP="00A02185">
      <w:pPr>
        <w:ind w:left="709"/>
        <w:rPr>
          <w:b/>
          <w:i/>
        </w:rPr>
      </w:pPr>
      <w:r w:rsidRPr="00A02185">
        <w:t>Instalar un certificado de seguridad</w:t>
      </w:r>
      <w:r w:rsidRPr="00A02185">
        <w:rPr>
          <w:b/>
          <w:i/>
        </w:rPr>
        <w:t xml:space="preserve"> SSL/TLS</w:t>
      </w:r>
      <w:r w:rsidRPr="00A02185">
        <w:t xml:space="preserve"> en un servidor recién instalado implica varios</w:t>
      </w:r>
      <w:r>
        <w:t xml:space="preserve"> pasos clave. A continuación, vamos a detallar </w:t>
      </w:r>
      <w:r w:rsidRPr="00A02185">
        <w:t xml:space="preserve">el proceso completo para configurar un </w:t>
      </w:r>
      <w:r>
        <w:rPr>
          <w:b/>
          <w:i/>
        </w:rPr>
        <w:t xml:space="preserve">certificado SSL/TLS en </w:t>
      </w:r>
      <w:r w:rsidRPr="00A02185">
        <w:rPr>
          <w:b/>
          <w:i/>
        </w:rPr>
        <w:t>u</w:t>
      </w:r>
      <w:r>
        <w:rPr>
          <w:b/>
          <w:i/>
        </w:rPr>
        <w:t>n</w:t>
      </w:r>
      <w:r w:rsidRPr="00A02185">
        <w:rPr>
          <w:b/>
          <w:i/>
        </w:rPr>
        <w:t xml:space="preserve"> servidor:</w:t>
      </w:r>
    </w:p>
    <w:p w:rsidR="00A02185" w:rsidRDefault="003436B6" w:rsidP="003436B6">
      <w:pPr>
        <w:pStyle w:val="Prrafodelista"/>
        <w:numPr>
          <w:ilvl w:val="0"/>
          <w:numId w:val="2"/>
        </w:numPr>
        <w:spacing w:after="360"/>
        <w:ind w:hanging="357"/>
        <w:rPr>
          <w:b/>
          <w:i/>
        </w:rPr>
      </w:pPr>
      <w:r w:rsidRPr="003436B6">
        <w:rPr>
          <w:b/>
          <w:i/>
        </w:rPr>
        <w:t>Verificar los requisitos previos</w:t>
      </w:r>
      <w:r>
        <w:rPr>
          <w:b/>
          <w:i/>
        </w:rPr>
        <w:t>:</w:t>
      </w:r>
    </w:p>
    <w:p w:rsidR="003436B6" w:rsidRDefault="003436B6" w:rsidP="003436B6">
      <w:pPr>
        <w:pStyle w:val="Prrafodelista"/>
        <w:spacing w:after="360"/>
        <w:ind w:left="1429"/>
        <w:rPr>
          <w:b/>
          <w:i/>
        </w:rPr>
      </w:pPr>
    </w:p>
    <w:p w:rsidR="003436B6" w:rsidRDefault="003436B6" w:rsidP="003436B6">
      <w:pPr>
        <w:pStyle w:val="Prrafodelista"/>
        <w:numPr>
          <w:ilvl w:val="0"/>
          <w:numId w:val="3"/>
        </w:numPr>
        <w:spacing w:before="240" w:after="360"/>
        <w:ind w:left="1786" w:hanging="357"/>
      </w:pPr>
      <w:r w:rsidRPr="003436B6">
        <w:t>El servidor está configurado correctamente: El servidor web (por ejemplo, Apache, Nginx) debe estar funcionando.</w:t>
      </w:r>
    </w:p>
    <w:p w:rsidR="003436B6" w:rsidRDefault="003436B6" w:rsidP="003436B6">
      <w:pPr>
        <w:pStyle w:val="Prrafodelista"/>
        <w:numPr>
          <w:ilvl w:val="0"/>
          <w:numId w:val="3"/>
        </w:numPr>
        <w:spacing w:before="240" w:after="360"/>
        <w:ind w:left="1786" w:hanging="357"/>
      </w:pPr>
      <w:r w:rsidRPr="003436B6">
        <w:rPr>
          <w:b/>
          <w:i/>
        </w:rPr>
        <w:t>Tienes un dominio registrado:</w:t>
      </w:r>
      <w:r>
        <w:t xml:space="preserve"> Necesitas un nombre de dominio (por ejemplo, www.ejemplo.com) asociado a la dirección IP de tu servidor.</w:t>
      </w:r>
    </w:p>
    <w:p w:rsidR="003436B6" w:rsidRDefault="003436B6" w:rsidP="003436B6">
      <w:pPr>
        <w:pStyle w:val="Prrafodelista"/>
        <w:numPr>
          <w:ilvl w:val="0"/>
          <w:numId w:val="3"/>
        </w:numPr>
        <w:spacing w:before="240" w:after="360"/>
        <w:ind w:left="1786" w:hanging="357"/>
      </w:pPr>
      <w:r w:rsidRPr="003436B6">
        <w:rPr>
          <w:b/>
          <w:i/>
        </w:rPr>
        <w:t>DNS está configurado:</w:t>
      </w:r>
      <w:r>
        <w:t xml:space="preserve"> El dominio debe apuntar al servidor me</w:t>
      </w:r>
      <w:r>
        <w:t>diante registros DNS</w:t>
      </w:r>
      <w:r>
        <w:t>.</w:t>
      </w:r>
    </w:p>
    <w:p w:rsidR="003436B6" w:rsidRDefault="003436B6" w:rsidP="003436B6">
      <w:pPr>
        <w:pStyle w:val="Prrafodelista"/>
        <w:spacing w:before="240" w:after="360"/>
        <w:ind w:left="1786"/>
      </w:pPr>
    </w:p>
    <w:p w:rsidR="003436B6" w:rsidRDefault="003436B6" w:rsidP="003436B6">
      <w:pPr>
        <w:pStyle w:val="Prrafodelista"/>
        <w:numPr>
          <w:ilvl w:val="0"/>
          <w:numId w:val="2"/>
        </w:numPr>
        <w:spacing w:after="360"/>
        <w:ind w:hanging="357"/>
        <w:rPr>
          <w:b/>
          <w:i/>
        </w:rPr>
      </w:pPr>
      <w:r w:rsidRPr="003436B6">
        <w:rPr>
          <w:b/>
          <w:i/>
        </w:rPr>
        <w:t>Generar una solicitud de firma de certificado (CSR)</w:t>
      </w:r>
      <w:r>
        <w:rPr>
          <w:b/>
          <w:i/>
        </w:rPr>
        <w:t>:</w:t>
      </w:r>
    </w:p>
    <w:p w:rsidR="003436B6" w:rsidRDefault="003436B6" w:rsidP="003436B6">
      <w:pPr>
        <w:ind w:left="1072"/>
      </w:pPr>
      <w:r w:rsidRPr="003436B6">
        <w:rPr>
          <w:b/>
          <w:i/>
        </w:rPr>
        <w:t>Un CSR (Certificate Signing Request)</w:t>
      </w:r>
      <w:r>
        <w:t xml:space="preserve"> es un archivo que contiene información sobre tu organización y dominio. Lo necesitas para solicitar un certificado </w:t>
      </w:r>
      <w:r w:rsidRPr="003436B6">
        <w:rPr>
          <w:b/>
          <w:i/>
        </w:rPr>
        <w:t>SSL/TLS</w:t>
      </w:r>
      <w:r>
        <w:t xml:space="preserve"> a una Autoridad de Certificación </w:t>
      </w:r>
      <w:r w:rsidRPr="003436B6">
        <w:rPr>
          <w:b/>
          <w:i/>
        </w:rPr>
        <w:t>(CA).</w:t>
      </w:r>
      <w:r>
        <w:t xml:space="preserve"> </w:t>
      </w:r>
      <w:r>
        <w:t>Pasos para generar un CSR:</w:t>
      </w:r>
    </w:p>
    <w:p w:rsidR="003436B6" w:rsidRPr="003436B6" w:rsidRDefault="003436B6" w:rsidP="003436B6">
      <w:pPr>
        <w:pStyle w:val="Prrafodelista"/>
        <w:numPr>
          <w:ilvl w:val="0"/>
          <w:numId w:val="4"/>
        </w:numPr>
        <w:rPr>
          <w:b/>
          <w:i/>
        </w:rPr>
      </w:pPr>
      <w:r w:rsidRPr="003436B6">
        <w:rPr>
          <w:b/>
          <w:i/>
        </w:rPr>
        <w:t>Genera</w:t>
      </w:r>
      <w:r w:rsidRPr="003436B6">
        <w:rPr>
          <w:b/>
          <w:i/>
        </w:rPr>
        <w:t>r</w:t>
      </w:r>
      <w:r w:rsidRPr="003436B6">
        <w:rPr>
          <w:b/>
          <w:i/>
        </w:rPr>
        <w:t xml:space="preserve"> una clave privada:</w:t>
      </w:r>
    </w:p>
    <w:p w:rsidR="003436B6" w:rsidRDefault="003436B6" w:rsidP="003436B6">
      <w:pPr>
        <w:pStyle w:val="Prrafodelista"/>
        <w:ind w:left="1792"/>
      </w:pPr>
    </w:p>
    <w:p w:rsidR="003436B6" w:rsidRDefault="003436B6" w:rsidP="003436B6">
      <w:pPr>
        <w:pStyle w:val="Prrafodelista"/>
        <w:spacing w:before="240"/>
        <w:ind w:left="1701"/>
        <w:rPr>
          <w:rFonts w:ascii="Courier New" w:hAnsi="Courier New" w:cs="Courier New"/>
        </w:rPr>
      </w:pPr>
      <w:r w:rsidRPr="003436B6">
        <w:rPr>
          <w:rFonts w:ascii="Courier New" w:hAnsi="Courier New" w:cs="Courier New"/>
        </w:rPr>
        <w:t>openssl genpkey -algorithm RSA -out private.key</w:t>
      </w:r>
    </w:p>
    <w:p w:rsidR="003436B6" w:rsidRDefault="003436B6" w:rsidP="003436B6">
      <w:pPr>
        <w:ind w:left="992" w:firstLine="709"/>
      </w:pPr>
      <w:r w:rsidRPr="003436B6">
        <w:t xml:space="preserve">Esto crea un archivo llamado </w:t>
      </w:r>
      <w:r w:rsidRPr="003436B6">
        <w:rPr>
          <w:b/>
          <w:i/>
        </w:rPr>
        <w:t>private.key,</w:t>
      </w:r>
      <w:r>
        <w:t xml:space="preserve"> que es la</w:t>
      </w:r>
      <w:r w:rsidRPr="003436B6">
        <w:t xml:space="preserve"> clave privada.</w:t>
      </w:r>
    </w:p>
    <w:p w:rsidR="003436B6" w:rsidRPr="003436B6" w:rsidRDefault="003436B6" w:rsidP="003436B6">
      <w:pPr>
        <w:pStyle w:val="Prrafodelista"/>
        <w:numPr>
          <w:ilvl w:val="0"/>
          <w:numId w:val="4"/>
        </w:numPr>
        <w:rPr>
          <w:b/>
          <w:i/>
        </w:rPr>
      </w:pPr>
      <w:r w:rsidRPr="003436B6">
        <w:rPr>
          <w:b/>
          <w:i/>
        </w:rPr>
        <w:t>Generar el CSR:</w:t>
      </w:r>
    </w:p>
    <w:p w:rsidR="003436B6" w:rsidRDefault="003436B6" w:rsidP="003436B6">
      <w:pPr>
        <w:pStyle w:val="Prrafodelista"/>
        <w:ind w:left="1792"/>
        <w:rPr>
          <w:i/>
        </w:rPr>
      </w:pPr>
    </w:p>
    <w:p w:rsidR="003436B6" w:rsidRPr="003436B6" w:rsidRDefault="003436B6" w:rsidP="003436B6">
      <w:pPr>
        <w:pStyle w:val="Prrafodelista"/>
        <w:spacing w:before="240"/>
        <w:ind w:left="1701"/>
        <w:rPr>
          <w:rFonts w:ascii="Courier New" w:hAnsi="Courier New" w:cs="Courier New"/>
          <w:sz w:val="22"/>
        </w:rPr>
      </w:pPr>
      <w:r w:rsidRPr="003436B6">
        <w:rPr>
          <w:rFonts w:ascii="Courier New" w:hAnsi="Courier New" w:cs="Courier New"/>
          <w:sz w:val="22"/>
        </w:rPr>
        <w:t>openssl req -new -key private.key -out request.csr</w:t>
      </w:r>
    </w:p>
    <w:p w:rsidR="003436B6" w:rsidRPr="003436B6" w:rsidRDefault="003436B6" w:rsidP="003436B6">
      <w:pPr>
        <w:ind w:left="1701"/>
      </w:pPr>
      <w:r>
        <w:t>Durante este proceso, se nos</w:t>
      </w:r>
      <w:r w:rsidRPr="003436B6">
        <w:t xml:space="preserve"> pedirá información como:</w:t>
      </w:r>
    </w:p>
    <w:p w:rsidR="003436B6" w:rsidRPr="003436B6" w:rsidRDefault="003436B6" w:rsidP="003436B6">
      <w:pPr>
        <w:pStyle w:val="Prrafodelista"/>
        <w:numPr>
          <w:ilvl w:val="0"/>
          <w:numId w:val="5"/>
        </w:numPr>
        <w:rPr>
          <w:i/>
        </w:rPr>
      </w:pPr>
      <w:r w:rsidRPr="003436B6">
        <w:rPr>
          <w:b/>
          <w:i/>
        </w:rPr>
        <w:t>Nombre común (CN):</w:t>
      </w:r>
      <w:r w:rsidRPr="003436B6">
        <w:rPr>
          <w:i/>
        </w:rPr>
        <w:t xml:space="preserve"> Tu dominio (por ejemplo, www.ejemplo.com).</w:t>
      </w:r>
    </w:p>
    <w:p w:rsidR="003436B6" w:rsidRPr="003436B6" w:rsidRDefault="003436B6" w:rsidP="003436B6">
      <w:pPr>
        <w:pStyle w:val="Prrafodelista"/>
        <w:numPr>
          <w:ilvl w:val="0"/>
          <w:numId w:val="5"/>
        </w:numPr>
        <w:rPr>
          <w:i/>
        </w:rPr>
      </w:pPr>
      <w:r w:rsidRPr="003436B6">
        <w:rPr>
          <w:b/>
          <w:i/>
        </w:rPr>
        <w:t>Organización (O):</w:t>
      </w:r>
      <w:r w:rsidRPr="003436B6">
        <w:rPr>
          <w:i/>
        </w:rPr>
        <w:t xml:space="preserve"> Nombre de tu empresa o proyecto.</w:t>
      </w:r>
    </w:p>
    <w:p w:rsidR="003436B6" w:rsidRDefault="003436B6" w:rsidP="003436B6">
      <w:pPr>
        <w:pStyle w:val="Prrafodelista"/>
        <w:numPr>
          <w:ilvl w:val="0"/>
          <w:numId w:val="5"/>
        </w:numPr>
        <w:rPr>
          <w:i/>
        </w:rPr>
      </w:pPr>
      <w:r w:rsidRPr="003436B6">
        <w:rPr>
          <w:b/>
          <w:i/>
        </w:rPr>
        <w:t>Ubicación:</w:t>
      </w:r>
      <w:r w:rsidRPr="003436B6">
        <w:rPr>
          <w:i/>
        </w:rPr>
        <w:t xml:space="preserve"> Ciudad, estado y país.</w:t>
      </w:r>
    </w:p>
    <w:p w:rsidR="003436B6" w:rsidRDefault="003436B6" w:rsidP="003436B6">
      <w:pPr>
        <w:rPr>
          <w:i/>
        </w:rPr>
      </w:pPr>
    </w:p>
    <w:p w:rsidR="003436B6" w:rsidRPr="003436B6" w:rsidRDefault="003436B6" w:rsidP="003436B6">
      <w:pPr>
        <w:pStyle w:val="Prrafodelista"/>
        <w:numPr>
          <w:ilvl w:val="0"/>
          <w:numId w:val="4"/>
        </w:numPr>
        <w:rPr>
          <w:b/>
          <w:i/>
        </w:rPr>
      </w:pPr>
      <w:r w:rsidRPr="003436B6">
        <w:rPr>
          <w:b/>
          <w:i/>
        </w:rPr>
        <w:t>Guarda el CSR (request.csr):</w:t>
      </w:r>
    </w:p>
    <w:p w:rsidR="003436B6" w:rsidRDefault="003436B6" w:rsidP="00BC44B7">
      <w:pPr>
        <w:ind w:left="992" w:firstLine="709"/>
      </w:pPr>
      <w:r>
        <w:t xml:space="preserve">Este archivo se enviará a la </w:t>
      </w:r>
      <w:r w:rsidRPr="00BC44B7">
        <w:rPr>
          <w:b/>
          <w:i/>
        </w:rPr>
        <w:t>CA</w:t>
      </w:r>
      <w:r>
        <w:t xml:space="preserve"> para solicitar el certificado.</w:t>
      </w:r>
    </w:p>
    <w:p w:rsidR="00BC44B7" w:rsidRDefault="00BC44B7" w:rsidP="00BC44B7">
      <w:pPr>
        <w:pStyle w:val="Prrafodelista"/>
        <w:numPr>
          <w:ilvl w:val="0"/>
          <w:numId w:val="2"/>
        </w:numPr>
        <w:spacing w:after="360"/>
        <w:ind w:hanging="357"/>
        <w:rPr>
          <w:b/>
          <w:i/>
        </w:rPr>
      </w:pPr>
      <w:r w:rsidRPr="00BC44B7">
        <w:rPr>
          <w:b/>
          <w:i/>
        </w:rPr>
        <w:t>Elegir y comprar un certificado SSL/TLS</w:t>
      </w:r>
      <w:r>
        <w:rPr>
          <w:b/>
          <w:i/>
        </w:rPr>
        <w:t>:</w:t>
      </w:r>
    </w:p>
    <w:p w:rsidR="00BC44B7" w:rsidRDefault="00BC44B7" w:rsidP="00BC44B7">
      <w:pPr>
        <w:pStyle w:val="Prrafodelista"/>
        <w:spacing w:after="360"/>
        <w:ind w:left="1429"/>
        <w:rPr>
          <w:b/>
          <w:i/>
        </w:rPr>
      </w:pPr>
    </w:p>
    <w:p w:rsidR="00BC44B7" w:rsidRDefault="00BC44B7" w:rsidP="00BC44B7">
      <w:pPr>
        <w:pStyle w:val="Prrafodelista"/>
        <w:spacing w:after="360"/>
        <w:ind w:left="1429"/>
      </w:pPr>
      <w:r w:rsidRPr="00BC44B7">
        <w:t>Existen varias opciones dependiendo d</w:t>
      </w:r>
      <w:r>
        <w:t>e nuestras necesidades:</w:t>
      </w:r>
    </w:p>
    <w:p w:rsidR="00BC44B7" w:rsidRPr="00BC44B7" w:rsidRDefault="00BC44B7" w:rsidP="00BC44B7">
      <w:pPr>
        <w:pStyle w:val="Prrafodelista"/>
        <w:spacing w:after="360"/>
        <w:ind w:left="1429"/>
      </w:pPr>
    </w:p>
    <w:p w:rsidR="00BC44B7" w:rsidRPr="00BC44B7" w:rsidRDefault="00BC44B7" w:rsidP="00BC44B7">
      <w:pPr>
        <w:pStyle w:val="Prrafodelista"/>
        <w:numPr>
          <w:ilvl w:val="0"/>
          <w:numId w:val="6"/>
        </w:numPr>
        <w:spacing w:after="360"/>
        <w:rPr>
          <w:i/>
        </w:rPr>
      </w:pPr>
      <w:r w:rsidRPr="00BC44B7">
        <w:rPr>
          <w:b/>
          <w:i/>
        </w:rPr>
        <w:t>Certificados gratuitos:</w:t>
      </w:r>
      <w:r w:rsidRPr="00BC44B7">
        <w:rPr>
          <w:i/>
        </w:rPr>
        <w:t xml:space="preserve"> Por ejemplo, </w:t>
      </w:r>
      <w:r w:rsidRPr="00BC44B7">
        <w:rPr>
          <w:b/>
          <w:i/>
        </w:rPr>
        <w:t>Let's Encrypt</w:t>
      </w:r>
      <w:r w:rsidRPr="00BC44B7">
        <w:rPr>
          <w:i/>
        </w:rPr>
        <w:t xml:space="preserve"> ofrece certificados gratuitos válidos por 90 días.</w:t>
      </w:r>
    </w:p>
    <w:p w:rsidR="00BC44B7" w:rsidRPr="00A03200" w:rsidRDefault="00BC44B7" w:rsidP="00BC44B7">
      <w:pPr>
        <w:pStyle w:val="Prrafodelista"/>
        <w:numPr>
          <w:ilvl w:val="0"/>
          <w:numId w:val="6"/>
        </w:numPr>
        <w:spacing w:after="360"/>
        <w:rPr>
          <w:i/>
        </w:rPr>
      </w:pPr>
      <w:r w:rsidRPr="00BC44B7">
        <w:rPr>
          <w:b/>
          <w:i/>
        </w:rPr>
        <w:t>Certificados pagados:</w:t>
      </w:r>
      <w:r w:rsidRPr="00BC44B7">
        <w:rPr>
          <w:i/>
        </w:rPr>
        <w:t xml:space="preserve"> Emitidos </w:t>
      </w:r>
      <w:r w:rsidRPr="00BC44B7">
        <w:rPr>
          <w:b/>
          <w:i/>
        </w:rPr>
        <w:t>por CAs como DigiCert, Comodo, o GlobalSign,</w:t>
      </w:r>
      <w:r w:rsidRPr="00BC44B7">
        <w:rPr>
          <w:i/>
        </w:rPr>
        <w:t xml:space="preserve"> con diferentes niveles de validación </w:t>
      </w:r>
      <w:r w:rsidRPr="00BC44B7">
        <w:rPr>
          <w:b/>
          <w:i/>
        </w:rPr>
        <w:t>(DV, OV, EV).</w:t>
      </w:r>
    </w:p>
    <w:p w:rsidR="00A03200" w:rsidRPr="00BC44B7" w:rsidRDefault="00A03200" w:rsidP="00A03200">
      <w:pPr>
        <w:pStyle w:val="Prrafodelista"/>
        <w:spacing w:after="360"/>
        <w:ind w:left="2149"/>
        <w:rPr>
          <w:i/>
        </w:rPr>
      </w:pPr>
    </w:p>
    <w:p w:rsidR="00BC44B7" w:rsidRDefault="00A03200" w:rsidP="00A03200">
      <w:pPr>
        <w:pStyle w:val="Prrafodelista"/>
        <w:numPr>
          <w:ilvl w:val="0"/>
          <w:numId w:val="2"/>
        </w:numPr>
        <w:spacing w:after="360"/>
        <w:ind w:hanging="357"/>
        <w:rPr>
          <w:b/>
          <w:i/>
        </w:rPr>
      </w:pPr>
      <w:r w:rsidRPr="00A03200">
        <w:rPr>
          <w:b/>
          <w:i/>
        </w:rPr>
        <w:t>Instalar el certificado en el servidor</w:t>
      </w:r>
      <w:r>
        <w:rPr>
          <w:b/>
          <w:i/>
        </w:rPr>
        <w:t>:</w:t>
      </w:r>
    </w:p>
    <w:p w:rsidR="00A03200" w:rsidRDefault="00A03200" w:rsidP="00A03200">
      <w:pPr>
        <w:spacing w:after="360"/>
        <w:ind w:left="1418"/>
      </w:pPr>
      <w:r>
        <w:t>Una vez que tengamos</w:t>
      </w:r>
      <w:r w:rsidRPr="00A03200">
        <w:t xml:space="preserve"> los archivos del certificado (generalmente </w:t>
      </w:r>
      <w:r w:rsidRPr="00A03200">
        <w:rPr>
          <w:b/>
          <w:i/>
        </w:rPr>
        <w:t>.crt)</w:t>
      </w:r>
      <w:r w:rsidRPr="00A03200">
        <w:t xml:space="preserve">, </w:t>
      </w:r>
      <w:r>
        <w:t>debemos seguir</w:t>
      </w:r>
      <w:r w:rsidRPr="00A03200">
        <w:t xml:space="preserve"> </w:t>
      </w:r>
      <w:r>
        <w:t>los siguientes</w:t>
      </w:r>
      <w:r w:rsidRPr="00A03200">
        <w:t xml:space="preserve"> pasos:</w:t>
      </w:r>
    </w:p>
    <w:p w:rsidR="00A03200" w:rsidRDefault="00A03200" w:rsidP="00A03200">
      <w:pPr>
        <w:spacing w:after="360"/>
        <w:ind w:left="1418"/>
      </w:pPr>
      <w:r w:rsidRPr="00A03200">
        <w:rPr>
          <w:b/>
          <w:i/>
        </w:rPr>
        <w:t>Para Apache</w:t>
      </w:r>
      <w:r w:rsidR="001117CE">
        <w:rPr>
          <w:b/>
          <w:i/>
        </w:rPr>
        <w:t>(Linux)</w:t>
      </w:r>
      <w:r w:rsidRPr="00A03200">
        <w:rPr>
          <w:b/>
          <w:i/>
        </w:rPr>
        <w:t>:</w:t>
      </w:r>
    </w:p>
    <w:p w:rsidR="00A03200" w:rsidRPr="00A03200" w:rsidRDefault="00A03200" w:rsidP="00A03200">
      <w:pPr>
        <w:pStyle w:val="Prrafodelista"/>
        <w:numPr>
          <w:ilvl w:val="0"/>
          <w:numId w:val="7"/>
        </w:numPr>
        <w:spacing w:after="360"/>
      </w:pPr>
      <w:r w:rsidRPr="00A03200">
        <w:t>Coloca los archivos en el directorio adecuado,</w:t>
      </w:r>
      <w:r>
        <w:t xml:space="preserve"> por ejemplo, en la siguiente ruta:</w:t>
      </w:r>
      <w:r w:rsidRPr="00A03200">
        <w:t xml:space="preserve"> </w:t>
      </w:r>
      <w:r w:rsidRPr="00A03200">
        <w:rPr>
          <w:i/>
        </w:rPr>
        <w:t>etc/apache2/ssl/).</w:t>
      </w:r>
    </w:p>
    <w:p w:rsidR="00A03200" w:rsidRPr="001117CE" w:rsidRDefault="00A03200" w:rsidP="00A03200">
      <w:pPr>
        <w:pStyle w:val="Prrafodelista"/>
        <w:numPr>
          <w:ilvl w:val="0"/>
          <w:numId w:val="7"/>
        </w:numPr>
        <w:spacing w:after="360"/>
      </w:pPr>
      <w:r w:rsidRPr="00A03200">
        <w:t>Edita el archivo de c</w:t>
      </w:r>
      <w:r w:rsidR="001117CE">
        <w:t xml:space="preserve">onfiguración del sitio virtual, por ejemplo, </w:t>
      </w:r>
      <w:r w:rsidRPr="001117CE">
        <w:rPr>
          <w:i/>
        </w:rPr>
        <w:t>/etc/apache2/sites-available/default-ssl.conf):</w:t>
      </w:r>
    </w:p>
    <w:p w:rsidR="001117CE" w:rsidRDefault="001117CE" w:rsidP="001117CE">
      <w:pPr>
        <w:pStyle w:val="Prrafodelista"/>
        <w:spacing w:after="360"/>
        <w:ind w:left="2138"/>
      </w:pPr>
    </w:p>
    <w:p w:rsidR="001117CE" w:rsidRPr="001117CE" w:rsidRDefault="001117CE" w:rsidP="001117CE">
      <w:pPr>
        <w:pStyle w:val="Prrafodelista"/>
        <w:spacing w:after="360"/>
        <w:ind w:left="2836"/>
        <w:rPr>
          <w:rFonts w:ascii="Courier New" w:hAnsi="Courier New" w:cs="Courier New"/>
        </w:rPr>
      </w:pPr>
      <w:r w:rsidRPr="001117CE">
        <w:rPr>
          <w:rFonts w:ascii="Courier New" w:hAnsi="Courier New" w:cs="Courier New"/>
        </w:rPr>
        <w:t>&lt;VirtualHost *:443&gt;</w:t>
      </w:r>
    </w:p>
    <w:p w:rsidR="001117CE" w:rsidRPr="001117CE" w:rsidRDefault="001117CE" w:rsidP="001117CE">
      <w:pPr>
        <w:pStyle w:val="Prrafodelista"/>
        <w:spacing w:after="360"/>
        <w:ind w:left="2836"/>
        <w:rPr>
          <w:rFonts w:ascii="Courier New" w:hAnsi="Courier New" w:cs="Courier New"/>
        </w:rPr>
      </w:pPr>
      <w:r w:rsidRPr="001117CE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1117CE">
        <w:rPr>
          <w:rFonts w:ascii="Courier New" w:hAnsi="Courier New" w:cs="Courier New"/>
        </w:rPr>
        <w:t>ServerName www.ejemplo.com</w:t>
      </w:r>
    </w:p>
    <w:p w:rsidR="001117CE" w:rsidRPr="001117CE" w:rsidRDefault="001117CE" w:rsidP="001117CE">
      <w:pPr>
        <w:pStyle w:val="Prrafodelista"/>
        <w:spacing w:after="360"/>
        <w:ind w:left="2836"/>
        <w:rPr>
          <w:rFonts w:ascii="Courier New" w:hAnsi="Courier New" w:cs="Courier New"/>
        </w:rPr>
      </w:pPr>
      <w:r w:rsidRPr="001117CE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1117CE">
        <w:rPr>
          <w:rFonts w:ascii="Courier New" w:hAnsi="Courier New" w:cs="Courier New"/>
        </w:rPr>
        <w:t>DocumentRoot /var/www/html</w:t>
      </w:r>
    </w:p>
    <w:p w:rsidR="001117CE" w:rsidRPr="001117CE" w:rsidRDefault="001117CE" w:rsidP="001117CE">
      <w:pPr>
        <w:pStyle w:val="Prrafodelista"/>
        <w:spacing w:after="360"/>
        <w:ind w:left="2836"/>
        <w:rPr>
          <w:rFonts w:ascii="Courier New" w:hAnsi="Courier New" w:cs="Courier New"/>
        </w:rPr>
      </w:pPr>
    </w:p>
    <w:p w:rsidR="001117CE" w:rsidRPr="001117CE" w:rsidRDefault="001117CE" w:rsidP="001117CE">
      <w:pPr>
        <w:pStyle w:val="Prrafodelista"/>
        <w:spacing w:after="360"/>
        <w:ind w:left="2836"/>
        <w:rPr>
          <w:rFonts w:ascii="Courier New" w:hAnsi="Courier New" w:cs="Courier New"/>
        </w:rPr>
      </w:pPr>
      <w:r w:rsidRPr="001117CE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1117CE">
        <w:rPr>
          <w:rFonts w:ascii="Courier New" w:hAnsi="Courier New" w:cs="Courier New"/>
        </w:rPr>
        <w:t>SSLEngine on</w:t>
      </w:r>
    </w:p>
    <w:p w:rsidR="001117CE" w:rsidRPr="001117CE" w:rsidRDefault="001117CE" w:rsidP="001117CE">
      <w:pPr>
        <w:pStyle w:val="Prrafodelista"/>
        <w:spacing w:after="360"/>
        <w:ind w:left="3545"/>
        <w:rPr>
          <w:rFonts w:ascii="Courier New" w:hAnsi="Courier New" w:cs="Courier New"/>
        </w:rPr>
      </w:pPr>
      <w:r w:rsidRPr="001117CE">
        <w:rPr>
          <w:rFonts w:ascii="Courier New" w:hAnsi="Courier New" w:cs="Courier New"/>
        </w:rPr>
        <w:t>SSLCertificateFile /etc/apache2/ssl/certificate.crt</w:t>
      </w:r>
    </w:p>
    <w:p w:rsidR="001117CE" w:rsidRPr="001117CE" w:rsidRDefault="001117CE" w:rsidP="001117CE">
      <w:pPr>
        <w:pStyle w:val="Prrafodelista"/>
        <w:spacing w:after="360"/>
        <w:ind w:left="3541"/>
        <w:rPr>
          <w:rFonts w:ascii="Courier New" w:hAnsi="Courier New" w:cs="Courier New"/>
        </w:rPr>
      </w:pPr>
      <w:r w:rsidRPr="001117CE">
        <w:rPr>
          <w:rFonts w:ascii="Courier New" w:hAnsi="Courier New" w:cs="Courier New"/>
        </w:rPr>
        <w:t>SSLCertificateKeyFile /etc/apache2/ssl/private.key</w:t>
      </w:r>
    </w:p>
    <w:p w:rsidR="001117CE" w:rsidRDefault="001117CE" w:rsidP="001117CE">
      <w:pPr>
        <w:pStyle w:val="Prrafodelista"/>
        <w:spacing w:after="360"/>
        <w:ind w:left="2836"/>
        <w:rPr>
          <w:rFonts w:ascii="Courier New" w:hAnsi="Courier New" w:cs="Courier New"/>
        </w:rPr>
      </w:pPr>
      <w:r w:rsidRPr="001117CE">
        <w:rPr>
          <w:rFonts w:ascii="Courier New" w:hAnsi="Courier New" w:cs="Courier New"/>
        </w:rPr>
        <w:t>&lt;/VirtualHost&gt;</w:t>
      </w:r>
    </w:p>
    <w:p w:rsidR="001117CE" w:rsidRDefault="001117CE" w:rsidP="001117CE">
      <w:pPr>
        <w:pStyle w:val="Prrafodelista"/>
        <w:spacing w:after="360"/>
        <w:ind w:left="2836"/>
        <w:rPr>
          <w:rFonts w:ascii="Courier New" w:hAnsi="Courier New" w:cs="Courier New"/>
        </w:rPr>
      </w:pPr>
    </w:p>
    <w:p w:rsidR="001117CE" w:rsidRDefault="001117CE" w:rsidP="001117CE">
      <w:pPr>
        <w:pStyle w:val="Prrafodelista"/>
        <w:numPr>
          <w:ilvl w:val="0"/>
          <w:numId w:val="7"/>
        </w:numPr>
        <w:spacing w:after="360"/>
      </w:pPr>
      <w:r w:rsidRPr="001117CE">
        <w:t xml:space="preserve">Habilita el módulo SSL </w:t>
      </w:r>
      <w:r>
        <w:t>y el sitio seguro.</w:t>
      </w:r>
    </w:p>
    <w:p w:rsidR="001117CE" w:rsidRDefault="001117CE" w:rsidP="001117CE">
      <w:pPr>
        <w:pStyle w:val="Prrafodelista"/>
        <w:numPr>
          <w:ilvl w:val="0"/>
          <w:numId w:val="7"/>
        </w:numPr>
        <w:spacing w:after="360"/>
      </w:pPr>
      <w:r>
        <w:t>Reiniciar Apache.</w:t>
      </w:r>
    </w:p>
    <w:p w:rsidR="001117CE" w:rsidRDefault="001117CE" w:rsidP="001117CE">
      <w:pPr>
        <w:spacing w:after="360"/>
      </w:pPr>
    </w:p>
    <w:p w:rsidR="001117CE" w:rsidRDefault="001117CE" w:rsidP="001117CE">
      <w:pPr>
        <w:spacing w:after="360"/>
      </w:pPr>
    </w:p>
    <w:p w:rsidR="00D83E76" w:rsidRDefault="00D83E76" w:rsidP="001117CE">
      <w:pPr>
        <w:spacing w:after="360"/>
        <w:ind w:left="1418"/>
        <w:rPr>
          <w:b/>
          <w:i/>
        </w:rPr>
      </w:pPr>
    </w:p>
    <w:p w:rsidR="001117CE" w:rsidRDefault="001117CE" w:rsidP="001117CE">
      <w:pPr>
        <w:spacing w:after="360"/>
        <w:ind w:left="1418"/>
        <w:rPr>
          <w:b/>
          <w:i/>
        </w:rPr>
      </w:pPr>
      <w:r w:rsidRPr="001117CE">
        <w:rPr>
          <w:b/>
          <w:i/>
        </w:rPr>
        <w:t>Para Nginx:</w:t>
      </w:r>
    </w:p>
    <w:p w:rsidR="001117CE" w:rsidRDefault="001117CE" w:rsidP="001117CE">
      <w:pPr>
        <w:pStyle w:val="Prrafodelista"/>
        <w:numPr>
          <w:ilvl w:val="0"/>
          <w:numId w:val="7"/>
        </w:numPr>
        <w:spacing w:after="360"/>
      </w:pPr>
      <w:r>
        <w:t>Coloca los archivos en el directorio adecuado (por ejemplo, /etc/nginx/ssl/).</w:t>
      </w:r>
    </w:p>
    <w:p w:rsidR="001117CE" w:rsidRDefault="001117CE" w:rsidP="001117CE">
      <w:pPr>
        <w:pStyle w:val="Prrafodelista"/>
        <w:numPr>
          <w:ilvl w:val="0"/>
          <w:numId w:val="7"/>
        </w:numPr>
        <w:spacing w:after="360"/>
      </w:pPr>
      <w:r>
        <w:t>Edita el archivo de configuración del servidor (por ejemplo, /etc/nginx/sites-available/default):</w:t>
      </w:r>
    </w:p>
    <w:p w:rsidR="001117CE" w:rsidRPr="001117CE" w:rsidRDefault="001117CE" w:rsidP="001117CE">
      <w:pPr>
        <w:spacing w:after="120"/>
        <w:ind w:left="3544"/>
        <w:rPr>
          <w:rFonts w:ascii="Courier New" w:hAnsi="Courier New" w:cs="Courier New"/>
          <w:sz w:val="22"/>
        </w:rPr>
      </w:pPr>
      <w:r w:rsidRPr="001117CE">
        <w:rPr>
          <w:rFonts w:ascii="Courier New" w:hAnsi="Courier New" w:cs="Courier New"/>
          <w:sz w:val="22"/>
        </w:rPr>
        <w:t>server {</w:t>
      </w:r>
    </w:p>
    <w:p w:rsidR="001117CE" w:rsidRPr="001117CE" w:rsidRDefault="001117CE" w:rsidP="001117CE">
      <w:pPr>
        <w:spacing w:after="120"/>
        <w:ind w:left="3544"/>
        <w:rPr>
          <w:rFonts w:ascii="Courier New" w:hAnsi="Courier New" w:cs="Courier New"/>
          <w:sz w:val="22"/>
        </w:rPr>
      </w:pPr>
      <w:r w:rsidRPr="001117CE">
        <w:rPr>
          <w:rFonts w:ascii="Courier New" w:hAnsi="Courier New" w:cs="Courier New"/>
          <w:sz w:val="22"/>
        </w:rPr>
        <w:t xml:space="preserve">    listen 443 ssl;</w:t>
      </w:r>
    </w:p>
    <w:p w:rsidR="001117CE" w:rsidRPr="001117CE" w:rsidRDefault="001117CE" w:rsidP="001117CE">
      <w:pPr>
        <w:spacing w:after="120"/>
        <w:ind w:left="3544"/>
        <w:rPr>
          <w:rFonts w:ascii="Courier New" w:hAnsi="Courier New" w:cs="Courier New"/>
          <w:sz w:val="22"/>
        </w:rPr>
      </w:pPr>
      <w:r w:rsidRPr="001117CE">
        <w:rPr>
          <w:rFonts w:ascii="Courier New" w:hAnsi="Courier New" w:cs="Courier New"/>
          <w:sz w:val="22"/>
        </w:rPr>
        <w:t xml:space="preserve"> </w:t>
      </w:r>
      <w:r w:rsidRPr="001117CE">
        <w:rPr>
          <w:rFonts w:ascii="Courier New" w:hAnsi="Courier New" w:cs="Courier New"/>
          <w:sz w:val="22"/>
        </w:rPr>
        <w:t xml:space="preserve">   server_name www.ejemplo.com;</w:t>
      </w:r>
    </w:p>
    <w:p w:rsidR="001117CE" w:rsidRPr="001117CE" w:rsidRDefault="001117CE" w:rsidP="001117CE">
      <w:pPr>
        <w:spacing w:after="120"/>
        <w:ind w:left="3544"/>
        <w:rPr>
          <w:rFonts w:ascii="Courier New" w:hAnsi="Courier New" w:cs="Courier New"/>
          <w:sz w:val="22"/>
        </w:rPr>
      </w:pPr>
      <w:r w:rsidRPr="001117CE">
        <w:rPr>
          <w:rFonts w:ascii="Courier New" w:hAnsi="Courier New" w:cs="Courier New"/>
          <w:sz w:val="22"/>
        </w:rPr>
        <w:t xml:space="preserve">    ssl_certificate /etc/nginx/ssl/certificate.crt;</w:t>
      </w:r>
    </w:p>
    <w:p w:rsidR="001117CE" w:rsidRPr="001117CE" w:rsidRDefault="001117CE" w:rsidP="001117CE">
      <w:pPr>
        <w:spacing w:after="120"/>
        <w:ind w:left="3544"/>
        <w:rPr>
          <w:rFonts w:ascii="Courier New" w:hAnsi="Courier New" w:cs="Courier New"/>
          <w:sz w:val="22"/>
        </w:rPr>
      </w:pPr>
      <w:r w:rsidRPr="001117CE">
        <w:rPr>
          <w:rFonts w:ascii="Courier New" w:hAnsi="Courier New" w:cs="Courier New"/>
          <w:sz w:val="22"/>
        </w:rPr>
        <w:t xml:space="preserve">    ssl_certificate_key /etc/nginx/ssl/private.key;</w:t>
      </w:r>
    </w:p>
    <w:p w:rsidR="001117CE" w:rsidRPr="001117CE" w:rsidRDefault="001117CE" w:rsidP="001117CE">
      <w:pPr>
        <w:spacing w:after="120"/>
        <w:ind w:left="3544"/>
        <w:rPr>
          <w:rFonts w:ascii="Courier New" w:hAnsi="Courier New" w:cs="Courier New"/>
          <w:sz w:val="22"/>
        </w:rPr>
      </w:pPr>
      <w:r w:rsidRPr="001117CE">
        <w:rPr>
          <w:rFonts w:ascii="Courier New" w:hAnsi="Courier New" w:cs="Courier New"/>
          <w:sz w:val="22"/>
        </w:rPr>
        <w:t xml:space="preserve">    root /var/www/html;</w:t>
      </w:r>
    </w:p>
    <w:p w:rsidR="001117CE" w:rsidRPr="001117CE" w:rsidRDefault="001117CE" w:rsidP="001117CE">
      <w:pPr>
        <w:spacing w:after="120"/>
        <w:ind w:left="3544"/>
        <w:rPr>
          <w:rFonts w:ascii="Courier New" w:hAnsi="Courier New" w:cs="Courier New"/>
          <w:sz w:val="22"/>
        </w:rPr>
      </w:pPr>
      <w:r w:rsidRPr="001117CE">
        <w:rPr>
          <w:rFonts w:ascii="Courier New" w:hAnsi="Courier New" w:cs="Courier New"/>
          <w:sz w:val="22"/>
        </w:rPr>
        <w:t xml:space="preserve">    index index.html;</w:t>
      </w:r>
    </w:p>
    <w:p w:rsidR="001117CE" w:rsidRDefault="001117CE" w:rsidP="001117CE">
      <w:pPr>
        <w:spacing w:after="120"/>
        <w:ind w:left="3544"/>
        <w:rPr>
          <w:rFonts w:ascii="Courier New" w:hAnsi="Courier New" w:cs="Courier New"/>
          <w:sz w:val="22"/>
        </w:rPr>
      </w:pPr>
      <w:r w:rsidRPr="001117CE">
        <w:rPr>
          <w:rFonts w:ascii="Courier New" w:hAnsi="Courier New" w:cs="Courier New"/>
          <w:sz w:val="22"/>
        </w:rPr>
        <w:t>}</w:t>
      </w:r>
    </w:p>
    <w:p w:rsidR="00777843" w:rsidRDefault="00777843" w:rsidP="001117CE">
      <w:pPr>
        <w:spacing w:after="120"/>
        <w:ind w:left="3544"/>
        <w:rPr>
          <w:rFonts w:ascii="Courier New" w:hAnsi="Courier New" w:cs="Courier New"/>
          <w:sz w:val="22"/>
        </w:rPr>
      </w:pPr>
    </w:p>
    <w:p w:rsidR="00777843" w:rsidRPr="00D83E76" w:rsidRDefault="00777843" w:rsidP="00777843">
      <w:pPr>
        <w:pStyle w:val="Prrafodelista"/>
        <w:numPr>
          <w:ilvl w:val="0"/>
          <w:numId w:val="7"/>
        </w:numPr>
        <w:spacing w:after="360"/>
      </w:pPr>
      <w:r w:rsidRPr="00777843">
        <w:t>Reinicia Nginx:</w:t>
      </w:r>
      <w:r>
        <w:t xml:space="preserve"> </w:t>
      </w:r>
      <w:r w:rsidRPr="00777843">
        <w:rPr>
          <w:rFonts w:ascii="Courier New" w:hAnsi="Courier New" w:cs="Courier New"/>
        </w:rPr>
        <w:t>sudo systemctl restart nginx</w:t>
      </w:r>
    </w:p>
    <w:p w:rsidR="00D83E76" w:rsidRPr="00D83E76" w:rsidRDefault="00D83E76" w:rsidP="00D83E76">
      <w:pPr>
        <w:pStyle w:val="Prrafodelista"/>
        <w:spacing w:after="360"/>
        <w:ind w:left="2138"/>
      </w:pPr>
    </w:p>
    <w:p w:rsidR="00D83E76" w:rsidRPr="00D83E76" w:rsidRDefault="00D83E76" w:rsidP="00D83E76">
      <w:pPr>
        <w:pStyle w:val="Prrafodelista"/>
        <w:numPr>
          <w:ilvl w:val="0"/>
          <w:numId w:val="2"/>
        </w:numPr>
        <w:spacing w:after="360"/>
        <w:ind w:hanging="357"/>
        <w:rPr>
          <w:b/>
          <w:i/>
        </w:rPr>
      </w:pPr>
      <w:r w:rsidRPr="00D83E76">
        <w:rPr>
          <w:b/>
          <w:i/>
        </w:rPr>
        <w:t>Redirigir el tráfico HTTP a HTTPS</w:t>
      </w:r>
    </w:p>
    <w:p w:rsidR="00D83E76" w:rsidRDefault="00D83E76" w:rsidP="00D83E76">
      <w:pPr>
        <w:spacing w:after="360"/>
        <w:ind w:left="1418"/>
      </w:pPr>
      <w:r>
        <w:t>Para garantizar que todo el tráfico use</w:t>
      </w:r>
      <w:r w:rsidRPr="00D83E76">
        <w:rPr>
          <w:b/>
          <w:i/>
        </w:rPr>
        <w:t xml:space="preserve"> HTTPS,</w:t>
      </w:r>
      <w:r>
        <w:t xml:space="preserve"> configura redirecciones desde</w:t>
      </w:r>
      <w:r w:rsidRPr="00D83E76">
        <w:rPr>
          <w:b/>
          <w:i/>
        </w:rPr>
        <w:t xml:space="preserve"> HTTP (puerto 80) a HTTPS (puer</w:t>
      </w:r>
      <w:r w:rsidRPr="00D83E76">
        <w:rPr>
          <w:b/>
          <w:i/>
        </w:rPr>
        <w:t>to 443):</w:t>
      </w:r>
    </w:p>
    <w:p w:rsidR="00D83E76" w:rsidRPr="00D83E76" w:rsidRDefault="00D83E76" w:rsidP="00D83E76">
      <w:pPr>
        <w:spacing w:after="360"/>
        <w:ind w:left="1418"/>
        <w:rPr>
          <w:b/>
          <w:i/>
        </w:rPr>
      </w:pPr>
      <w:r w:rsidRPr="00D83E76">
        <w:rPr>
          <w:b/>
          <w:i/>
        </w:rPr>
        <w:t>Para Apache:</w:t>
      </w:r>
    </w:p>
    <w:p w:rsidR="00D83E76" w:rsidRDefault="00D83E76" w:rsidP="00D83E76">
      <w:pPr>
        <w:pStyle w:val="Prrafodelista"/>
        <w:numPr>
          <w:ilvl w:val="0"/>
          <w:numId w:val="7"/>
        </w:numPr>
        <w:spacing w:after="360"/>
      </w:pPr>
      <w:r>
        <w:t>Edita el archivo de configuración del sitio virtual no seguro:</w:t>
      </w:r>
    </w:p>
    <w:p w:rsidR="00D83E76" w:rsidRPr="00D83E76" w:rsidRDefault="00D83E76" w:rsidP="00D83E76">
      <w:pPr>
        <w:spacing w:after="120"/>
        <w:ind w:left="2836"/>
        <w:jc w:val="left"/>
        <w:rPr>
          <w:rFonts w:ascii="Courier New" w:hAnsi="Courier New" w:cs="Courier New"/>
        </w:rPr>
      </w:pPr>
      <w:r w:rsidRPr="00D83E76">
        <w:rPr>
          <w:rFonts w:ascii="Courier New" w:hAnsi="Courier New" w:cs="Courier New"/>
        </w:rPr>
        <w:t>&lt;VirtualHost *:80&gt;</w:t>
      </w:r>
    </w:p>
    <w:p w:rsidR="00D83E76" w:rsidRPr="00D83E76" w:rsidRDefault="00D83E76" w:rsidP="00D83E76">
      <w:pPr>
        <w:spacing w:after="120"/>
        <w:ind w:left="2836"/>
        <w:jc w:val="left"/>
        <w:rPr>
          <w:rFonts w:ascii="Courier New" w:hAnsi="Courier New" w:cs="Courier New"/>
        </w:rPr>
      </w:pPr>
      <w:r w:rsidRPr="00D83E76">
        <w:rPr>
          <w:rFonts w:ascii="Courier New" w:hAnsi="Courier New" w:cs="Courier New"/>
        </w:rPr>
        <w:t xml:space="preserve">    ServerName www.ejemplo.com</w:t>
      </w:r>
    </w:p>
    <w:p w:rsidR="00D83E76" w:rsidRPr="00D83E76" w:rsidRDefault="00D83E76" w:rsidP="00D83E76">
      <w:pPr>
        <w:spacing w:after="120"/>
        <w:ind w:left="3545"/>
        <w:jc w:val="left"/>
        <w:rPr>
          <w:rFonts w:ascii="Courier New" w:hAnsi="Courier New" w:cs="Courier New"/>
        </w:rPr>
      </w:pPr>
      <w:r w:rsidRPr="00D83E76">
        <w:rPr>
          <w:rFonts w:ascii="Courier New" w:hAnsi="Courier New" w:cs="Courier New"/>
        </w:rPr>
        <w:t>Redirect permanent / https://www.ejemplo.com/</w:t>
      </w:r>
    </w:p>
    <w:p w:rsidR="00D83E76" w:rsidRDefault="00D83E76" w:rsidP="00D83E76">
      <w:pPr>
        <w:spacing w:after="120"/>
        <w:ind w:left="2836"/>
        <w:jc w:val="left"/>
        <w:rPr>
          <w:rFonts w:ascii="Courier New" w:hAnsi="Courier New" w:cs="Courier New"/>
        </w:rPr>
      </w:pPr>
      <w:r w:rsidRPr="00D83E76">
        <w:rPr>
          <w:rFonts w:ascii="Courier New" w:hAnsi="Courier New" w:cs="Courier New"/>
        </w:rPr>
        <w:t>&lt;/VirtualHost&gt;</w:t>
      </w:r>
    </w:p>
    <w:p w:rsidR="00D83E76" w:rsidRDefault="00D83E76" w:rsidP="00D83E76">
      <w:pPr>
        <w:spacing w:after="120"/>
        <w:ind w:left="2836"/>
        <w:jc w:val="left"/>
        <w:rPr>
          <w:rFonts w:ascii="Courier New" w:hAnsi="Courier New" w:cs="Courier New"/>
        </w:rPr>
      </w:pPr>
    </w:p>
    <w:p w:rsidR="00D83E76" w:rsidRDefault="00D83E76" w:rsidP="00D83E76">
      <w:pPr>
        <w:spacing w:after="120"/>
        <w:ind w:left="2836"/>
        <w:jc w:val="left"/>
        <w:rPr>
          <w:rFonts w:ascii="Courier New" w:hAnsi="Courier New" w:cs="Courier New"/>
        </w:rPr>
      </w:pPr>
    </w:p>
    <w:p w:rsidR="00D83E76" w:rsidRDefault="00D83E76" w:rsidP="00D83E76">
      <w:pPr>
        <w:spacing w:after="120"/>
        <w:ind w:left="2836"/>
        <w:jc w:val="left"/>
        <w:rPr>
          <w:rFonts w:ascii="Courier New" w:hAnsi="Courier New" w:cs="Courier New"/>
        </w:rPr>
      </w:pPr>
    </w:p>
    <w:p w:rsidR="00D83E76" w:rsidRPr="00D83E76" w:rsidRDefault="00D83E76" w:rsidP="00D83E76">
      <w:pPr>
        <w:spacing w:after="120"/>
        <w:ind w:left="2836"/>
        <w:jc w:val="left"/>
        <w:rPr>
          <w:rFonts w:ascii="Courier New" w:hAnsi="Courier New" w:cs="Courier New"/>
        </w:rPr>
      </w:pPr>
    </w:p>
    <w:p w:rsidR="00D83E76" w:rsidRPr="00D83E76" w:rsidRDefault="00D83E76" w:rsidP="00D83E76">
      <w:pPr>
        <w:spacing w:after="360"/>
        <w:ind w:left="1418"/>
        <w:rPr>
          <w:b/>
          <w:i/>
        </w:rPr>
      </w:pPr>
      <w:r w:rsidRPr="00D83E76">
        <w:rPr>
          <w:b/>
          <w:i/>
        </w:rPr>
        <w:t>Para Nginx:</w:t>
      </w:r>
    </w:p>
    <w:p w:rsidR="00D83E76" w:rsidRDefault="00D83E76" w:rsidP="00D83E76">
      <w:pPr>
        <w:pStyle w:val="Prrafodelista"/>
        <w:numPr>
          <w:ilvl w:val="0"/>
          <w:numId w:val="7"/>
        </w:numPr>
        <w:spacing w:after="360"/>
      </w:pPr>
      <w:r>
        <w:t>Edita el archivo de configuración del servidor:</w:t>
      </w:r>
    </w:p>
    <w:p w:rsidR="00D83E76" w:rsidRPr="00D83E76" w:rsidRDefault="00D83E76" w:rsidP="00D83E76">
      <w:pPr>
        <w:spacing w:after="120"/>
        <w:ind w:left="2836"/>
        <w:jc w:val="left"/>
        <w:rPr>
          <w:rFonts w:ascii="Courier New" w:hAnsi="Courier New" w:cs="Courier New"/>
        </w:rPr>
      </w:pPr>
      <w:r w:rsidRPr="00D83E76">
        <w:rPr>
          <w:rFonts w:ascii="Courier New" w:hAnsi="Courier New" w:cs="Courier New"/>
        </w:rPr>
        <w:t>server {</w:t>
      </w:r>
    </w:p>
    <w:p w:rsidR="00D83E76" w:rsidRPr="00D83E76" w:rsidRDefault="00D83E76" w:rsidP="00D83E76">
      <w:pPr>
        <w:spacing w:after="120"/>
        <w:ind w:left="2836"/>
        <w:jc w:val="left"/>
        <w:rPr>
          <w:rFonts w:ascii="Courier New" w:hAnsi="Courier New" w:cs="Courier New"/>
        </w:rPr>
      </w:pPr>
      <w:r w:rsidRPr="00D83E76">
        <w:rPr>
          <w:rFonts w:ascii="Courier New" w:hAnsi="Courier New" w:cs="Courier New"/>
        </w:rPr>
        <w:t xml:space="preserve">    listen 80;</w:t>
      </w:r>
    </w:p>
    <w:p w:rsidR="00D83E76" w:rsidRPr="00D83E76" w:rsidRDefault="00D83E76" w:rsidP="00D83E76">
      <w:pPr>
        <w:spacing w:after="120"/>
        <w:ind w:left="2836"/>
        <w:jc w:val="left"/>
        <w:rPr>
          <w:rFonts w:ascii="Courier New" w:hAnsi="Courier New" w:cs="Courier New"/>
        </w:rPr>
      </w:pPr>
      <w:r w:rsidRPr="00D83E76">
        <w:rPr>
          <w:rFonts w:ascii="Courier New" w:hAnsi="Courier New" w:cs="Courier New"/>
        </w:rPr>
        <w:t xml:space="preserve">    server_name www.ejemplo.com;</w:t>
      </w:r>
    </w:p>
    <w:p w:rsidR="00D83E76" w:rsidRPr="00D83E76" w:rsidRDefault="00D83E76" w:rsidP="00D83E76">
      <w:pPr>
        <w:spacing w:after="120"/>
        <w:ind w:left="3545"/>
        <w:jc w:val="left"/>
        <w:rPr>
          <w:rFonts w:ascii="Courier New" w:hAnsi="Courier New" w:cs="Courier New"/>
        </w:rPr>
      </w:pPr>
      <w:r w:rsidRPr="00D83E76">
        <w:rPr>
          <w:rFonts w:ascii="Courier New" w:hAnsi="Courier New" w:cs="Courier New"/>
        </w:rPr>
        <w:t>return 301 https://$host$request_uri;</w:t>
      </w:r>
    </w:p>
    <w:p w:rsidR="00D83E76" w:rsidRPr="00D83E76" w:rsidRDefault="00D83E76" w:rsidP="00D83E76">
      <w:pPr>
        <w:spacing w:after="120"/>
        <w:ind w:left="2836"/>
        <w:jc w:val="left"/>
        <w:rPr>
          <w:rFonts w:ascii="Courier New" w:hAnsi="Courier New" w:cs="Courier New"/>
        </w:rPr>
      </w:pPr>
      <w:r w:rsidRPr="00D83E76">
        <w:rPr>
          <w:rFonts w:ascii="Courier New" w:hAnsi="Courier New" w:cs="Courier New"/>
        </w:rPr>
        <w:t>}</w:t>
      </w:r>
    </w:p>
    <w:p w:rsidR="00D83E76" w:rsidRDefault="00D83E76" w:rsidP="00D83E76">
      <w:pPr>
        <w:pStyle w:val="Prrafodelista"/>
        <w:numPr>
          <w:ilvl w:val="0"/>
          <w:numId w:val="7"/>
        </w:numPr>
        <w:spacing w:after="360"/>
      </w:pPr>
      <w:r w:rsidRPr="00D83E76">
        <w:t>Reinicia el servidor web después de hacer los cambios.</w:t>
      </w:r>
    </w:p>
    <w:p w:rsidR="00D83E76" w:rsidRDefault="00D83E76" w:rsidP="00D83E76">
      <w:pPr>
        <w:pStyle w:val="Prrafodelista"/>
        <w:spacing w:after="360"/>
        <w:ind w:left="2138"/>
      </w:pPr>
    </w:p>
    <w:p w:rsidR="00D83E76" w:rsidRPr="00D83E76" w:rsidRDefault="00D83E76" w:rsidP="00D83E76">
      <w:pPr>
        <w:pStyle w:val="Prrafodelista"/>
        <w:numPr>
          <w:ilvl w:val="0"/>
          <w:numId w:val="2"/>
        </w:numPr>
        <w:spacing w:after="360"/>
        <w:ind w:hanging="357"/>
        <w:rPr>
          <w:b/>
          <w:i/>
        </w:rPr>
      </w:pPr>
      <w:r w:rsidRPr="00D83E76">
        <w:rPr>
          <w:b/>
          <w:i/>
        </w:rPr>
        <w:t>Verificar la configuración</w:t>
      </w:r>
    </w:p>
    <w:p w:rsidR="00D83E76" w:rsidRDefault="00D83E76" w:rsidP="00D83E76">
      <w:pPr>
        <w:spacing w:after="360"/>
        <w:ind w:left="1418"/>
      </w:pPr>
      <w:r>
        <w:t xml:space="preserve">Usa herramientas como </w:t>
      </w:r>
      <w:r w:rsidRPr="00D83E76">
        <w:rPr>
          <w:b/>
          <w:i/>
        </w:rPr>
        <w:t>SSL Labs' SSL Test</w:t>
      </w:r>
      <w:r>
        <w:t xml:space="preserve"> para verificar que tu certificado </w:t>
      </w:r>
      <w:r>
        <w:t xml:space="preserve">esté correctamente configurado. </w:t>
      </w:r>
      <w:r>
        <w:t>Asegúrate de que el candado en la barra de direcciones del navegador aparezca cuando visites tu sitio.</w:t>
      </w:r>
    </w:p>
    <w:p w:rsidR="00D83E76" w:rsidRDefault="00D83E76" w:rsidP="00D83E76">
      <w:pPr>
        <w:pStyle w:val="Prrafodelista"/>
        <w:numPr>
          <w:ilvl w:val="0"/>
          <w:numId w:val="2"/>
        </w:numPr>
        <w:spacing w:after="360"/>
        <w:ind w:hanging="357"/>
        <w:rPr>
          <w:b/>
          <w:i/>
        </w:rPr>
      </w:pPr>
      <w:r w:rsidRPr="00D83E76">
        <w:rPr>
          <w:b/>
          <w:i/>
        </w:rPr>
        <w:t>Mantener el certificado actualizado</w:t>
      </w:r>
    </w:p>
    <w:p w:rsidR="00D83E76" w:rsidRDefault="00D83E76" w:rsidP="00D83E76">
      <w:pPr>
        <w:pStyle w:val="Prrafodelista"/>
        <w:spacing w:after="360"/>
        <w:ind w:left="1429"/>
        <w:rPr>
          <w:b/>
          <w:i/>
        </w:rPr>
      </w:pPr>
    </w:p>
    <w:p w:rsidR="00D83E76" w:rsidRDefault="00D83E76" w:rsidP="00D83E76">
      <w:pPr>
        <w:pStyle w:val="Prrafodelista"/>
        <w:numPr>
          <w:ilvl w:val="0"/>
          <w:numId w:val="8"/>
        </w:numPr>
        <w:spacing w:after="360"/>
      </w:pPr>
      <w:r w:rsidRPr="00D83E76">
        <w:t xml:space="preserve">Certificados gratuitos (Let's Encrypt): </w:t>
      </w:r>
      <w:r>
        <w:t>Se pueden c</w:t>
      </w:r>
      <w:r w:rsidRPr="00D83E76">
        <w:t>onfigura</w:t>
      </w:r>
      <w:r>
        <w:t>r renovaciones automáticas.</w:t>
      </w:r>
    </w:p>
    <w:p w:rsidR="00D83E76" w:rsidRDefault="00D83E76" w:rsidP="00D83E76">
      <w:pPr>
        <w:pStyle w:val="Prrafodelista"/>
        <w:numPr>
          <w:ilvl w:val="0"/>
          <w:numId w:val="8"/>
        </w:numPr>
        <w:spacing w:after="360"/>
      </w:pPr>
      <w:r w:rsidRPr="00D83E76">
        <w:t>Certificados pagados: Renueva el certificado antes de su fecha de expiración y reinstálalo en el servidor.</w:t>
      </w:r>
    </w:p>
    <w:p w:rsidR="009B2311" w:rsidRDefault="00966E23" w:rsidP="009B2311">
      <w:r>
        <w:t>Para hacer un pequeño r</w:t>
      </w:r>
      <w:r w:rsidR="009B2311">
        <w:t xml:space="preserve">esumen de </w:t>
      </w:r>
      <w:r>
        <w:t xml:space="preserve">los </w:t>
      </w:r>
      <w:r w:rsidR="009B2311">
        <w:t>pasos</w:t>
      </w:r>
      <w:r>
        <w:t xml:space="preserve"> que debemos seguir:</w:t>
      </w:r>
    </w:p>
    <w:p w:rsidR="009B2311" w:rsidRPr="00966E23" w:rsidRDefault="009B2311" w:rsidP="00966E23">
      <w:pPr>
        <w:pStyle w:val="Prrafodelista"/>
        <w:numPr>
          <w:ilvl w:val="0"/>
          <w:numId w:val="9"/>
        </w:numPr>
        <w:spacing w:before="240"/>
        <w:ind w:left="714" w:hanging="357"/>
        <w:jc w:val="left"/>
        <w:rPr>
          <w:i/>
        </w:rPr>
      </w:pPr>
      <w:r w:rsidRPr="00966E23">
        <w:rPr>
          <w:i/>
        </w:rPr>
        <w:t>Generar una clave privada y un CSR.</w:t>
      </w:r>
    </w:p>
    <w:p w:rsidR="009B2311" w:rsidRPr="00966E23" w:rsidRDefault="009B2311" w:rsidP="00966E23">
      <w:pPr>
        <w:pStyle w:val="Prrafodelista"/>
        <w:numPr>
          <w:ilvl w:val="0"/>
          <w:numId w:val="9"/>
        </w:numPr>
        <w:spacing w:before="240"/>
        <w:ind w:left="714" w:hanging="357"/>
        <w:jc w:val="left"/>
        <w:rPr>
          <w:i/>
        </w:rPr>
      </w:pPr>
      <w:r w:rsidRPr="00966E23">
        <w:rPr>
          <w:i/>
        </w:rPr>
        <w:t>Solicitar el certificado a una CA (gratuita o paga).</w:t>
      </w:r>
    </w:p>
    <w:p w:rsidR="009B2311" w:rsidRPr="00966E23" w:rsidRDefault="009B2311" w:rsidP="00966E23">
      <w:pPr>
        <w:pStyle w:val="Prrafodelista"/>
        <w:numPr>
          <w:ilvl w:val="0"/>
          <w:numId w:val="9"/>
        </w:numPr>
        <w:spacing w:before="240"/>
        <w:ind w:left="714" w:hanging="357"/>
        <w:jc w:val="left"/>
        <w:rPr>
          <w:i/>
        </w:rPr>
      </w:pPr>
      <w:r w:rsidRPr="00966E23">
        <w:rPr>
          <w:i/>
        </w:rPr>
        <w:t>Instalar el certificado en el servidor.</w:t>
      </w:r>
    </w:p>
    <w:p w:rsidR="009B2311" w:rsidRPr="00966E23" w:rsidRDefault="009B2311" w:rsidP="00966E23">
      <w:pPr>
        <w:pStyle w:val="Prrafodelista"/>
        <w:numPr>
          <w:ilvl w:val="0"/>
          <w:numId w:val="9"/>
        </w:numPr>
        <w:spacing w:before="240"/>
        <w:ind w:left="714" w:hanging="357"/>
        <w:jc w:val="left"/>
        <w:rPr>
          <w:i/>
        </w:rPr>
      </w:pPr>
      <w:r w:rsidRPr="00966E23">
        <w:rPr>
          <w:i/>
        </w:rPr>
        <w:t>Configurar redirecciones HTTP a HTTPS.</w:t>
      </w:r>
    </w:p>
    <w:p w:rsidR="009B2311" w:rsidRPr="00966E23" w:rsidRDefault="009B2311" w:rsidP="00966E23">
      <w:pPr>
        <w:pStyle w:val="Prrafodelista"/>
        <w:numPr>
          <w:ilvl w:val="0"/>
          <w:numId w:val="9"/>
        </w:numPr>
        <w:spacing w:before="240"/>
        <w:ind w:left="714" w:hanging="357"/>
        <w:jc w:val="left"/>
        <w:rPr>
          <w:i/>
        </w:rPr>
      </w:pPr>
      <w:r w:rsidRPr="00966E23">
        <w:rPr>
          <w:i/>
        </w:rPr>
        <w:t>Verificar la configuración y mantener el certificado actualizado.</w:t>
      </w:r>
    </w:p>
    <w:p w:rsidR="009B2311" w:rsidRPr="00D83E76" w:rsidRDefault="00966E23" w:rsidP="009B2311">
      <w:r>
        <w:t>Este proceso garantiza que el</w:t>
      </w:r>
      <w:r w:rsidR="009B2311">
        <w:t xml:space="preserve"> servidor esté protegido con cifrado </w:t>
      </w:r>
      <w:r w:rsidR="009B2311" w:rsidRPr="00966E23">
        <w:rPr>
          <w:b/>
          <w:i/>
        </w:rPr>
        <w:t>SSL/TLS,</w:t>
      </w:r>
      <w:r w:rsidR="009B2311">
        <w:t xml:space="preserve"> mejorando la</w:t>
      </w:r>
      <w:r>
        <w:t xml:space="preserve"> seguridad y la confianza de los posibles</w:t>
      </w:r>
      <w:r w:rsidR="009B2311">
        <w:t xml:space="preserve"> usuarios.</w:t>
      </w:r>
      <w:bookmarkStart w:id="0" w:name="_GoBack"/>
      <w:bookmarkEnd w:id="0"/>
    </w:p>
    <w:sectPr w:rsidR="009B2311" w:rsidRPr="00D83E76" w:rsidSect="00B43A91">
      <w:headerReference w:type="default" r:id="rId9"/>
      <w:footerReference w:type="default" r:id="rId10"/>
      <w:pgSz w:w="11906" w:h="16838" w:code="9"/>
      <w:pgMar w:top="1418" w:right="1701" w:bottom="1418" w:left="1701" w:header="680" w:footer="6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7DD" w:rsidRDefault="002827DD" w:rsidP="00604736">
      <w:pPr>
        <w:spacing w:before="0" w:after="0" w:line="240" w:lineRule="auto"/>
      </w:pPr>
      <w:r>
        <w:separator/>
      </w:r>
    </w:p>
  </w:endnote>
  <w:endnote w:type="continuationSeparator" w:id="0">
    <w:p w:rsidR="002827DD" w:rsidRDefault="002827DD" w:rsidP="006047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AC4" w:rsidRDefault="00EA2AC4">
    <w:pPr>
      <w:pStyle w:val="Piedepgina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posOffset>104775</wp:posOffset>
              </wp:positionV>
              <wp:extent cx="7362825" cy="628650"/>
              <wp:effectExtent l="0" t="0" r="0" b="0"/>
              <wp:wrapNone/>
              <wp:docPr id="155" name="Gru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62825" cy="628650"/>
                        <a:chOff x="0" y="0"/>
                        <a:chExt cx="5943600" cy="274320"/>
                      </a:xfrm>
                    </wpg:grpSpPr>
                    <wps:wsp>
                      <wps:cNvPr id="156" name="Rectángul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Cuadro de texto 157"/>
                      <wps:cNvSpPr txBox="1"/>
                      <wps:spPr>
                        <a:xfrm>
                          <a:off x="228600" y="0"/>
                          <a:ext cx="535305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AC4" w:rsidRPr="00EA2AC4" w:rsidRDefault="002827DD" w:rsidP="00EA2AC4">
                            <w:pPr>
                              <w:pStyle w:val="Piedepgina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alias w:val="Aut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43A91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Francisco Javier Otero Herrero</w:t>
                                </w:r>
                              </w:sdtContent>
                            </w:sdt>
                            <w:r w:rsidR="00EA2AC4" w:rsidRPr="00EA2AC4"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28"/>
                                <w:szCs w:val="28"/>
                              </w:rPr>
                              <w:t> | 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aps/>
                                  <w:sz w:val="28"/>
                                  <w:szCs w:val="28"/>
                                </w:rPr>
                                <w:alias w:val="Escolar"/>
                                <w:tag w:val="Escolar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43A91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aps/>
                                    <w:sz w:val="28"/>
                                    <w:szCs w:val="28"/>
                                  </w:rPr>
                                  <w:t>Grupo ATU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55" o:spid="_x0000_s1034" style="position:absolute;left:0;text-align:left;margin-left:0;margin-top:8.25pt;width:579.75pt;height:49.5pt;z-index:251662336;mso-position-horizontal:left;mso-position-horizontal-relative:page;mso-position-vertical-relative:bottom-margin-area;mso-width-relative:margin;mso-height-relative:margin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">
              <v:rect id="Rectángulo 156" o:spid="_x0000_s1035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7" o:spid="_x0000_s1036" type="#_x0000_t202" style="position:absolute;left:2286;width:5353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" filled="f" stroked="f" strokeweight=".5pt">
                <v:textbox inset="0,,0">
                  <w:txbxContent>
                    <w:p w:rsidR="00EA2AC4" w:rsidRPr="00EA2AC4" w:rsidRDefault="002827DD" w:rsidP="00EA2AC4">
                      <w:pPr>
                        <w:pStyle w:val="Piedepgina"/>
                        <w:jc w:val="right"/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alias w:val="Aut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B43A91"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Francisco Javier Otero Herrero</w:t>
                          </w:r>
                        </w:sdtContent>
                      </w:sdt>
                      <w:r w:rsidR="00EA2AC4" w:rsidRPr="00EA2AC4"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28"/>
                          <w:szCs w:val="28"/>
                        </w:rPr>
                        <w:t> | 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i/>
                            <w:caps/>
                            <w:sz w:val="28"/>
                            <w:szCs w:val="28"/>
                          </w:rPr>
                          <w:alias w:val="Escolar"/>
                          <w:tag w:val="Escolar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B43A91">
                            <w:rPr>
                              <w:rFonts w:ascii="Times New Roman" w:hAnsi="Times New Roman" w:cs="Times New Roman"/>
                              <w:b/>
                              <w:i/>
                              <w:caps/>
                              <w:sz w:val="28"/>
                              <w:szCs w:val="28"/>
                            </w:rPr>
                            <w:t>Grupo ATU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7DD" w:rsidRDefault="002827DD" w:rsidP="00604736">
      <w:pPr>
        <w:spacing w:before="0" w:after="0" w:line="240" w:lineRule="auto"/>
      </w:pPr>
      <w:r>
        <w:separator/>
      </w:r>
    </w:p>
  </w:footnote>
  <w:footnote w:type="continuationSeparator" w:id="0">
    <w:p w:rsidR="002827DD" w:rsidRDefault="002827DD" w:rsidP="0060473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736" w:rsidRDefault="00604736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right</wp:align>
              </wp:positionH>
              <wp:positionV relativeFrom="topMargin">
                <wp:posOffset>361950</wp:posOffset>
              </wp:positionV>
              <wp:extent cx="5400675" cy="447675"/>
              <wp:effectExtent l="0" t="0" r="0" b="952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675" cy="447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i/>
                              <w:sz w:val="44"/>
                              <w:szCs w:val="44"/>
                              <w:u w:val="single"/>
                            </w:r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>
                            <w:rPr>
                              <w:rFonts w:asciiTheme="minorHAnsi" w:hAnsiTheme="minorHAnsi" w:cstheme="minorBidi"/>
                              <w:b w:val="0"/>
                              <w:i w:val="0"/>
                              <w:sz w:val="24"/>
                              <w:szCs w:val="22"/>
                              <w:u w:val="none"/>
                            </w:rPr>
                          </w:sdtEndPr>
                          <w:sdtContent>
                            <w:p w:rsidR="00604736" w:rsidRDefault="00B43A91" w:rsidP="00EA2AC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44"/>
                                  <w:szCs w:val="44"/>
                                  <w:u w:val="single"/>
                                </w:rPr>
                                <w:t>Instalación de Certificados Seguros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32" type="#_x0000_t202" style="position:absolute;left:0;text-align:left;margin-left:374.05pt;margin-top:28.5pt;width:425.25pt;height:35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" o:allowincell="f" filled="f" stroked="f">
              <v:textbox inset=",0,,0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  <w:i/>
                        <w:sz w:val="44"/>
                        <w:szCs w:val="44"/>
                        <w:u w:val="single"/>
                      </w:r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>
                      <w:rPr>
                        <w:rFonts w:asciiTheme="minorHAnsi" w:hAnsiTheme="minorHAnsi" w:cstheme="minorBidi"/>
                        <w:b w:val="0"/>
                        <w:i w:val="0"/>
                        <w:sz w:val="24"/>
                        <w:szCs w:val="22"/>
                        <w:u w:val="none"/>
                      </w:rPr>
                    </w:sdtEndPr>
                    <w:sdtContent>
                      <w:p w:rsidR="00604736" w:rsidRDefault="00B43A91" w:rsidP="00EA2AC4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44"/>
                            <w:szCs w:val="44"/>
                            <w:u w:val="single"/>
                          </w:rPr>
                          <w:t>Instalación de Certificados Seguros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604736" w:rsidRDefault="00604736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966E23" w:rsidRPr="00966E23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219" o:spid="_x0000_s1033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PHGxConAgAAOAQAAA4AAAAAAAAAAAAAAAAALgIAAGRycy9lMm9Eb2Mu&#10;eG1sUEsBAi0AFAAGAAgAAAAhAEBxNDjbAAAABAEAAA8AAAAAAAAAAAAAAAAAgQQAAGRycy9kb3du&#10;cmV2LnhtbFBLBQYAAAAABAAEAPMAAACJBQAAAAA=&#10;" o:allowincell="f" fillcolor="#a8d08d [1945]" stroked="f">
              <v:textbox style="mso-fit-shape-to-text:t" inset=",0,,0">
                <w:txbxContent>
                  <w:p w:rsidR="00604736" w:rsidRDefault="00604736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966E23" w:rsidRPr="00966E23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22F85"/>
    <w:multiLevelType w:val="hybridMultilevel"/>
    <w:tmpl w:val="699E5246"/>
    <w:lvl w:ilvl="0" w:tplc="0C0A0019">
      <w:start w:val="1"/>
      <w:numFmt w:val="lowerLetter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341182"/>
    <w:multiLevelType w:val="hybridMultilevel"/>
    <w:tmpl w:val="DBC6FF94"/>
    <w:lvl w:ilvl="0" w:tplc="0C0A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D6C1164"/>
    <w:multiLevelType w:val="hybridMultilevel"/>
    <w:tmpl w:val="97CABC8E"/>
    <w:lvl w:ilvl="0" w:tplc="0C0A000F">
      <w:start w:val="1"/>
      <w:numFmt w:val="decimal"/>
      <w:lvlText w:val="%1."/>
      <w:lvlJc w:val="left"/>
      <w:pPr>
        <w:ind w:left="785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395064EB"/>
    <w:multiLevelType w:val="hybridMultilevel"/>
    <w:tmpl w:val="A5BA3860"/>
    <w:lvl w:ilvl="0" w:tplc="8A1E00F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3D7E5602"/>
    <w:multiLevelType w:val="hybridMultilevel"/>
    <w:tmpl w:val="BD864BC2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E1F78"/>
    <w:multiLevelType w:val="hybridMultilevel"/>
    <w:tmpl w:val="D2F6D058"/>
    <w:lvl w:ilvl="0" w:tplc="8A1E00F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56EB300E"/>
    <w:multiLevelType w:val="hybridMultilevel"/>
    <w:tmpl w:val="90CE9E2C"/>
    <w:lvl w:ilvl="0" w:tplc="8A1E00F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5BDE1800"/>
    <w:multiLevelType w:val="hybridMultilevel"/>
    <w:tmpl w:val="DE54D462"/>
    <w:lvl w:ilvl="0" w:tplc="0C0A0013">
      <w:start w:val="1"/>
      <w:numFmt w:val="upperRoman"/>
      <w:lvlText w:val="%1."/>
      <w:lvlJc w:val="right"/>
      <w:pPr>
        <w:ind w:left="2421" w:hanging="360"/>
      </w:pPr>
    </w:lvl>
    <w:lvl w:ilvl="1" w:tplc="0C0A0019" w:tentative="1">
      <w:start w:val="1"/>
      <w:numFmt w:val="lowerLetter"/>
      <w:lvlText w:val="%2."/>
      <w:lvlJc w:val="left"/>
      <w:pPr>
        <w:ind w:left="3141" w:hanging="360"/>
      </w:pPr>
    </w:lvl>
    <w:lvl w:ilvl="2" w:tplc="0C0A001B" w:tentative="1">
      <w:start w:val="1"/>
      <w:numFmt w:val="lowerRoman"/>
      <w:lvlText w:val="%3."/>
      <w:lvlJc w:val="right"/>
      <w:pPr>
        <w:ind w:left="3861" w:hanging="180"/>
      </w:pPr>
    </w:lvl>
    <w:lvl w:ilvl="3" w:tplc="0C0A000F" w:tentative="1">
      <w:start w:val="1"/>
      <w:numFmt w:val="decimal"/>
      <w:lvlText w:val="%4."/>
      <w:lvlJc w:val="left"/>
      <w:pPr>
        <w:ind w:left="4581" w:hanging="360"/>
      </w:pPr>
    </w:lvl>
    <w:lvl w:ilvl="4" w:tplc="0C0A0019" w:tentative="1">
      <w:start w:val="1"/>
      <w:numFmt w:val="lowerLetter"/>
      <w:lvlText w:val="%5."/>
      <w:lvlJc w:val="left"/>
      <w:pPr>
        <w:ind w:left="5301" w:hanging="360"/>
      </w:pPr>
    </w:lvl>
    <w:lvl w:ilvl="5" w:tplc="0C0A001B" w:tentative="1">
      <w:start w:val="1"/>
      <w:numFmt w:val="lowerRoman"/>
      <w:lvlText w:val="%6."/>
      <w:lvlJc w:val="right"/>
      <w:pPr>
        <w:ind w:left="6021" w:hanging="180"/>
      </w:pPr>
    </w:lvl>
    <w:lvl w:ilvl="6" w:tplc="0C0A000F" w:tentative="1">
      <w:start w:val="1"/>
      <w:numFmt w:val="decimal"/>
      <w:lvlText w:val="%7."/>
      <w:lvlJc w:val="left"/>
      <w:pPr>
        <w:ind w:left="6741" w:hanging="360"/>
      </w:pPr>
    </w:lvl>
    <w:lvl w:ilvl="7" w:tplc="0C0A0019" w:tentative="1">
      <w:start w:val="1"/>
      <w:numFmt w:val="lowerLetter"/>
      <w:lvlText w:val="%8."/>
      <w:lvlJc w:val="left"/>
      <w:pPr>
        <w:ind w:left="7461" w:hanging="360"/>
      </w:pPr>
    </w:lvl>
    <w:lvl w:ilvl="8" w:tplc="0C0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8" w15:restartNumberingAfterBreak="0">
    <w:nsid w:val="683B5A1E"/>
    <w:multiLevelType w:val="hybridMultilevel"/>
    <w:tmpl w:val="1FDC9BE0"/>
    <w:lvl w:ilvl="0" w:tplc="0C0A000D">
      <w:start w:val="1"/>
      <w:numFmt w:val="bullet"/>
      <w:lvlText w:val=""/>
      <w:lvlJc w:val="left"/>
      <w:pPr>
        <w:ind w:left="179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8"/>
  </w:num>
  <w:num w:numId="5">
    <w:abstractNumId w:val="7"/>
  </w:num>
  <w:num w:numId="6">
    <w:abstractNumId w:val="3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A91"/>
    <w:rsid w:val="001117CE"/>
    <w:rsid w:val="001C0E7C"/>
    <w:rsid w:val="002827DD"/>
    <w:rsid w:val="003436B6"/>
    <w:rsid w:val="004E3763"/>
    <w:rsid w:val="00604736"/>
    <w:rsid w:val="00777843"/>
    <w:rsid w:val="00950B4B"/>
    <w:rsid w:val="00966E23"/>
    <w:rsid w:val="009B2311"/>
    <w:rsid w:val="00A02185"/>
    <w:rsid w:val="00A03200"/>
    <w:rsid w:val="00A04660"/>
    <w:rsid w:val="00B43A91"/>
    <w:rsid w:val="00BC44B7"/>
    <w:rsid w:val="00D83E76"/>
    <w:rsid w:val="00EA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1EF51E"/>
  <w15:chartTrackingRefBased/>
  <w15:docId w15:val="{E64F5DD5-4BAD-4774-AF53-26D7C86CD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185"/>
    <w:pPr>
      <w:spacing w:before="120" w:after="240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A2AC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0E7C"/>
    <w:pPr>
      <w:keepNext/>
      <w:keepLines/>
      <w:jc w:val="center"/>
      <w:outlineLvl w:val="1"/>
    </w:pPr>
    <w:rPr>
      <w:rFonts w:eastAsiaTheme="majorEastAsia" w:cstheme="majorBidi"/>
      <w:b/>
      <w:color w:val="7F7F7F" w:themeColor="text1" w:themeTint="80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4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4736"/>
  </w:style>
  <w:style w:type="paragraph" w:styleId="Piedepgina">
    <w:name w:val="footer"/>
    <w:basedOn w:val="Normal"/>
    <w:link w:val="PiedepginaCar"/>
    <w:uiPriority w:val="99"/>
    <w:unhideWhenUsed/>
    <w:rsid w:val="00604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736"/>
  </w:style>
  <w:style w:type="character" w:customStyle="1" w:styleId="Ttulo1Car">
    <w:name w:val="Título 1 Car"/>
    <w:basedOn w:val="Fuentedeprrafopredeter"/>
    <w:link w:val="Ttulo1"/>
    <w:uiPriority w:val="9"/>
    <w:rsid w:val="00EA2AC4"/>
    <w:rPr>
      <w:rFonts w:eastAsiaTheme="majorEastAsia" w:cstheme="majorBidi"/>
      <w:b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0E7C"/>
    <w:rPr>
      <w:rFonts w:eastAsiaTheme="majorEastAsia" w:cstheme="majorBidi"/>
      <w:b/>
      <w:color w:val="7F7F7F" w:themeColor="text1" w:themeTint="80"/>
      <w:sz w:val="32"/>
      <w:szCs w:val="26"/>
    </w:rPr>
  </w:style>
  <w:style w:type="paragraph" w:styleId="Sinespaciado">
    <w:name w:val="No Spacing"/>
    <w:link w:val="SinespaciadoCar"/>
    <w:uiPriority w:val="1"/>
    <w:qFormat/>
    <w:rsid w:val="00B43A9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43A91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343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lantillas%20personalizadas%20de%20Office\Doc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2025-04-10T00:00:00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72</TotalTime>
  <Pages>6</Pages>
  <Words>690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Instalación de Certificados Seguros</vt:lpstr>
    </vt:vector>
  </TitlesOfParts>
  <Company>Grupo ATU</Company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Instalación de Certificados Seguros</dc:title>
  <dc:subject/>
  <dc:creator>Francisco Javier Otero Herrero</dc:creator>
  <cp:keywords/>
  <dc:description/>
  <cp:lastModifiedBy>Usuario</cp:lastModifiedBy>
  <cp:revision>5</cp:revision>
  <dcterms:created xsi:type="dcterms:W3CDTF">2025-04-10T18:29:00Z</dcterms:created>
  <dcterms:modified xsi:type="dcterms:W3CDTF">2025-04-10T19:41:00Z</dcterms:modified>
</cp:coreProperties>
</file>