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62030298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lang w:eastAsia="en-US"/>
        </w:rPr>
      </w:sdtEndPr>
      <w:sdtContent>
        <w:p w:rsidR="002035FB" w:rsidRDefault="002035FB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i/>
              <w:caps/>
              <w:color w:val="5B9BD5" w:themeColor="accent1"/>
              <w:sz w:val="96"/>
              <w:szCs w:val="72"/>
            </w:rPr>
            <w:alias w:val="Título"/>
            <w:tag w:val=""/>
            <w:id w:val="1735040861"/>
            <w:placeholder>
              <w:docPart w:val="E1A5436290D44B7193D4288CA979E6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2035FB" w:rsidRPr="002035FB" w:rsidRDefault="00EE297E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i/>
                  <w:caps/>
                  <w:color w:val="5B9BD5" w:themeColor="accent1"/>
                  <w:sz w:val="96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i/>
                  <w:caps/>
                  <w:color w:val="5B9BD5" w:themeColor="accent1"/>
                  <w:sz w:val="96"/>
                  <w:szCs w:val="72"/>
                </w:rPr>
                <w:t>ACTIVIDAD 1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i/>
              <w:color w:val="5B9BD5" w:themeColor="accent1"/>
              <w:sz w:val="32"/>
              <w:szCs w:val="28"/>
            </w:rPr>
            <w:alias w:val="Subtítulo"/>
            <w:tag w:val=""/>
            <w:id w:val="328029620"/>
            <w:placeholder>
              <w:docPart w:val="5F76912B896142BEB5A6D55B6A3C60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035FB" w:rsidRPr="002035FB" w:rsidRDefault="002035FB">
              <w:pPr>
                <w:pStyle w:val="Sinespaciado"/>
                <w:jc w:val="center"/>
                <w:rPr>
                  <w:rFonts w:ascii="Times New Roman" w:hAnsi="Times New Roman" w:cs="Times New Roman"/>
                  <w:b/>
                  <w:i/>
                  <w:color w:val="5B9BD5" w:themeColor="accent1"/>
                  <w:sz w:val="32"/>
                  <w:szCs w:val="28"/>
                </w:rPr>
              </w:pPr>
              <w:r w:rsidRPr="002035FB">
                <w:rPr>
                  <w:rFonts w:ascii="Times New Roman" w:hAnsi="Times New Roman" w:cs="Times New Roman"/>
                  <w:b/>
                  <w:i/>
                  <w:color w:val="5B9BD5" w:themeColor="accent1"/>
                  <w:sz w:val="32"/>
                  <w:szCs w:val="28"/>
                </w:rPr>
                <w:t>Foro, chat, mensajería instantánea (IM) y Correo electrónico</w:t>
              </w:r>
            </w:p>
          </w:sdtContent>
        </w:sdt>
        <w:p w:rsidR="002035FB" w:rsidRDefault="002035FB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035FB" w:rsidRPr="002035FB" w:rsidRDefault="002035FB" w:rsidP="002035FB">
                                    <w:pPr>
                                      <w:pStyle w:val="Sinespaciado"/>
                                      <w:spacing w:before="120" w:after="12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035FB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6 de mayo de 2025</w:t>
                                    </w:r>
                                  </w:p>
                                </w:sdtContent>
                              </w:sdt>
                              <w:p w:rsidR="002035FB" w:rsidRPr="002035FB" w:rsidRDefault="002035FB" w:rsidP="002035FB">
                                <w:pPr>
                                  <w:pStyle w:val="Sinespaciado"/>
                                  <w:spacing w:before="120" w:after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035FB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Grupo atu</w:t>
                                    </w:r>
                                  </w:sdtContent>
                                </w:sdt>
                              </w:p>
                              <w:p w:rsidR="002035FB" w:rsidRPr="002035FB" w:rsidRDefault="002035FB" w:rsidP="002035FB">
                                <w:pPr>
                                  <w:pStyle w:val="Sinespaciado"/>
                                  <w:spacing w:before="120" w:after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2035FB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Francisco Javier Otero Herrero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035FB" w:rsidRPr="002035FB" w:rsidRDefault="002035FB" w:rsidP="002035FB">
                              <w:pPr>
                                <w:pStyle w:val="Sinespaciado"/>
                                <w:spacing w:before="120" w:after="12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2035F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6 de mayo de 2025</w:t>
                              </w:r>
                            </w:p>
                          </w:sdtContent>
                        </w:sdt>
                        <w:p w:rsidR="002035FB" w:rsidRPr="002035FB" w:rsidRDefault="002035FB" w:rsidP="002035FB">
                          <w:pPr>
                            <w:pStyle w:val="Sinespaciado"/>
                            <w:spacing w:before="120" w:after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035F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Grupo atu</w:t>
                              </w:r>
                            </w:sdtContent>
                          </w:sdt>
                        </w:p>
                        <w:p w:rsidR="002035FB" w:rsidRPr="002035FB" w:rsidRDefault="002035FB" w:rsidP="002035FB">
                          <w:pPr>
                            <w:pStyle w:val="Sinespaciado"/>
                            <w:spacing w:before="120" w:after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8"/>
                                <w:szCs w:val="28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2035F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5B9BD5" w:themeColor="accent1"/>
                                  <w:sz w:val="28"/>
                                  <w:szCs w:val="28"/>
                                </w:rPr>
                                <w:t>Francisco Javier Otero Herrero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35FB" w:rsidRDefault="002035FB">
          <w:pPr>
            <w:spacing w:before="0" w:after="160"/>
            <w:jc w:val="left"/>
          </w:pPr>
          <w:r>
            <w:br w:type="page"/>
          </w:r>
        </w:p>
      </w:sdtContent>
    </w:sdt>
    <w:p w:rsidR="002035FB" w:rsidRDefault="002035FB" w:rsidP="00EA2AC4"/>
    <w:p w:rsidR="00BD0981" w:rsidRDefault="002035FB" w:rsidP="00221665">
      <w:pPr>
        <w:spacing w:before="0" w:after="160"/>
        <w:jc w:val="left"/>
      </w:pPr>
      <w:r>
        <w:br w:type="page"/>
      </w:r>
    </w:p>
    <w:p w:rsidR="0037079C" w:rsidRDefault="0037079C" w:rsidP="0037079C"/>
    <w:p w:rsidR="004E3763" w:rsidRDefault="002035FB" w:rsidP="002035FB">
      <w:pPr>
        <w:pStyle w:val="Ttulo2"/>
      </w:pPr>
      <w:r>
        <w:t>FORO</w:t>
      </w:r>
    </w:p>
    <w:p w:rsidR="00BD0981" w:rsidRDefault="00BD0981" w:rsidP="00BD0981">
      <w:r w:rsidRPr="00BD0981">
        <w:t>Un foro es una plataforma online donde los usuarios pueden participar en discusiones asíncronas sobre temas específicos. Los mensajes se publican y se organizan en hilos o temas, permitiendo a los usuarios leer y responder en cualquier momento.</w:t>
      </w:r>
    </w:p>
    <w:p w:rsidR="00221665" w:rsidRPr="00221665" w:rsidRDefault="00BD0981" w:rsidP="00221665">
      <w:pPr>
        <w:pStyle w:val="Prrafodelista"/>
        <w:numPr>
          <w:ilvl w:val="0"/>
          <w:numId w:val="2"/>
        </w:numPr>
        <w:rPr>
          <w:b/>
          <w:i/>
          <w:sz w:val="28"/>
        </w:rPr>
      </w:pPr>
      <w:r w:rsidRPr="00BD0981">
        <w:rPr>
          <w:b/>
          <w:i/>
          <w:sz w:val="28"/>
        </w:rPr>
        <w:t>Características Clave:</w:t>
      </w:r>
    </w:p>
    <w:p w:rsidR="00BD0981" w:rsidRDefault="00BD0981" w:rsidP="00221665">
      <w:pPr>
        <w:pStyle w:val="Prrafodelista"/>
        <w:numPr>
          <w:ilvl w:val="0"/>
          <w:numId w:val="3"/>
        </w:numPr>
      </w:pPr>
      <w:r w:rsidRPr="00221665">
        <w:rPr>
          <w:b/>
          <w:i/>
        </w:rPr>
        <w:t>Asíncrono:</w:t>
      </w:r>
      <w:r>
        <w:t xml:space="preserve"> Las conversaciones no ocurren en tiempo real. Los usuarios pueden publicar y responder a los mensajes cuando les sea conveniente.</w:t>
      </w:r>
    </w:p>
    <w:p w:rsidR="00BD0981" w:rsidRDefault="00BD0981" w:rsidP="00221665">
      <w:pPr>
        <w:pStyle w:val="Prrafodelista"/>
        <w:numPr>
          <w:ilvl w:val="0"/>
          <w:numId w:val="3"/>
        </w:numPr>
      </w:pPr>
      <w:r w:rsidRPr="00221665">
        <w:rPr>
          <w:b/>
          <w:i/>
        </w:rPr>
        <w:t xml:space="preserve">Organización por Temas: </w:t>
      </w:r>
      <w:r>
        <w:t>Las discusiones se estructuran en categorías, foros y subforos, lo que facilita la navegación y la búsqueda de información.</w:t>
      </w:r>
    </w:p>
    <w:p w:rsidR="00BD0981" w:rsidRDefault="00BD0981" w:rsidP="00221665">
      <w:pPr>
        <w:pStyle w:val="Prrafodelista"/>
        <w:numPr>
          <w:ilvl w:val="0"/>
          <w:numId w:val="3"/>
        </w:numPr>
      </w:pPr>
      <w:r w:rsidRPr="00221665">
        <w:rPr>
          <w:b/>
          <w:i/>
        </w:rPr>
        <w:t xml:space="preserve">Hilos de discusión: </w:t>
      </w:r>
      <w:r>
        <w:t>Cada tema de discusión se presenta como un hilo, que contiene el mensaje inicial y todas las respuestas relacionadas.</w:t>
      </w:r>
    </w:p>
    <w:p w:rsidR="00BD0981" w:rsidRDefault="00BD0981" w:rsidP="00221665">
      <w:pPr>
        <w:pStyle w:val="Prrafodelista"/>
        <w:numPr>
          <w:ilvl w:val="0"/>
          <w:numId w:val="3"/>
        </w:numPr>
      </w:pPr>
      <w:r w:rsidRPr="00221665">
        <w:rPr>
          <w:b/>
          <w:i/>
        </w:rPr>
        <w:t>Perfiles de usuario:</w:t>
      </w:r>
      <w:r>
        <w:t xml:space="preserve"> Los usuarios suelen tener perfiles donde pueden mostrar información sobre sí mismos y realizar un seguimiento de sus publicaciones.</w:t>
      </w:r>
    </w:p>
    <w:p w:rsidR="00BD0981" w:rsidRDefault="00BD0981" w:rsidP="00221665">
      <w:pPr>
        <w:pStyle w:val="Prrafodelista"/>
        <w:numPr>
          <w:ilvl w:val="0"/>
          <w:numId w:val="3"/>
        </w:numPr>
      </w:pPr>
      <w:r w:rsidRPr="00221665">
        <w:rPr>
          <w:b/>
          <w:i/>
        </w:rPr>
        <w:t xml:space="preserve">Moderación: </w:t>
      </w:r>
      <w:r>
        <w:t>Los foros a menudo tienen moderadores que se encargan de mantener el orden, eliminar el spam y garantizar que se cumplan las normas de la comunidad.</w:t>
      </w:r>
    </w:p>
    <w:p w:rsidR="00BD0981" w:rsidRDefault="00BD0981" w:rsidP="00221665">
      <w:pPr>
        <w:pStyle w:val="Prrafodelista"/>
        <w:numPr>
          <w:ilvl w:val="0"/>
          <w:numId w:val="3"/>
        </w:numPr>
      </w:pPr>
      <w:r w:rsidRPr="00221665">
        <w:rPr>
          <w:b/>
          <w:i/>
        </w:rPr>
        <w:t>Permisos de usuario:</w:t>
      </w:r>
      <w:r>
        <w:t xml:space="preserve"> Se pueden asignar diferentes niveles de permisos a los usuarios, como la capacidad de crear nuevos temas, responder a mensajes, editar sus propias publicaciones o moderar el foro.</w:t>
      </w:r>
    </w:p>
    <w:p w:rsidR="00221665" w:rsidRDefault="00221665" w:rsidP="00221665">
      <w:pPr>
        <w:pStyle w:val="Prrafodelista"/>
      </w:pPr>
    </w:p>
    <w:p w:rsidR="00BD0981" w:rsidRPr="00221665" w:rsidRDefault="00BD0981" w:rsidP="00221665">
      <w:pPr>
        <w:pStyle w:val="Prrafodelista"/>
        <w:numPr>
          <w:ilvl w:val="0"/>
          <w:numId w:val="2"/>
        </w:numPr>
        <w:rPr>
          <w:b/>
          <w:i/>
          <w:sz w:val="28"/>
        </w:rPr>
      </w:pPr>
      <w:r w:rsidRPr="00221665">
        <w:rPr>
          <w:b/>
          <w:i/>
          <w:sz w:val="28"/>
        </w:rPr>
        <w:t>Funcionalidades:</w:t>
      </w:r>
    </w:p>
    <w:p w:rsidR="00BD0981" w:rsidRPr="003479FF" w:rsidRDefault="00BD0981" w:rsidP="00221665">
      <w:pPr>
        <w:pStyle w:val="Prrafodelista"/>
        <w:numPr>
          <w:ilvl w:val="0"/>
          <w:numId w:val="4"/>
        </w:numPr>
        <w:rPr>
          <w:i/>
        </w:rPr>
      </w:pPr>
      <w:r w:rsidRPr="003479FF">
        <w:rPr>
          <w:i/>
        </w:rPr>
        <w:t>Publicar nuevos temas de discusión.</w:t>
      </w:r>
    </w:p>
    <w:p w:rsidR="00BD0981" w:rsidRPr="003479FF" w:rsidRDefault="00BD0981" w:rsidP="00221665">
      <w:pPr>
        <w:pStyle w:val="Prrafodelista"/>
        <w:numPr>
          <w:ilvl w:val="0"/>
          <w:numId w:val="4"/>
        </w:numPr>
        <w:rPr>
          <w:i/>
        </w:rPr>
      </w:pPr>
      <w:r w:rsidRPr="003479FF">
        <w:rPr>
          <w:i/>
        </w:rPr>
        <w:t>Responder a mensajes existentes.</w:t>
      </w:r>
    </w:p>
    <w:p w:rsidR="00BD0981" w:rsidRPr="003479FF" w:rsidRDefault="00BD0981" w:rsidP="00221665">
      <w:pPr>
        <w:pStyle w:val="Prrafodelista"/>
        <w:numPr>
          <w:ilvl w:val="0"/>
          <w:numId w:val="4"/>
        </w:numPr>
        <w:rPr>
          <w:i/>
        </w:rPr>
      </w:pPr>
      <w:r w:rsidRPr="003479FF">
        <w:rPr>
          <w:i/>
        </w:rPr>
        <w:t>Citar mensajes de otros usuarios.</w:t>
      </w:r>
    </w:p>
    <w:p w:rsidR="00BD0981" w:rsidRPr="003479FF" w:rsidRDefault="00BD0981" w:rsidP="00221665">
      <w:pPr>
        <w:pStyle w:val="Prrafodelista"/>
        <w:numPr>
          <w:ilvl w:val="0"/>
          <w:numId w:val="4"/>
        </w:numPr>
        <w:rPr>
          <w:i/>
        </w:rPr>
      </w:pPr>
      <w:r w:rsidRPr="003479FF">
        <w:rPr>
          <w:i/>
        </w:rPr>
        <w:t>Editar y eliminar sus propias publicaciones (dentro de un límite de tiempo).</w:t>
      </w:r>
    </w:p>
    <w:p w:rsidR="00BD0981" w:rsidRPr="003479FF" w:rsidRDefault="00BD0981" w:rsidP="00221665">
      <w:pPr>
        <w:pStyle w:val="Prrafodelista"/>
        <w:numPr>
          <w:ilvl w:val="0"/>
          <w:numId w:val="4"/>
        </w:numPr>
        <w:rPr>
          <w:i/>
        </w:rPr>
      </w:pPr>
      <w:r w:rsidRPr="003479FF">
        <w:rPr>
          <w:i/>
        </w:rPr>
        <w:t>Buscar temas y mensajes.</w:t>
      </w:r>
    </w:p>
    <w:p w:rsidR="00BD0981" w:rsidRPr="003479FF" w:rsidRDefault="00BD0981" w:rsidP="00221665">
      <w:pPr>
        <w:pStyle w:val="Prrafodelista"/>
        <w:numPr>
          <w:ilvl w:val="0"/>
          <w:numId w:val="4"/>
        </w:numPr>
        <w:rPr>
          <w:i/>
        </w:rPr>
      </w:pPr>
      <w:r w:rsidRPr="003479FF">
        <w:rPr>
          <w:i/>
        </w:rPr>
        <w:t>Suscribirse a temas o foros para recibir notificaciones de nuevas publicaciones.</w:t>
      </w:r>
    </w:p>
    <w:p w:rsidR="00BD0981" w:rsidRPr="003479FF" w:rsidRDefault="00BD0981" w:rsidP="00221665">
      <w:pPr>
        <w:pStyle w:val="Prrafodelista"/>
        <w:numPr>
          <w:ilvl w:val="0"/>
          <w:numId w:val="4"/>
        </w:numPr>
        <w:rPr>
          <w:i/>
        </w:rPr>
      </w:pPr>
      <w:r w:rsidRPr="003479FF">
        <w:rPr>
          <w:i/>
        </w:rPr>
        <w:t>Enviar mensajes privados a otros usuarios (en algunos foros).</w:t>
      </w:r>
    </w:p>
    <w:p w:rsidR="00BD0981" w:rsidRPr="003479FF" w:rsidRDefault="00BD0981" w:rsidP="00221665">
      <w:pPr>
        <w:pStyle w:val="Prrafodelista"/>
        <w:numPr>
          <w:ilvl w:val="0"/>
          <w:numId w:val="4"/>
        </w:numPr>
        <w:rPr>
          <w:i/>
        </w:rPr>
      </w:pPr>
      <w:r w:rsidRPr="003479FF">
        <w:rPr>
          <w:i/>
        </w:rPr>
        <w:t>Adjuntar archivos a los mensajes (en algunos foros).</w:t>
      </w:r>
    </w:p>
    <w:p w:rsidR="00BD0981" w:rsidRPr="003479FF" w:rsidRDefault="00BD0981" w:rsidP="00221665">
      <w:pPr>
        <w:pStyle w:val="Prrafodelista"/>
        <w:numPr>
          <w:ilvl w:val="0"/>
          <w:numId w:val="4"/>
        </w:numPr>
        <w:rPr>
          <w:i/>
        </w:rPr>
      </w:pPr>
      <w:r w:rsidRPr="003479FF">
        <w:rPr>
          <w:i/>
        </w:rPr>
        <w:t>Utilizar formato de texto enriquecido (como negrita, cursiva, enlaces) en los mensajes.</w:t>
      </w:r>
    </w:p>
    <w:p w:rsidR="00221665" w:rsidRDefault="00221665" w:rsidP="00221665">
      <w:pPr>
        <w:pStyle w:val="Prrafodelista"/>
        <w:ind w:left="1211"/>
      </w:pPr>
    </w:p>
    <w:p w:rsidR="00BD0981" w:rsidRPr="00221665" w:rsidRDefault="00BD0981" w:rsidP="00221665">
      <w:pPr>
        <w:pStyle w:val="Prrafodelista"/>
        <w:numPr>
          <w:ilvl w:val="0"/>
          <w:numId w:val="2"/>
        </w:numPr>
        <w:rPr>
          <w:b/>
          <w:i/>
          <w:sz w:val="28"/>
        </w:rPr>
      </w:pPr>
      <w:r w:rsidRPr="00221665">
        <w:rPr>
          <w:b/>
          <w:i/>
          <w:sz w:val="28"/>
        </w:rPr>
        <w:t>Ejemplos:</w:t>
      </w:r>
    </w:p>
    <w:p w:rsidR="00BD0981" w:rsidRPr="003479FF" w:rsidRDefault="00BD0981" w:rsidP="003479FF">
      <w:pPr>
        <w:pStyle w:val="Prrafodelista"/>
        <w:numPr>
          <w:ilvl w:val="0"/>
          <w:numId w:val="4"/>
        </w:numPr>
        <w:rPr>
          <w:i/>
        </w:rPr>
      </w:pPr>
      <w:r w:rsidRPr="003479FF">
        <w:rPr>
          <w:i/>
        </w:rPr>
        <w:t>Foros de soporte técnico de productos.</w:t>
      </w:r>
    </w:p>
    <w:p w:rsidR="00BD0981" w:rsidRPr="003479FF" w:rsidRDefault="00BD0981" w:rsidP="003479FF">
      <w:pPr>
        <w:pStyle w:val="Prrafodelista"/>
        <w:numPr>
          <w:ilvl w:val="0"/>
          <w:numId w:val="4"/>
        </w:numPr>
        <w:rPr>
          <w:i/>
        </w:rPr>
      </w:pPr>
      <w:r w:rsidRPr="003479FF">
        <w:rPr>
          <w:i/>
        </w:rPr>
        <w:t>Comunidades de discusión sobre hobbies o intereses.</w:t>
      </w:r>
    </w:p>
    <w:p w:rsidR="00BD0981" w:rsidRPr="003479FF" w:rsidRDefault="00BD0981" w:rsidP="003479FF">
      <w:pPr>
        <w:pStyle w:val="Prrafodelista"/>
        <w:numPr>
          <w:ilvl w:val="0"/>
          <w:numId w:val="4"/>
        </w:numPr>
        <w:rPr>
          <w:i/>
        </w:rPr>
      </w:pPr>
      <w:r w:rsidRPr="003479FF">
        <w:rPr>
          <w:i/>
        </w:rPr>
        <w:t>Foros académicos para estudiantes y profesores.</w:t>
      </w:r>
    </w:p>
    <w:p w:rsidR="0037079C" w:rsidRDefault="0037079C" w:rsidP="0037079C"/>
    <w:p w:rsidR="002035FB" w:rsidRDefault="002035FB" w:rsidP="002035FB">
      <w:pPr>
        <w:pStyle w:val="Ttulo2"/>
      </w:pPr>
      <w:r>
        <w:lastRenderedPageBreak/>
        <w:t>CHAT</w:t>
      </w:r>
    </w:p>
    <w:p w:rsidR="00BD0981" w:rsidRDefault="00E94E2E" w:rsidP="00BD0981">
      <w:r w:rsidRPr="00E94E2E">
        <w:t>El chat es una forma de comunicación online en tiempo real entre dos o más personas. Los mensajes se envían y se reciben instantáneamente, permitiendo una conversación interactiva.</w:t>
      </w:r>
    </w:p>
    <w:p w:rsidR="00E94E2E" w:rsidRPr="00E94E2E" w:rsidRDefault="00E94E2E" w:rsidP="00E94E2E">
      <w:pPr>
        <w:pStyle w:val="Prrafodelista"/>
        <w:numPr>
          <w:ilvl w:val="0"/>
          <w:numId w:val="2"/>
        </w:numPr>
        <w:rPr>
          <w:b/>
          <w:i/>
          <w:sz w:val="28"/>
        </w:rPr>
      </w:pPr>
      <w:r w:rsidRPr="00E94E2E">
        <w:rPr>
          <w:b/>
          <w:i/>
          <w:sz w:val="28"/>
        </w:rPr>
        <w:t>Características Clave:</w:t>
      </w:r>
    </w:p>
    <w:p w:rsidR="00E94E2E" w:rsidRPr="00E94E2E" w:rsidRDefault="00E94E2E" w:rsidP="00E94E2E">
      <w:pPr>
        <w:pStyle w:val="Prrafodelista"/>
        <w:numPr>
          <w:ilvl w:val="0"/>
          <w:numId w:val="3"/>
        </w:numPr>
      </w:pPr>
      <w:r w:rsidRPr="00E94E2E">
        <w:rPr>
          <w:b/>
          <w:i/>
        </w:rPr>
        <w:t xml:space="preserve">Síncrono: </w:t>
      </w:r>
      <w:r w:rsidRPr="00E94E2E">
        <w:t>Las conversaciones ocurren en tiempo real, lo que requiere que los participantes estén presentes al mismo tiempo.</w:t>
      </w:r>
    </w:p>
    <w:p w:rsidR="00E94E2E" w:rsidRDefault="00E94E2E" w:rsidP="00E94E2E">
      <w:pPr>
        <w:pStyle w:val="Prrafodelista"/>
        <w:numPr>
          <w:ilvl w:val="0"/>
          <w:numId w:val="3"/>
        </w:numPr>
      </w:pPr>
      <w:r w:rsidRPr="00E94E2E">
        <w:rPr>
          <w:b/>
          <w:i/>
        </w:rPr>
        <w:t xml:space="preserve">Comunicación directa: </w:t>
      </w:r>
      <w:r>
        <w:t>Los mensajes se envían directamente entre los participantes de la conversación.</w:t>
      </w:r>
    </w:p>
    <w:p w:rsidR="00E94E2E" w:rsidRDefault="00E94E2E" w:rsidP="00E94E2E">
      <w:pPr>
        <w:pStyle w:val="Prrafodelista"/>
        <w:numPr>
          <w:ilvl w:val="0"/>
          <w:numId w:val="3"/>
        </w:numPr>
      </w:pPr>
      <w:r w:rsidRPr="00E94E2E">
        <w:rPr>
          <w:b/>
          <w:i/>
        </w:rPr>
        <w:t xml:space="preserve">Basado en texto: </w:t>
      </w:r>
      <w:r>
        <w:t>La forma principal de comunicación es a través de mensajes de texto, aunque algunos chats también admiten emojis, imágenes y otros elementos multimedia.</w:t>
      </w:r>
    </w:p>
    <w:p w:rsidR="00E94E2E" w:rsidRDefault="00E94E2E" w:rsidP="00E94E2E">
      <w:pPr>
        <w:pStyle w:val="Prrafodelista"/>
        <w:numPr>
          <w:ilvl w:val="0"/>
          <w:numId w:val="3"/>
        </w:numPr>
      </w:pPr>
      <w:r w:rsidRPr="00E94E2E">
        <w:rPr>
          <w:b/>
          <w:i/>
        </w:rPr>
        <w:t xml:space="preserve">Salas de chat: </w:t>
      </w:r>
      <w:r>
        <w:t>Las conversaciones pueden tener lugar en salas de chat públicas o privadas, donde varios usuarios pueden participar simultáneamente.</w:t>
      </w:r>
    </w:p>
    <w:p w:rsidR="00E94E2E" w:rsidRDefault="00E94E2E" w:rsidP="00E94E2E">
      <w:pPr>
        <w:pStyle w:val="Prrafodelista"/>
        <w:numPr>
          <w:ilvl w:val="0"/>
          <w:numId w:val="3"/>
        </w:numPr>
      </w:pPr>
      <w:r w:rsidRPr="00E94E2E">
        <w:rPr>
          <w:b/>
          <w:i/>
        </w:rPr>
        <w:t>Listas de usuarios:</w:t>
      </w:r>
      <w:r>
        <w:t xml:space="preserve"> Los chats suelen mostrar una lista de los usuarios conectados a la sala o a la conversación.</w:t>
      </w:r>
    </w:p>
    <w:p w:rsidR="00E94E2E" w:rsidRDefault="00E94E2E" w:rsidP="00E94E2E">
      <w:pPr>
        <w:pStyle w:val="Prrafodelista"/>
        <w:ind w:left="1211"/>
      </w:pPr>
    </w:p>
    <w:p w:rsidR="00E94E2E" w:rsidRPr="00E94E2E" w:rsidRDefault="00E94E2E" w:rsidP="00E94E2E">
      <w:pPr>
        <w:pStyle w:val="Prrafodelista"/>
        <w:numPr>
          <w:ilvl w:val="0"/>
          <w:numId w:val="2"/>
        </w:numPr>
        <w:rPr>
          <w:b/>
          <w:i/>
          <w:sz w:val="28"/>
        </w:rPr>
      </w:pPr>
      <w:r w:rsidRPr="00E94E2E">
        <w:rPr>
          <w:b/>
          <w:i/>
          <w:sz w:val="28"/>
        </w:rPr>
        <w:t>Funcionalidades:</w:t>
      </w:r>
    </w:p>
    <w:p w:rsidR="00E94E2E" w:rsidRPr="00E94E2E" w:rsidRDefault="00E94E2E" w:rsidP="00E94E2E">
      <w:pPr>
        <w:pStyle w:val="Prrafodelista"/>
        <w:numPr>
          <w:ilvl w:val="0"/>
          <w:numId w:val="4"/>
        </w:numPr>
        <w:rPr>
          <w:i/>
        </w:rPr>
      </w:pPr>
      <w:r w:rsidRPr="00E94E2E">
        <w:rPr>
          <w:i/>
        </w:rPr>
        <w:t>Enviar y recibir mensajes de texto en tiempo real.</w:t>
      </w:r>
    </w:p>
    <w:p w:rsidR="00E94E2E" w:rsidRPr="00E94E2E" w:rsidRDefault="00E94E2E" w:rsidP="00E94E2E">
      <w:pPr>
        <w:pStyle w:val="Prrafodelista"/>
        <w:numPr>
          <w:ilvl w:val="0"/>
          <w:numId w:val="4"/>
        </w:numPr>
        <w:rPr>
          <w:i/>
        </w:rPr>
      </w:pPr>
      <w:r w:rsidRPr="00E94E2E">
        <w:rPr>
          <w:i/>
        </w:rPr>
        <w:t>Crear y unirse a salas de chat.</w:t>
      </w:r>
    </w:p>
    <w:p w:rsidR="00E94E2E" w:rsidRPr="00E94E2E" w:rsidRDefault="00E94E2E" w:rsidP="00E94E2E">
      <w:pPr>
        <w:pStyle w:val="Prrafodelista"/>
        <w:numPr>
          <w:ilvl w:val="0"/>
          <w:numId w:val="4"/>
        </w:numPr>
        <w:rPr>
          <w:i/>
        </w:rPr>
      </w:pPr>
      <w:r w:rsidRPr="00E94E2E">
        <w:rPr>
          <w:i/>
        </w:rPr>
        <w:t>Enviar mensajes privados a otros usuarios.</w:t>
      </w:r>
    </w:p>
    <w:p w:rsidR="00E94E2E" w:rsidRPr="00E94E2E" w:rsidRDefault="00E94E2E" w:rsidP="00E94E2E">
      <w:pPr>
        <w:pStyle w:val="Prrafodelista"/>
        <w:numPr>
          <w:ilvl w:val="0"/>
          <w:numId w:val="4"/>
        </w:numPr>
        <w:rPr>
          <w:i/>
        </w:rPr>
      </w:pPr>
      <w:r w:rsidRPr="00E94E2E">
        <w:rPr>
          <w:i/>
        </w:rPr>
        <w:t>Compartir archivos (en algunos chats).</w:t>
      </w:r>
    </w:p>
    <w:p w:rsidR="00E94E2E" w:rsidRPr="00E94E2E" w:rsidRDefault="00E94E2E" w:rsidP="00E94E2E">
      <w:pPr>
        <w:pStyle w:val="Prrafodelista"/>
        <w:numPr>
          <w:ilvl w:val="0"/>
          <w:numId w:val="4"/>
        </w:numPr>
        <w:rPr>
          <w:i/>
        </w:rPr>
      </w:pPr>
      <w:r w:rsidRPr="00E94E2E">
        <w:rPr>
          <w:i/>
        </w:rPr>
        <w:t>Utilizar emojis y otros elementos para expresar emociones.</w:t>
      </w:r>
    </w:p>
    <w:p w:rsidR="00E94E2E" w:rsidRDefault="00E94E2E" w:rsidP="00E94E2E">
      <w:pPr>
        <w:pStyle w:val="Prrafodelista"/>
        <w:numPr>
          <w:ilvl w:val="0"/>
          <w:numId w:val="4"/>
        </w:numPr>
        <w:rPr>
          <w:i/>
        </w:rPr>
      </w:pPr>
      <w:r w:rsidRPr="00E94E2E">
        <w:rPr>
          <w:i/>
        </w:rPr>
        <w:t>Recibir notificaciones de nuevos mensajes.</w:t>
      </w:r>
    </w:p>
    <w:p w:rsidR="00E94E2E" w:rsidRPr="00E94E2E" w:rsidRDefault="00E94E2E" w:rsidP="00E94E2E">
      <w:pPr>
        <w:pStyle w:val="Prrafodelista"/>
        <w:ind w:left="1211"/>
        <w:rPr>
          <w:i/>
        </w:rPr>
      </w:pPr>
    </w:p>
    <w:p w:rsidR="00E94E2E" w:rsidRPr="00E94E2E" w:rsidRDefault="00E94E2E" w:rsidP="00E94E2E">
      <w:pPr>
        <w:pStyle w:val="Prrafodelista"/>
        <w:numPr>
          <w:ilvl w:val="0"/>
          <w:numId w:val="2"/>
        </w:numPr>
        <w:rPr>
          <w:b/>
          <w:i/>
          <w:sz w:val="28"/>
        </w:rPr>
      </w:pPr>
      <w:r w:rsidRPr="00E94E2E">
        <w:rPr>
          <w:b/>
          <w:i/>
          <w:sz w:val="28"/>
        </w:rPr>
        <w:t>Ejemplos:</w:t>
      </w:r>
    </w:p>
    <w:p w:rsidR="00E94E2E" w:rsidRPr="00E94E2E" w:rsidRDefault="00E94E2E" w:rsidP="00E94E2E">
      <w:pPr>
        <w:pStyle w:val="Prrafodelista"/>
        <w:numPr>
          <w:ilvl w:val="0"/>
          <w:numId w:val="4"/>
        </w:numPr>
        <w:rPr>
          <w:i/>
        </w:rPr>
      </w:pPr>
      <w:r w:rsidRPr="00E94E2E">
        <w:rPr>
          <w:i/>
        </w:rPr>
        <w:t>Chat de atención al cliente en sitios web.</w:t>
      </w:r>
    </w:p>
    <w:p w:rsidR="00E94E2E" w:rsidRPr="00E94E2E" w:rsidRDefault="00E94E2E" w:rsidP="00E94E2E">
      <w:pPr>
        <w:pStyle w:val="Prrafodelista"/>
        <w:numPr>
          <w:ilvl w:val="0"/>
          <w:numId w:val="4"/>
        </w:numPr>
        <w:rPr>
          <w:i/>
        </w:rPr>
      </w:pPr>
      <w:r w:rsidRPr="00E94E2E">
        <w:rPr>
          <w:i/>
        </w:rPr>
        <w:t>Salas de chat para comunidades online.</w:t>
      </w:r>
    </w:p>
    <w:p w:rsidR="00E94E2E" w:rsidRDefault="00E94E2E" w:rsidP="00E94E2E">
      <w:pPr>
        <w:pStyle w:val="Prrafodelista"/>
        <w:numPr>
          <w:ilvl w:val="0"/>
          <w:numId w:val="4"/>
        </w:numPr>
        <w:rPr>
          <w:i/>
        </w:rPr>
      </w:pPr>
      <w:r w:rsidRPr="00E94E2E">
        <w:rPr>
          <w:i/>
        </w:rPr>
        <w:t>Funciones de chat en videojuegos.</w:t>
      </w:r>
    </w:p>
    <w:p w:rsidR="00E94E2E" w:rsidRPr="00E94E2E" w:rsidRDefault="00E94E2E" w:rsidP="00E94E2E">
      <w:pPr>
        <w:spacing w:before="0" w:after="160"/>
        <w:jc w:val="left"/>
        <w:rPr>
          <w:i/>
        </w:rPr>
      </w:pPr>
      <w:r>
        <w:rPr>
          <w:i/>
        </w:rPr>
        <w:br w:type="page"/>
      </w:r>
    </w:p>
    <w:p w:rsidR="0037079C" w:rsidRDefault="0037079C" w:rsidP="0037079C"/>
    <w:p w:rsidR="002035FB" w:rsidRDefault="002035FB" w:rsidP="002035FB">
      <w:pPr>
        <w:pStyle w:val="Ttulo2"/>
      </w:pPr>
      <w:r>
        <w:t>MENSAJERIA INSTANTANEA (IM)</w:t>
      </w:r>
    </w:p>
    <w:p w:rsidR="00BD0981" w:rsidRDefault="0037079C" w:rsidP="00BD0981">
      <w:r w:rsidRPr="0037079C">
        <w:t xml:space="preserve">La mensajería instantánea </w:t>
      </w:r>
      <w:r w:rsidRPr="00926753">
        <w:rPr>
          <w:b/>
          <w:i/>
        </w:rPr>
        <w:t>(IM)</w:t>
      </w:r>
      <w:r w:rsidRPr="0037079C">
        <w:t xml:space="preserve"> es similar al chat, pero generalmente se centra en la comunicación entre dos personas o en grupos pequeños. A menudo, las aplicaciones de </w:t>
      </w:r>
      <w:r w:rsidRPr="00926753">
        <w:rPr>
          <w:b/>
          <w:i/>
        </w:rPr>
        <w:t>IM</w:t>
      </w:r>
      <w:r w:rsidRPr="0037079C">
        <w:t xml:space="preserve"> también ofrecen funcionalidades adicionales como llamadas de voz y video.</w:t>
      </w:r>
    </w:p>
    <w:p w:rsidR="00AE4BB5" w:rsidRPr="00AE4BB5" w:rsidRDefault="00AE4BB5" w:rsidP="00AE4BB5">
      <w:pPr>
        <w:pStyle w:val="Prrafodelista"/>
        <w:numPr>
          <w:ilvl w:val="0"/>
          <w:numId w:val="2"/>
        </w:numPr>
        <w:rPr>
          <w:b/>
          <w:i/>
          <w:sz w:val="28"/>
        </w:rPr>
      </w:pPr>
      <w:r w:rsidRPr="00AE4BB5">
        <w:rPr>
          <w:b/>
          <w:i/>
          <w:sz w:val="28"/>
        </w:rPr>
        <w:t>Características Clave:</w:t>
      </w:r>
    </w:p>
    <w:p w:rsidR="00AE4BB5" w:rsidRPr="00AE4BB5" w:rsidRDefault="00AE4BB5" w:rsidP="00AE4BB5">
      <w:pPr>
        <w:pStyle w:val="Prrafodelista"/>
        <w:numPr>
          <w:ilvl w:val="0"/>
          <w:numId w:val="3"/>
        </w:numPr>
      </w:pPr>
      <w:r w:rsidRPr="00926753">
        <w:rPr>
          <w:b/>
          <w:i/>
        </w:rPr>
        <w:t>Síncrono o asíncrono:</w:t>
      </w:r>
      <w:r w:rsidRPr="00AE4BB5">
        <w:t xml:space="preserve"> Aunque su objetivo principal es la comunicación en tiempo real, muchas aplicaciones de IM permiten enviar mensajes a usuarios que no están conectados, que los recibirán cuando se conecten.</w:t>
      </w:r>
    </w:p>
    <w:p w:rsidR="00AE4BB5" w:rsidRDefault="00AE4BB5" w:rsidP="00AE4BB5">
      <w:pPr>
        <w:pStyle w:val="Prrafodelista"/>
        <w:numPr>
          <w:ilvl w:val="0"/>
          <w:numId w:val="3"/>
        </w:numPr>
      </w:pPr>
      <w:r w:rsidRPr="00926753">
        <w:rPr>
          <w:b/>
          <w:i/>
        </w:rPr>
        <w:t>Listas de contactos:</w:t>
      </w:r>
      <w:r>
        <w:t xml:space="preserve"> Los usuarios suelen tener listas de contactos de personas con las que se comunican frecuentemente.</w:t>
      </w:r>
    </w:p>
    <w:p w:rsidR="00AE4BB5" w:rsidRPr="00926753" w:rsidRDefault="00AE4BB5" w:rsidP="00AE4BB5">
      <w:pPr>
        <w:pStyle w:val="Prrafodelista"/>
        <w:numPr>
          <w:ilvl w:val="0"/>
          <w:numId w:val="3"/>
        </w:numPr>
        <w:rPr>
          <w:i/>
        </w:rPr>
      </w:pPr>
      <w:r w:rsidRPr="00926753">
        <w:rPr>
          <w:b/>
          <w:i/>
        </w:rPr>
        <w:t>Presencia:</w:t>
      </w:r>
      <w:r>
        <w:t xml:space="preserve"> Las aplicaciones de IM a menudo muestran el estado de conexión de los usuarios</w:t>
      </w:r>
      <w:r w:rsidRPr="00926753">
        <w:rPr>
          <w:i/>
        </w:rPr>
        <w:t xml:space="preserve"> (por ejemplo, "en línea", "ausente", "no molestar").</w:t>
      </w:r>
    </w:p>
    <w:p w:rsidR="00AE4BB5" w:rsidRDefault="00AE4BB5" w:rsidP="00AE4BB5">
      <w:pPr>
        <w:pStyle w:val="Prrafodelista"/>
        <w:numPr>
          <w:ilvl w:val="0"/>
          <w:numId w:val="3"/>
        </w:numPr>
      </w:pPr>
      <w:r w:rsidRPr="00926753">
        <w:rPr>
          <w:b/>
          <w:i/>
        </w:rPr>
        <w:t>Conversaciones persistentes:</w:t>
      </w:r>
      <w:r>
        <w:t xml:space="preserve"> El historial de las conversaciones suele guardarse, lo que permite a los usuarios revisarlas más tarde.</w:t>
      </w:r>
    </w:p>
    <w:p w:rsidR="00AE4BB5" w:rsidRDefault="00AE4BB5" w:rsidP="00AE4BB5">
      <w:pPr>
        <w:pStyle w:val="Prrafodelista"/>
        <w:numPr>
          <w:ilvl w:val="0"/>
          <w:numId w:val="3"/>
        </w:numPr>
      </w:pPr>
      <w:r w:rsidRPr="00926753">
        <w:rPr>
          <w:b/>
          <w:i/>
        </w:rPr>
        <w:t>Funcionalidades multimedia:</w:t>
      </w:r>
      <w:r>
        <w:t xml:space="preserve"> Muchas aplicaciones de IM admiten el envío de imágenes, videos, audio y otros archivos.</w:t>
      </w:r>
    </w:p>
    <w:p w:rsidR="00AE4BB5" w:rsidRDefault="00AE4BB5" w:rsidP="00AE4BB5">
      <w:pPr>
        <w:pStyle w:val="Prrafodelista"/>
        <w:ind w:left="1211"/>
      </w:pPr>
    </w:p>
    <w:p w:rsidR="00AE4BB5" w:rsidRPr="00AE4BB5" w:rsidRDefault="00AE4BB5" w:rsidP="00AE4BB5">
      <w:pPr>
        <w:pStyle w:val="Prrafodelista"/>
        <w:numPr>
          <w:ilvl w:val="0"/>
          <w:numId w:val="2"/>
        </w:numPr>
        <w:rPr>
          <w:b/>
          <w:i/>
          <w:sz w:val="28"/>
        </w:rPr>
      </w:pPr>
      <w:r w:rsidRPr="00AE4BB5">
        <w:rPr>
          <w:b/>
          <w:i/>
          <w:sz w:val="28"/>
        </w:rPr>
        <w:t>Funcionalidades:</w:t>
      </w:r>
    </w:p>
    <w:p w:rsidR="00AE4BB5" w:rsidRPr="00AE4BB5" w:rsidRDefault="00AE4BB5" w:rsidP="00AE4BB5">
      <w:pPr>
        <w:pStyle w:val="Prrafodelista"/>
        <w:numPr>
          <w:ilvl w:val="0"/>
          <w:numId w:val="4"/>
        </w:numPr>
        <w:rPr>
          <w:i/>
        </w:rPr>
      </w:pPr>
      <w:r w:rsidRPr="00AE4BB5">
        <w:rPr>
          <w:i/>
        </w:rPr>
        <w:t>Enviar y recibir mensajes de texto, voz y video.</w:t>
      </w:r>
    </w:p>
    <w:p w:rsidR="00AE4BB5" w:rsidRPr="00AE4BB5" w:rsidRDefault="00AE4BB5" w:rsidP="00AE4BB5">
      <w:pPr>
        <w:pStyle w:val="Prrafodelista"/>
        <w:numPr>
          <w:ilvl w:val="0"/>
          <w:numId w:val="4"/>
        </w:numPr>
        <w:rPr>
          <w:i/>
        </w:rPr>
      </w:pPr>
      <w:r w:rsidRPr="00AE4BB5">
        <w:rPr>
          <w:i/>
        </w:rPr>
        <w:t xml:space="preserve">Realizar llamadas de voz y </w:t>
      </w:r>
      <w:r w:rsidRPr="00AE4BB5">
        <w:rPr>
          <w:i/>
        </w:rPr>
        <w:t>video llamadas</w:t>
      </w:r>
      <w:r w:rsidRPr="00AE4BB5">
        <w:rPr>
          <w:i/>
        </w:rPr>
        <w:t>.</w:t>
      </w:r>
    </w:p>
    <w:p w:rsidR="00AE4BB5" w:rsidRPr="00AE4BB5" w:rsidRDefault="00AE4BB5" w:rsidP="00AE4BB5">
      <w:pPr>
        <w:pStyle w:val="Prrafodelista"/>
        <w:numPr>
          <w:ilvl w:val="0"/>
          <w:numId w:val="4"/>
        </w:numPr>
        <w:rPr>
          <w:i/>
        </w:rPr>
      </w:pPr>
      <w:r w:rsidRPr="00AE4BB5">
        <w:rPr>
          <w:i/>
        </w:rPr>
        <w:t>Compartir archivos de varios tipos.</w:t>
      </w:r>
    </w:p>
    <w:p w:rsidR="00AE4BB5" w:rsidRPr="00AE4BB5" w:rsidRDefault="00AE4BB5" w:rsidP="00AE4BB5">
      <w:pPr>
        <w:pStyle w:val="Prrafodelista"/>
        <w:numPr>
          <w:ilvl w:val="0"/>
          <w:numId w:val="4"/>
        </w:numPr>
        <w:rPr>
          <w:i/>
        </w:rPr>
      </w:pPr>
      <w:r w:rsidRPr="00AE4BB5">
        <w:rPr>
          <w:i/>
        </w:rPr>
        <w:t>Crear grupos de conversación.</w:t>
      </w:r>
    </w:p>
    <w:p w:rsidR="00AE4BB5" w:rsidRPr="00AE4BB5" w:rsidRDefault="00AE4BB5" w:rsidP="00AE4BB5">
      <w:pPr>
        <w:pStyle w:val="Prrafodelista"/>
        <w:numPr>
          <w:ilvl w:val="0"/>
          <w:numId w:val="4"/>
        </w:numPr>
        <w:rPr>
          <w:i/>
        </w:rPr>
      </w:pPr>
      <w:r w:rsidRPr="00AE4BB5">
        <w:rPr>
          <w:i/>
        </w:rPr>
        <w:t>Utilizar emojis, stickers y GIFs.</w:t>
      </w:r>
    </w:p>
    <w:p w:rsidR="00AE4BB5" w:rsidRPr="00AE4BB5" w:rsidRDefault="00AE4BB5" w:rsidP="00AE4BB5">
      <w:pPr>
        <w:pStyle w:val="Prrafodelista"/>
        <w:numPr>
          <w:ilvl w:val="0"/>
          <w:numId w:val="4"/>
        </w:numPr>
        <w:rPr>
          <w:i/>
        </w:rPr>
      </w:pPr>
      <w:r w:rsidRPr="00AE4BB5">
        <w:rPr>
          <w:i/>
        </w:rPr>
        <w:t>Recibir notificaciones de mensajes.</w:t>
      </w:r>
    </w:p>
    <w:p w:rsidR="00AE4BB5" w:rsidRDefault="00AE4BB5" w:rsidP="00AE4BB5">
      <w:pPr>
        <w:pStyle w:val="Prrafodelista"/>
        <w:numPr>
          <w:ilvl w:val="0"/>
          <w:numId w:val="4"/>
        </w:numPr>
        <w:rPr>
          <w:i/>
        </w:rPr>
      </w:pPr>
      <w:r w:rsidRPr="00AE4BB5">
        <w:rPr>
          <w:i/>
        </w:rPr>
        <w:t>Personalizar perfiles de usuario.</w:t>
      </w:r>
    </w:p>
    <w:p w:rsidR="00AE4BB5" w:rsidRPr="00AE4BB5" w:rsidRDefault="00AE4BB5" w:rsidP="00AE4BB5">
      <w:pPr>
        <w:pStyle w:val="Prrafodelista"/>
        <w:ind w:left="1211"/>
        <w:rPr>
          <w:i/>
        </w:rPr>
      </w:pPr>
    </w:p>
    <w:p w:rsidR="00AE4BB5" w:rsidRPr="00AE4BB5" w:rsidRDefault="00AE4BB5" w:rsidP="00AE4BB5">
      <w:pPr>
        <w:pStyle w:val="Prrafodelista"/>
        <w:numPr>
          <w:ilvl w:val="0"/>
          <w:numId w:val="2"/>
        </w:numPr>
        <w:rPr>
          <w:b/>
          <w:i/>
          <w:sz w:val="28"/>
        </w:rPr>
      </w:pPr>
      <w:r w:rsidRPr="00AE4BB5">
        <w:rPr>
          <w:b/>
          <w:i/>
          <w:sz w:val="28"/>
        </w:rPr>
        <w:t>Ejemplos:</w:t>
      </w:r>
    </w:p>
    <w:p w:rsidR="00AE4BB5" w:rsidRPr="00AE4BB5" w:rsidRDefault="00AE4BB5" w:rsidP="00AE4BB5">
      <w:pPr>
        <w:pStyle w:val="Prrafodelista"/>
        <w:numPr>
          <w:ilvl w:val="0"/>
          <w:numId w:val="4"/>
        </w:numPr>
        <w:rPr>
          <w:i/>
        </w:rPr>
      </w:pPr>
      <w:r>
        <w:t>W</w:t>
      </w:r>
      <w:r w:rsidRPr="00AE4BB5">
        <w:rPr>
          <w:i/>
        </w:rPr>
        <w:t>hatsApp</w:t>
      </w:r>
    </w:p>
    <w:p w:rsidR="00AE4BB5" w:rsidRPr="00AE4BB5" w:rsidRDefault="00AE4BB5" w:rsidP="00AE4BB5">
      <w:pPr>
        <w:pStyle w:val="Prrafodelista"/>
        <w:numPr>
          <w:ilvl w:val="0"/>
          <w:numId w:val="4"/>
        </w:numPr>
        <w:rPr>
          <w:i/>
        </w:rPr>
      </w:pPr>
      <w:r w:rsidRPr="00AE4BB5">
        <w:rPr>
          <w:i/>
        </w:rPr>
        <w:t>Telegram</w:t>
      </w:r>
    </w:p>
    <w:p w:rsidR="00AE4BB5" w:rsidRPr="00AE4BB5" w:rsidRDefault="00AE4BB5" w:rsidP="00AE4BB5">
      <w:pPr>
        <w:pStyle w:val="Prrafodelista"/>
        <w:numPr>
          <w:ilvl w:val="0"/>
          <w:numId w:val="4"/>
        </w:numPr>
        <w:rPr>
          <w:i/>
        </w:rPr>
      </w:pPr>
      <w:r w:rsidRPr="00AE4BB5">
        <w:rPr>
          <w:i/>
        </w:rPr>
        <w:t>Facebook Messenger</w:t>
      </w:r>
    </w:p>
    <w:p w:rsidR="00AE4BB5" w:rsidRPr="00AE4BB5" w:rsidRDefault="00AE4BB5" w:rsidP="00AE4BB5">
      <w:pPr>
        <w:pStyle w:val="Prrafodelista"/>
        <w:numPr>
          <w:ilvl w:val="0"/>
          <w:numId w:val="4"/>
        </w:numPr>
        <w:rPr>
          <w:i/>
        </w:rPr>
      </w:pPr>
      <w:r w:rsidRPr="00AE4BB5">
        <w:rPr>
          <w:i/>
        </w:rPr>
        <w:t>Slack</w:t>
      </w:r>
    </w:p>
    <w:p w:rsidR="00AE4BB5" w:rsidRDefault="00AE4BB5" w:rsidP="00AE4BB5">
      <w:pPr>
        <w:pStyle w:val="Prrafodelista"/>
        <w:numPr>
          <w:ilvl w:val="0"/>
          <w:numId w:val="4"/>
        </w:numPr>
        <w:rPr>
          <w:i/>
        </w:rPr>
      </w:pPr>
      <w:r w:rsidRPr="00AE4BB5">
        <w:rPr>
          <w:i/>
        </w:rPr>
        <w:t>Microsoft Teams</w:t>
      </w:r>
    </w:p>
    <w:p w:rsidR="00AE4BB5" w:rsidRDefault="00AE4BB5">
      <w:pPr>
        <w:spacing w:before="0" w:after="160"/>
        <w:jc w:val="left"/>
      </w:pPr>
      <w:r>
        <w:br w:type="page"/>
      </w:r>
    </w:p>
    <w:p w:rsidR="00AE4BB5" w:rsidRPr="00AE4BB5" w:rsidRDefault="00AE4BB5" w:rsidP="00AE4BB5"/>
    <w:p w:rsidR="002035FB" w:rsidRDefault="002035FB" w:rsidP="002035FB">
      <w:pPr>
        <w:pStyle w:val="Ttulo2"/>
      </w:pPr>
      <w:r>
        <w:t>CORREO ELECTRÓNICO</w:t>
      </w:r>
    </w:p>
    <w:p w:rsidR="00AE4BB5" w:rsidRDefault="00AE4BB5" w:rsidP="00AE4BB5">
      <w:r>
        <w:t>El correo electrónico es un método de comunicación digital que permite a los usuarios enviar y recibir mensajes a través de redes electrónicas. Los mensajes se almacenan en buzones de correo hasta que el destinatario los recupera.</w:t>
      </w:r>
    </w:p>
    <w:p w:rsidR="00AE4BB5" w:rsidRPr="00926753" w:rsidRDefault="00AE4BB5" w:rsidP="00926753">
      <w:pPr>
        <w:pStyle w:val="Prrafodelista"/>
        <w:numPr>
          <w:ilvl w:val="0"/>
          <w:numId w:val="2"/>
        </w:numPr>
        <w:rPr>
          <w:b/>
          <w:i/>
          <w:sz w:val="28"/>
        </w:rPr>
      </w:pPr>
      <w:r w:rsidRPr="00926753">
        <w:rPr>
          <w:b/>
          <w:i/>
          <w:sz w:val="28"/>
        </w:rPr>
        <w:t>Características Clave:</w:t>
      </w:r>
    </w:p>
    <w:p w:rsidR="00AE4BB5" w:rsidRPr="00926753" w:rsidRDefault="00AE4BB5" w:rsidP="00926753">
      <w:pPr>
        <w:pStyle w:val="Prrafodelista"/>
        <w:numPr>
          <w:ilvl w:val="0"/>
          <w:numId w:val="3"/>
        </w:numPr>
      </w:pPr>
      <w:r w:rsidRPr="00926753">
        <w:rPr>
          <w:b/>
          <w:i/>
        </w:rPr>
        <w:t>Asíncrono:</w:t>
      </w:r>
      <w:r w:rsidRPr="00926753">
        <w:t xml:space="preserve"> Los mensajes no se entregan ni se leen instantáneamente. El remitente y el destinatario no necesitan estar conectados al mismo tiempo.</w:t>
      </w:r>
    </w:p>
    <w:p w:rsidR="00AE4BB5" w:rsidRDefault="00AE4BB5" w:rsidP="00926753">
      <w:pPr>
        <w:pStyle w:val="Prrafodelista"/>
        <w:numPr>
          <w:ilvl w:val="0"/>
          <w:numId w:val="3"/>
        </w:numPr>
      </w:pPr>
      <w:r w:rsidRPr="00926753">
        <w:rPr>
          <w:b/>
          <w:i/>
        </w:rPr>
        <w:t xml:space="preserve">Mensajes almacenados: </w:t>
      </w:r>
      <w:r>
        <w:t>Los mensajes se almacenan en servidores de correo hasta que el destinatario los descarga o los lee.</w:t>
      </w:r>
    </w:p>
    <w:p w:rsidR="00AE4BB5" w:rsidRDefault="00AE4BB5" w:rsidP="00926753">
      <w:pPr>
        <w:pStyle w:val="Prrafodelista"/>
        <w:numPr>
          <w:ilvl w:val="0"/>
          <w:numId w:val="3"/>
        </w:numPr>
      </w:pPr>
      <w:r w:rsidRPr="00926753">
        <w:rPr>
          <w:b/>
          <w:i/>
        </w:rPr>
        <w:t xml:space="preserve">Direcciones de correo electrónico: </w:t>
      </w:r>
      <w:r>
        <w:t>Cada usuario tiene una dirección única que se utiliza para enviar y recibir mensajes.</w:t>
      </w:r>
    </w:p>
    <w:p w:rsidR="00AE4BB5" w:rsidRDefault="00AE4BB5" w:rsidP="00926753">
      <w:pPr>
        <w:pStyle w:val="Prrafodelista"/>
        <w:numPr>
          <w:ilvl w:val="0"/>
          <w:numId w:val="3"/>
        </w:numPr>
      </w:pPr>
      <w:r w:rsidRPr="00926753">
        <w:rPr>
          <w:b/>
          <w:i/>
        </w:rPr>
        <w:t xml:space="preserve">Encabezados de mensaje: </w:t>
      </w:r>
      <w:r>
        <w:t>Los mensajes de correo electrónico contienen información adicional, como el remitente, el destinatario, el asunto, la fecha y la hora.</w:t>
      </w:r>
    </w:p>
    <w:p w:rsidR="00AE4BB5" w:rsidRDefault="00AE4BB5" w:rsidP="00926753">
      <w:pPr>
        <w:pStyle w:val="Prrafodelista"/>
        <w:numPr>
          <w:ilvl w:val="0"/>
          <w:numId w:val="3"/>
        </w:numPr>
      </w:pPr>
      <w:r w:rsidRPr="00926753">
        <w:rPr>
          <w:b/>
          <w:i/>
        </w:rPr>
        <w:t xml:space="preserve">Adjuntos: </w:t>
      </w:r>
      <w:r>
        <w:t>Los usuarios pueden adjuntar archivos de varios tipos a los mensajes de correo electrónico.</w:t>
      </w:r>
    </w:p>
    <w:p w:rsidR="00926753" w:rsidRDefault="00926753" w:rsidP="00926753">
      <w:pPr>
        <w:pStyle w:val="Prrafodelista"/>
        <w:ind w:left="786"/>
      </w:pPr>
    </w:p>
    <w:p w:rsidR="00AE4BB5" w:rsidRPr="00926753" w:rsidRDefault="00AE4BB5" w:rsidP="00926753">
      <w:pPr>
        <w:pStyle w:val="Prrafodelista"/>
        <w:numPr>
          <w:ilvl w:val="0"/>
          <w:numId w:val="2"/>
        </w:numPr>
        <w:rPr>
          <w:b/>
          <w:i/>
          <w:sz w:val="28"/>
        </w:rPr>
      </w:pPr>
      <w:r w:rsidRPr="00926753">
        <w:rPr>
          <w:b/>
          <w:i/>
          <w:sz w:val="28"/>
        </w:rPr>
        <w:t>Funcionalidades:</w:t>
      </w:r>
    </w:p>
    <w:p w:rsidR="00AE4BB5" w:rsidRDefault="00AE4BB5" w:rsidP="00926753">
      <w:pPr>
        <w:pStyle w:val="Prrafodelista"/>
        <w:numPr>
          <w:ilvl w:val="0"/>
          <w:numId w:val="4"/>
        </w:numPr>
      </w:pPr>
      <w:r>
        <w:t>Enviar y recibir mensajes de texto.</w:t>
      </w:r>
    </w:p>
    <w:p w:rsidR="00AE4BB5" w:rsidRDefault="00AE4BB5" w:rsidP="00926753">
      <w:pPr>
        <w:pStyle w:val="Prrafodelista"/>
        <w:numPr>
          <w:ilvl w:val="0"/>
          <w:numId w:val="4"/>
        </w:numPr>
      </w:pPr>
      <w:r>
        <w:t>Adjuntar archivos de varios tipos.</w:t>
      </w:r>
    </w:p>
    <w:p w:rsidR="00AE4BB5" w:rsidRDefault="00AE4BB5" w:rsidP="00926753">
      <w:pPr>
        <w:pStyle w:val="Prrafodelista"/>
        <w:numPr>
          <w:ilvl w:val="0"/>
          <w:numId w:val="4"/>
        </w:numPr>
      </w:pPr>
      <w:r>
        <w:t>Responder a mensajes.</w:t>
      </w:r>
    </w:p>
    <w:p w:rsidR="00AE4BB5" w:rsidRDefault="00AE4BB5" w:rsidP="00926753">
      <w:pPr>
        <w:pStyle w:val="Prrafodelista"/>
        <w:numPr>
          <w:ilvl w:val="0"/>
          <w:numId w:val="4"/>
        </w:numPr>
      </w:pPr>
      <w:r>
        <w:t>Reenviar mensajes.</w:t>
      </w:r>
    </w:p>
    <w:p w:rsidR="00AE4BB5" w:rsidRDefault="00AE4BB5" w:rsidP="00926753">
      <w:pPr>
        <w:pStyle w:val="Prrafodelista"/>
        <w:numPr>
          <w:ilvl w:val="0"/>
          <w:numId w:val="4"/>
        </w:numPr>
      </w:pPr>
      <w:r>
        <w:t>Organizar mensajes en carpetas.</w:t>
      </w:r>
    </w:p>
    <w:p w:rsidR="00AE4BB5" w:rsidRDefault="00AE4BB5" w:rsidP="00926753">
      <w:pPr>
        <w:pStyle w:val="Prrafodelista"/>
        <w:numPr>
          <w:ilvl w:val="0"/>
          <w:numId w:val="4"/>
        </w:numPr>
      </w:pPr>
      <w:r>
        <w:t>Buscar mensajes.</w:t>
      </w:r>
    </w:p>
    <w:p w:rsidR="00AE4BB5" w:rsidRDefault="00AE4BB5" w:rsidP="00926753">
      <w:pPr>
        <w:pStyle w:val="Prrafodelista"/>
        <w:numPr>
          <w:ilvl w:val="0"/>
          <w:numId w:val="4"/>
        </w:numPr>
      </w:pPr>
      <w:r>
        <w:t>Utilizar libretas de direcciones para almacenar información de contacto.</w:t>
      </w:r>
    </w:p>
    <w:p w:rsidR="00AE4BB5" w:rsidRDefault="00AE4BB5" w:rsidP="00926753">
      <w:pPr>
        <w:pStyle w:val="Prrafodelista"/>
        <w:numPr>
          <w:ilvl w:val="0"/>
          <w:numId w:val="4"/>
        </w:numPr>
      </w:pPr>
      <w:r>
        <w:t>Filtrar mensajes (por ejemplo, para detectar spam).</w:t>
      </w:r>
    </w:p>
    <w:p w:rsidR="00926753" w:rsidRDefault="00926753" w:rsidP="00926753">
      <w:pPr>
        <w:pStyle w:val="Prrafodelista"/>
        <w:ind w:left="786"/>
      </w:pPr>
    </w:p>
    <w:p w:rsidR="00AE4BB5" w:rsidRPr="00926753" w:rsidRDefault="00AE4BB5" w:rsidP="00926753">
      <w:pPr>
        <w:pStyle w:val="Prrafodelista"/>
        <w:numPr>
          <w:ilvl w:val="0"/>
          <w:numId w:val="2"/>
        </w:numPr>
        <w:rPr>
          <w:b/>
          <w:i/>
          <w:sz w:val="28"/>
        </w:rPr>
      </w:pPr>
      <w:r w:rsidRPr="00926753">
        <w:rPr>
          <w:b/>
          <w:i/>
          <w:sz w:val="28"/>
        </w:rPr>
        <w:t>Ejemplos:</w:t>
      </w:r>
    </w:p>
    <w:p w:rsidR="00AE4BB5" w:rsidRDefault="00AE4BB5" w:rsidP="00926753">
      <w:pPr>
        <w:pStyle w:val="Prrafodelista"/>
        <w:numPr>
          <w:ilvl w:val="0"/>
          <w:numId w:val="4"/>
        </w:numPr>
      </w:pPr>
      <w:r>
        <w:t>Gmail</w:t>
      </w:r>
    </w:p>
    <w:p w:rsidR="00AE4BB5" w:rsidRDefault="00AE4BB5" w:rsidP="00926753">
      <w:pPr>
        <w:pStyle w:val="Prrafodelista"/>
        <w:numPr>
          <w:ilvl w:val="0"/>
          <w:numId w:val="4"/>
        </w:numPr>
      </w:pPr>
      <w:r>
        <w:t>Outlook</w:t>
      </w:r>
    </w:p>
    <w:p w:rsidR="00AE4BB5" w:rsidRDefault="00AE4BB5" w:rsidP="00926753">
      <w:pPr>
        <w:pStyle w:val="Prrafodelista"/>
        <w:numPr>
          <w:ilvl w:val="0"/>
          <w:numId w:val="4"/>
        </w:numPr>
      </w:pPr>
      <w:r>
        <w:t>Yahoo Mail</w:t>
      </w:r>
    </w:p>
    <w:p w:rsidR="002035FB" w:rsidRDefault="00AE4BB5" w:rsidP="00926753">
      <w:pPr>
        <w:pStyle w:val="Prrafodelista"/>
        <w:numPr>
          <w:ilvl w:val="0"/>
          <w:numId w:val="4"/>
        </w:numPr>
      </w:pPr>
      <w:r>
        <w:t>Servicios de correo electrónico proporcionados por empresas o proveedores de Internet.</w:t>
      </w:r>
    </w:p>
    <w:p w:rsidR="00926753" w:rsidRDefault="00926753">
      <w:pPr>
        <w:spacing w:before="0" w:after="160"/>
        <w:jc w:val="left"/>
      </w:pPr>
      <w:r>
        <w:br w:type="page"/>
      </w:r>
    </w:p>
    <w:p w:rsidR="00926753" w:rsidRDefault="00926753" w:rsidP="00926753"/>
    <w:p w:rsidR="00930446" w:rsidRDefault="00930446" w:rsidP="00930446">
      <w:pPr>
        <w:pStyle w:val="Prrafodelista"/>
        <w:numPr>
          <w:ilvl w:val="0"/>
          <w:numId w:val="5"/>
        </w:numPr>
        <w:rPr>
          <w:b/>
          <w:i/>
          <w:sz w:val="28"/>
        </w:rPr>
      </w:pPr>
      <w:r w:rsidRPr="00930446">
        <w:rPr>
          <w:b/>
          <w:i/>
          <w:sz w:val="28"/>
        </w:rPr>
        <w:t>Diferencias Clave Resumidas</w:t>
      </w:r>
    </w:p>
    <w:p w:rsidR="00930446" w:rsidRPr="00930446" w:rsidRDefault="00930446" w:rsidP="00930446">
      <w:pPr>
        <w:pStyle w:val="Prrafodelista"/>
        <w:rPr>
          <w:b/>
          <w:i/>
          <w:sz w:val="28"/>
        </w:rPr>
      </w:pPr>
    </w:p>
    <w:p w:rsidR="00930446" w:rsidRDefault="00930446" w:rsidP="00930446">
      <w:pPr>
        <w:pStyle w:val="Prrafodelista"/>
        <w:numPr>
          <w:ilvl w:val="0"/>
          <w:numId w:val="6"/>
        </w:numPr>
        <w:rPr>
          <w:i/>
        </w:rPr>
      </w:pPr>
      <w:r w:rsidRPr="006A3E01">
        <w:rPr>
          <w:b/>
        </w:rPr>
        <w:t>Sincronía:</w:t>
      </w:r>
      <w:r w:rsidRPr="00930446">
        <w:rPr>
          <w:i/>
        </w:rPr>
        <w:t xml:space="preserve"> Chat e IM son principalmente síncronos (tiempo real), mientras que los foros y el correo electrónico son asíncronos.</w:t>
      </w:r>
    </w:p>
    <w:p w:rsidR="00930446" w:rsidRPr="00930446" w:rsidRDefault="00930446" w:rsidP="00930446">
      <w:pPr>
        <w:pStyle w:val="Prrafodelista"/>
        <w:ind w:left="1210"/>
        <w:rPr>
          <w:i/>
        </w:rPr>
      </w:pPr>
    </w:p>
    <w:p w:rsidR="00930446" w:rsidRDefault="00930446" w:rsidP="00930446">
      <w:pPr>
        <w:pStyle w:val="Prrafodelista"/>
        <w:numPr>
          <w:ilvl w:val="0"/>
          <w:numId w:val="6"/>
        </w:numPr>
        <w:rPr>
          <w:i/>
        </w:rPr>
      </w:pPr>
      <w:r w:rsidRPr="006A3E01">
        <w:rPr>
          <w:b/>
        </w:rPr>
        <w:t>Inmediatez:</w:t>
      </w:r>
      <w:r w:rsidRPr="00930446">
        <w:rPr>
          <w:i/>
        </w:rPr>
        <w:t xml:space="preserve"> Chat e IM ofrecen una comunicación más inmediata que los foros y el correo electrónico.</w:t>
      </w:r>
    </w:p>
    <w:p w:rsidR="00930446" w:rsidRPr="00930446" w:rsidRDefault="00930446" w:rsidP="00930446">
      <w:pPr>
        <w:pStyle w:val="Prrafodelista"/>
        <w:ind w:left="1210"/>
        <w:rPr>
          <w:i/>
        </w:rPr>
      </w:pPr>
    </w:p>
    <w:p w:rsidR="00930446" w:rsidRDefault="00930446" w:rsidP="00930446">
      <w:pPr>
        <w:pStyle w:val="Prrafodelista"/>
        <w:numPr>
          <w:ilvl w:val="0"/>
          <w:numId w:val="6"/>
        </w:numPr>
        <w:rPr>
          <w:i/>
        </w:rPr>
      </w:pPr>
      <w:r w:rsidRPr="006A3E01">
        <w:rPr>
          <w:b/>
        </w:rPr>
        <w:t>Persistencia:</w:t>
      </w:r>
      <w:r w:rsidRPr="00930446">
        <w:rPr>
          <w:i/>
        </w:rPr>
        <w:t xml:space="preserve"> Los foros y el correo electrónico suelen mantener un registro más permanente de las conversaciones que el chat y algunas formas de IM.</w:t>
      </w:r>
    </w:p>
    <w:p w:rsidR="00930446" w:rsidRPr="00930446" w:rsidRDefault="00930446" w:rsidP="00930446">
      <w:pPr>
        <w:pStyle w:val="Prrafodelista"/>
        <w:ind w:left="1210"/>
        <w:rPr>
          <w:i/>
        </w:rPr>
      </w:pPr>
    </w:p>
    <w:p w:rsidR="00930446" w:rsidRDefault="00930446" w:rsidP="00930446">
      <w:pPr>
        <w:pStyle w:val="Prrafodelista"/>
        <w:numPr>
          <w:ilvl w:val="0"/>
          <w:numId w:val="6"/>
        </w:numPr>
        <w:rPr>
          <w:i/>
        </w:rPr>
      </w:pPr>
      <w:r w:rsidRPr="006A3E01">
        <w:rPr>
          <w:b/>
        </w:rPr>
        <w:t>Audiencia:</w:t>
      </w:r>
      <w:r w:rsidRPr="00930446">
        <w:rPr>
          <w:i/>
        </w:rPr>
        <w:t xml:space="preserve"> Los foros están diseñados para discusiones con una audiencia más amplia, mientras que el chat y la IM se centran en la comunicación entre individuos o grupos pequeños. El correo electrónico se utiliza tanto para la comunicación individual como para la comunicación masiva.</w:t>
      </w:r>
    </w:p>
    <w:p w:rsidR="00930446" w:rsidRPr="00930446" w:rsidRDefault="00930446" w:rsidP="00930446">
      <w:pPr>
        <w:pStyle w:val="Prrafodelista"/>
        <w:ind w:left="1210"/>
        <w:rPr>
          <w:i/>
        </w:rPr>
      </w:pPr>
    </w:p>
    <w:p w:rsidR="00926753" w:rsidRDefault="00930446" w:rsidP="00930446">
      <w:pPr>
        <w:pStyle w:val="Prrafodelista"/>
        <w:numPr>
          <w:ilvl w:val="0"/>
          <w:numId w:val="6"/>
        </w:numPr>
        <w:rPr>
          <w:i/>
        </w:rPr>
      </w:pPr>
      <w:r w:rsidRPr="006A3E01">
        <w:rPr>
          <w:b/>
        </w:rPr>
        <w:t>Funcionalidades multimedia:</w:t>
      </w:r>
      <w:r w:rsidRPr="00930446">
        <w:rPr>
          <w:i/>
        </w:rPr>
        <w:t xml:space="preserve"> Las aplicaciones de IM modernas suelen ofrecer las funcionalidades multimedia más ricas (voz, video, archivos), seguidas del correo electrónico. Los foros se centran principalmente en el texto, y el chat puede variar.</w:t>
      </w:r>
    </w:p>
    <w:p w:rsidR="00930446" w:rsidRPr="00930446" w:rsidRDefault="00930446" w:rsidP="00930446">
      <w:pPr>
        <w:pStyle w:val="Prrafodelista"/>
        <w:rPr>
          <w:i/>
        </w:rPr>
      </w:pPr>
      <w:bookmarkStart w:id="0" w:name="_GoBack"/>
      <w:bookmarkEnd w:id="0"/>
    </w:p>
    <w:p w:rsidR="00930446" w:rsidRPr="00930446" w:rsidRDefault="00930446" w:rsidP="00930446"/>
    <w:sectPr w:rsidR="00930446" w:rsidRPr="00930446" w:rsidSect="002035FB">
      <w:headerReference w:type="default" r:id="rId10"/>
      <w:footerReference w:type="default" r:id="rId11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A2C" w:rsidRDefault="00083A2C" w:rsidP="00604736">
      <w:pPr>
        <w:spacing w:before="0" w:after="0" w:line="240" w:lineRule="auto"/>
      </w:pPr>
      <w:r>
        <w:separator/>
      </w:r>
    </w:p>
  </w:endnote>
  <w:endnote w:type="continuationSeparator" w:id="0">
    <w:p w:rsidR="00083A2C" w:rsidRDefault="00083A2C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2035FB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7807B0">
      <w:rPr>
        <w:noProof/>
      </w:rPr>
      <w:t>6</w:t>
    </w:r>
    <w:r>
      <w:fldChar w:fldCharType="end"/>
    </w:r>
    <w:r w:rsidR="00EA2AC4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083A2C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035FB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A2AC4" w:rsidRPr="00EA2AC4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28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">
              <v:rect id="Rectángulo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0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083A2C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2035FB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A2AC4" w:rsidRPr="00EA2AC4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A2C" w:rsidRDefault="00083A2C" w:rsidP="00604736">
      <w:pPr>
        <w:spacing w:before="0" w:after="0" w:line="240" w:lineRule="auto"/>
      </w:pPr>
      <w:r>
        <w:separator/>
      </w:r>
    </w:p>
  </w:footnote>
  <w:footnote w:type="continuationSeparator" w:id="0">
    <w:p w:rsidR="00083A2C" w:rsidRDefault="00083A2C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EE297E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ACTIVIDAD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7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EE297E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ACTIVIDAD 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CFE"/>
    <w:multiLevelType w:val="hybridMultilevel"/>
    <w:tmpl w:val="E1261D9C"/>
    <w:lvl w:ilvl="0" w:tplc="0C0A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213C241E"/>
    <w:multiLevelType w:val="hybridMultilevel"/>
    <w:tmpl w:val="9C5017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02492"/>
    <w:multiLevelType w:val="hybridMultilevel"/>
    <w:tmpl w:val="41667BE2"/>
    <w:lvl w:ilvl="0" w:tplc="8A1E00F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0457579"/>
    <w:multiLevelType w:val="hybridMultilevel"/>
    <w:tmpl w:val="E086F6F8"/>
    <w:lvl w:ilvl="0" w:tplc="8A1E00F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0F416E2"/>
    <w:multiLevelType w:val="hybridMultilevel"/>
    <w:tmpl w:val="2042E8B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14149"/>
    <w:multiLevelType w:val="hybridMultilevel"/>
    <w:tmpl w:val="7E1EE048"/>
    <w:lvl w:ilvl="0" w:tplc="6E5657DC">
      <w:start w:val="1"/>
      <w:numFmt w:val="bullet"/>
      <w:pStyle w:val="Ttulo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FB"/>
    <w:rsid w:val="00083A2C"/>
    <w:rsid w:val="001C0E7C"/>
    <w:rsid w:val="002035FB"/>
    <w:rsid w:val="00221665"/>
    <w:rsid w:val="003479FF"/>
    <w:rsid w:val="0037079C"/>
    <w:rsid w:val="004E3763"/>
    <w:rsid w:val="00604736"/>
    <w:rsid w:val="006A3E01"/>
    <w:rsid w:val="007807B0"/>
    <w:rsid w:val="00926753"/>
    <w:rsid w:val="00930446"/>
    <w:rsid w:val="00950B4B"/>
    <w:rsid w:val="00A04660"/>
    <w:rsid w:val="00AE4BB5"/>
    <w:rsid w:val="00BD0981"/>
    <w:rsid w:val="00E541FF"/>
    <w:rsid w:val="00E94E2E"/>
    <w:rsid w:val="00EA2AC4"/>
    <w:rsid w:val="00E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78ABC"/>
  <w15:chartTrackingRefBased/>
  <w15:docId w15:val="{015DDD3F-903E-442B-A5DF-F6C838C3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981"/>
    <w:pPr>
      <w:spacing w:before="120" w:after="24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0981"/>
    <w:pPr>
      <w:keepNext/>
      <w:keepLines/>
      <w:numPr>
        <w:numId w:val="1"/>
      </w:numPr>
      <w:spacing w:before="240" w:line="240" w:lineRule="auto"/>
      <w:jc w:val="left"/>
      <w:outlineLvl w:val="1"/>
    </w:pPr>
    <w:rPr>
      <w:rFonts w:ascii="Times New Roman" w:eastAsiaTheme="majorEastAsia" w:hAnsi="Times New Roman" w:cstheme="majorBidi"/>
      <w:b/>
      <w:i/>
      <w:color w:val="7F7F7F" w:themeColor="text1" w:themeTint="80"/>
      <w:sz w:val="4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D0981"/>
    <w:rPr>
      <w:rFonts w:ascii="Times New Roman" w:eastAsiaTheme="majorEastAsia" w:hAnsi="Times New Roman" w:cstheme="majorBidi"/>
      <w:b/>
      <w:i/>
      <w:color w:val="7F7F7F" w:themeColor="text1" w:themeTint="80"/>
      <w:sz w:val="44"/>
      <w:szCs w:val="26"/>
    </w:rPr>
  </w:style>
  <w:style w:type="paragraph" w:styleId="Sinespaciado">
    <w:name w:val="No Spacing"/>
    <w:link w:val="SinespaciadoCar"/>
    <w:uiPriority w:val="1"/>
    <w:qFormat/>
    <w:rsid w:val="002035F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35FB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D0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A5436290D44B7193D4288CA979E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7600F-8114-43EF-A524-89C975E1B18A}"/>
      </w:docPartPr>
      <w:docPartBody>
        <w:p w:rsidR="00000000" w:rsidRDefault="003A02D6" w:rsidP="003A02D6">
          <w:pPr>
            <w:pStyle w:val="E1A5436290D44B7193D4288CA979E65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F76912B896142BEB5A6D55B6A3C6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C9D06-6DBF-4CE1-844A-947BA93B5D49}"/>
      </w:docPartPr>
      <w:docPartBody>
        <w:p w:rsidR="00000000" w:rsidRDefault="003A02D6" w:rsidP="003A02D6">
          <w:pPr>
            <w:pStyle w:val="5F76912B896142BEB5A6D55B6A3C602E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D6"/>
    <w:rsid w:val="003A02D6"/>
    <w:rsid w:val="00DC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A5436290D44B7193D4288CA979E65B">
    <w:name w:val="E1A5436290D44B7193D4288CA979E65B"/>
    <w:rsid w:val="003A02D6"/>
  </w:style>
  <w:style w:type="paragraph" w:customStyle="1" w:styleId="5F76912B896142BEB5A6D55B6A3C602E">
    <w:name w:val="5F76912B896142BEB5A6D55B6A3C602E"/>
    <w:rsid w:val="003A0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2025-05-06T00:00:00</PublishDate>
  <Abstract/>
  <CompanyAddress>Francisco Javier Otero Herrero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34</TotalTime>
  <Pages>7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</vt:lpstr>
    </vt:vector>
  </TitlesOfParts>
  <Company>Grupo atu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</dc:title>
  <dc:subject>Foro, chat, mensajería instantánea (IM) y Correo electrónico</dc:subject>
  <dc:creator>Francisco Javier Otero Herrero</dc:creator>
  <cp:keywords/>
  <dc:description/>
  <cp:lastModifiedBy>Usuario</cp:lastModifiedBy>
  <cp:revision>10</cp:revision>
  <cp:lastPrinted>2025-05-06T17:28:00Z</cp:lastPrinted>
  <dcterms:created xsi:type="dcterms:W3CDTF">2025-05-06T16:55:00Z</dcterms:created>
  <dcterms:modified xsi:type="dcterms:W3CDTF">2025-05-06T17:29:00Z</dcterms:modified>
</cp:coreProperties>
</file>